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934C27" w:rsidP="00C6554A">
      <w:pPr>
        <w:pStyle w:val="Photo"/>
      </w:pPr>
      <w:bookmarkStart w:id="0" w:name="_Toc321147149"/>
      <w:bookmarkStart w:id="1" w:name="_Toc318188227"/>
      <w:bookmarkStart w:id="2" w:name="_Toc318188327"/>
      <w:bookmarkStart w:id="3" w:name="_Toc318189312"/>
      <w:bookmarkStart w:id="4" w:name="_Toc321147011"/>
      <w:r>
        <w:rPr>
          <w:noProof/>
          <w:lang w:val="en-GB" w:eastAsia="en-GB"/>
        </w:rPr>
        <w:drawing>
          <wp:inline distT="0" distB="0" distL="0" distR="0">
            <wp:extent cx="4152900" cy="5734050"/>
            <wp:effectExtent l="0" t="0" r="0" b="0"/>
            <wp:docPr id="1" name="Picture 1" descr="C:\Users\Calvin\AppData\Local\Microsoft\Windows\INetCache\Content.Word\1. app_o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vin\AppData\Local\Microsoft\Windows\INetCache\Content.Word\1. app_openi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2900" cy="5734050"/>
                    </a:xfrm>
                    <a:prstGeom prst="rect">
                      <a:avLst/>
                    </a:prstGeom>
                    <a:noFill/>
                    <a:ln>
                      <a:noFill/>
                    </a:ln>
                  </pic:spPr>
                </pic:pic>
              </a:graphicData>
            </a:graphic>
          </wp:inline>
        </w:drawing>
      </w:r>
    </w:p>
    <w:bookmarkEnd w:id="0"/>
    <w:bookmarkEnd w:id="1"/>
    <w:bookmarkEnd w:id="2"/>
    <w:bookmarkEnd w:id="3"/>
    <w:bookmarkEnd w:id="4"/>
    <w:p w:rsidR="00C6554A" w:rsidRDefault="00934C27" w:rsidP="00C6554A">
      <w:pPr>
        <w:pStyle w:val="Title"/>
      </w:pPr>
      <w:r>
        <w:t>BLURP Book Retailer Report</w:t>
      </w:r>
    </w:p>
    <w:p w:rsidR="00C6554A" w:rsidRPr="00D5413C" w:rsidRDefault="00934C27" w:rsidP="00C6554A">
      <w:pPr>
        <w:pStyle w:val="Subtitle"/>
      </w:pPr>
      <w:r>
        <w:t>Coursework 2</w:t>
      </w:r>
    </w:p>
    <w:p w:rsidR="00C6554A" w:rsidRDefault="00934C27" w:rsidP="00C6554A">
      <w:pPr>
        <w:pStyle w:val="ContactInfo"/>
      </w:pPr>
      <w:r>
        <w:t>Group 5 | Mobile User Experience|</w:t>
      </w:r>
      <w:r w:rsidRPr="00D5413C">
        <w:t xml:space="preserve"> </w:t>
      </w:r>
      <w:r>
        <w:t>11/12/2017</w:t>
      </w:r>
      <w:r w:rsidR="00C6554A">
        <w:br w:type="page"/>
      </w:r>
    </w:p>
    <w:p w:rsidR="005F01F7" w:rsidRDefault="005F01F7" w:rsidP="00C6554A">
      <w:pPr>
        <w:pStyle w:val="Heading1"/>
      </w:pPr>
      <w:r>
        <w:lastRenderedPageBreak/>
        <w:t>Introduction</w:t>
      </w:r>
    </w:p>
    <w:p w:rsidR="005F01F7" w:rsidRPr="005F01F7" w:rsidRDefault="005F01F7" w:rsidP="005F01F7"/>
    <w:p w:rsidR="005F01F7" w:rsidRDefault="005F01F7" w:rsidP="005F01F7">
      <w:r>
        <w:t xml:space="preserve">Group 5 was consisted of 4 members as follows: Calvin Keesoony (Student 1, iPhone portrait orientation), Sam Collins (Student 2, iPhone landscape orientation), Haresh Vekryia (Student 3, iPad portrait orientation) and Madalina Voiniciuc (student 4, iPad landscape orientation). </w:t>
      </w:r>
    </w:p>
    <w:p w:rsidR="005F01F7" w:rsidRDefault="005F01F7" w:rsidP="005F01F7">
      <w:r>
        <w:t>We chose to design and implement the second concept, Book retailer Web App, as we considered it would be more challenging to develop an education related program than a fashion one. Also, after listening to some discussions within the class, we observed that most of our colleagues tend to embrace the other approach of the project so we thought it would be a good opportunity to come forward.</w:t>
      </w:r>
    </w:p>
    <w:p w:rsidR="002F66A7" w:rsidRDefault="002F66A7" w:rsidP="005F01F7">
      <w:r>
        <w:t>From the beginning we tried to establish a regularity as regards our group meetings in order to bring together our work even if each of us tried to concentrate to finish our parts and always be in time with the schedule we set.</w:t>
      </w:r>
    </w:p>
    <w:p w:rsidR="005F01F7" w:rsidRDefault="002F66A7" w:rsidP="005F01F7">
      <w:r>
        <w:t>After we received the feedback for the first coursework we decided to take into consideration the suggestions so we end up having a quite different website to the one we made prototypes for.</w:t>
      </w:r>
    </w:p>
    <w:p w:rsidR="00BE79B3" w:rsidRDefault="00BE79B3" w:rsidP="005F01F7">
      <w:r>
        <w:t xml:space="preserve">As regards the differences between iPhone and iPad, there are a few important ones, for example, we decided to add icons on the list of items (Stores, Events, Team Members) when the website is opened in iPad while in the iPhone device we tried to make it less crowded as there was already a lot of content to display. In the matter of orientations, the differences between iPad portrait and iPad landscape are almost </w:t>
      </w:r>
      <w:r w:rsidR="00626FEA" w:rsidRPr="00626FEA">
        <w:rPr>
          <w:color w:val="auto"/>
          <w:highlight w:val="yellow"/>
        </w:rPr>
        <w:t>un</w:t>
      </w:r>
      <w:r w:rsidRPr="00626FEA">
        <w:rPr>
          <w:color w:val="auto"/>
          <w:highlight w:val="yellow"/>
        </w:rPr>
        <w:t>noticeable</w:t>
      </w:r>
      <w:r>
        <w:t xml:space="preserve"> </w:t>
      </w:r>
      <w:r w:rsidR="00D97083">
        <w:t>because we tried to have a sequence of the steps while doing a task on the website so that the user would not feel any discrepancy of the design unless the size of the screen is changed considerably.</w:t>
      </w:r>
      <w:r w:rsidR="00626FEA">
        <w:t xml:space="preserve"> </w:t>
      </w:r>
      <w:r w:rsidR="00626FEA" w:rsidRPr="00626FEA">
        <w:rPr>
          <w:highlight w:val="yellow"/>
        </w:rPr>
        <w:t>Overall in our designs across both iPad and iPhone we wanted to keep the structure and how we formatted both designs universally the same, so our implementations for our pages share a lot of similarities amongst them regarding the CSS implemented.</w:t>
      </w:r>
    </w:p>
    <w:p w:rsidR="00BE79B3" w:rsidRDefault="00BE79B3" w:rsidP="005F01F7"/>
    <w:p w:rsidR="00BE79B3" w:rsidRDefault="00BE79B3" w:rsidP="005F01F7"/>
    <w:p w:rsidR="002F66A7" w:rsidRPr="005F01F7" w:rsidRDefault="000F7EA4" w:rsidP="005F01F7">
      <w:r w:rsidRPr="00BE79B3">
        <w:rPr>
          <w:noProof/>
          <w:lang w:val="en-GB" w:eastAsia="en-GB"/>
        </w:rPr>
        <w:lastRenderedPageBreak/>
        <mc:AlternateContent>
          <mc:Choice Requires="wps">
            <w:drawing>
              <wp:anchor distT="45720" distB="45720" distL="114300" distR="114300" simplePos="0" relativeHeight="251659264" behindDoc="0" locked="0" layoutInCell="1" allowOverlap="1" wp14:anchorId="43FE570F" wp14:editId="0F5EAE26">
                <wp:simplePos x="0" y="0"/>
                <wp:positionH relativeFrom="column">
                  <wp:posOffset>2787015</wp:posOffset>
                </wp:positionH>
                <wp:positionV relativeFrom="paragraph">
                  <wp:posOffset>3829050</wp:posOffset>
                </wp:positionV>
                <wp:extent cx="1838325" cy="579755"/>
                <wp:effectExtent l="0" t="0" r="28575" b="1079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579755"/>
                        </a:xfrm>
                        <a:prstGeom prst="rect">
                          <a:avLst/>
                        </a:prstGeom>
                        <a:solidFill>
                          <a:srgbClr val="FFFFFF"/>
                        </a:solidFill>
                        <a:ln w="9525">
                          <a:solidFill>
                            <a:srgbClr val="000000"/>
                          </a:solidFill>
                          <a:miter lim="800000"/>
                          <a:headEnd/>
                          <a:tailEnd/>
                        </a:ln>
                      </wps:spPr>
                      <wps:txbx>
                        <w:txbxContent>
                          <w:p w:rsidR="00BE79B3" w:rsidRDefault="00BE79B3" w:rsidP="00BE79B3">
                            <w:r>
                              <w:t>The Home page on iPhone portrait (Implemented)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FE570F" id="_x0000_t202" coordsize="21600,21600" o:spt="202" path="m,l,21600r21600,l21600,xe">
                <v:stroke joinstyle="miter"/>
                <v:path gradientshapeok="t" o:connecttype="rect"/>
              </v:shapetype>
              <v:shape id="Text Box 2" o:spid="_x0000_s1026" type="#_x0000_t202" style="position:absolute;margin-left:219.45pt;margin-top:301.5pt;width:144.75pt;height:45.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">
                <v:textbox>
                  <w:txbxContent>
                    <w:p w:rsidR="00BE79B3" w:rsidRDefault="00BE79B3" w:rsidP="00BE79B3">
                      <w:r>
                        <w:t>The Home page on iPhone portrait (Implemented)</w:t>
                      </w:r>
                    </w:p>
                  </w:txbxContent>
                </v:textbox>
                <w10:wrap type="square"/>
              </v:shape>
            </w:pict>
          </mc:Fallback>
        </mc:AlternateContent>
      </w:r>
      <w:r w:rsidR="00932EA9">
        <w:rPr>
          <w:noProof/>
          <w:lang w:val="en-GB" w:eastAsia="en-GB"/>
        </w:rPr>
        <mc:AlternateContent>
          <mc:Choice Requires="wps">
            <w:drawing>
              <wp:anchor distT="45720" distB="45720" distL="114300" distR="114300" simplePos="0" relativeHeight="251657216" behindDoc="0" locked="0" layoutInCell="1" allowOverlap="1">
                <wp:simplePos x="0" y="0"/>
                <wp:positionH relativeFrom="column">
                  <wp:posOffset>391795</wp:posOffset>
                </wp:positionH>
                <wp:positionV relativeFrom="paragraph">
                  <wp:posOffset>3870325</wp:posOffset>
                </wp:positionV>
                <wp:extent cx="1849120" cy="586740"/>
                <wp:effectExtent l="0" t="0" r="1778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586740"/>
                        </a:xfrm>
                        <a:prstGeom prst="rect">
                          <a:avLst/>
                        </a:prstGeom>
                        <a:solidFill>
                          <a:srgbClr val="FFFFFF"/>
                        </a:solidFill>
                        <a:ln w="9525">
                          <a:solidFill>
                            <a:srgbClr val="000000"/>
                          </a:solidFill>
                          <a:miter lim="800000"/>
                          <a:headEnd/>
                          <a:tailEnd/>
                        </a:ln>
                      </wps:spPr>
                      <wps:txbx>
                        <w:txbxContent>
                          <w:p w:rsidR="00BE79B3" w:rsidRDefault="00BE79B3">
                            <w:r>
                              <w:t>The Home page on iPhone portrait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0.85pt;margin-top:304.75pt;width:145.6pt;height:46.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">
                <v:textbox>
                  <w:txbxContent>
                    <w:p w:rsidR="00BE79B3" w:rsidRDefault="00BE79B3">
                      <w:r>
                        <w:t>The Home page on iPhone portrait (Prototype)</w:t>
                      </w:r>
                    </w:p>
                  </w:txbxContent>
                </v:textbox>
                <w10:wrap type="square"/>
              </v:shape>
            </w:pict>
          </mc:Fallback>
        </mc:AlternateContent>
      </w:r>
      <w:r w:rsidR="002F66A7">
        <w:rPr>
          <w:noProof/>
          <w:lang w:val="en-GB" w:eastAsia="en-GB"/>
        </w:rPr>
        <w:drawing>
          <wp:inline distT="0" distB="0" distL="0" distR="0">
            <wp:extent cx="2657475" cy="3731665"/>
            <wp:effectExtent l="0" t="0" r="0" b="2540"/>
            <wp:docPr id="4" name="Picture 4" descr="C:\Users\Calvin\AppData\Local\Microsoft\Windows\INetCache\Content.Word\2.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vin\AppData\Local\Microsoft\Windows\INetCache\Content.Word\2. 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2809" cy="3767240"/>
                    </a:xfrm>
                    <a:prstGeom prst="rect">
                      <a:avLst/>
                    </a:prstGeom>
                    <a:noFill/>
                    <a:ln>
                      <a:noFill/>
                    </a:ln>
                  </pic:spPr>
                </pic:pic>
              </a:graphicData>
            </a:graphic>
          </wp:inline>
        </w:drawing>
      </w:r>
      <w:r w:rsidR="002F66A7">
        <w:rPr>
          <w:noProof/>
          <w:lang w:val="en-GB" w:eastAsia="en-GB"/>
        </w:rPr>
        <w:drawing>
          <wp:inline distT="0" distB="0" distL="0" distR="0">
            <wp:extent cx="2105025" cy="3734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2117044" cy="3755716"/>
                    </a:xfrm>
                    <a:prstGeom prst="rect">
                      <a:avLst/>
                    </a:prstGeom>
                  </pic:spPr>
                </pic:pic>
              </a:graphicData>
            </a:graphic>
          </wp:inline>
        </w:drawing>
      </w: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C6554A" w:rsidRDefault="00934C27" w:rsidP="00C6554A">
      <w:pPr>
        <w:pStyle w:val="Heading1"/>
      </w:pPr>
      <w:r>
        <w:t>Group_5_Student_1_iPhone</w:t>
      </w:r>
    </w:p>
    <w:p w:rsidR="00D551D7" w:rsidRPr="0051382C" w:rsidRDefault="002D0DE0" w:rsidP="00D551D7">
      <w:pPr>
        <w:rPr>
          <w:b/>
        </w:rPr>
      </w:pPr>
      <w:r>
        <w:t>-</w:t>
      </w:r>
      <w:r w:rsidR="00D551D7" w:rsidRPr="00D551D7">
        <w:rPr>
          <w:b/>
        </w:rPr>
        <w:t xml:space="preserve"> </w:t>
      </w:r>
      <w:r w:rsidR="00D551D7" w:rsidRPr="0051382C">
        <w:rPr>
          <w:b/>
        </w:rPr>
        <w:t>Intro</w:t>
      </w:r>
    </w:p>
    <w:p w:rsidR="00D551D7" w:rsidRDefault="00D551D7" w:rsidP="00D551D7">
      <w:r>
        <w:t>I was responsible for: intro page, points of interest’s list, providing information about each poi, implementing google maps for the poi’s, favourites list for poi, booking form, and template creation for iPhone portrait.</w:t>
      </w:r>
    </w:p>
    <w:p w:rsidR="00D551D7" w:rsidRDefault="00D551D7" w:rsidP="00D551D7">
      <w:pPr>
        <w:rPr>
          <w:b/>
          <w:noProof/>
          <w:lang w:val="en-GB" w:eastAsia="en-GB"/>
        </w:rPr>
      </w:pPr>
      <w:r>
        <w:rPr>
          <w:b/>
          <w:noProof/>
          <w:lang w:val="en-GB" w:eastAsia="en-GB"/>
        </w:rPr>
        <mc:AlternateContent>
          <mc:Choice Requires="wpg">
            <w:drawing>
              <wp:anchor distT="0" distB="0" distL="114300" distR="114300" simplePos="0" relativeHeight="251682816" behindDoc="0" locked="0" layoutInCell="1" allowOverlap="1" wp14:anchorId="3FE39DA2" wp14:editId="1A2328F2">
                <wp:simplePos x="0" y="0"/>
                <wp:positionH relativeFrom="margin">
                  <wp:align>center</wp:align>
                </wp:positionH>
                <wp:positionV relativeFrom="paragraph">
                  <wp:posOffset>12700</wp:posOffset>
                </wp:positionV>
                <wp:extent cx="3561715" cy="3429000"/>
                <wp:effectExtent l="0" t="0" r="635" b="0"/>
                <wp:wrapSquare wrapText="bothSides"/>
                <wp:docPr id="26" name="Group 26"/>
                <wp:cNvGraphicFramePr/>
                <a:graphic xmlns:a="http://schemas.openxmlformats.org/drawingml/2006/main">
                  <a:graphicData uri="http://schemas.microsoft.com/office/word/2010/wordprocessingGroup">
                    <wpg:wgp>
                      <wpg:cNvGrpSpPr/>
                      <wpg:grpSpPr>
                        <a:xfrm>
                          <a:off x="0" y="0"/>
                          <a:ext cx="3561715" cy="3429000"/>
                          <a:chOff x="0" y="0"/>
                          <a:chExt cx="3561715" cy="3429000"/>
                        </a:xfrm>
                      </wpg:grpSpPr>
                      <pic:pic xmlns:pic="http://schemas.openxmlformats.org/drawingml/2006/picture">
                        <pic:nvPicPr>
                          <pic:cNvPr id="27" name="Picture 2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876425" y="0"/>
                            <a:ext cx="1685290" cy="3429000"/>
                          </a:xfrm>
                          <a:prstGeom prst="rect">
                            <a:avLst/>
                          </a:prstGeom>
                        </pic:spPr>
                      </pic:pic>
                      <pic:pic xmlns:pic="http://schemas.openxmlformats.org/drawingml/2006/picture">
                        <pic:nvPicPr>
                          <pic:cNvPr id="28" name="Picture 2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71320" cy="3419475"/>
                          </a:xfrm>
                          <a:prstGeom prst="rect">
                            <a:avLst/>
                          </a:prstGeom>
                        </pic:spPr>
                      </pic:pic>
                    </wpg:wgp>
                  </a:graphicData>
                </a:graphic>
              </wp:anchor>
            </w:drawing>
          </mc:Choice>
          <mc:Fallback>
            <w:pict>
              <v:group w14:anchorId="3D63DF40" id="Group 26" o:spid="_x0000_s1026" style="position:absolute;margin-left:0;margin-top:1pt;width:280.45pt;height:270pt;z-index:251682816;mso-position-horizontal:center;mso-position-horizontal-relative:margin" coordsize="3561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FBQX3BAQE/QcIB/UbGxzZFxcX4SMjI85BQkHQ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vbu8NcLCwlfOzs5D19fXMPz8&#10;/AAKCgoADQ0NABAQEAAPDw8ACAgIAAQEB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D///8A/v7+AAEBAQDn5uYAeXl5ALm5uQAZGRn6q6urEiUnJvUAAAAAAAAAAAAAAAAA&#10;AAAAAAAAAAAAAAAAAAAAAAAAAAAAAAAAAAAAAAAAAAAAAAAAAAAAAAAAAAAAAAACAAAAAAAAAAAA&#10;AAAAAAAAAAAAAAAAAAAAAAAAAAAAAAAAAAAAAAAAAAAAAAAAAAAAAAAAAAAAAAAAAAAAj4+PcyQk&#10;JP/q6uofqKioAKurqwAlJSUAAgICAAIC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8/AAAAAAAAQEBABYXFwCbm5sAvr6+ABQUFAZGRkb0dXJzmgAAAAAAAAAAAAAAAAAA&#10;AAAAAAAAAAAAAAAAAAAAAAAAAAAAAAAAAAAAAAAAAAAAAAAAAAAAAAAAAAAAAAH///8AAAAAAAAA&#10;AAAAAAAAAAAAAAAAAAAAAAAAAAAAAAAAAAAAAAAAAAAAAAAAAAAAAAAAAAAAAFdXV7/CwsJAampq&#10;AGxsbAAPDw8AAQEBAP///wACAgIA/f39AAM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4AAQEBAP///wD+/v4AAQEBAP39/QAFBQUA9vb2AKWlpQCNi4wAICAg2ZCQkDkpKyrvAAAA&#10;AAAAAAAAAAAAAAAAAAAAAAAAAAAAAAAAAAAAAAAAAAAAAAAAAAAAAAAAAAAAAf///wAAAAAAAAAA&#10;AAAAAAAAAAAAAAAAAAAAAAAAAAAAAAAAAAAAAAAAAAAAAAAAAM/PzxltbW3N8fHxE5CQkAY+Pj4A&#10;/v7+AAQEBAABAQEA////AAICAgD+/v4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D///8AAwMDAP///wD///8AAQEBAP///wD8/PwAAgICANLQ0QBxcXEA8/Pz+IqKij5ERkXL&#10;AAAAAAAAAAAAAAAAAAAAAAAAAAAAAAAAAAAAAAAAAAAAAAAAAAAAAAAAAAACAAAAAAAAAAAAAAAA&#10;AAAAAAAAAAAAAAAAAAAAAAAAAAAAAAAAAAAAAAAAAAC9vb0yYWFh3gYGBhmzs7MGQ0NDAAUFBQAH&#10;BwcAAwMDAAICAgADAwMAAQEB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AAMDAwAAAAAAAQEBAAICAgABAQEAAgICAAYGBgAEBAQALC4tAKaopwAlJyYIZmZmyqqoqU4A&#10;AAAAAAAAAAAAAAAAAAAAAAAAAAAAAAAAAAAAAAAAAAAAAAAAAAAAAAAAAAIAAAAAAAAAAAAAAAAA&#10;AAAAAAAAAAAAAAAAAAAAAAAAAAAAAAAAAAAAvLy8Mmtra80iIiIIq6urAB4e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FhYWAKGhoQBJS0oAenp6sayq&#10;q0wAAAAAAAAAAAAAAAAAAAAAAAAAAAAAAAAAAAAAAAAAAAAAAAAAAAAAAf///wAAAAAAAAAAAAAA&#10;AAAAAAAAAAAAAAAAAAAAAAAAAAAAANHR0RZaWlrmJCQkA6urqwD9/f0ACAgI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P3+/QADAQIA/f39AP39/QB0cnMAsLCw&#10;AKCfnzZDRkXLAAAAAAAAAAAAAAAAAAAAAAAAAAAAAAAAAAAAAAAAAAAB////AAAAAAAAAAAAAAAA&#10;AAAAAAAAAAAAAAAAAAAAAAAAAAAAKysr/BYWFgO3t7cAAgICAAYG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f79AP38/QAFBAQAAQEBAP/+/wBcW1sA&#10;xsTEALO1tRctLy7qAAAAAAAAAAAAAAAAAAAAAAAAAAAAAAAAAAAAAAH///8AAAAAAAAAAAAAAAAA&#10;AAAAAAAAAAAAAAAAAAAAACYmJv8SEhLstLS0FBQUF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n5+QBV&#10;VVUA3tzdAK+wsAwmJyb1AAAAAAAAAAAAAAAAAAAAAAAAAAAAAAAAAgAAAAAAAAAAAAAAAAAAAAAA&#10;AAAAAAAAAAAAAABcXFy59vb2AKSkpBQUFBQ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f0ACAgIAKOj&#10;owAKDAsAbWxszQAAAAAAAAAAAAAAAAAAAAAAAAAAAAAAAAAAAAACAAAAAAAAAAAAAAAAAAAAAAAA&#10;AAAAAAAAp6enUcLCwkaVlZUAGxs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CQkJ&#10;AJWVlQDf4OAnhIKDhAAAAAAAAAAAAAAAAAAAAAAAAAAAAAAAAAH///8AAAAAAAAAAAAAAAAAAAAA&#10;AN3b3AhPUVD0OTk5A5WVlQAGBgY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8AP///wAFBQUA&#10;/Pz8AImIiQCdnJwAqampIzU3Nt4AAAAAAAAAAAAAAAAAAAAAAf///wAAAAAAAAAAAAAAAAAAAAAA&#10;cG5voLy+vV/GxsYADg4OAPn5+QAHBw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AICAgD///8AAAAAAAEBAQD///8AAAAAAAEBAQD///8A/v7+&#10;AAMDAw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AAAA&#10;AAAA+fj4AFBPUAAHBwfQsrSzMQAAAAAAAAAAAAAAAAAAAAACAAAAAAAAAAAAAAAAAAAAAMPBwi2x&#10;sbFfcXFxAA0NDQD///8ABwc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v8A/fz8AAAAAAD8/PwA/Pz8AAD//wABAAEA/v7+AP7+/gADAwMA&#10;9vb2AP7+/g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gICAAIC&#10;AgAICAkAeXl5ANDQ0DCfnZ5fAAAAAAAAAAAAAAAAAAAAAAH///8AAAAAAAAAAAAAAAAAW1lavOnp&#10;6UO4urkAAQEB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AP79/QADBAQA/v39AP39/QD///8A/Pz8AAUFBQAEBQUA9/j3AAgICAD/&#10;//8A+vr6AAkJ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9/gABAQEAZWRkANPT0+/Jy8oSAAAAAAAAAAAAAAAAAgAAAAAAAAAAAAAAAMzMzBzAwMBDZ2ho&#10;AAMDAwACAgI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AAAgMDAP/+/gAAAAAAubm5AENDQwAsLCwAMzMzAJOSkgACAgIA/f39AAMD&#10;AwAJC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9AP39/QBvb28A5ubmEbSys0AAAAAAAAAAAAAAAAAB////AAAAAAAAAAAAWFhYv+bk5UC8vb0A&#10;BQYFAAAAAAABAQEA/Pz8AAMDAw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9/QABAQIA9PPzAGJiYgDLy8sAJSUlAEBAQADS0tIAyMjIABgZGACkpaUAIyMj&#10;AP7+/g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6+vrAJ2dnQBiYmIAOjo6AAICAgAFBgYA/f39ACcmJgCIiooA1NTUANrZ2QAB&#10;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EBAQACAgIAMDAwAAkJCQCenZ2KAAAAAAAAAAACAAAAAAAAAAC1tbVnOzs7ABsbGw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QDi4uIA+/v7AFBQUAADBAQA/v39AP38/AABAgIAAgMDADEwMAAJCQkAtra2AP/+&#10;/g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EBAQAHBwcAYmJiALOzs18AAAAAAAAAAAIAAAAAAAAAAOHh4SJUVFQ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MEAP39/QD///8ACAgIAAD//wAAAQEAAQEBAAAAAAD///8A+vr6APn5+QARERE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Pz8AAEBAQBcXFwA+/v7AM/NzhwAAAAAAgAAAACnp6dR+Pj4ACsrKw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AISEhAAUFBQCfn58A////AAIBAQACAgIAAP//AP///wDV1dUA9fX1ADk5OQABAQE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AEBAQAAwMDABkZGQADAwMAt7e3ZQAAAAACAAAAALGxsW4gICAAGhoaAAQEBAD9/f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PDw8AampqAKGhoQDDw8MA+/v7AP7+/gAAAQEA0M/PAHR0dAAtLS0AJygoAP7+/gAB&#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QEAC0tLQC8vLxfAAAAAAQAAAAA19fXOEVFRQAFBQUA/v7+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BAAIDAwBwcHAAx8fHAE5OTgAnJycAMTExAN3d3QDS0tIAJycnALa2tgAAAAAA//7+AAAC&#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ASkpKAIODgx8AAAAAAgAAAAD4+PgINzc3AAEBAQABAQEA/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QEBAAAAAACoqKgAtba2ACEhIQDR0dEAAwMDAI6OjgC4uLgABQYGAAD//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5OTkABAQEANbV1hEEAAAAAPX09QAmJCUA//7/AP/+/w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EBQQA/wMCAAAAAQA8PTwAOzs7APz8/AAEBAMAAQICAAD/AAABAgEA//7+AAQG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kpKQAEBAQA7OvrHATZ19gO/v39AA8QEAABAAAAAgEB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BAgIAAAAAAAAAAAABAwEABgMGAAAAAAAAAAAAAAEAAAAAAAAB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cHAAkJCQDp6ekhAuPj4ycBAQEACgkJAP///wABAgI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gIAObm5iUC8fHxFwAAAAADAwMAAAEBAAD//w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CAgIA8/PzEQL5+fkI/f39AAYGBgABAAA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AICAgD4+PgLAvf39w4CAgIAAAEBAAAAAA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gICAPz8/AY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D/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D//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8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BgYGACEhIQAjIyMA+/v7AAYGBgD+/v4A////AAcH&#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P7+/gAGBgYA/v7+AAEBAQAAAAAAAAAA&#10;AAAAAAAAAAAAAAAAAAAAAAAAAAAAAAAAAAAAAAAAAAAAAAAAAAAAAAAAAAAAAAAAAAAAAAD/AAAA&#10;AAAAAAAAAAAAAAAAAAAAAAAAAAAAAAAAAAAAAAE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CAgIAAQEBAP39/Q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QEBAAAAAAABAQEAAAAAAAAAAAABAQEAAAAAAAEBAQAA&#10;AAAAAAAAAAAAAAAAAAAAAAAAAAAAAAAAAAAAAAAAAA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7AAUG&#10;BgD///8A/v7+APz8/AALCwsA/Pz8AAQEBAD8/PwABAQEAAAAAAAAAAAAAAAAAAAAAAAAAAAAAAAA&#10;AAAAAAAAAAAAAAAAAAAAAAAAAAAAAAAAAAAAAAAAAAAAAAAAAAQAAAAAAAAAAAAAAAAAAAAAAAAA&#10;AAD//wAAAAEAAAAAAAAAAAAAAAAAAAAAAAAAAAAAAAAAAAAAAAAAAAAAAAAAAAAAAAAAAAAAAAAA&#10;+vn5ADQ0NADu7u4A9id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x9VgBHR0cA+vr6AAUFBQAAAAAAAAAAAAAAAAAAAAAAAAAAAAAAAAAAAAAA&#10;AAAAAAAAAAAAAAAAAAAAAAAAAAAAAAAAAAAAAAAAAAAAAAAAAgAAAAAAAAAAAAAAAAAAAAAAAAAA&#10;AAEBAAAAAAAAAAAAAAAAAAAAAAAAAAAAAAAAAAAAAAAAAAAAAAAAAAAAAAAAAAAAAAAAAAAAAAAD&#10;AwMA+/v7AGh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sLAPz8/AAEBAQA////AAAAAAAAAAAAAAAAAAAAAAAAAAAAAAAAAAAAAAAA&#10;AAAAAAAAAAAAAAAAAAAAAAAAAAAAAAAAAAAAAAAAAAAAAAACAAAAAAAAAAAAAAAAAAAAAAAAAAAA&#10;AAAAAAAAAAAAAAAAAAAAAAAAAAAAAAAAAAAAAAAAAAAAAAAAAAAAAAAAAAAAAAAAAAAAAAAAAAQF&#10;BQABAQEAExM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UAAQEBAP39/QAAAAAAAAAAAAAAAAAAAAAAAAAAAAAAAAAAAAAAAAAAAAAA&#10;AAAAAAAAAAAAAAAAAAAAAAAAAAAAAAAAAAAAAAAAAAAAAAQAAAAAAAAAAAAAAAAAAAAAAAAAAAAA&#10;AAAAAAAAAAAAAAAAAAAAAAAAAAAAAAAAAAAAAAAAAAAAAAAAAAAAAAAAAAAAAAAAAAAAAAAA//7+&#10;AAEBAQ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5+QACAgIAAgIC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M&#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A&#10;APLDnAAAAAAAAAAAAAAAAAAAAAAAAAAAAPLDn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NiujAAAAAAAAAAAAAAAAADhtZE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xYRAKODaQAAAAAApYVrABIP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EE0AIVsVgBOPzIAAAAAAAAAAAAAAAAAAAAAAAAAAAAAAAAAAAAA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WE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9AMwDzxJ0ApYV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JADzxJ0A88SdAAUEAwAAAAAAAAAAAAAAAAAAAAAAAAAAAAAAAAAAAAAA&#10;AAAAAAAAAAAAAAAAAAAAAAAAAAAAAAAAAAAAAAAAAAAAAAAAAAAAAAAAAAAAAAAAAAAAAAAAAAAA&#10;AAAAAAAAAAAAAAAAAAAAAAAAAAoIBwDUq4kA88SdAAkH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OPzIA8cK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sCaAIxxWwAAAAAAAAAAAAAAAAAAAAAAAAAAAAAAAAAA&#10;AAAAAAAAAAAAAAAAAAAAAAAAAAAAAAAAAAAAAAAAAAAAAAAAAAAAAAAAAAAAAAAAAAAAAAAAAAAA&#10;AAAAAAAAAAAAAAAAAAAAAAAAAAAAAAAAAAAAAAAA6r2XAEw9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7zJ&#10;AGKAmgAAAAAAAAAAAAAAAAAAAAAAAAAAAAAAAAAAAAAAAAAAAAAAAAAAAAAAAAAAAAAAAAAAAAAA&#10;AAAAAAAAAABvWkgAhGpVAAAAAAACAgEA88SdAA08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jg5gA1XH0AAAAAAAAAAAAAAAAAAAAAAAAAAAAAAAAAAAAAAAAAAAAA&#10;AAAAAAAAAAAAAAAoIBoAy6SDAAAAAAAAAAAAZ1NCAD4yKAA2XX0AAAAAAAAAAAAAAAAAAAAAAAAA&#10;AAAAAAAAAAAAAA08YwAAAAAAAAAAAAAAAAAAAAAAAAAAAAAAAAAAAAAAAAAAAAAAAAAAAAAAAAAA&#10;AAAAAAAAAAAAAAAAAAAAAAAJBwYA6LuWAAICAQAAAAAAp4dsAGiFnQClt8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GmuAANPGMA/v7/AAAAAAAAAAAA8sO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jg5gANPGMAco2kAAAAAAAAAAAAKSEaAMKdfgAAAAAAAAAAAAAAAAAAAAAAAAAA&#10;AAAAAAAAAAAAAAAAAAAAAAAAAAAAAAAAAAAAAAAAAAAAAAAAAAAAAAAAAAAAAAAAAAAAAAAAAAAA&#10;AAAAAAAAAAAAAAAAAAAAAPf5+gAPPmQAfZesAAAAAAAAAAAAmHtjAAIC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PmQAAAAAAAAAAAABAQEALSQ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br78AHkpuAAAAAAAAAAAAMScfACYfGQAAAAAAAAAAAAAAAAAAAAAA&#10;AAAAAAAAAAAAAAAAAAAAAAAAAAAAAAAAAAAAAAAAAAAAAAAAAAAAAAAAAAAAAAAAAAAAAAAAAAAA&#10;AAAAAAAAAAAAAAAAAAAAAAAAAAAAAACQpbcAeJKoAAAAAAAAAAAA8MG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S28AAAAAAAAAAADGo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8vUALld5AAAAAAAAAAAAzaWEAAAAAAAAAAAAAAAAAAAAAAAA&#10;AAAAAAAAAAAAAAAAAAAAAAAAAAAAAAAAAAAAAAAAAAAAAAAAAAAAAAAAAAAAAAAAAAAAAAAAAAAA&#10;AAAAAAAAAAAAAAAAAAAAAAAAAAAAAAAAAACVqrsA+vv8AAAAAAABAQEAKS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3x9AAAAAAAAAAAAAAAAAAFB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f5eoA4ufsAAAAAAAAAAAAim9ZAAAAAAAAAAAAAAAAAAAA&#10;AAAAAAAAAAAAAAAAAAAAAAAAAAAAAAAAAAAAAAAAAAAAAAAAAAAAAAAAAAAAAAAAAAAAAAAAAAAA&#10;AAAAAAAAAAAAAAAAAAAAAAAAAAAAAAAAAAAAAAATQWcAAAAAAAAAAADKo4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BLbwAAAAAAAAAAAD4y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VXcAAAAAAAAAAABpVU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fH0AAAAAAAAAAAAIRs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8AAAAAAAAAAAAAAAAAAAAAAAAAAAAAAAAA&#10;AAAAAAAAAAAAAAAAAAAAAAAAAAAAAAAAAAAAAAAAAAAAAAAAAAAAAAAAAAAAAAAAAAAAAAAAAAAA&#10;AAAAAAAAAAAAAAAAAAAAAAAAAAAAAAAAAAAAAAAAAPDz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N1kAAAAAAAAAAAAH9mUgAAAAAAAAAAAAAAAAAA&#10;AAAAAAAAAAAAAAAAAAAAAAAAAAAAAAAAAAAAAAAAAAAAAAAAAAAAAAAAAAAAAAAAAAAAAAAAAAAA&#10;AAAAAAAAAAAAAAAAAAAAAAAAAAAAAAAAAAAAAAAAy9b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MzWAAAAAAAAAAAAVUU3AAAAAAAAAAAAAAAAAAAA&#10;AAAAAAAAAAAAAAAAAAAAAAAAAAAAAAAAAAAAAAAAAAAAAAAAAAAAAAAAAAAAAAAAAAAAAAAAAAAA&#10;AAAAAAAAAAAAAAAAAAAAAAAAAAAAAAAAAAAAAAASDg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QQ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f4AAAAAAAAAAAAMCggAAAAAAAAAAAAAAAAAAAAA&#10;AAAAAAAAAAAAAAAAAAAAAAAAAAAAAAAAAAAAAAAAAAAAAAAAAAAAAAAAAAAAAAAAAAAAAAAAAAAA&#10;AAAAAAAAAAAAAAAAAAAAAAAAAAAAAAAAAAAAADMpI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hgmgAAAAAAAAAAADG0d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0+MgAAAAAAAAAAANff5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4LAAAAAAAAAAAA7/L1AAAAAAAAAAAAAAAAAAAAAAAA&#10;AAAAAAAAAAAAAAAAAAAAAAAAAAAAAAAAAAAAAAAAAAAAAAAAAAAAAAAAAAAAAAAAAAAAAAAAAAAA&#10;AAAAAAAAAAAAAAAAAAAAAAAAAAAAAIRqVQAAAAAAAAAAAOzw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Ye2MAAAAAAAAAAAD7/P0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FtJOwAAAAAAAAAAAIKarwAAAAAAAAAAAAAAAAAA&#10;AAAAAAAAAAAAAAAAAAAAAAAAAAAAAAAAAAAAAAAAAAAAAAAAAAAAAAAAAAAAAAAAAAAAAAAAAAAA&#10;AAAAAAAAAAAAAAAAAAAAAAAAAAAAAAAAAABvWkgAAAAAAAAAAAArV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HRcAW0k6AAAAAAAAAAAAFUJ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21XAAAAAAAAAAAAs8LOAAAAAAAAAAAAAAAAAAAA&#10;AAAAAAAAAAAAAAAAAAAAAAAAAAAAAAAAAAAAAAAAAAAAAAAAAAAAAAAAAAAAAAAAAAAAAAAAAAAA&#10;AAAAAAAAAAAAAAAAAAAAAAAAAAAA8sOcAAAAAAAAAAAA+vv8APb4+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mJPAM+nhgAAAAAAAAAAAK+/zAD9/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DAgAAAAAAAAAAAAAAAAAAAAAAAAAAAAAAAAAAAAAAAAAA&#10;AAAAAAAAAAAAAAAAAAAAAAAAAAAAAAAAAAAAAAAAAAAAAAAAAAAAAAAAAAAAAAAAAAAAAAAAAAAA&#10;AAAAAAAAAAAAAAAAAAAAAPPEnQABAQEAAAAAAAAAAAATQW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jUqALGP&#10;cwAAAAAAAAAAAAAAAADw8/YAXn2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8GbAAAAAAAAAAAAY4GaAAAAAAAAAAAAAAAAAAAAAAAAAAAA&#10;AAAAAAAAAAAAAAAAAAAAAAAAAAAAAAAAAAAAAAAAAAAAAAAAAAAAAAAAAAAAAAAAAAAAAAAAAAAA&#10;AAAADgwJANuwjgAKCAYAAAAAAAAAAAAAAAAADz5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VENwBVRDcAAAAAAAAA&#10;AAAAAAAAAAAAAAAAAAAAAAAAAAAAAAAAAAAAAAAAAAAAAAAAAAAAAAAAAAAAAAAAAAAAAAAAAAAA&#10;AAAAAAAAAAAAs8LOAFp6l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SRdAAAAAAAAAAAAAAAAACqu8kAAAAAAAAAAAAAAAAAAAAAAAAAAADz&#10;xJ0AAAAAAAAAAAAAAAAAAAAAAAAAAAAAAAAAAAAAAAAAAAAAAAAAAAAAAAAAAAAAAAAAAAAAAAAA&#10;AAAAAAAAAAAAAAAAAAAAAAAAAAAAABE/ZQD+/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nhZ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Jb1kAPzMpAAAAAAAAAAAAFEFnAAAAAAAAAAAAAAAAAAAAAAAAAAAAAAAAAAAA&#10;AAAAAAAAAAAAAAAAAAAAAAAAAAAAAAAAAAAAAAAAAAAAAAAAAAAAAAAAAAAAAAAAAAAAAAAAAAAA&#10;AAAAAAAAAAAAAAAAAAAAAACZrb4A/P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a5lAC5lX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b+ZAGpVRAAAAAAAAAAAAI6ktgD5+/wAAAAAAAAAAAAAAAAAAAAAAAAAAAAAAAAAAAAA&#10;AAAAAAAAAAAAAAAAAAAAAAAAAAAAAAAAAAAAAAAAAAAAAAAAAAAAAAAAAAAAAAAAAAAAAAAAAAAA&#10;AAAAAAAAAAAAAAAAAAAAAGdTQgDzxJ0AAg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u8yQBigJoAAAAAAAAAAAAA&#10;AAAAAAAAAAAAAAAAAAAAAAAAAAAAAAAAAAAAAAAAAAAAAAAAAAAAAAAAAAAAAAAAAAAAMyohAMCa&#10;fAAAAAAAAAAAADovJgDVrIoAK1R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55+&#10;ADAmHwAAAAAAAAAAAAAAAACEnLAAiaCzAAAAAAAAAAAAAAAAAAAAAAAAAAAAAAAAAAAAAAANPGMA&#10;AAAAAAAAAAAAAAAAAAAAAAAAAAAAAAAAAAAAAAAAAAAAAAAAAAAAAAAAAAAAAAAAAAAAAAAAAAAA&#10;AAAAAwICAL6aewAyKCAAAAAAAAAAAADxwpwADTx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N1t8ADTxj&#10;AHReSwB/ZlIAAAAAAB4YEwCig2kA7fD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ggGgDzxJ0AAAAAAAAAAAAAAAAAAAAAAAAAAAAAAAAAAAAAAAAAAAAAAAAAAAAAAAAAAAAAAAAA&#10;AAAAAAAAAAAAAAAAG0hsAPL09wAAAAAAAAAAAAAAAAAAAAAAAAAAAAAAAAAAAAAAAAAAAAAAAAAA&#10;AAAAAAAAAAAAAAAAAAAAAAAAAAAAAAAAAAAAAAAAAAAAAAAAAAAAAAAAAAAAAAAAAAAAAAAAAAAA&#10;AAD9/v4AP2SDAAAAAADzxJ0AAAAAAAAAAADzxJ0ADTx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KK1ACZQcwAAAAAAAAAAAFFBNAAFBA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WdAA08YwDy9PcAAAAAAAAAAAAAAAAAAAAAAAAAAAAAAAAAAAAAAAAAAAAAAAAAAAAAAAAA&#10;AAAAAAAAAAAAAAAAAAAAAAAAAAAAAAAAAAAAAAAAAAAAAAAAAAAAAAAAAAAAAAAAAAAAAAAAAAAA&#10;AAAAAAAAAAAAAAAAAA08YwD+/v8AAAAAAAAAAADyw5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zwAHCMowAAAAAAAAAAAF9NP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X3&#10;+QClt8YAAAAAAAAAAAAAAAAAAAAAAAAAAAAAAAAAAAAAAAAAAAAAAAAAAAAAAAAAAAAAAAAAAAAA&#10;AAAAAAAAAAAAAAAAAAAAAAAAAAAAAAAAAAAAAAAAAAAAAAAAAAAAAAAAAAAAAAAAAAAAAAAAAAAA&#10;AAAAAAAAAAAAAAAAAAAAAA8+ZAAAAAAAAAAAAAEBAQAKCA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bDAAI9zX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jg&#10;5gA1XH0AAAAAAAAAAAAAAAAAAAAAAAAAAAAAAAAAAAAAAAAAAAAAAAAAAQEBAPLDnAAAAAAACwkH&#10;AHliTgCHnrIAAAAAAAAAAAAAAAAAAAAAAAAAAAAAAAAAAAAAAAAAAAAAAAAAAAAAAAAAAAAAAAAA&#10;AAAAAAAAAAAAAAAAAAAAAAAAAAAAAAAAAAAAAAAAAAAAAAAAAAAAAAAAAAAAAAAAAAAAAAAAAAAA&#10;AAAAAAAAAAAAAAAAAAAAAAAAAD5jggDCnX4AAAAAAN+0kQAXRG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MCgDkuJMAAAAAAAAAAAAAAAAAAAAAAAAAAAAAAAAAAAAAAAAAAAAAAAAAAAAAAAAA&#10;AAAAAAAAAAAAAAAAAAAAAAAAAAAAAAAAAAAAAAAAAAAAAAAAAAAAAAAAAAAAAAAAAAAAAAAAAAAA&#10;AAAAAAAAAAAAAAAAAAAAAAAAAAAAAAAAAAAAAAAAAAAAAAAAAAAAAAAAAAAAAAAAAAAAAAAAAAAA&#10;WXmUALTD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9PYADTx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7/M&#10;AAAAAACtvMkAAAAAAAAAAAAAAAAA19/mAAAAAACtvMkAAAAAAAAAAAAAAAAAAAAAAAAAAAAAAAAA&#10;AAAAAAAAAAAAAAAAAAAAAAAAAAAAAAAAAAAAAAAAAAAAAAAAAAAAAAAAAAAAAAAAAAAAAAAAAACy&#10;ws8ADTxjAP39/QAAAAAAAAAAAAAAAACFnLAAYICaAAAAAAAAAAAA2uLpABA/ZgDV3eMAAAAAAAAA&#10;AAAAAAAA1t3kAA08YwDa4egAAAAAAAAAAAAAAAAAAAAAAAAAAAAAAAAAr7/MAAAAAACtvM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Zyam2J9fX2d2draAA0MDAAAAAAA/wAAAAECAQAAAAAAAAAAAAAAAAAAAAAA&#10;AAAAAAAAAAAAAAAAAAAAAAAAAAAAAAAAAAAAAAAAAAD7+foAKysrAG1tbQB6q9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YZfAD09PQAAAAAA&#10;AAAAAAEBAQAAAAAAAAAAAAAAAAAAAAAAAAAAAAAAAAAAAAAAAAAAAAAAAAAAAAAAAAAAAAAAAAD/&#10;/f4AOzs7AD4+PpY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P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CA/3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10;AAAAAAAAAAAAAAAAAAAAAAAAAAAAAAAAAAAAAAAAAAAAAAAAAAAAAAAAAAACAAAAAAAAAAAAAAAA&#10;AAAAAAAAAAAAAAAAAAAAAAAAAAAAAAAAAAAAAAAAAAAAAAAAAAAAAAAAAAAAAAAAAAAAAAAAAAAA&#10;AAAAAAAAAP///wD///8ABQU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QEBAAICAgD4+PgAAAAAAAAAAAAAAAAAAAAAAAAAAAAA&#10;AAAAAAAAAAAAAAAAAAAAAAAAAAAAAAAAAAAAAAAAAAAAAAAAAAAAAAAAAAQAAAAAAAAAAAAAAAAA&#10;AAAAAAAAAAD//wAAAAEAAAAAAAAAAAAAAAAAAAAAAAAAAAAAAAAAAAAAAAAAAAAAAAAAAAAAAAAA&#10;AAAAAAAA/f39AAICAg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D9/f0AAAAAAAgICAAAAAAAAAAAAAAAAAAAAAAAAAAAAAAA&#10;AAAAAAAAAAAAAAAAAAAAAAAAAAAAAAAAAAAAAAAAAAAAAAAAAAAAAAAABAAAAAAAAAAAAAAAAAAA&#10;AAAAAAAAAAEBAAAAAAAAAAAAAAAAAAAAAAAAAAAAAAAAAAAAAAAAAAAAAAAAAAAAAAAAAAAAAAAA&#10;AAAAAAAICQkABQUFAI2NjQAqDw8A/Pz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QAAAP79/gABAQEAAQEBAAAAAAAA&#10;AAAAAAAAAAAA/wD///8AAQECAP///wABAQEA///+AAEBAQAAAAAA/v7/AAEBAQABAQAAAAEBAAAA&#10;AAD///8AAAAAAAAAAAABAQEA/v7+AAICAgD///8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gICAAD//wD+/v4AAgEBAP7+&#10;/gABAQEAAAAAAAEBAQD9/PwAAQICAP/+/gAAAAAAAQMCAP///wACAQEA/wAAAP/+/wD/Af8AAAAA&#10;AAICAgD///8A////AP///wACAgIA/f39AAAAAA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D//v4A/f39AAMEBAAAAQEA////&#10;AAICAgD9/f0A+vv7AO3s7ADs7OwA8fHxAOjo6ADv7+8AAQEBAAYGBgATExMAGhsbAAwNDAAYGBgA&#10;Dg4OAAEBAQACAgIA/Pz8AP///wD///8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Pv7+wAEBAQA/v39AAIDAwD29/cA&#10;2djYAK2trQC2trYA6urqAP39/QAHBwcABQUFAAkJCQD+/v4AAAAAAPn5+QD19fUABQcGAAICAgAo&#10;KCgAX19fAD09PQAZGRkA/f39AAYG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FAAEBAQDr6+sAhYWFAKenpwAA&#10;AAAACgoKAEBAQABSUlIANjY2ABUVFQACAwMA+fj4AAcHBwAAAAAAAAEBAPn4+ADV19YAuLi4ALCw&#10;sABubm4ABgYGABwcHACJiYkAPz8/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ICAgD7+/sABQUFAP39/QDo5ucAc3NzAMLCwgAFBQUAdHR0AFdX&#10;VwAWFxcABgUFAAEBAQAAAAAA/v7+AP38/AAHCAgA/v39AAAAAAACAwMABwgIADEwMQAyMTIAdHJz&#10;APb29gDJyckAhoaGAF1bXAAUFBQAc3NzAF5gXwD8/PwABAQEAP39/QAAAAAAAgICAAAAAAD+/v4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wAAAP8AAAD/AAABAAEA//7/AP/9/gD+/f4Afnx9AEBAQADS0tIAiIiIAMzNzQB0dXUAHh8f&#10;AAYFBQD///8AAQEBAAEBAQACAgIAAwQEAAAAAAD9/v4AAgICAP///wD//v4A/v39AP///wAEBQUA&#10;Dg8PAENDQwC7vLwAs7OzACoqKgB4eHgAPj4+AOHh4QD4+PgA////AAICAgD+/v4A/v7+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8A3d7eAGtqagDd3d0AZ2dnAGZmZgATFBQAAP//AP/+/gAAAQEA&#10;/f7+ANva2gDFxcUA1dXVANnZ2QDz8/MA+fn5AP39/QAHBwcACwsLABcXFwAoKCgANzg4ADU0NAAP&#10;EBAAAgMDAAH+/gAxMjIAoqOjAMXExAB5e3oARkZGAG5ubgBoaGgAAgICAP7+/gABAQE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ALCxsQBxcHAAGxsbAKmpqQA2NzcAAQEBAP///wAA//8A5eXlAKWlpQC6&#10;uroA2dnZAAoKCgAdHR0AJycnABoaGgANDQ0ABgYGAPT09ADu7u4A3t7eAK+urgCXlZUAFRUVADc3&#10;NwBVV1cAQEBAAAIDAwADAgIAPz8/ALu7uwB/f38AgYGBAM/PzwCMjIwADQ0NAAYG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D+&#10;/f4A+/v7AAMDAwClpaUAdnZ2AEdHRwCUlZUACwoKAP8A/wD///8A5+fnAJWVlQCjo6MACAgIAD09&#10;PQBvcXAAOzs7ABAQEAAEBAQAAAAAAP7+/gACAgIAAAAAAAAAAAAAAAAA+vr6ANfW1gC3t7gAtLSz&#10;AF1eXQAuLi8AcnJyAEJDQgAEAgMACAYHAImHiAA5NzgAeHh4AFxaWwCgoKAAGBgYAPz8/AAEBQUA&#10;AAAAAAAAAAAAAQAAAAAAAAAAAAAAAAAA/w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BAMAAAAA&#10;ALi4uAB0dHQAV1dXAJKTkwADAwMAAQEBAPT09ABqamoAb29vADw8PADDw8MAf39/AA0NDQACAgIA&#10;/f39AAAAAAACAgIA////AP///wABAQEAAAAAAAAAAAAAAAAAAAAAAAEBAQABAQEA/v7+AAMDAwBA&#10;QEAAubm5AJaWlgDKysoAOTk5AMrKygD5+PgA//7+ADg5OQCgoKAA5+fnAFxcXAD7+/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DNzc0A&#10;cXFxAEZGRgCQkJAAAAAAAP7+/gD7+voAPT09AL6+vgCampoApKSkABISEgAEBAQA9/f3AAEBAQAA&#10;AAAAAgICAP///wABAQEAAQEBAP///wAAAAAAAAAAAAAAAAAAAAAAAAAAAPz8/AACAgIAAwMDAAAA&#10;AAD7+/sATk5OAMrKygAwLzAASkpKAKmpqQAEBAQAAgICACcnJwCZmZkAysrKAGlpaQ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D8/PwA+vr7AHJycgAc&#10;HBwAnZ2dAAECAgAAAAAA+fn5AC8vLwD+/v4AuLi4AEtLSwD+/v4AAgICAP///wAODg4A////AAMD&#10;AwABAQEAAQEBAAAAAAAAAAAAAQEBAAAAAAAAAAAAAAAAAAAAAAAAAAAABQUFAP///wACAgIAAAAA&#10;AAgICAABAQEAExMTAKurqgBubm4Ae3t7AI2NjQD//v4ADA0NAD4+PgCKiooAvb29AKenpwD39vYA&#10;////APf3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D///8AAAAAAAICAgB5eHkA4uLiAK+v&#10;rwAEBQUAAP//APj4+ABCQkIAAwMDAK+vrwAhIyIA////AAICAgD///8AAgICAAAAAAABAQEAAAAA&#10;AAAAAAAAAAAAAAAAAAAAAAAAAAAAAAAAAAAAAAAAAAAAAAAAAAEBAQAAAAAAAQEBAAAAAAABAQEA&#10;AAAAAAEBAQAAAAAABwcIAHp7ewADAwMAh4eHABoaGgBVVVUA/gEBAFlaWgC+vr4Ag4KCAFNSUgD/&#10;//8AAgICAP///wABAQEAAQ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AAAAD///8A2traALCwrwBxcXEAMDAw&#10;AAIBAQD6+/sAWVlZAOfn5wCtrq4AHx8fAAAAAAABAQEAAAAAAP///wAAAAAAAAAAAAAAAAAAAAAA&#10;AAAAAAAAAAAAAAAAAAAAAAAAAAAAAAAAAAAAAAAAAAAAAAAAAAAAAAAAAAAAAAAAAAAAAAAAAAAA&#10;AAAAAAAAAAAAAAD+//4ABQUFAHp6egBTU1MAd3d3AM3NzQADAgIAAgEBAIeHhwD4+PgAXV1dAPz8&#10;/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P///wBxcXEADg4PAGJiYgAAAAAA&#10;////AKSjowDKysoApKSkACAfHwADBAQAAQEBAAAAAAD9/f0AAwMDAAAAAAAAAAAAAAAAAAAAAAAA&#10;AAAAAAAAAAAAAAAAAAAAAAAAAAAAAAAAAAAAAAAAAAAAAAAAAAAAAAAAAAAAAAAAAAAAAAAAAAAA&#10;AAAAAAAAAAAAAAIBAQD7+voA////AJCQkAAnJycAc3NzAPDw8AABAQEAFhYWAH19fQDFxcUA4ODg&#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BAQEA3NvcANbW1gB/fX0ADg4OAP///wDj&#10;5OQAgICAAE1OTgA9Pj0ABgcHAAAAAAAAAAAAAAAAAAQEBAD9/f0AAAAAAAAAAAAAAAAAAAAAAAAA&#10;AAAAAAAAAAAAAAAAAAAAAAAAAAAAAAAAAAAAAAAAAAAAAAAAAAAAAAAAAAAAAAAAAAAAAAAAAAAA&#10;AAAAAAAAAAAAAAAAAAYHBwADAwMACQoKAJeYlwDl5eUAlJSUAAIDAwACAQEAV1ZWAAgICAB/fn4A&#10;/fz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P37/ACAf38AEg8QAD4/PwD+/v4AAQEBAIyL&#10;iwAKCgoAfn9+AP3+/gAAAQAA/v/+AAEBAQABAQEAAAAAAAMDAwAAAAAAAAAAAAAAAAAAAAAAAAAA&#10;AAAAAAAAAAAAAAAAAAAAAAAAAAAAAAAAAAAAAAAAAAAAAAAAAAAAAAAAAAAAAAAAAAAAAAAAAAAA&#10;AAAAAAAAAAAAAQEAAAEAAAEDAgAAAQAAJCUlAGVlZQCWlpYA3NvbAAEDAwAKDAwAenp6AMPCwwDk&#10;4+MAAgICAAAAAAAAAAAAA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9vf3ALa2tgBhYmIAEBAQAP7+/gDb29sAra2t&#10;AGpragAaGhoAAwMDAP///wAAAAAAAAAAAAAAAAAAAAAAAAAAAAAAAAAAAAAAAAAAAAAAAAAAAAAA&#10;AAAAAAAAAAAAAAAAAAAAAAAAAAAAAAAAAAAAAAAAAAAAAAAAAAAAAAAAAAAAAAAAAAAAAAAAAAAA&#10;AAAAAAAAAAAAAAAAAAAAAAAAAAAAAAAAAAAAZ2dnABoaGgCUlJQA/v39AP///wBfX18ABgYGALm5&#10;uQD//v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gDBwMAAAgICAFZWVgD8/PwA/wAAAKqqqgAXFxcA&#10;bW5uAPz8/AADAwMA/Pz8AAMDAwAAAAAAAAAAAAAAAAAAAAAAAAAAAAAAAAAAAAAAAAAAAAAAAAAA&#10;AAAAAAAAAAAAAAAAAAAAAAAAAAAAAAAAAAAAAAAAAAAAAAAAAAAAAAAAAAAAAAAAAAAAAAAAAAAA&#10;AAAAAAAAAAAAAAAAAAAAAAAAAAAAAAAAAAASEhIAUFBQAL29vQD5+voAAQEBAAMEBAAvLy8AnJyc&#10;APr6+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KKiogAdHR0AFBUVAAEBAQD+/v4Ar6+vAERERAAB&#10;/wAAAgICAP7+/gAGBgYA////AAAAAAAAAAAAAAAAAAAAAAAAAAAAAAAAAAAAAAAAAAAAAAAAAAAA&#10;AAAAAAAAAAAAAAAAAAAAAAAAAAAAAAAAAAAAAAAAAAAAAAAAAAAAAAAAAAAAAAAAAAAAAAAAAAAA&#10;AAAAAAAAAAAAAAAAAAAAAAAAAAAAAAAAAP8AAABZWVkA8PDwAKinpwD//v4A+/r6AG1tbQDi4uIA&#10;3Nz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L9//4A/wEAAPz9/AD/AQAA/gD/AAEC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ICAP7+/gD+/v4CAgQEBPr///8AAAAAAAEBAQ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YGBvgCCwsL8v///wACAgIA/v7+AP3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AwMD/QIODg7tAAAAAPr6+gD///8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v7APr6+gALCwvvAg4ODuwFBQUA+fn5AAICAg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gIA+/v7AA8PD+0COzs72QEBAQD09PQ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AQD39/cAHh4e1gIAAAAABAQEAOPj4w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e3t&#10;APv7+wAVFRXhAgAAAAALCwv9zc3NAP39/QABAQE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ExMQA&#10;+vr6ADQ2NeECAAAAABMTE+TPz88A//7+AAEBAQ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7/AMHBwQAO&#10;Dg4AAAAAAAIAAAAASkpKm8rIyQDx8fIAAP8AA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7/AP/9/gD8+/sAxsbGAEJC&#10;QqYAAAAAAgAAAABVVVWI+fn5AN7d3QD7+voAAgQ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XV1dAO7u7gDl5eUAAgMDAAAAAABeXl4Ay8vLAOPi4gD9/f0AAgIC&#10;AAIDAwD8+/sAAAAAAAAAAAAAAAAAAAAAAAAAAAAAAAAAAAAAAAAAAAAAAAAAAAAAAAAAAAAAAAAA&#10;AAAAAAAAAAAAAAAAAAAAAAAAAAAAAAAAAAAAAAAAAAAAAAAAAAAAAAAAAAAAAAAAAAAAAAAAAAAA&#10;AAAAAAAAAAAAAAAAAAAAAP//AKKiogAiIiIAOzs7AP8BAQAEBQUAoqKiADc3NwAXFx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8/AAAAQEA/wAAAPz8/ADl5eUASUlJ&#10;mwAAAAACAAAAACIiIv0XFxf4tra2AAQEB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mJiYACwsLAI+PjwAA/v8AAgMDAEhISAAJCQkAfHx8AAUGBgAAAAAA&#10;AAAAAAQEBAAAAAAAAAAAAAAAAAAAAAAAAAAAAAAAAAAAAAAAAAAAAAAAAAAAAAAAAAAAAAAAAAAA&#10;AAAAAAAAAAAAAAAAAAAAAAAAAAAAAAAAAAAAAAAAAAAAAAAAAAAAAAAAAAAAAAAAAAAAAAAAAAAA&#10;AAAAAAAAAAAAAAAAAADR0tIAvr6+AF9fXwD49/cAAQAAAOXl5QDh4eEAYWFhAAQF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gICAP/+/gAA//8Aurq6AAUFBQBLTUzA&#10;AAAAAAIAAAAAAAAAADg4OLS0tLQA+Pj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GBgBoaGgAtbW1AOHh4QD9/f0AEhMTAHd3dwDAwMAA2NfXAAAAAAAA&#10;//8A/f7+AAAAAAAAAAAAAAAAAAAAAAAAAAAAAAAAAAAAAAAAAAAAAAAAAAAAAAAAAAAAAAAAAAAA&#10;AAAAAAAAAAAAAAAAAAAAAAAAAAAAAAAAAAAAAAAAAAAAAAAAAAAAAAAAAAAAAAAAAAAAAAAAAAAA&#10;AAAAAAAAAAAAAAAAAIOCggAdHR0AW1tbAAkKCgD7+/sAiIeHAAoKCgA5OT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AAAAAAAAQEBAP7+/gCPj48AISEh4QAAAAAA&#10;AAAAAgAAAAAAAAAAXV1dfOrq6gDFxcU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HJycgAGBgYAoqOjAP39/QD+/v4ATk9PABsbGwBaWloA+Pj4AP7/&#10;/wABAQEA////AP///wD///8A/v7+AAAAAAAAAAAAAAAAAAAAAAAAAAAAAAAAAAAAAAAAAAAAAAAA&#10;AAAAAAAAAAAAAAAAAAAAAAAAAAAAAAAAAAAAAAAAAAAAAAAAAAAAAAAAAAAAAAAAAP///wD///8A&#10;//7+AP7+/gCgn58Ax8fHAHd3dwAJCQkA/f39AO3t7QC0tLQAa2trABER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D9/v4A5+fnANfX1wBvb29mAAAAAAAA&#10;AAACAAAAAAAAAAA6PDvZJycn3Kqqqg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BQUFAFhYWACenp0A3t3dAAEAAAAREREAl5iYAOnp6QB+fn4A9fX1&#10;AP79/QAAAAAAAAAAAAEBAQABAQEAAAAAAAAAAAAAAAAAAAAAAAAAAAAAAAAAAAAAAAAAAAAAAAAA&#10;AAAAAAAAAAAAAAAAAAAAAAAAAAAAAAAAAAAAAAAAAAAAAAAAAAAAAAAAAAAAAAAA////AAAAAAD7&#10;+/sA29raAIiIiABVVVUASEhIAAIDAwD9/PwAe3t7APr6+gBiYmIAAgIC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D9/f0AAwMDAP7+/gDj4+IAT09PAPz8/ACHh4cAS0tMAAEC&#10;AQD8/PwAAQABAMrKygCZmZkAvLy7AAoKCwA8PDsAQkJDACgoKAAcHBwAFhUVAAMEBAAAAAAA////&#10;APb19QDl5uYA4N/fAMbGxgC8vLwA4ODgAB8fHwBcXFwAWVpaAAwLCwADBAQA/fz8APLz8wBvbm4A&#10;w8PDAG9vbwBtbm4AAgEBAAECAgABAgEAAAAAAP///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AAgICAP///wAA&#10;AAAAAAAAAAEBAQD+/v4AaWlpAMDAwACtra0SLCws7wAAAAAAAAAAAAAAAAAAAAAAAAAAAf///wAA&#10;AAAAAAAAAAAAAAAAAAAAAAAAAAAAAADHxcYnXV1d2FZWVgB8fn0ACQkJAPf39wAEBAQABAQEAAIC&#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UAWlpaAMzMzABjY2MAcG5v&#10;ABAQEAABAgIA////AAEBAQDb29sAraysAMXFxQDY2NgA9vb2AAkJCQAKCgoABwcHAAICAgD8/PwA&#10;9vb2APX19QD9/f0AICAgACoqKgBRUlIARUVFAAQDAwAAAQEA//7+APj4+ADKy8sAcG9vAPPz8wCI&#10;iIgAU1RUAP/+/gADAwMAAAEBAAEC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8/AACAgIAAgICAP7+&#10;/gABAQEA/v7+AJycnACDg4MAiIiIVVxcXKwAAAAAAAAAAAAAAAAAAAAAAAAAAAAAAAAB////AAAA&#10;AAAAAAAAAAAAAAAAAAAAAAAAAAAAAAAAAAChn6Bcg4ODo3V2dgBkZWQA////AP///wAFBQ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P///wACAgIAhYWFAJ6engAQDg8A&#10;h4iIAD4+PgAJCQkAAP//AP///wD///8AAQEBAPPz8wDW1tYA0tLSAOPj4wD5+fkA+Pj4AAYGBgAV&#10;FRUAKCgoADc3NwAYGRkA/fz8AAICAgABAQEA/wAAAPf29gDu7+8Ah4aGALOzswAgICAApaWlABMU&#10;FAAGBgYABAQEAP7+/gACAQEAAA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vr6ANnY2ACZmZkAs7OzAPn5+QAREREAExISADIxMQAoKCgAGhsbABUUFAABAgIA9fT0&#10;AObm5gDf4OAAzc7OAN7e3gDw8PAA+vr6ADAwMABqamoAQkNDAA4NDQAAAAAAAQM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wAEBAQA/v7+AAAAAAADAwMA/v7+AK2trQBx&#10;cXEANzc3xa2trTwAAAAAAAAAAAAAAAAAAAAAAAAAAAAAAAAAAAAAAAAAAAAAAAAAAAAAAf///wAA&#10;AAAAAAAAAAAAAAAAAAAAAAAAAAAAAAAAAAAAAAAAAAAAAAAAAAAAAAAAAIaGhn6cnJyBQEBAAJGP&#10;kAAJCQkA/f39AAUFBQACAwMAAAAAAAAAAAAAAAAAAAEAAP8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10;AP///wAAAAAAAQEBAPz7+wD09fUA4+LiAMfHxwDJyckA1NTUAOrq6gACAgIA+vr6AAEBAQAEBAQA&#10;AAAAAAMDAwAnJycAMzMzAD4+PgAoKCgAGRkZAAICAgD/AAAAAQAAAPz9/QAFBg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P///wD+/v4AAwMDAPv7+wCGhoYAnp6eAFRU&#10;VJuOjo5mAAAAAAAAAAAAAAAAAAAAAAAAAAAAAAAAAAAAAAAAAAAAAAAAAAAAAAAAAAAB////AAAA&#10;AAAAAAAAAAAAAAAAAAAAAAAAAAAAAAAAAAAAAAAAAAAAAAAAAAAAAAAAAAAAAKioqE59fH2xFxYW&#10;AJeYmAAsKysAAAAAAAECAg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gICAP7+/gACAgIA////AP7+/gAAAAAAAgICAP38/QD9/PwA9fb2APHw8AD8/PwA+vr6AAYGBgAM&#10;DAwAERERAAQGBQAEBAQA/f39AAMDAwD+/v4AAQEBAP39/QABAQEAAAAA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9/f0A/Pz8AAYGBgDf398AdnZ2AMzMzABzc3Nubm5u&#10;kwAAAAAAAAAAAAAAAAAAAAAAAAAAAAAAAAAAAAAAAAAAAAAAAAAAAAAAAAAAAAAAAAH///8AAAAA&#10;AAAAAAAAAAAAAAAAAAAAAAAAAAAAAAAAAAAAAAAAAAAAAAAAAAAAAAAAAAAAAAAAAM7NzRx7enu5&#10;1NTUKm5ubgBnZ2cADg8P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AC&#10;AgIAAQEBAP39/QD///8AAwMDAAEBAQD8/PwABAMEAAD//wD///8AAAAAAP///wACAwMAAP//AAAA&#10;AAD/AAAA/v/+AAAAAAACAgIA////AP7+/gACAgIAAQEBAP///w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A/Pz8AAQEBAABAQEA+vr6AAcHBwAA&#10;AAAA9/b3AAkJCQD19PQA19jYAIyLiwDW1tb9DQ0N742NjTw5OzrZAAAAAAAAAAAAAAAAAAAAAAAA&#10;AAAAAAAAAAAAAAAAAAAAAAAAAAAAAAAAAAAAAAAAAAAAAAAAAAAAAAAAAAAAAAH///8AAAAAAAAA&#10;AAAAAAAAAAAAAAAAAAAAAAAAAAAAAAAAAAAAAAAAAAAAAAAAAAAAAAAAAAAAAAAAAAAAAAAAAAAA&#10;AAAAAAAAAAAAx8XGJ319fbbb29siBAQEAHt7ewBTU1MADAwMAP39/QAFBgYA/v39AAMDAwAAAQE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A&#10;AAAAAAAAAAAAAAAAAAAAAAAAAAAAAAAAAQAAAAAAAAAAAAAAAAAAAAAAAAAAAAAAAAAAAAAAAAAA&#10;AAAA/wAAAAAAAAAAAAAAAAAAA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BAAAAAAAAAAAAAAAAAAAAAAAAAAAAAAAAAAAAAAAAAAAA&#10;AAD/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v7+AAEBAQABAgIA////AA4ODv0UFBTkKCgoyDMzM7orKyvCODo53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OHf4AP6+voI+/v7Bg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18764;width:1685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">
                  <v:imagedata r:id="rId13" o:title=""/>
                  <v:path arrowok="t"/>
                </v:shape>
                <v:shape id="Picture 28" o:spid="_x0000_s1028" type="#_x0000_t75" style="position:absolute;width:16713;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">
                  <v:imagedata r:id="rId14" o:title=""/>
                  <v:path arrowok="t"/>
                </v:shape>
                <w10:wrap type="square" anchorx="margin"/>
              </v:group>
            </w:pict>
          </mc:Fallback>
        </mc:AlternateContent>
      </w: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r w:rsidRPr="00927F45">
        <w:rPr>
          <w:b/>
          <w:noProof/>
          <w:lang w:val="en-GB" w:eastAsia="en-GB"/>
        </w:rPr>
        <w:t>Intro Page</w:t>
      </w:r>
    </w:p>
    <w:p w:rsidR="00D551D7" w:rsidRPr="00EA32AC" w:rsidRDefault="00D551D7" w:rsidP="00D551D7">
      <w:pPr>
        <w:rPr>
          <w:noProof/>
          <w:lang w:val="en-GB" w:eastAsia="en-GB"/>
        </w:rPr>
      </w:pPr>
      <w:r w:rsidRPr="00EA32AC">
        <w:rPr>
          <w:noProof/>
          <w:lang w:val="en-GB" w:eastAsia="en-GB"/>
        </w:rPr>
        <w:t>The prototype shows that the blurb logo is centred and displayed the welcome messag</w:t>
      </w:r>
      <w:r>
        <w:rPr>
          <w:noProof/>
          <w:lang w:val="en-GB" w:eastAsia="en-GB"/>
        </w:rPr>
        <w:t>e</w:t>
      </w:r>
      <w:r w:rsidRPr="00EA32AC">
        <w:rPr>
          <w:noProof/>
          <w:lang w:val="en-GB" w:eastAsia="en-GB"/>
        </w:rPr>
        <w:t xml:space="preserve"> below. The background is dark blue and the content is white.</w:t>
      </w:r>
      <w:r>
        <w:rPr>
          <w:noProof/>
          <w:lang w:val="en-GB" w:eastAsia="en-GB"/>
        </w:rPr>
        <w:t xml:space="preserve"> The welcome message just says ‘welcome’.</w:t>
      </w:r>
    </w:p>
    <w:p w:rsidR="00D551D7" w:rsidRDefault="00D551D7" w:rsidP="00D551D7">
      <w:pPr>
        <w:rPr>
          <w:noProof/>
          <w:lang w:val="en-GB" w:eastAsia="en-GB"/>
        </w:rPr>
      </w:pPr>
      <w:r>
        <w:rPr>
          <w:noProof/>
          <w:lang w:val="en-GB" w:eastAsia="en-GB"/>
        </w:rPr>
        <w:t>The final design has a background which is dark blue and the logo which is white. A ‘slidefade’ transition is used when the page is opened and then displays the content. This was done by jquery. The welcome message says ‘welcome’ and includes a summary of the app. The interactive aspect of this page is that users can swipe either left or right in order to access the homepage, which was done by jquery. An icon is displayed at the bottom, indicating that users are able to swipe the screen. The colour scheme remains white and blue from the prototype. The font is arial and the font size is 20px. I’ve decided to make the ‘welcome’ message a header as it’s meant to stand out whereas the summary remains the normal font type.</w:t>
      </w:r>
    </w:p>
    <w:p w:rsidR="00D551D7" w:rsidRPr="005307EF" w:rsidRDefault="00D551D7" w:rsidP="00D551D7">
      <w:pPr>
        <w:tabs>
          <w:tab w:val="left" w:pos="1260"/>
        </w:tabs>
        <w:rPr>
          <w:lang w:val="en-GB" w:eastAsia="en-GB"/>
        </w:rPr>
      </w:pPr>
    </w:p>
    <w:p w:rsidR="00D551D7" w:rsidRDefault="00D551D7" w:rsidP="00D551D7">
      <w:pPr>
        <w:rPr>
          <w:b/>
          <w:noProof/>
          <w:lang w:val="en-GB" w:eastAsia="en-GB"/>
        </w:rPr>
      </w:pPr>
      <w:r>
        <w:rPr>
          <w:b/>
          <w:noProof/>
          <w:lang w:val="en-GB" w:eastAsia="en-GB"/>
        </w:rPr>
        <mc:AlternateContent>
          <mc:Choice Requires="wpg">
            <w:drawing>
              <wp:anchor distT="0" distB="0" distL="114300" distR="114300" simplePos="0" relativeHeight="251687936" behindDoc="0" locked="0" layoutInCell="1" allowOverlap="1" wp14:anchorId="51E67E44" wp14:editId="1286D2F1">
                <wp:simplePos x="0" y="0"/>
                <wp:positionH relativeFrom="margin">
                  <wp:align>center</wp:align>
                </wp:positionH>
                <wp:positionV relativeFrom="paragraph">
                  <wp:posOffset>0</wp:posOffset>
                </wp:positionV>
                <wp:extent cx="6014085" cy="3924300"/>
                <wp:effectExtent l="0" t="0" r="5715" b="0"/>
                <wp:wrapSquare wrapText="bothSides"/>
                <wp:docPr id="29" name="Group 29"/>
                <wp:cNvGraphicFramePr/>
                <a:graphic xmlns:a="http://schemas.openxmlformats.org/drawingml/2006/main">
                  <a:graphicData uri="http://schemas.microsoft.com/office/word/2010/wordprocessingGroup">
                    <wpg:wgp>
                      <wpg:cNvGrpSpPr/>
                      <wpg:grpSpPr>
                        <a:xfrm>
                          <a:off x="0" y="0"/>
                          <a:ext cx="6014085" cy="3924300"/>
                          <a:chOff x="0" y="0"/>
                          <a:chExt cx="6014085" cy="3924300"/>
                        </a:xfrm>
                      </wpg:grpSpPr>
                      <pic:pic xmlns:pic="http://schemas.openxmlformats.org/drawingml/2006/picture">
                        <pic:nvPicPr>
                          <pic:cNvPr id="30" name="Picture 3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09775" y="0"/>
                            <a:ext cx="1927860" cy="3924300"/>
                          </a:xfrm>
                          <a:prstGeom prst="rect">
                            <a:avLst/>
                          </a:prstGeom>
                        </pic:spPr>
                      </pic:pic>
                      <pic:pic xmlns:pic="http://schemas.openxmlformats.org/drawingml/2006/picture">
                        <pic:nvPicPr>
                          <pic:cNvPr id="31" name="Picture 3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14525" cy="3914140"/>
                          </a:xfrm>
                          <a:prstGeom prst="rect">
                            <a:avLst/>
                          </a:prstGeom>
                        </pic:spPr>
                      </pic:pic>
                      <pic:pic xmlns:pic="http://schemas.openxmlformats.org/drawingml/2006/picture">
                        <pic:nvPicPr>
                          <pic:cNvPr id="192" name="Picture 19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086225" y="0"/>
                            <a:ext cx="1927860" cy="3923665"/>
                          </a:xfrm>
                          <a:prstGeom prst="rect">
                            <a:avLst/>
                          </a:prstGeom>
                        </pic:spPr>
                      </pic:pic>
                    </wpg:wgp>
                  </a:graphicData>
                </a:graphic>
              </wp:anchor>
            </w:drawing>
          </mc:Choice>
          <mc:Fallback>
            <w:pict>
              <v:group w14:anchorId="60312785" id="Group 29" o:spid="_x0000_s1026" style="position:absolute;margin-left:0;margin-top:0;width:473.55pt;height:309pt;z-index:251687936;mso-position-horizontal:center;mso-position-horizontal-relative:margin" coordsize="601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BAQEABQUF9wQEBP0HCAf1Gxsc2RcXF+EjIyPOQUJB0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L27vDXCwsJXzs7OQ9fX1zD8/PwACgoKAA0NDQAQEBAADw8P&#10;AAgIC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7+/gAB&#10;AQEA5+bmAHl5eQC5ubkAGRkZ+qurqxIlJyb1AAAAAAAAAAAAAAAAAAAAAAAAAAAAAAAAAAAAAAAA&#10;AAAAAAAAAAAAAAAAAAAAAAAAAAAAAAAAAAAAAAAAAgAAAAAAAAAAAAAAAAAAAAAAAAAAAAAAAAAA&#10;AAAAAAAAAAAAAAAAAAAAAAAAAAAAAAAAAAAAAAAAAAAAAI+Pj3MkJCT/6urqH6ioqACrq6sAJSUl&#10;AAICAg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PwAAAAAAAEB&#10;AQAWFxcAm5ubAL6+vgAUFBQGRkZG9HVyc5oAAAAAAAAAAAAAAAAAAAAAAAAAAAAAAAAAAAAAAAAA&#10;AAAAAAAAAAAAAAAAAAAAAAAAAAAAAAAAAAAAAAAB////AAAAAAAAAAAAAAAAAAAAAAAAAAAAAAAA&#10;AAAAAAAAAAAAAAAAAAAAAAAAAAAAAAAAAAAAAABXV1e/wsLCQGpqagBsbGwADw8PAAEBAQD///8A&#10;AgICAP39/Q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AAEBAQD///8A/v7+&#10;AAEBAQD9/f0ABQUFAPb29gClpaUAjYuMACAgINmQkJA5KSsq7wAAAAAAAAAAAAAAAAAAAAAAAAAA&#10;AAAAAAAAAAAAAAAAAAAAAAAAAAAAAAAAAAAAAAH///8AAAAAAAAAAAAAAAAAAAAAAAAAAAAAAAAA&#10;AAAAAAAAAAAAAAAAAAAAAAAAAADPz88ZbW1tzfHx8ROQkJAGPj4+AP7+/gAEBAQAAQEBAP///wAC&#10;AgIA/v7+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A////AAMDAwD///8A&#10;////AAEBAQD///8A/Pz8AAICAgDS0NEAcXFxAPPz8/iKioo+REZFywAAAAAAAAAAAAAAAAAAAAAA&#10;AAAAAAAAAAAAAAAAAAAAAAAAAAAAAAAAAAAAAgAAAAAAAAAAAAAAAAAAAAAAAAAAAAAAAAAAAAAA&#10;AAAAAAAAAAAAAAAAAAAAvb29MmFhYd4GBgYZs7OzBkNDQwAFBQUABwcHAAMDAwACAgIAAwMDAAEB&#10;AQ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CAgADAwMAAAAAAAEBAQAC&#10;AgIAAQEBAAICAgAGBgYABAQEACwuLQCmqKcAJScmCGZmZsqqqKlOAAAAAAAAAAAAAAAAAAAAAAAA&#10;AAAAAAAAAAAAAAAAAAAAAAAAAAAAAAAAAAACAAAAAAAAAAAAAAAAAAAAAAAAAAAAAAAAAAAAAAAA&#10;AAAAAAAAAAAAALy8vDJra2vNIiIiCKurqwAeHh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FgChoaEASUtKAHp6erGsqqtMAAAAAAAAAAAAAAAAAAAA&#10;AAAAAAAAAAAAAAAAAAAAAAAAAAAAAAAAAAH///8AAAAAAAAAAAAAAAAAAAAAAAAAAAAAAAAAAAAA&#10;AAAAAADR0dEWWlpa5iQkJAOrq6sA/f39AAgIC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D9/v0AAwECAP39/QD9/f0AdHJzALCwsACgn582Q0ZFywAAAAAAAAAA&#10;AAAAAAAAAAAAAAAAAAAAAAAAAAAAAAAAAf///wAAAAAAAAAAAAAAAAAAAAAAAAAAAAAAAAAAAAAA&#10;AAAAACsrK/wWFhYDt7e3AAICAgAGB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P3+/QD9/P0ABQQEAAEBAQD//v8AXFtbAMbExACztbUXLS8u6gAAAAAA&#10;AAAAAAAAAAAAAAAAAAAAAAAAAAAAAAAB////AAAAAAAAAAAAAAAAAAAAAAAAAAAAAAAAAAAAAAAm&#10;Jib/EhIS7LS0tBQUFBQAAAAAAP///w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5+fkAVVVVAN7c3QCvsLAMJicm9QAA&#10;AAAAAAAAAAAAAAAAAAAAAAAAAAAAAAIAAAAAAAAAAAAAAAAAAAAAAAAAAAAAAAAAAAAAXFxcufb2&#10;9gCkpKQUFBQU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9AAgICACjo6MACgwLAG1sbM0AAAAAAAAA&#10;AAAAAAAAAAAAAAAAAAAAAAAAAAAAAgAAAAAAAAAAAAAAAAAAAAAAAAAAAAAAAKenp1HCwsJGlZWV&#10;ABsb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QAAAAEAAAABAAAAAQAAAAEAAAAB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AAAAAAAkJCQCVlZUA3+DgJ4SCg4QAAAAA&#10;AAAAAAAAAAAAAAAAAAAAAAAAAAAB////AAAAAAAAAAAAAAAAAAAAAADd29wIT1FQ9Dk5OQOVlZUA&#10;BgYG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8/AD///8ABQUFAPz8/ACJiIkAnZycAKmpqSM1&#10;NzbeAAAAAAAAAAAAAAAAAAAAAAH///8AAAAAAAAAAAAAAAAAAAAAAHBub6C8vr1fxsbGAA4ODgD5&#10;+fkABwc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CAgIA////AAAAAAABAQEA////AAAAAAABAQEA////AP7+/gADAwM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Pn4+ABQT1AABwcH0LK0&#10;szEAAAAAAAAAAAAAAAAAAAAAAgAAAAAAAAAAAAAAAAAAAADDwcItsbGxX3FxcQANDQ0A////AAcH&#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7/AP38/AAAAAAA/Pz8APz8/AAA//8AAQABAP7+/gD+/v4AAwMDAPb29g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ICAgACAgIACAgJAHl5eQDQ0NAwn52e&#10;XwAAAAAAAAAAAAAAAAAAAAAB////AAAAAAAAAAAAAAAAAFtZWrzp6elDuLq5AAEBAQ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f0AAwQEAP79/QD9/f0A////APz8/AAFBQUABAUFAPf49wAICAgA////APr6+gAJCQ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f4AAQEBAGVkZADT09Pv&#10;ycvKEgAAAAAAAAAAAAAAAAIAAAAAAAAAAAAAAADMzMwcwMDAQ2doaAADAwMAAgICAP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AID&#10;AwD//v4AAAAAALm5uQBDQ0MALCwsADMzMwCTkpIAAgICAP39/QADAwMACQkJ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QD9/f0Ab29vAObm5hG0&#10;srNAAAAAAAAAAAAAAAAAAf///wAAAAAAAAAAAFhYWL/m5OVAvL29AAUGBQAAAAAAAQEBAPz8/AAD&#10;AwM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0AAQEC&#10;APTz8wBiYmIAy8vLACUlJQBAQEAA0tLSAMjIyAAYGRgApKWlACMjIwD+/v4ABA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Ovr6wCd&#10;nZ0AYmJiADo6OgACAgIABQYGAP39/QAnJiYAiIqKANTU1ADa2dkAAQEB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AgICADAwMAAJCQkA&#10;np2digAAAAAAAAAAAgAAAAAAAAAAtbW1Zzs7OwAbGxsAAw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0A4uLiAPv7&#10;+wBQUFAAAwQEAP79/QD9/PwAAQICAAIDAwAxMDAACQkJALa2tgD//v4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BwcHAGJiYgCz&#10;s7NfAAAAAAAAAAACAAAAAAAAAADh4eEiVFRU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BAD9/f0A////&#10;AAgICAAA//8AAAEBAAEBAQAAAAAA////APr6+gD5+fkAERER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Pz8/AABAQEAXFxcAPv7&#10;+wDPzc4cAAAAAAIAAAAAp6enUfj4+AArKys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EhIQAFBQUA&#10;n5+fAP///wACAQEAAgICAAD//wD///8A1dXVAPX19QA5OTk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BAQEAAMDAwAZGRkAAwMD&#10;ALe3t2UAAAAAAgAAAACxsbFuICAgABoaGgAEBAQ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Dw8PAGpqagCh&#10;oaEAw8PDAPv7+wD+/v4AAAEBANDPzwB0dHQALS0tACcoKAD+/v4AAQ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EBAAtLS0A&#10;vLy8XwAAAAAEAAAAANfX1zhFRUUABQUFAP7+/g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QACAwMAcHBwAMfH&#10;xwBOTk4AJycnADExMQDd3d0A0tLSACcnJwC2trYAAAAAAP/+/gAAAg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EpKSgCD&#10;g4MfAAAAAAIAAAAA+Pj4CDc3NwABAQEAAQEB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EBAQAAAAAAqKio&#10;ALW2tgAhISEA0dHRAAMDAwCOjo4AuLi4AAUGBg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Tk5AAQE&#10;BADW1dYRBAAAAAD19PUAJiQlAP/+/wD//v8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BAUEAP8DAgAAAAEA&#10;PD08ADs7OwD8/PwABAQDAAECAgAA/wAAAQIBAP/+/gAEB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KSkABAQE&#10;AOzr6xwE2dfYDv79/QAPEBAAAQAAAAIBAQ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QICAAAAAAAA&#10;AAAAAQMBAAYDBgAAAAAAAAAAAAABAAAAAAAAAQ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HBwAJCQkA&#10;6enpIQLj4+MnAQEBAAoJCQD///8AAQIC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ICADm&#10;5uYlAvHx8RcAAAAAAwMDAAABAQAA//8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gICAPPz&#10;8xEC+fn5CP39/QAGBgYAAQAAAP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ACAgIA+Pj4&#10;CwL39/cOAgICAAABAQAAAAAAAgI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AAICAgD8/PwG&#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YGBgAhISEAIyMjAPv7+wAGBgYA/v7+AP///wAHB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P///wD+/v4ABgYGAP7+/gABAQEAAAAAAAAAAAAAAAAAAAAAAAAAAAAAAAAA&#10;AAAAAAAAAAAAAAAAAAAAAAAAAAAAAAAAAAAAAAAAAAAAAAAA/wAAAAAAAAAAAAAAAAAAAAAAAAAA&#10;AAAAAAAAAAAAAAAB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gICAAEBAQD9/f0AAQEB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EBAQAAAAAAAQEBAAAAAAAAAAAAAQEBAAAAAAABAQE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8+wAFBgYA////AP7+/gD8/PwACwsL&#10;APz8/AAEBAQA/Pz8AAQEBAAAAAAAAAAAAAAAAAAAAAAAAAAAAAAAAAAAAAAAAAAAAAAAAAAAAAAA&#10;AAAAAAAAAAAAAAAAAAAAAAAAAAAEAAAAAAAAAAAAAAAAAAAAAAAAAAAA//8AAAABAAAAAAAAAAAA&#10;AAAAAAAAAAAAAAAAAAAAAAAAAAAAAAAAAAAAAAAAAAAAAAAAAAAAAPr5+QA0NDQA7u7uAPYn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fVYA&#10;R0dHAPr6+gAFBQUAAAAAAAAAAAAAAAAAAAAAAAAAAAAAAAAAAAAAAAAAAAAAAAAAAAAAAAAAAAAA&#10;AAAAAAAAAAAAAAAAAAAAAAAAAAIAAAAAAAAAAAAAAAAAAAAAAAAAAAABAQAAAAAAAAAAAAAAAAAA&#10;AAAAAAAAAAAAAAAAAAAAAAAAAAAAAAAAAAAAAAAAAAAAAAAAAAAAAwMDAPv7+wBoa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LCwD8&#10;/PwABAQEAP///wAAAAAAAAAAAAAAAAAAAAAAAAAAAAAAAAAAAAAAAAAAAAAAAAAAAAAAAAAAAAAA&#10;AAAAAAAAAAAAAAAAAAAAAAAAAgAAAAAAAAAAAAAAAAAAAAAAAAAAAAAAAAAAAAAAAAAAAAAAAAAA&#10;AAAAAAAAAAAAAAAAAAAAAAAAAAAAAAAAAAAAAAAAAAAAAAAAAAAEBQUAAQEBABMT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AAEB&#10;AQD9/f0AAAAAAAAAAAAAAAAAAAAAAAAAAAAAAAAAAAAAAAAAAAAAAAAAAAAAAAAAAAAAAAAAAAAA&#10;AAAAAAAAAAAAAAAAAAAAAAAEAAAAAAAAAAAAAAAAAAAAAAAAAAAAAAAAAAAAAAAAAAAAAAAAAAAA&#10;AAAAAAAAAAAAAAAAAAAAAAAAAAAAAAAAAAAAAAAAAAAAAAAAAP/+/gABAQE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5+fkAAgIC&#10;AAICAg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YF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5LiTAAAAAAAAAAAAeGF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88SdAAAAAAB7Y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88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AQAAAAAAAAAAAAMDAgD9/f4AAAAAAAAAAAADAwIA/f3+AAAAAAAAAAAAAwMC&#10;AP39/gAAAAAAAQEBAAICAQD9/f4AAAAAAAEBAAABAQEA/v7/AAAAAAACAgEA//8AAP7//wD///8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qyHAAAAAAAAAAAAAAAAAAAAAAAAAAAAAAAAAAAAAAAAAAAAAAAAAAAAAAAAAAAA&#10;AAAAAAAAAAAAAAAAAAAAAAAAAAAAAAAAAAAAAAAAAAAAAAAAAAAAAAAAAAAAAAAAjKW4AJiuw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C1xAAAAAAAAAABAAUDAgD7/f0AAAAAAAAAAQAFBAMA+/z8AAAAAAAC&#10;AQEAAQEBAP3+/gAAAAAABAMCAP7+AAD+//4AAAAAAAQDAwD9/v4A////AGBLPAACAgI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J60AAAAAAANCwgA8/X4AAAAAAABAQEADAoHAPP1+AAAAAAAAwICAAcG&#10;BAD2+PoAAAAAAAYFBAACAQEA+Pr7AAAAAAAJBwYA/P39APv8/QAAAAAAYEs8AP7+/g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sIAPP1+AAAAAAAAQEBAAsJBwDz9fgAAAAAAAMCAgAHBgQA9vj6&#10;AAAAAAAGBQQAAgEBAPj6+wAAAAAACQcFAPz9/QD7/P0AAAAAAAsJBw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0LCADz9fgAAAAAAAEBAQALCQcA9Pb4AAAAAAACAgEABwYEAPb4+gAAAAAA&#10;BgQDAAIBAQD4+vsAAAAAAAkHBQD8/f4A+/z9AAAAAAALCQcA+Pn7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sJBwD09vgAXko6AAAAAAAAAAAAAAAAAAAAAAAAAAAAAAAAAAAA&#10;AAAAAAAAAAAAAAAAAAAAAAAAAAAAAI6nugD2+PkA/v7/AAAAAAAAAAAA/f7+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wKBwDz9fgAAAAAACZVeQAKCAcA9Pb4AAAAAAAFBAMABAMCAPf5&#10;+wAAAAAACQcGAPv8/AD8/f4AAAAAAAwKCAD19/kA////AAAAAAANCwg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CQcA8/X4AAAAAAADAgIACQcGAPT2+AAAAAAABQQDAAQDAwD3+fsAAAAA&#10;AAoIBgD7/PwA/P3+AAAAAAAMCggA9vj5AP///wAAAAAADQsIAPT2+Q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2+AAAAAAAAwICAAcGBAD19/kAAAAAAAUEAwAEAwIA9/n6AAAAAAAJBwYA&#10;+vv8APz9/gAAAAAADAoIAPX3+QD+/v8AAAAAAAwKCADz9fgA////AAAAAAADAgI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vj6AAAAAAAGBQQAAgEBAPj6+wAAAAAACQcGAPr7/AD8/f4AAAAAAAsJBwD4+fsA&#10;/v//AAAAAAANCwgA9Pb5AP///wAAAAAADQsIAPP1+AAAAAAAAAAAAAMCAg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UEAAIBAQD4+vsAAAAAAAkHBgD7/PwA/P3+AAAAAAALCQcA9/n6AP7+/wAA&#10;AAAADQsIAPP1+AAAAAAAAAAAAA0LCADz9fgAAAAAAAAAAAAAAAAA/f7+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EAwACAQEA+Pr7AAAAAAB3XUkA/f7+AP//AAAAAAAABAQDAP39/gD///8AAAAAAAUF&#10;AwD7+/0AAAAAAAAAAAAFBQMAiKG2AAAAAAAAAAAADQsI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D4xAHWQpgAAAAAAAAAAAAAAAAAAAAAAAAAAAAAAAAAAAAAAAAAAAAAAAAAAAAAAAAAAAAAAAAAA&#10;AAAAAAAAANvi6AAAAAAAAAAAAAAAAAAAAAAAAAAAAAAAAAAAAAAADTxjAPPEnQDzxJ0ADTxjAAAA&#10;AAAAAAAAAAAAAAAAAAAAAAAAAAAAAAAAAAAAAAAAAAAAAAAAAAAAAAAAAAAAAAAAAAAAAAAAAAAA&#10;AAAAAADOpoUAMlp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Pf5+wAAAAAACggGAGVQPwAAAAAAAAAAAAAAAAAAAAAAAAAAAAAAAAAAAAAAAAAA&#10;AAAAAAAAAAAAAAAAAAAAAACIobYAAAAAAA0LCADz9fg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FhIAAAAAAAAAAAAAAAAAAAAAAAAAAAAAAAAAAAAAAAAAAAAAAAAAAAAAAAAAAAAAAAAAAAAAAAAA&#10;AAAAAAAAAAAAAAAAAAAAAAAAAAAAAAAAAAAAAAAAAAAAAAAAAAAAAAAAFEFnAOy/mQAbFhEA5erv&#10;AAAAAAAAAAAAAAAAAAAAAAAAAAAAAAAAAAAAAAAAAAAAAAAAAAAAAAAAAAAAAAAAAAAAAAAAAAAA&#10;AAAAACUe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3+fsAAAAAAAkHBQD7/P0AJFN4AAAAAAAMCggA9vj5AP7+/wAAAAAADAoIAPX3+QD///8A&#10;AAAAAA0LCADz9fgAAAAAAAAAAAANCwgA8/X4AAAAAAAAAAAAAwIC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z5kAAAA&#10;AAAAAAAAAAAAAAAAAAAAAAAAAAAAAAAAAAAAAAAAAAAAAAAAAAAAAAAAAAAAAAAAAAAAAAAA88Sd&#10;AAAAAAAAAAAAAAAAAAAAAAAAAAAAAAAAAAAAAAAAAAAAAAAAAAAAAAD5+/wA+vv8ANiu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BwYA/P3+APv8/QAAAAAACwkHAPX3+QD+/v8AAAAAAAwKCAD19/kA////AAAAAAAN&#10;CwgA8/X4AAAAAAAAAAAADQsIAPP1+AAAAAAAAAAAAAAAAAD9/v4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AAAA&#10;APPEnQAAAAAAAAAAAAAAAAAAAAAAAAAAAAAAAAAAAAAAAAAAAAAAAAAAAAAAAAAAAAICAQAAAAAA&#10;E0FnAAAAAAAAAAAAAAAAAAAAAAAAAAAAAAAAAAAAAAAAAAAAAAAAAAAAAAATQWcAAAAAAPPEnQAA&#10;AAAAAAAAAAAAAAAAAAAAAAAAAAAAAAAAAAAAAAAAAAAAAAAAAAAAAAAAAAAAAAAAAAAAAAAAAAAA&#10;AAArVH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QcGAPz9/QD7/P0AAAAAAAsJBwD3+foA////AAAAAAAMCggA9ff5AP///wAAAAAADQsIAPP1&#10;+AAAAAAAAAAAAA0LCADz9fgAAAAAAAAAAAANCwg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0A+/z9AAAAAAALCQcA9/n6AP7+/wAAAAAADQsIAPX3+QD///8AAAAAAA0LCADz9fgAAAAA&#10;AAAAAAANCwgA8/X4AAAAAAAAAAAADQsIAPP1+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DVrIoAHhgTAD5jggDCnX4AAAAAAAAAAAAAAAAAAAAAAAAAAAAAAAAAAAAAAAAAAAAP&#10;PmQA8cKcAPPEnQANPGMAAAAAAAAAAAAAAAAAAAAAAAAAAAAAAAAAsI5yAEM2KwAAAAAADTxjAAAA&#10;AAAAAAAAAAAAAAAAAAAAAAAAAAAAAAAAAAAAAAAAAAAAAAAAAAAAAAAAAAAAAAAAAAAQPmUA8MKb&#10;AAAAAAAAAAAAAAAAAAAAAAAAAAAAAAAAAAAAAAAAAAAAAAAAAAAAAAAAAAAA78GbAAAAAAAPPm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ddSgAAAAAABQUEAP39/QD+/v8AAAAAAAYFBAD7/PwA//8AAAAAAAAGBQQA+vv8AAAAAAAAAAAA&#10;BwYEAPn6/AAAAAAAAAAAAAcGBAD5+vwAAAAAAAAAAAADAgI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PPEnQAAAAAAAAAAAAAAAAAAAAAAAAAAAAAAAAAA&#10;AAAAAAAAAAAAAAAjTnEA6u7yAAAAAADAmnwAAAAAAAAAAAAAAAAAAAAAAAAAAAAAAAAAAAAAAAAA&#10;AAAAAAAAAAAAAPPEnQAAAAAA/v7/ANjg5gAMCggAHhgTAAAAAAAAAAAApbfGAGiFnQAAAAAAAAAA&#10;AAAAAAAAAAAAAAAAAAAAAAAAAAAAAAAAAAAAAAAAAAAAAAAAAAAAAAAAAAAAAAAAAP3+/gCtvcoA&#10;U0M2AAAAAADzxJ0AAAAAAAAAAAAAAAAAAAAAAAAAAAAAAAAAAAAAAAAAAAAAAAAADz5kAP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Pr8&#10;/QAAAAAAAAAAAAAAAAD5+/wAAAAAAAAAAAAAAAAA+fv8AAAAAAAAAAAAAAAAAPn7/AAAAAAAAAAA&#10;AAAAAAD5+/wAAAAAAAAAAAAAAAAA+fv8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AAAAAAAAAAAAAAAAAAAAAAAAAAAAAAAAAAAAAAAAAAA&#10;AAAAAAAAAAAAAAAAAAAAAPPEnQAAAAAAAAAAAAAAAAAAAAAAAAAAAAAAAAAAAAAAAAAAAAAAAAAA&#10;AAAAAAAAAAAAAAAAAAAAAAAAAAAAAAAAAAAAAAAAAAAAAAAAAAAAAAAAAA08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BAAAAAAAAAAAAAAAAAAAAAAAAAAAAAAAAAAAAAAAAAAAAAAAAAAAAAAAAAAAAAAAAAAAA&#10;AAAAAAAAAAAAAAAAAAAAAAAAAAAAAAAAAAAAAAAAAAAAAAAAAAAAAAAAAAAAAAAAAAAAAAAAAAAA&#10;AAAAAAAAAAAAAAAAAAAAbYq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AAAAAAAAAAAAAAAAAAAAAAAAAAAAAAAAAAAAAAAAAAAAAAAAAAAAAAAA&#10;AAAAAAAAAAAAAAAAAACgss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88GbAAA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19cARUVFAAAAXwAAAAAAAAAAAAAAAAAAAAAAAAAAAAAAAAAAAAAAAAAAAAAAAAAAAAAA&#10;AAAAAAAAAAAAAAAAAAAAAAAAAAAAAAAAAAAAAAAAAAAAAAAABAAAAAAAAAAAAAAAAAAAAAAAAAAA&#10;/wAAAAEAAAAAAAAAAAAAAAAAAAAAAAAAAAAAAAAAAAAAAAAAAAAAAAAAAAAAAAAAAAAAAAAAAAAA&#10;AAAAAAA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e8wAAAAAAAAAAAAAAAAAAAAAAAAAA&#10;AAAAAAAAAAAAAAAAAAAAAAAAAAAAAAAAAAAAAAAAAAAAAAAAAAAAAAAAAAAAAAAAAFki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PB5gAAAAAAAAAAAAAAAAAAAAAA&#10;AAAAAAAAAAAAAAAAAAAAAAAAAAAAAAAAAAAAAAAAAAAAAAAAAAAAAAAAAACNPx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MOBADjXyUASR4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DgQAwFEhAAMCAg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w4EAMBR&#10;IQADA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tODz&#10;AGS95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P//AAAAAQAA&#10;AAAAAAAAAAAAAAAAAAAAAAAAAAAAAAAAAAAAAAAAAAAAAAAAAAAAAAAAAAAAAAAAAAAAAAAAAAAA&#10;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2uHnAIuitQDS2+IA1t7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HxkAKiIbAG5YRgA1KyMAAAAAAAAAAAAAAAAAAAAAAAAAAAAAAAAAAAAAAAAAAAAAAAAAAAAAAAAA&#10;AAAAAAAAAAAAAAAAAAAAAAAAAAAAAAAAAAAAAAAAAAAAAAAAAAAAAAAAAAAAAAAAAAAAAAAAAAAA&#10;AAAAAAAAAAAAAAAAAAAAAAAAAAAAAAAAAAAAAAAAAAAAAAAAAAAAAAAAAAAAAAAAANzy/ABpwegA&#10;Sh4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y8ygBsiaAA9ff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rh&#10;5wDa4ecAtMLOAHliTgB2X0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ecAbImgAPX3+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g5uwAMPP2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uitQD19/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5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t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S2+IAAAAAAAAAAAAAAAAAAAAAAAAAAAAAAAAAAAAAAAAAAAAAAAAAAAAAAAAA&#10;AAAAAAAAAAAAAAAAAAABAQEAAQEBAAEBAQABAQEAAQEBAAEBAQABAQEAAAAAAAAAAAAAAAAAAQEB&#10;AAAAAAABAQEAAAAAAAICAgABAQEAAAAAAAAAAAAAAAAAAAAAAAAAAAAAAAAAAAAAAAAAAAC24vUA&#10;Gp/ZALbi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3u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3+QAAAAAAAAAAAAAAAAAAAAAAAAAAAAAAAAAAAAAAAAAAAAAAAAAAAAAAAAAA&#10;AAAAAAAAAAAAAAAAAAAAAAD///8A////AP///wD///8A////AAAAAAAAAAAAAQEBAAAAAAABAQEA&#10;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BQUFAAAAAAAE9PTwBR&#10;UVEAr6+v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CwsAABAQEAAAAAAAAA&#10;AACwsL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v7+&#10;AAAAAAAAAAAAAAAAAAAAAAAAAAAAjT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D///8AAAAAAAAAAAAAAAAAAAAAAAAAAAAAAAAA////AAEBAQAAAAAA&#10;AQEBAP///wABAQE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hgTQD///8AiaG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EnQAAAAAAAAAAAAAAAAAAAAAAAAAAAAAAAAAAAAAAAAAAAAAAAAAAAAAAAAAAAAAA&#10;AAAAAAAAAQEBAAEBAQD///8AAAAAAAAAAAAAAAAAAAAAAP///wABAQEA////AAEBAQAAAAAAAAAA&#10;AP///wACAgIA/v7+AAEBAQAAAAAAAQEB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BFRUUApqamAD09PQAA&#10;AAAAAAAAAAEBAQAAAAAAAAAAAAAAAAAAAAAAAAAAAAAAAAAAAAAAAAAAAAAAAAAAAAAAAAAAAAAA&#10;AAD//f4AOzs7AD4+PpYE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KC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AAAAAAAAAAAAAAAAABAQEAAAAAAP///wABAQEAAAAAAP///wAAAAAA&#10;AAAAAP///wABAQE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AAAAAAAAAAAAAAAAAP///wD+/v4AAAAAAAEBAQAB&#10;AQEAAgICAP39/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vr68AUlJSALGxsQBSUlIA////AP//&#10;/wD///8Ar6+vAAEBAQCvr68AAwMDAK6urg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FJSUgD///8AAgICAP///wABAQEA////&#10;AP///wABAQEA////AAAAAAD9/f0AAQEB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H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BQAAAAAAAAAAAAAAAAAAAAAAAAAAAAAAAAAAAAAAAAAAAAAAAAAAAAAAAAAAAAAAAAAAAAAAAAAA&#10;AAAAAAABAQEAAQEBAAEBAQABAQEAAQEBAAAAAAAAAAAAAAAAAAAAAAD///8A////AP///wABAQEA&#10;AQEBAAEBAQAAAAAAAQEBAAEBAQ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4l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iIb&#10;AAAAAAAAAAAAAAAAAAAAAAAAAAAAAAAAAAAAAAAAAAAAAAAAAAAAAAAAAAAAAAAAAAAAAAAAAAAA&#10;////AP///wD///8A////AP///wD///8A/v7+AAAAAAD///8AAAAAAP7+/gAAAAAAAAAAAP7+/gAA&#10;AAAA////AAAAAAD+/v4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blhGAAQ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UkIA&#10;AAAAAAAAAAAAAAAAAAAAAAAAAAAAAAAAAAAAAAAAAAAAAAAAAAAAAAAAAAAAAAAAAAAAAAAAAAAA&#10;AAAAAAAAAAAAAAAAAAAAAAAAAAAAAAABAQEAAAAAAAAAAAAAAAAAAQEBAAAAAAAAAAAAAQEBAAAA&#10;AAAA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1KyMAeWJ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Ec5AFtK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2X00AOS4mAIObrwDS2+IA9ff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BgUAKiIbAGZSQgBbSj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9MScAupZ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10;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nJqbYn19fZ3Z2toA&#10;DQwMAAAAAAD/AAAAAQIBAAAAAAAAAAAAAAAAAAAAAAAAAAAAAAAAAAAAAAAAAAAAAAAAAAAAAAAA&#10;AAAAAAAAAPv5+gArKysAbW1tAG1sbAAAAwIAAAAAAAAAAAAAAAAAAAAAAAAAAAAAAAAAAAAAAAAA&#10;AAAAAAAAAAAAAAAAAAAAAAAAAAAAAAAAAAAAAAAAAAAAAAAAAAAAAAAAAAAAAAAAAAAAAAAAAAAA&#10;AAAAAAAAAAAAVVVVAN/f3wDMzM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9fXAEVFRQCmpqYAPT09AAAAAAAAAAAAAQEBAAAAAAAAAAAAAAAAAAAAAAAA&#10;AAAAAAAAAAAAAAAAAAAAAAAAAAAAAAAAAAAAAAAAAP/9/gA7OzsAPj4+lgIAAAAAAAAAAAAAAAAA&#10;AAAAAAAAAAD//w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q6u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Nj4AAAAAAAAAAAAAAAAAAAAAAAAAAAAAAAAAAAAAAAAAAAAAAAAAAAAAAAAAAAAAAAAAAAAAAAAA&#10;AAAAAAAAAAAAAAAAAAAAAAAAAAAAACUmLgBDSk4AAAAAAAAAAAAAAAAAAAAAAAAAAAAAAAAAAAAA&#10;AAAAAAAAAAAAAAAAAAAAAAAAAAAAAAAAAAAAAAAAAAAAAAAAAAAAAACXn6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19cARUVFAFdcW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EAAQ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KW94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U9YACzy+4AAAD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QUAAAAAAAAAAAAAAAAAAAAAAAAA&#10;AAAAAAAAAAAAAAAAAAAAAAAAAAAAAAAAAAAAAAAAAAAAAAAAAAAAAAAAAAAAAAAAAAAAAAAAAAAA&#10;AAAC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tKSNAMe7qQAAAAAAAAAAAAAAAAAAAAAAAAAAAAAAAAAAAAAAoo5wANnRxQAAAAAAAAAAAAAAAAAA&#10;AAAAoo5wANnR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O3p4wAA&#10;AP8A29P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x7uqACUt&#10;OQDu6uQA2dHFACcvOwAAAAAAAAAAAMe7qQDIvKoAEhYcAAEBAQAAAAAAAAAAAMe7qQDIvKoAEhYc&#10;AAEBAQAAAAAA7enjALSkjAABAQEA7enjAHGJrQDa0sYAtaWNAAAAAAAlLTkATFx0AAAAAACijnAA&#10;7enjAAAAAAA4RFYAOUVXAAAAAACijnAA7enjAAAAAAA4RFYAOUV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Db08YAJy87&#10;ACYuOgDIvKoAAAAAAAAAAADt6eMAyLyqAHGJrQBMXHQA7enjAAAAAADt6eMAyLyqAHGJrQBMXHQA&#10;7enjAAAAAAAAAAAA7urkAEpacgBxia0A7enjAMe7qQBxia0AcYmtAAAAAQDZ0cUA2tLGABIWHABx&#10;ia0AcYmtAMi8qgAAAAAA2tLGABIWHABxia0AcYmtAMi8q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x7upADhEVgAAAAAA&#10;ExcdABMXHgDZ0cUAJy87ANrSxgA4RFYAAAAAABMXHQAlLToAAAAAANrSxgA4RFYAAAAAABMXHQAl&#10;LToAAAAAAAAAAAASFhwAFBgeAAAAAADt6eMA7urkAI93UwAAAAAAAAAAABMXHAAmLjoA29PHAI93&#10;UwAlLTkAcYmtAAAAAAATFx0A29PHAI93UwAlLTkAcYm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2tLGACUtOQBxia0AcYmtAHGJ&#10;rQBxia0AAQEBAOzo4gAmLjoAyLyqAAAAAAAAAAAA29PGAAAAAAAmLjoAyLyqAAAAAAAAAAAA29PG&#10;AAAAAAAAAAAAAAAAAAAAAAAAAAAAExcdANvTxwDs6OIAAAAAAKKOcADZ0cUAx7upALSkjAATFx0A&#10;cYmtACUtOgDu6uQAx7upALSkjAATFx0AcYmtACUtOgDu6u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QXhAD09PQAAAAAAAAAAAAEBAQAAAAAAAAAA&#10;AAAAAAAAAAAAAAAAAAAAAAAAAAAAAAAAAAAAAAAAAAAAAAAAAAAAAAD//f4AOzs7AD4+PpY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X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UV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D/AAAAAQAAAAAAAAAAAAAAAAAAAAAAAAAAAAAAAAAAAAAAAAAAAAAAAAAAAAAA&#10;AAAAAAAAAAAAAAAAAAAAAAAAAAAAAAAAAAAAAAAAAAAAALWljQBdcY8AAQEBAKKOcAAnLzsAAAAA&#10;ALWljQBdcY8AAQEBAKKOcAAnLz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cmptifX19ndna2gANDAwA&#10;AAAAAP8AAAABAgEAAAAAAAAAAAAAAAAAAAAAAAAAAAAAAAAAAAAAAAAAAAAAAAAAAAAAAAAAAAAA&#10;AAAA+/n6ACsrKwBtbW0AEix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0pI0ATFx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0F4QA9PT0AAAAAAAAAAAABAQEAAAAAAAAAAAAAAAAAAAAAAAAAAAAA&#10;AAAAAAAAAAAAAAAAAAAAAAAAAAAAAAAAAAAA//3+ADs7OwA+Pj6W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X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5RV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LSkjQDHu6kAAAAAAAAAAAAAAAAAAAAA&#10;AAAAAAAAAAAAAAAAAKKOcADZ0cUAAAAAAAAAAAAAAAAAAAAAAKKOcADZ0c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ijnAAJS05AHGJrQBxia0AtqaOAOzo4gAAAAAAAAAAAAAAAAAAAAAA&#10;AAAAAAAAAAAAAAAAAAAAAAAAAAAAAAAAAAAAAAAAAAAAAAAAAAAAAAAAAAAAAAAAAAAAAAAAAAAA&#10;AAAAAAAAAAAAAAAAAAAAAAAAAAAAAAAAAAAAExcdAF9zkQAAAAAAAAAAAAAAAAAAAAAAAAAAAAAA&#10;AAAAAAAAAAAAAAAAAAAAAAAAAAAAAAAAAADt6e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3p4wD///8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Dt6eMAAAD/ANvTxwA5RV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Me7qgAlLTkA7urkANnRxQAnLzsAAAAAAAAAAADH&#10;u6kAyLyqABIWHAABAQEAAAAAAAAAAADHu6kAyLyqABIWHAABAQEAAAAAAO3p4wC0pIwAAQEBAO3p&#10;4wBxia0A2tLGALWljQAAAAAAJS05AExcdAAAAAAAoo5wAO3p4wAAAAAAOERWADlFVwAAAAAAoo5w&#10;AO3p4wAAAAAAOERWADlF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29PGAExccwDt6eMAtKSMACcvOwAAAAAA7enjAMi8&#10;qgBxia0A7enjAKKOcAAAAAAA7enjAMi8qgBxia0A7enjAKKOcAAAAAAAAAAAAO7q5ABdcY8AFBge&#10;AO3p4wDHu6kAcYmtAAAAAAC0pI0A2dHFAAEBAQASFhwAXnKQAAAAAACPd1MAOUVXANrSxgASFhwA&#10;XnKQAAAAAACPd1MAOUV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Me7qQA4RFYAAAAAABMXHQATFx4A2dHFACcvOwDa0sYAOERW&#10;AAAAAAATFx0AJS06AAAAAADa0sYAOERWAAAAAAATFx0AJS06AAAAAAAAAAAAEhYcABQYHgAAAAAA&#10;7enjAO7q5ACPd1MAAAAAAAAAAAATFxwAJi46ANvTxwCPd1MAJS05AHGJrQAAAAAAExcdANvTxwCP&#10;d1MAJS05AHGJ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yLyqAMi8qgCPd1MAj3dTANvTxgDIvKoAAAAAAAAAAAAAAAAA&#10;AAAAAAAAAAAAAAAAAAAAAAAAAAAAAAAAAAAAAAAAAAAAAAAAAAAAAAAAAAAAAAAAAAAAAAAAAAAA&#10;AAAAJS05AHGJrQBxia0AcYmtADlFVwATFx0AcYmtAF5ykADb08cAj3dTANnRxQATFx0AcYmtAF5y&#10;kADb08cAj3dTANnRx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NrSxgAlLTkATFx0AAAAAAAAAAAAAAAAAKKOcADs6OIAJi46AKKOcAA5&#10;RVcAAAAAANvTxgAlLTgAJi46AKKOcAA5RVcAAAAAANvTxgAlLTgAAAAAAAAAAAAAAAAAAAAAABMX&#10;HQDb08cA7OjiABQYHgCijnAAN0NVAO7q5ADt6eMATFx0AHGJrQC0pI0A7urkAMe7qQDt6eMATFx0&#10;AHGJrQC0pI0A7ur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3p4wC0pIwAX3ORAAAAAAAAAAAAAAAAAAAAAAAAAAAAoo5wAEpacgAUGB4AAAAAAAAAAAAAAAAA&#10;AAAAAAAAAAAAAAAAAAAAAAAAAAAAAAAAAAAAAAAAAAAAAAAAAAAAAAAAAACijnAASlpyABQYH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tLGALWljQAlLTkAFBgeAAAAAAAAAAAAAAAAAAAAAAAA&#10;AAAAAAAAAAAAAAAAAAAAAAAAAAAAAAAAAAAAAAAAAI93UwAAAAAAAAAAADhEVgAUGB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Fx0AX3ORAAAAAAAAAAAAAAAAAAAAAAAmLjoAJi46AAAAAAAAAAAAAAAAAAAAAAAAAAAAAAAAAAAA&#10;AAAAAAAAAAAAAAAAAAAAAAAAAAAAAAAAAAAAAAAAcYm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gAAAAAAAAAAAAAAAAAAAAAAAAAAAAAAAAAAAAAA&#10;AAAAAAAAAAAAAAAAAAAAAAAAAAAAAAAAAAAAAAAAAAAAAAAAAAAAAAAAAAAAAAD///8A////AAUF&#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EBAQACAgIA+Pj4AAAAAAAAAAAAAAAAAAAAAAAAAAAAAAAAAAAAAAAAAAAAAAAAAAAA&#10;AAAAAAAAAAAAAAAAAAAAAAAAAAAAAAAAAAAEAAAAAAAAAAAAAAAAAAAAAAAAAAAA//8AAAABAAAA&#10;AAAAAAAAAAAAAAAAAAAAAAAAAAAAAAAAAAAAAAAAAAAAAAAAAAAAAAAAAAAAAP39/QACAgI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IA/f39AAAAAAAICAgAAAAAAAAAAAAAAAAAAAAAAAAAAAAAAAAAAAAAAAAAAAAAAAAAAAAA&#10;AAAAAAAAAAAAAAAAAAAAAAAAAAAAAAAAAAIAAAAAAAAAAAAAAAAAAAAAAAAAAAABAQAAAAAAAAAA&#10;AAAAAAAAAAAAAAAAAAAAAAAAAAAAAAAAAAAAAAAAAAAAAAAAAAAAAAAAAAAACAkJAAUFBQCNj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EAAAD+/f4AAQEBAAEBAQAAAAAAAAAAAAAAAAAAAP8A////AAEB&#10;AgD///8AAQEBAP///gABAQEAAAAAAP7+/wABAQEAAQEAAAABAQAAAAAA////AAAAAAAAAAAAAQEB&#10;AP7+/gACAgI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ICAgAA//8A/v7+AAIBAQD+/v4AAQEBAAAAAAABAQEA/fz8&#10;AAECAgD//v4AAAAAAAEDAgD///8AAgEBAP8AAAD//v8A/wH/AAAAAAACAgIA////AP///wD///8A&#10;AgICAP39/QAAAAAA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7+AP39/QADBAQAAAEBAP///wACAgIA/f39APr7+wDt7OwA&#10;7OzsAPHx8QDo6OgA7+/vAAEBAQAGBgYAExMTABobGwAMDQwAGBgYAA4ODgABAQEAAgICAPz8/AD/&#10;//8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D7+/sABAQEAP79/QACAwMA9vf3ANnY2ACtra0Atra2AOrq6gD9&#10;/f0ABwcHAAUFBQAJCQkA/v7+AAAAAAD5+fkA9fX1AAUHBgACAgIAKCgoAF9fXwA9PT0AGRkZAP39&#10;/QAGBg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QABAQEA6+vrAIWFhQCnp6cAAAAAAAoKCgBAQEAAUlJSADY2&#10;NgAVFRUAAgMDAPn4+AAHBwcAAAAAAAABAQD5+PgA1dfWALi4uACwsLAAbm5uAAYGBgAcHBwAiYmJ&#10;AD8/Pw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gACAgIA+/v7AAUFBQD9/f0A6ObnAHNzcwDCwsIABQUFAHR0dABXV1cAFhcXAAYFBQABAQEAAAAA&#10;AP7+/gD9/PwABwgIAP79/QAAAAAAAgMDAAcICAAxMDEAMjEyAHRycwD29vYAycnJAIaGhgBdW1wA&#10;FBQUAHNzcwBeYF8A/Pz8AAQEBAD9/f0AAAAAAAICAgAAAAAA/v7+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8AAAD/AAAA/wAAAQAB&#10;AP/+/wD//f4A/v3+AH58fQBAQEAA0tLSAIiIiADMzc0AdHV1AB4fHwAGBQUA////AAEBAQABAQEA&#10;AgICAAMEBAAAAAAA/f7+AAICAgD///8A//7+AP79/QD///8ABAUFAA4PDwBDQ0MAu7y8ALOzswAq&#10;KioAeHh4AD4+PgDh4eEA+Pj4AP///wACAgIA/v7+AP7+/g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P//AN3e3gBramoA3d3dAGdnZwBmZmYAExQUAAD//wD//v4AAAEBAP3+/gDb2toAxcXFANXV1QDZ&#10;2dkA8/PzAPn5+QD9/f0ABwcHAAsLCwAXFxcAKCgoADc4OAA1NDQADxAQAAIDAwAB/v4AMTIyAKKj&#10;owDFxMQAeXt6AEZGRgBubm4AaGhoAAICAgD+/v4AAQEB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gCw&#10;sbEAcXBwABsbGwCpqakANjc3AAEBAQD///8AAP//AOXl5QClpaUAurq6ANnZ2QAKCgoAHR0dACcn&#10;JwAaGhoADQ0NAAYGBgD09PQA7u7uAN7e3gCvrq4Al5WVABUVFQA3NzcAVVdXAEBAQAACAwMAAwIC&#10;AD8/PwC7u7sAf39/AIGBgQDPz88AjIyMAA0NDQAGB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v3+APv7+wADAwMApaWlAHZ2&#10;dgBHR0cAlJWVAAsKCgD/AP8A////AOfn5wCVlZUAo6OjAAgICAA9PT0Ab3FwADs7OwAQEBAABAQE&#10;AAAAAAD+/v4AAgICAAAAAAAAAAAAAAAAAPr6+gDX1tYAt7e4ALS0swBdXl0ALi4vAHJycgBCQ0IA&#10;BAIDAAgGBwCJh4gAOTc4AHh4eABcWlsAoKCgABgYGAD8/PwABAUFAAAAAAAAAAAAAAEAAAAAAAAA&#10;AAAAAAAAAP8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QDAAAAAAC4uLgAdHR0AFdXVwCSk5MA&#10;AwMDAAEBAQD09PQAampqAG9vbwA8PDwAw8PDAH9/fwANDQ0AAgICAP39/QAAAAAAAgICAP///wD/&#10;//8AAQEBAAAAAAAAAAAAAAAAAAAAAAABAQEAAQEBAP7+/gADAwMAQEBAALm5uQCWlpYAysrKADk5&#10;OQDKysoA+fj4AP/+/gA4OTkAoKCgAOfn5wBcXFw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zc3NAHFxcQBGRkYAkJCQAAAAAAD+&#10;/v4A+/r6AD09PQC+vr4AmpqaAKSkpAASEhIABAQEAPf39wABAQEAAAAAAAICAgD///8AAQEBAAEB&#10;AQD///8AAAAAAAAAAAAAAAAAAAAAAAAAAAD8/PwAAgICAAMDAwAAAAAA+/v7AE5OTgDKysoAMC8w&#10;AEpKSgCpqakABAQEAAICAgAnJycAmZmZAMrKygBpaWk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P///wAAAAAA/Pz8APr6+wBycnIAHBwcAJ2dnQABAgIAAAAAAPn5&#10;+QAvLy8A/v7+ALi4uABLS0sA/v7+AAICAgD///8ADg4OAP///wADAwMAAQEBAAEBAQAAAAAAAAAA&#10;AAEBAQAAAAAAAAAAAAAAAAAAAAAAAAAAAAUFBQD///8AAgICAAAAAAAICAgAAQEBABMTEwCrq6oA&#10;bm5uAHt7ewCNjY0A//7+AAwNDQA+Pj4AioqKAL29vQCnp6cA9/b2AP///wD39/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A////AAAAAAACAgIAeXh5AOLi4gCvr68ABAUFAAD//wD4+PgAQkJC&#10;AAMDAwCvr68AISMiAP///wACAgIA////AAICAgAAAAAAAQEBAAAAAAAAAAAAAAAAAAAAAAAAAAAA&#10;AAAAAAAAAAAAAAAAAAAAAAAAAAABAQEAAAAAAAEBAQAAAAAAAQEBAAAAAAABAQEAAAAAAAcHCAB6&#10;e3sAAwMDAIeHhwAaGhoAVVVVAP4BAQBZWloAvr6+AIOCggBTUlIA////AAICAgD///8AAQEBAAE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AAAAAA////ANra2gCwsK8AcXFxADAwMAACAQEA+vv7AFlZWQDn5+cA&#10;ra6uAB8fHwAAAAAAAQEBAAAAAAD///8AAAAAAAAAAAAAAAAAAAAAAAAAAAAAAAAAAAAAAAAAAAAA&#10;AAAAAAAAAAAAAAAAAAAAAAAAAAAAAAAAAAAAAAAAAAAAAAAAAAAAAAAAAAAAAAAAAAAA/v/+AAUF&#10;BQB6enoAU1NTAHd3dwDNzc0AAwICAAIBAQCHh4cA+Pj4AF1dXQD8/Pw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D///8AcXFxAA4ODwBiYmIAAAAAAP///wCko6MAysrKAKSkpAAg&#10;Hx8AAwQEAAEBAQAAAAAA/f39AAMDAwAAAAAAAAAAAAAAAAAAAAAAAAAAAAAAAAAAAAAAAAAAAAAA&#10;AAAAAAAAAAAAAAAAAAAAAAAAAAAAAAAAAAAAAAAAAAAAAAAAAAAAAAAAAAAAAAAAAAACAQEA+/r6&#10;AP///wCQkJAAJycnAHNzcwDw8PAAAQEBABYWFgB9fX0AxcXF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AAQEBANzb3ADW1tYAf319AA4ODgD///8A4+TkAICAgABNTk4APT49AAYH&#10;BwAAAAAAAAAAAAAAAAAEBAQA/f39AAAAAAAAAAAAAAAAAAAAAAAAAAAAAAAAAAAAAAAAAAAAAAAA&#10;AAAAAAAAAAAAAAAAAAAAAAAAAAAAAAAAAAAAAAAAAAAAAAAAAAAAAAAAAAAAAAAAAAAAAAAGBwcA&#10;AwMDAAkKCgCXmJcA5eXlAJSUlAACAwMAAgEBAFdWVgAICAgAf35+AP38/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D9+/wAgH9/ABIPEAA+Pz8A/v7+AAEBAQCMi4sACgoKAH5/fgD9/v4AAAEA&#10;AP7//gABAQEAAQEBAAAAAAADAwMAAAAAAAAAAAAAAAAAAAAAAAAAAAAAAAAAAAAAAAAAAAAAAAAA&#10;AAAAAAAAAAAAAAAAAAAAAAAAAAAAAAAAAAAAAAAAAAAAAAAAAAAAAAAAAAAAAAAAAAEBAAABAAAB&#10;AwIAAAEAACQlJQBlZWUAlpaWANzb2wABAwMACgwMAHp6egDDwsMA5OPjAAICAgAAAAAAAAAAAAE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Pb39wC2trYAYWJiABAQEAD+/v4A29vbAK2trQBqa2oAGhoaAAMDAwD///8A&#10;AAAAAAAAAAAAAAAAAAAAAAAAAAAAAAAAAAAAAAAAAAAAAAAAAAAAAAAAAAAAAAAAAAAAAAAAAAAA&#10;AAAAAAAAAAAAAAAAAAAAAAAAAAAAAAAAAAAAAAAAAAAAAAAAAAAAAAAAAAAAAAAAAAAAAAAAAAAA&#10;AAAAAAAAAAAAAGdnZwAaGhoAlJSUAP79/QD///8AX19fAAYGBgC5ubkA//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wcDAAAICAgBWVlYA/Pz8AP8AAACqqqoAFxcXAG1ubgD8/PwAAwMDAPz8/AAD&#10;AwMAAAAAAAAAAAAAAAAAAAAAAAAAAAAAAAAAAAAAAAAAAAAAAAAAAAAAAAAAAAAAAAAAAAAAAAAA&#10;AAAAAAAAAAAAAAAAAAAAAAAAAAAAAAAAAAAAAAAAAAAAAAAAAAAAAAAAAAAAAAAAAAAAAAAAAAAA&#10;AAAAAAAAAAAAEhISAFBQUAC9vb0A+fr6AAEBAQADBAQALy8vAJycnAD6+v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CioqIAHR0dABQVFQABAQEA/v7+AK+vrwBEREQAAf8AAAICAgD+/v4ABgYGAP//&#10;/wAAAAAAAAAAAAAAAAAAAAAAAAAAAAAAAAAAAAAAAAAAAAAAAAAAAAAAAAAAAAAAAAAAAAAAAAAA&#10;AAAAAAAAAAAAAAAAAAAAAAAAAAAAAAAAAAAAAAAAAAAAAAAAAAAAAAAAAAAAAAAAAAAAAAAAAAAA&#10;AAAAAAAAAAD/AAAAWVlZAPDw8ACop6cA//7+APv6+gBtbW0A4uLiANzc3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X1AMbGxgBbW1sAAwMDAAMEBADKyckA6enpAFVVVQABAQEAAgICAAICAgAAAAAAAQEB&#10;AAAAAAAAAAAAAAAAAAAAAAAAAAAAAAAAAAAAAAAAAAAAAAAAAAAAAAAAAAAAAAAAAAAAAAAAAAAA&#10;AAAAAAAAAAAAAAAAAAAAAAAAAAAAAAAAAAAAAAAAAAAAAAAAAAAAAAAAAAAAAAAAAAAAAAAAAAAA&#10;AAAAAAAAAAAAAAAiIiIALy8vALi4uAD///8ABAUFADk5OQAMDAwA19fXAP39/QD+/v4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7e0A+fn5AExMTAD//v4A////AMTExAAVFRUAMjIyAAAAAAAAAAAAAAAAAAAAAAAAAAAA&#10;AAAAAAAAAAAAAAAAAAAAAAAAAAAAAAAAAAAAAAAAAAAAAAAAAAAAAAAAAAAAAAAAAAAAAAAAAAAA&#10;AAAAAAAAAAAAAAAAAAAAAAAAAAAAAAAAAAAAAAAAAAAAAAAAAAAAAAAAAAAAAAAAAAAAAAAAAAAA&#10;AAAAAAAAAgICAAICAgBISEgA1tbWAAEBAQABAAAABQUFABsbGwDJycgAAAAAAAAAAAD///8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bm5gADAwMAIiIiAAICAgAA//8A19fXACQkJAADBAQA/v//AAAAAAAAAAAAAAAAAAAAAAAA&#10;AAAAAAAAAAAAAAAAAAAAAAAAAAAAAAAAAAAAAAAAAAAAAAAAAAAAgP9/AAAAAAAAAAAAAAAAAAAA&#10;AAAAAAAAAAAAAAAAAAAAAAAAAAAAAAAAAAAAAAAAAAAAAAAAAAAAAAAAAAAAAAAAAAAAAAAAAAAA&#10;AAAAAAAAAAAAAP/+/gAAAQEALy8vAPj4+ADm5uYAAAEBAAQEBAAfHx8A1tbXAAAAAAD///8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b29sACQkJAAQFBQD+/v4AAQICAN3d3QAnJycAAwMDAAEBAQAAAAAAAAAAAAAAAAAA&#10;AAAAAAAAAAAAAAAAAAAAAAAAAAAAAAAAAAAAAAAAAAAAAAAAAAAAAAAAAAAAAAAAAAAAAAAAAAAA&#10;AAAAAAAAAAAAAAAAAAAAAAAAAAAAAAAAAAAAAAAAAAAAAAAAAAAAAAAAAAAAAAAAAAAAAAAAAAAA&#10;AAAAAAAAAAAA/wAAAP/+/gAdHR0A8/PzANTU1AD//v4A/f39ACgoKADm5uUA+fn5AAICAg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f/+AP8BAAD8/fwA/wEAAP4A/wABAg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P8AAObm5gAJCQkA//7+AAICAgD7+fkA8vHxAB4eHgAAAAAAAQEBAAAAAAAAAAAAAAAAAAAA&#10;AAAAAAAAAAAAAAAAAAAAAAAAAAAAAAAAAAAAAAAAAAAAAAAAAAAAAAAAAAAAAAAAAAAAAAAAAAAA&#10;AAAAAAAAAAAAAAAAAAAAAAAAAAAAAAAAAAAAAAAAAAAAAAAAAAAAAAAAAAAAAAAAAAAAAAAAAAAA&#10;AAAAAAAAAAACAgIAAQEBAA8PDwAQDg4A3NvbAAECAgACAgIAHh4eAOjp6QD8/Pw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CAgD+/v4A/v7+AgIE&#10;BAT6////AAAAAAABAQEAAgIC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vLyAAICAgADBAQAAAEBAPj5+QD4+fkAERERAAD//wD+/v4AAAAAAAAAAAAAAAAAAAAA&#10;AAAAAAAAAAAAAAAAAAAAAAAAAAAAAAAAAAAAAAAAAAAAAAAAAAAAAAAAAAAAAAAAAAAAAAAAAAAA&#10;AAAAAAAAAAAAAAAAAAAAAAAAAAAAAAAAAAAAAAAAAAAAAAAAAAAAAAAAAAAAAAAAAAAAAAAAAAAA&#10;AAAAAAAAAAD//wAAAAAABgYGAAkLCwDn6OgA/v39AP///wAODg4AAP8AAPX19QAAAAAAAgICAAE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GBgb4AgsL&#10;C/L///8AAgICAP7+/gD9/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D//wAA//8AAQEBAPz8/AADAwMA////AAICAgAAAAAAAAAAAAAAAAAAAAAA&#10;AAAAAAAAAAAAAAAAAAAAAAAAAAAAAAAAAAAAAAAAAAAAAAAAAAAAAAAAAAAAAAAAAAAAAAAAAAAA&#10;AAAAAAAAAAAAAAAAAAAAAAAAAAAAAAAAAAAAAAAAAAAAAAAAAAAAAAAAAAAAAAAAAAAAAAAAAAAA&#10;AAAAAAAA/wAAAAAAAAADAwMABQUFAPn5+QAAAAAA////AAUFBQD///8A/Pz8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CAAMDA/0CDg4O&#10;7QAAAAD6+vo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ICAABAQEAAAEBAAAAAAAAAAAABwcHAPf39wABAgIA/v39AAAAAAAAAAAAAAAAAAAAAAAA&#10;AAAAAAAAAAAAAAAAAAAAAAAAAAAAAAAAAAAAAAAAAAAAAAAAAAAAAAAAAAAAAAAAAAAAAAAAAAAA&#10;AAAAAAAAAAAAAAAAAAAAAAAAAAAAAAAAAAAAAAAAAAAAAAAAAAAAAAAAAAAAAAAAAAAAAAAAAAAA&#10;AAAAAAABAQEAAAAAAPr6+gD19fUAERERAAAAAAACAgIA9vb2AAIDAgAKCgoAAAAAAP///w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7+wD6+voACwsL7wIODg7s&#10;BQUFAPn5+QACAgI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hISAPv7+wD+/f0A////AAUFBQALCwsA7OzsAAD//wACAwMAAAAAAAAAAAAAAAAAAAAAAAAA&#10;AAAAAAAAAAAAAAAAAAAAAAAAAAAAAAAAAAAAAAAAAAAAAAAAAAAAAAAAAAAAAAAAAAAAAAAAAAAA&#10;AAAAAAAAAAAAAAAAAAAAAAAAAAAAAAAAAAAAAAAAAAAAAAAAAAAAAAAAAAAAAAAAAAAAAAAAAAAA&#10;AAAAAAAAAAD9/v4A9/j4APLy8gAXFxcAAgICAAEBAQDr6+sACgkKAAQEBAD///8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ICAPv7+wAPDw/tAjs7O9kB&#10;AQEA9PT0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HR0A9/f3AP///wABAgIABwgIABISEgDe3t4A/wAAAP7+/gAAAAAAAAAAAAAAAAAAAAAAAAAA&#10;AAAAAAAAAAAAAAAAAAAAAAAAAAAAAAAAAAAAAAAAAAAAAAAAAAAAAAAAAAAAAAAAAAAAAAAAAAAA&#10;AAAAAAAAAAAAAAAAAAAAAAAAAAAAAAAAAAAAAAAAAAAAAAAAAAAAAAAAAAAAAAAAAAAAAAAAAAAA&#10;AAAA/v7+AAMCAgDt7OwA////AC0tLQAAAQEAAAAAAN7e3gAVFRUABwcHAAEBAQABAQE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A9/f3AB4eHtYCAAAAAAQE&#10;BADj4+MAAAAAAP///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UlJQD5+fkA9vb2AP///wD9/PwAJiYmANra2gAAAAAAAQEAAAAAAAAAAAAAAAAAAAAAAAAAAAAA&#10;AAAAAAAAAAAAAAAAAAAAAAAAAAAAAAAAAAAAAAAAAAAAAAAAAAAAAAAAAAAAAAAAAAAAAAAAAAAA&#10;AAAAAAAAAAAAAAAAAAAAAAAAAAAAAAAAAAAAAAAAAAAAAAAAAAAAAAAAAAAAAAAAAAAAAAAAAAAA&#10;AAABAQEAAAAAAOHh4QAHBwcAKSkpAAD//wAAAQEA3d3dAB0eHQAGBgYAAQEBAP39/QA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3t7QD7+/sAFRUV4QIAAAAACwsL&#10;/c3NzQD9/f0AAQEB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hISAP///wDIyMgAAQAAAAIDAwAyMjIA2traAO3s7AABAQIAAAAAAAAAAAAAAAAAAAAAAAAAAAAA&#10;AAAAAAAAAAAAAAAAAAAAAAAAAAAAAAAAAAAAAAAAAAAAAAAAAAAAAAAAAAAAAAAAAAAAAAAAAAAA&#10;AAAAAAAAAAAAAAAAAAAAAAAAAAAAAAAAAAAAAAAAAAAAAAAAAAAAAAAAAAAAAAAAAAAAAAAAAAAA&#10;AAAAAAD///8Aw8PDABMTEwAMDAwAAAEBAPz8/ADf398AMTAxAP///wAAAAA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MTEAPr6+gA0NjXhAgAAAAATExPk&#10;z8/PAP/+/gABAQE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ExMADQ4OALW2tQD+//8A/v39AD4+PgD39/cAwcHBAP7+/gAAAAAA////AP/+/gAA//8AAAAAAAAA&#10;AAAAAAAAAAAAAAAAAAAAAAAAAAAAAAAAAAAAAAAAAAAAAAAAAAAAAAAAAAAAAAAAAAAAAAAAAAAA&#10;AAAAAAAAAAAAAAAAAAAAAAAAAAAAAAAAAAAAAAAAAAAAAAAAAAAAAAAAAAAAAAAAAAAAAAAAAAAA&#10;AAAAAPr6+gC/v78AODg4AAAAAAD9/PwA8fHxAO3t7QA2NjUAAQEB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P/+/wDBwcEADg4OAAAAAAACAAAAAEpKSpvK&#10;yMkA8fHyAAD/AAA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QAAAAEAAAQG&#10;BQBTVFMAtba2APT19AAAAQAAIiIiAC0tLQCoqKgAAgICAP78/QD//f4A//7/AAAAAQAAAAAAAAAA&#10;AAAAAAAAAAAAAAAAAAAAAAAAAAAAAAAAAAAAAAAAAAAAAAAAAAAAAAAAAAAAAAAAAAAAAAAAAAAA&#10;AAAAAAAAAAAAAAAAAAAAAAAAAAAAAAAAAAAAAAAAAAAAAAAAAAAAAAD/AAAA/wAAAP8AAAD/AAD/&#10;//8AxcXFAODg4ABWV1cAAQAAAP7+/gCqqakAAAAAACgoKAACAgIAAAAAAAEBAQ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wD//f4A/Pv7AMbGxgBCQkKmAAAAAAIAAAAAVVVViPn5&#10;+QDe3d0A+/r6AAI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F1dXQDu7u4A5eXlAAIDAwAAAAAAXl5eAMvLywDj4uIA/f39AAICAgACAwMA/Pv7AAAAAAAAAAAA&#10;AAAAAAAAAAAAAAAAAAAAAAAAAAAAAAAAAAAAAAAAAAAAAAAAAAAAAAAAAAAAAAAAAAAAAAAAAAAA&#10;AAAAAAAAAAAAAAAAAAAAAAAAAAAAAAAAAAAAAAAAAAAAAAAAAAAAAAAAAAAAAAAAAAAAAAAAAAD/&#10;/wCioqIAIiIiADs7OwD/AQEABAUFAKKiogA3NzcAFxc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PwAAAEBAP8AAAD8/PwA5eXlAElJSZsAAAAAAgAAAAAiIiL9FxcX&#10;+La2tgAEBAQA//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JiYmAAsLCwCPj48AAP7/AAIDAwBISEgACQkJAHx8fAAFBgYAAAAAAAAAAAAEBAQAAAAAAAAAAAAA&#10;AAAAAAAAAAAAAAAAAAAAAAAAAAAAAAAAAAAAAAAAAAAAAAAAAAAAAAAAAAAAAAAAAAAAAAAAAAAA&#10;AAAAAAAAAAAAAAAAAAAAAAAAAAAAAAAAAAAAAAAAAAAAAAAAAAAAAAAAAAAAAAAAAAAAAAAA0dLS&#10;AL6+vgBfX18A+Pf3AAEAAADl5eUA4eHhAGFhYQAEBQ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ICAgD//v4AAP//ALq6ugAFBQUAS01MwAAAAAACAAAAAAAAAAA4ODi0&#10;tLS0APj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BgYAaGhoALW1tQDh4eEA/f39ABITEwB3d3cAwMDAANjX1wAAAAAAAP//AP3+/gAAAAAAAAAAAAAA&#10;AAAAAAAAAAAAAAAAAAAAAAAAAAAAAAAAAAAAAAAAAAAAAAAAAAAAAAAAAAAAAAAAAAAAAAAAAAAA&#10;AAAAAAAAAAAAAAAAAAAAAAAAAAAAAAAAAAAAAAAAAAAAAAAAAAAAAAAAAAAAAAAAAAAAAACDgoIA&#10;HR0dAFtbWwAJCgoA+/v7AIiHhwAKCgoAOTk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AAAAAAAAEBAQD+/v4Aj4+PACEhIeEAAAAAAAAAAAIAAAAAAAAAAF1dXXzq&#10;6uoAxcXF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BycnIABgYGAKKjowD9/f0A/v7+AE5PTwAbGxsAWlpaAPj4+AD+//8AAQEBAP///wD///8A////&#10;AP7+/gAAAAAAAAAAAAAAAAAAAAAAAAAAAAAAAAAAAAAAAAAAAAAAAAAAAAAAAAAAAAAAAAAAAAAA&#10;AAAAAAAAAAAAAAAAAAAAAAAAAAAAAAAAAAAAAAAAAAD///8A////AP/+/gD+/v4AoJ+fAMfHxwB3&#10;d3cACQkJAP39/QDt7e0AtLS0AGtrawARER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f7+AOfn5wDX19cAb29vZgAAAAAAAAAAAgAAAAAAAAAAOjw72Scn&#10;J9yqqq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QEB&#10;AAUFBQBYWFgAnp6dAN7d3QABAAAAERERAJeYmADp6ekAfn5+APX19QD+/f0AAAAAAAAAAAABAQEA&#10;AQEBAAAAAAAAAAAAAAAAAAAAAAAAAAAAAAAAAAAAAAAAAAAAAAAAAAAAAAAAAAAAAAAAAAAAAAAA&#10;AAAAAAAAAAAAAAAAAAAAAAAAAAAAAAAAAAAAAAAAAP///wAAAAAA+/v7ANva2gCIiIgAVVVVAEhI&#10;SAACAwMA/fz8AHt7ewD6+voAYmJiAAICAg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f39AAMDAwD+/v4A4+PiAE9PTwD8/PwAh4eHAEtLTAABAgEA/Pz8AAEAAQDKysoAmZmZ&#10;ALy8uwAKCgsAPDw7AEJCQwAoKCgAHBwcABYVFQADBAQAAAAAAP///wD29fUA5ebmAODf3wDGxsYA&#10;vLy8AODg4AAfHx8AXFxcAFlaWgAMCwsAAwQEAP38/ADy8/MAb25uAMPDwwBvb28AbW5uAAIBAQAB&#10;AgIAAQIBAAAAAAD///8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ICAgD///8AAAAAAAAAAAABAQEA/v7+AGlp&#10;aQDAwMAAra2tEiwsLO8AAAAAAAAAAAAAAAAAAAAAAAAAAAH///8AAAAAAAAAAAAAAAAAAAAAAAAA&#10;AAAAAAAAx8XGJ11dXdhWVlYAfH59AAkJCQD39/cABAQEAAQEBA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AFpaWgDMzMwAY2NjAHBubwAQEBAAAQICAP///wABAQEA&#10;29vbAK2srADFxcUA2NjYAPb29gAJCQkACgoKAAcHBwACAgIA/Pz8APb29gD19fUA/f39ACAgIAAq&#10;KioAUVJSAEVFRQAEAwMAAAEBAP/+/gD4+PgAysvLAHBvbwDz8/MAiIiIAFNUVAD//v4AAwMDAAAB&#10;AQABA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PwAAgICAAICAgD+/v4AAQEBAP7+/gCcnJwAg4OD&#10;AIiIiFVcXFysAAAAAAAAAAAAAAAAAAAAAAAAAAAAAAAAAf///wAAAAAAAAAAAAAAAAAAAAAAAAAA&#10;AAAAAAAAAAAAoZ+gXIODg6N1dnYAZGVkAP///wD///8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D///8AAgICAIWFhQCenp4AEA4PAIeIiAA+Pj4ACQkJAAD//wD/&#10;//8A////AAEBAQDz8/MA1tbWANLS0gDj4+MA+fn5APj4+AAGBgYAFRUVACgoKAA3NzcAGBkZAP38&#10;/AACAgIAAQEBAP8AAAD39vYA7u/vAIeGhgCzs7MAICAgAKWlpQATFBQABgYGAAQEBAD+/v4AAgEB&#10;AAAC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Pr6+gDZ2NgAmZmZ&#10;ALOzswD5+fkAERERABMSEgAyMTEAKCgoABobGwAVFBQAAQICAPX09ADm5uYA3+DgAM3OzgDe3t4A&#10;8PDwAPr6+gAwMDAAampqAEJDQwAODQ0AAAAAAAE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sABAQEAP7+/gAAAAAAAwMDAP7+/gCtra0AcXFxADc3N8Wtra08AAAAAAAA&#10;AAAAAAAAAAAAAAAAAAAAAAAAAAAAAAAAAAAAAAAAAAAAAAH///8AAAAAAAAAAAAAAAAAAAAAAAAA&#10;AAAAAAAAAAAAAAAAAAAAAAAAAAAAAAAAAACGhoZ+nJycgUBAQACRj5AACQkJAP39/QAFBQUAAgMD&#10;AAAAAAAAAAAAAAAAAAABAAD/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AAAAEBAQD8+/sA&#10;9PX1AOPi4gDHx8cAycnJANTU1ADq6uoAAgICAPr6+gABAQEABAQEAAAAAAADAwMAJycnADMzMwA+&#10;Pj4AKCgoABkZGQACAgIA/wAAAAEAAAD8/f0ABQY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v7+AAMDAwD7+/sAhoaGAJ6engBUVFSbjo6OZgAAAAAAAAAAAAAA&#10;AAAAAAAAAAAAAAAAAAAAAAAAAAAAAAAAAAAAAAAAAAAAAf///wAAAAAAAAAAAAAAAAAAAAAAAAAA&#10;AAAAAAAAAAAAAAAAAAAAAAAAAAAAAAAAAAAAAACoqKhOfXx9sRcWFgCXmJgALCsrAAAAAAABAgI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ICAgD+/v4AAgICAP///wD+&#10;/v4AAAAAAAICAgD9/P0A/fz8APX29gDx8PAA/Pz8APr6+gAGBgYADAwMABEREQAEBgUABAQEAP39&#10;/QADAwMA/v7+AAEBAQD9/f0AAQEB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f39APz8/AAGBgYA39/fAHZ2dgDMzMwAc3Nzbm5ubpMAAAAAAAAAAAAAAAAAAAAA&#10;AAAAAAAAAAAAAAAAAAAAAAAAAAAAAAAAAAAAAAAAAAAB////AAAAAAAAAAAAAAAAAAAAAAAAAAAA&#10;AAAAAAAAAAAAAAAAAAAAAAAAAAAAAAAAAAAAAAAAAADOzc0ce3p7udTU1Cpubm4AZ2dnAA4PDw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AAgICAAEBAQD9/f0A////AAMD&#10;AwABAQEA/Pz8AAQDBAAA//8A////AAAAAAD///8AAgMDAAD//wAAAAAA/wAAAP7//gAAAAAAAgIC&#10;AP///wD+/v4AAgICAAEBAQD///8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AAQEBAJ2dnQCPj48ADg4O7ISEhEdERETOAAAAAAAAAAAAAAAAAAAAAAAAAAAA&#10;AAAAAAAAAAAAAAAAAAAAAAAAAAAAAAAAAAAAAAAAAAH///8AAAAAAAAAAAAAAAAAAAAAAAAAAAAA&#10;AAAAAAAAAAAAAAAAAAAAAAAAAAAAAAAAAAAAAAAAAAAAAAAAAAAAf31+jKOjo3MZGRkAfH19AD49&#10;PQAKCwsAAAAAAAABAAABAQEA/Pz8AAMDAwD///8AAgICAP///wAAAAAA/Pz8AAUF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EAAAAAAAAAAAAAAAAAAAAAAAAAAAAAAAAAAAAAAAAAAAAAAP8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AAAAAAAAAAAAAAAAAA&#10;AAAAAAAAAQAAAAAAAAAAAAAAAAAAAAAAAAAAAAAAAAAAAAAAAAAAAAAA/w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P7+/gAB&#10;AQEAAQICAP///wAODg79FBQU5CgoKMgzMzO6Kysrwjg6Odw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Dh3+AD+vr6CPv7+wY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">
                <v:shape id="Picture 30" o:spid="_x0000_s1027" type="#_x0000_t75" style="position:absolute;left:20097;width:19279;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">
                  <v:imagedata r:id="rId18" o:title=""/>
                  <v:path arrowok="t"/>
                </v:shape>
                <v:shape id="Picture 31" o:spid="_x0000_s1028" type="#_x0000_t75" style="position:absolute;width:19145;height:3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">
                  <v:imagedata r:id="rId19" o:title=""/>
                  <v:path arrowok="t"/>
                </v:shape>
                <v:shape id="Picture 192" o:spid="_x0000_s1029" type="#_x0000_t75" style="position:absolute;left:40862;width:19278;height:3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">
                  <v:imagedata r:id="rId20" o:title=""/>
                  <v:path arrowok="t"/>
                </v:shape>
                <w10:wrap type="square" anchorx="margin"/>
              </v:group>
            </w:pict>
          </mc:Fallback>
        </mc:AlternateContent>
      </w:r>
      <w:r>
        <w:rPr>
          <w:b/>
          <w:noProof/>
          <w:lang w:val="en-GB" w:eastAsia="en-GB"/>
        </w:rPr>
        <w:drawing>
          <wp:anchor distT="0" distB="0" distL="114300" distR="114300" simplePos="0" relativeHeight="251688960" behindDoc="0" locked="0" layoutInCell="1" allowOverlap="1" wp14:anchorId="59573207" wp14:editId="01272584">
            <wp:simplePos x="0" y="0"/>
            <wp:positionH relativeFrom="page">
              <wp:posOffset>5231130</wp:posOffset>
            </wp:positionH>
            <wp:positionV relativeFrom="paragraph">
              <wp:posOffset>4119880</wp:posOffset>
            </wp:positionV>
            <wp:extent cx="1923415" cy="3914140"/>
            <wp:effectExtent l="0" t="0" r="635"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om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3415" cy="3914140"/>
                    </a:xfrm>
                    <a:prstGeom prst="rect">
                      <a:avLst/>
                    </a:prstGeom>
                  </pic:spPr>
                </pic:pic>
              </a:graphicData>
            </a:graphic>
            <wp14:sizeRelH relativeFrom="margin">
              <wp14:pctWidth>0</wp14:pctWidth>
            </wp14:sizeRelH>
            <wp14:sizeRelV relativeFrom="margin">
              <wp14:pctHeight>0</wp14:pctHeight>
            </wp14:sizeRelV>
          </wp:anchor>
        </w:drawing>
      </w:r>
      <w:r>
        <w:rPr>
          <w:b/>
          <w:noProof/>
          <w:lang w:val="en-GB" w:eastAsia="en-GB"/>
        </w:rPr>
        <w:t xml:space="preserve">                                                       </w:t>
      </w:r>
    </w:p>
    <w:p w:rsidR="00D551D7" w:rsidRPr="00927F45" w:rsidRDefault="00D551D7" w:rsidP="00D551D7">
      <w:pPr>
        <w:rPr>
          <w:b/>
          <w:noProof/>
          <w:lang w:val="en-GB" w:eastAsia="en-GB"/>
        </w:rPr>
      </w:pPr>
      <w:r>
        <w:rPr>
          <w:b/>
          <w:noProof/>
          <w:lang w:val="en-GB" w:eastAsia="en-GB"/>
        </w:rPr>
        <w:t>Home</w:t>
      </w:r>
      <w:r w:rsidRPr="00927F45">
        <w:rPr>
          <w:b/>
          <w:noProof/>
          <w:lang w:val="en-GB" w:eastAsia="en-GB"/>
        </w:rPr>
        <w:t xml:space="preserve"> Page</w:t>
      </w:r>
      <w:r>
        <w:rPr>
          <w:b/>
          <w:noProof/>
          <w:lang w:val="en-GB" w:eastAsia="en-GB"/>
        </w:rPr>
        <w:t xml:space="preserve"> &amp; Navigation</w:t>
      </w:r>
    </w:p>
    <w:p w:rsidR="00D551D7" w:rsidRDefault="00D551D7" w:rsidP="00D551D7">
      <w:pPr>
        <w:rPr>
          <w:noProof/>
          <w:lang w:val="en-GB" w:eastAsia="en-GB"/>
        </w:rPr>
      </w:pPr>
      <w:r>
        <w:rPr>
          <w:noProof/>
          <w:lang w:val="en-GB" w:eastAsia="en-GB"/>
        </w:rPr>
        <w:t>The prototype shows the logo on the top left while the menu is on the top right. A scan qr code button along with a qr code symbol is shown below the navigation. This button would redirect users to the scan qr page. The sections displayed are top rated stores, best stores and latest news. Users would have to scroll in order to view them. The top rated and best stores displayed images of the stores and would be used as hyperlinks which would redirect them to the information page of that store. The footer is light blue and contains the address of the university and the copyright on the bottom right.</w:t>
      </w:r>
    </w:p>
    <w:p w:rsidR="00D551D7" w:rsidRDefault="00D551D7" w:rsidP="00D551D7">
      <w:pPr>
        <w:rPr>
          <w:noProof/>
          <w:lang w:val="en-GB" w:eastAsia="en-GB"/>
        </w:rPr>
      </w:pPr>
      <w:r w:rsidRPr="00423B11">
        <w:rPr>
          <w:noProof/>
          <w:lang w:val="en-GB" w:eastAsia="en-GB"/>
        </w:rPr>
        <w:t xml:space="preserve">The final design </w:t>
      </w:r>
      <w:r>
        <w:rPr>
          <w:noProof/>
          <w:lang w:val="en-GB" w:eastAsia="en-GB"/>
        </w:rPr>
        <w:t>of the homepage contains a section about the qr scanner. The reason for this is because I have included a description of what the scanner does and how its beneficial to the user. There is also a button to atrivate the scanner and hyperlink above which redirects the user to the loyalty rewards page. There is another section called best stores. This displays the three stores along with a arrow which indicates that the user can view more information on a certain store along with a view all link at the bottom of each section. The footer is dark blue and contains a button which redirects the users to the loyalty page, blurb copyright information and university address.</w:t>
      </w:r>
    </w:p>
    <w:p w:rsidR="00D551D7" w:rsidRDefault="00D551D7" w:rsidP="00D551D7">
      <w:pPr>
        <w:rPr>
          <w:noProof/>
          <w:lang w:val="en-GB" w:eastAsia="en-GB"/>
        </w:rPr>
      </w:pPr>
      <w:r>
        <w:rPr>
          <w:noProof/>
          <w:lang w:val="en-GB" w:eastAsia="en-GB"/>
        </w:rPr>
        <w:t>The last section is called latest news. This shows three articles which also include the arrow, this allows users to view more infromation on a certain article. In the footer there is a button which redirects the user to the loyalty rewards page. The font type is Calibri and the font size is 1.4em which is the same throughout the app.</w:t>
      </w:r>
    </w:p>
    <w:p w:rsidR="00D551D7" w:rsidRDefault="00D551D7" w:rsidP="00D551D7">
      <w:pPr>
        <w:rPr>
          <w:b/>
          <w:noProof/>
          <w:lang w:val="en-GB" w:eastAsia="en-GB"/>
        </w:rPr>
      </w:pPr>
      <w:r>
        <w:rPr>
          <w:noProof/>
          <w:lang w:val="en-GB" w:eastAsia="en-GB"/>
        </w:rPr>
        <mc:AlternateContent>
          <mc:Choice Requires="wpg">
            <w:drawing>
              <wp:anchor distT="0" distB="0" distL="114300" distR="114300" simplePos="0" relativeHeight="251684864" behindDoc="0" locked="0" layoutInCell="1" allowOverlap="1" wp14:anchorId="55D6ECCD" wp14:editId="314768FD">
                <wp:simplePos x="0" y="0"/>
                <wp:positionH relativeFrom="margin">
                  <wp:align>center</wp:align>
                </wp:positionH>
                <wp:positionV relativeFrom="paragraph">
                  <wp:posOffset>923925</wp:posOffset>
                </wp:positionV>
                <wp:extent cx="5962650" cy="3914140"/>
                <wp:effectExtent l="0" t="0" r="0" b="0"/>
                <wp:wrapSquare wrapText="bothSides"/>
                <wp:docPr id="193" name="Group 193"/>
                <wp:cNvGraphicFramePr/>
                <a:graphic xmlns:a="http://schemas.openxmlformats.org/drawingml/2006/main">
                  <a:graphicData uri="http://schemas.microsoft.com/office/word/2010/wordprocessingGroup">
                    <wpg:wgp>
                      <wpg:cNvGrpSpPr/>
                      <wpg:grpSpPr>
                        <a:xfrm>
                          <a:off x="0" y="0"/>
                          <a:ext cx="5962650" cy="3914140"/>
                          <a:chOff x="0" y="0"/>
                          <a:chExt cx="5962650" cy="3914140"/>
                        </a:xfrm>
                      </wpg:grpSpPr>
                      <pic:pic xmlns:pic="http://schemas.openxmlformats.org/drawingml/2006/picture">
                        <pic:nvPicPr>
                          <pic:cNvPr id="194" name="Picture 19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06270" cy="3898900"/>
                          </a:xfrm>
                          <a:prstGeom prst="rect">
                            <a:avLst/>
                          </a:prstGeom>
                        </pic:spPr>
                      </pic:pic>
                      <pic:pic xmlns:pic="http://schemas.openxmlformats.org/drawingml/2006/picture">
                        <pic:nvPicPr>
                          <pic:cNvPr id="195" name="Picture 19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019300" y="0"/>
                            <a:ext cx="1915160" cy="3898900"/>
                          </a:xfrm>
                          <a:prstGeom prst="rect">
                            <a:avLst/>
                          </a:prstGeom>
                        </pic:spPr>
                      </pic:pic>
                      <pic:pic xmlns:pic="http://schemas.openxmlformats.org/drawingml/2006/picture">
                        <pic:nvPicPr>
                          <pic:cNvPr id="196" name="Picture 19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038600" y="0"/>
                            <a:ext cx="1924050" cy="3914140"/>
                          </a:xfrm>
                          <a:prstGeom prst="rect">
                            <a:avLst/>
                          </a:prstGeom>
                        </pic:spPr>
                      </pic:pic>
                    </wpg:wgp>
                  </a:graphicData>
                </a:graphic>
              </wp:anchor>
            </w:drawing>
          </mc:Choice>
          <mc:Fallback>
            <w:pict>
              <v:group w14:anchorId="083AE746" id="Group 193" o:spid="_x0000_s1026" style="position:absolute;margin-left:0;margin-top:72.75pt;width:469.5pt;height:308.2pt;z-index:251684864;mso-position-horizontal:center;mso-position-horizontal-relative:margin" coordsize="59626,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Ao8P3hwYWNrZXQgZW5kPSJ3Ij8+r9hQ&#10;iQAAACBjSFJNAAB6JQAAgIMAAPn/AACA6QAAdTAAAOpgAAA6mAAAF2+SX8VGAAw9A0lEQVR4AQD/&#10;/wAAAf///wAAAAAAAAAAAAAAAAAAAAAAAAAAAAAAAAAAAAAAAAAAAAAAAAAAAAAAAAAAAAAAAAAA&#10;AAAAAAAAAAAAAAAAAAAAAAAAAAAAAAAAAAAAAAAAAAAAAAAAAAAAAAAAAAAAAAAAAAAAAAAAAAAA&#10;AAAAAAAAxcTEJ9zc3DPs7Owc5uXmJ/Dw8Bb9/f0D/Pz8Bv7+/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BAQEABQUF9wQEBP0HCAf1Gxsc2RcXF+EjIyPO&#10;QUJB0AAAAA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L27vDXCwsJXzs7O&#10;Q9fX1zD8/PwACgoKAA0NDQAQEBAADw8PAAgIC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7+/gABAQEA5+bmAHl5eQC5ubkAGRkZ+qurqxIlJyb1AAAAAAAA&#10;AAAAAAAAAAAAAAAAAAAAAAAAAAAAAAAAAAAAAAAAAAAAAAAAAAAAAAAAAAAAAAAAAAAAAAAAAgAA&#10;AAAAAAAAAAAAAAAAAAAAAAAAAAAAAAAAAAAAAAAAAAAAAAAAAAAAAAAAAAAAAAAAAAAAAAAAAAAA&#10;AI+Pj3MkJCT/6urqH6ioqACrq6sAJSUlAAICAgA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PwAAAAAAAEBAQAWFxcAm5ubAL6+vgAUFBQGRkZG9HVyc5oAAAAAAAAA&#10;AAAAAAAAAAAAAAAAAAAAAAAAAAAAAAAAAAAAAAAAAAAAAAAAAAAAAAAAAAAAAAAAAAAAAAAB////&#10;AAAAAAAAAAAAAAAAAAAAAAAAAAAAAAAAAAAAAAAAAAAAAAAAAAAAAAAAAAAAAAAAAAAAAABXV1e/&#10;wsLCQGpqagBsbGwADw8PAAEBAQD///8AAgICAP39/QADA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EBAQD///8A/v7+AAEBAQD9/f0ABQUFAPb29gClpaUAjYuMACAgINmQkJA5&#10;KSsq7wAAAAAAAAAAAAAAAAAAAAAAAAAAAAAAAAAAAAAAAAAAAAAAAAAAAAAAAAAAAAAAAAH///8A&#10;AAAAAAAAAAAAAAAAAAAAAAAAAAAAAAAAAAAAAAAAAAAAAAAAAAAAAAAAAADPz88ZbW1tzfHx8ROQ&#10;kJAGPj4+AP7+/gAEBAQAAQEBAP///wACAgIA/v7+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MDAwD///8A////AAEBAQD///8A/Pz8AAICAgDS0NEAcXFxAPPz8/iK&#10;ioo+REZFywAAAAAAAAAAAAAAAAAAAAAAAAAAAAAAAAAAAAAAAAAAAAAAAAAAAAAAAAAAAgAAAAAA&#10;AAAAAAAAAAAAAAAAAAAAAAAAAAAAAAAAAAAAAAAAAAAAAAAAAAAAvb29MmFhYd4GBgYZs7OzBkND&#10;QwAFBQUABwcHAAMDAwACAgIAAwMDAAEBAQ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DAwMAAAAAAAEBAQACAgIAAQEBAAICAgAGBgYABAQEACwuLQCmqKcAJScmCGZm&#10;ZsqqqKlOAAAAAAAAAAAAAAAAAAAAAAAAAAAAAAAAAAAAAAAAAAAAAAAAAAAAAAAAAAACAAAAAAAA&#10;AAAAAAAAAAAAAAAAAAAAAAAAAAAAAAAAAAAAAAAAAAAAALy8vDJra2vNIiIiCKurqwAeHh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WFgChoaEASUtK&#10;AHp6erGsqqtMAAAAAAAAAAAAAAAAAAAAAAAAAAAAAAAAAAAAAAAAAAAAAAAAAAAAAAH///8AAAAA&#10;AAAAAAAAAAAAAAAAAAAAAAAAAAAAAAAAAAAAAADR0dEWWlpa5iQkJAOrq6sA/f39AAgIC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AAAAAAAAAAAAAAAAAAAAAAAAAAAAAAAAAAAAAAAAAD9/v0AAwECAP39/QD9/f0A&#10;dHJzALCwsACgn582Q0ZFywAAAAAAAAAAAAAAAAAAAAAAAAAAAAAAAAAAAAAAAAAAAf///wAAAAAA&#10;AAAAAAAAAAAAAAAAAAAAAAAAAAAAAAAAAAAAACsrK/wWFhYDt7e3AAICAg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P3+/QD9/P0ABQQEAAEBAQD/&#10;/v8AXFtbAMbExACztbUXLS8u6gAAAAAAAAAAAAAAAAAAAAAAAAAAAAAAAAAAAAAB////AAAAAAAA&#10;AAAAAAAAAAAAAAAAAAAAAAAAAAAAAAAmJib/EhIS7LS0tBQUFBQAAAAAAP///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5+fkAVVVVAN7c3QCvsLAMJicm9QAAAAAAAAAAAAAAAAAAAAAAAAAAAAAAAAIAAAAAAAAAAAAA&#10;AAAAAAAAAAAAAAAAAAAAAAAAXFxcufb29gCkpKQUFBQU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39&#10;AAgICACjo6MACgwLAG1sbM0AAAAAAAAAAAAAAAAAAAAAAAAAAAAAAAAAAAAAAgAAAAAAAAAAAAAA&#10;AAAAAAAAAAAAAAAAAKenp1HCwsJGlZWVABsb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QAAAAEAAAABAAAAAQAAAAEAAAAB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A&#10;AAAAAAkJCQCVlZUA3+DgJ4SCg4QAAAAAAAAAAAAAAAAAAAAAAAAAAAAAAAAB////AAAAAAAAAAAA&#10;AAAAAAAAAADd29wIT1FQ9Dk5OQOVlZUABgYGAP///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8/AD/&#10;//8ABQUFAPz8/ACJiIkAnZycAKmpqSM1NzbeAAAAAAAAAAAAAAAAAAAAAAH///8AAAAAAAAAAAAA&#10;AAAAAAAAAHBub6C8vr1fxsbGAA4ODgD5+fkABwc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CAgIA////AAAAAAABAQEA////AAAAAAABAQEA&#10;////AP7+/gADAwM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gAAAAAAAAAAAPn4+ABQT1AABwcH0LK0szEAAAAAAAAAAAAAAAAAAAAAAgAAAAAAAAAAAAAAAAAA&#10;AADDwcItsbGxX3FxcQANDQ0A////AA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7/AP38/AAAAAAA/Pz8APz8/AAA//8AAQABAP7+/gD+&#10;/v4AAwMDAPb29g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AAICAgACAgIACAgJAHl5eQDQ0NAwn52eXwAAAAAAAAAAAAAAAAAAAAAB////AAAAAAAAAAAAAAAA&#10;AFtZWrzp6elDuLq5AAEBAQ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f0AAwQEAP79/QD9/f0A////APz8/AAFBQUABAUFAPf4&#10;9wAICAgA////APr6+gAJCQ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4AAQEBAGVkZADT09PvycvKEgAAAAAAAAAAAAAAAAIAAAAAAAAAAAAAAADMzMwc&#10;wMDAQ2doaAADAwMAAgICAP39/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AAAIDAwD//v4AAAAAALm5uQBDQ0MALCwsADMzMwCTkpIAAgIC&#10;AP39/QADAwMACQkJ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QD9/f0Ab29vAObm5hG0srNAAAAAAAAAAAAAAAAAAf///wAAAAAAAAAAAFhYWL/m&#10;5OVAvL29AAUGBQAAAAAAAQEBAPz8/AADAwM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f0AAQECAPTz8wBiYmIAy8vLACUlJQBAQEAA0tLSAMjIyAAYGRgA&#10;pKWlACMjIwD+/v4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Ovr6wCdnZ0AYmJiADo6OgACAgIABQYGAP39/QAnJiYAiIqKANTU&#10;1ADa2dk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BAQEAAgICADAwMAAJCQkAnp2digAAAAAAAAAAAgAAAAAAAAAAtbW1Zzs7OwAbGxs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0A4uLiAPv7+wBQUFAAAwQEAP79/QD9/PwAAQICAAIDAwAxMDAACQkJ&#10;ALa2tgD//v4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BAQEABwcHAGJiYgCzs7NfAAAAAAAAAAACAAAAAAAAAADh4eEiVFRUAP3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BAD9/f0A////AAgICAAA//8AAAEBAAEBAQAAAAAA////APr6+gD5+fkA&#10;ERER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IAAAAAAPz8/AABAQEAXFxcAPv7+wDPzc4cAAAAAAIAAAAAp6enUfj4+AArKysAAAAAAAE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EhIQAFBQUAn5+fAP///wACAQEAAgICAAD//wD///8A1dXVAPX19QA5&#10;OTkAAQEB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BAQEAAMDAwAZGRkAAwMDALe3t2UAAAAAAgAAAACxsbFuICAgABoaGgAEBAQ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Dw8PAGpqagChoaEAw8PDAPv7+wD+/v4AAAEBANDPzwB0dHQALS0tACco&#10;KAD+/v4AAQ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EBAAtLS0AvLy8XwAAAAAEAAAAANfX1zhFRUUABQUFAP7+/g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QACAwMAcHBwAMfHxwBOTk4AJycnADExMQDd3d0A0tLSACcnJwC2trYAAAAA&#10;AP/+/gAAAg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pKSgCDg4MfAAAAAAIAAAAA+Pj4CDc3NwABAQEAAQEB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EBAQAAAAAAqKioALW2tgAhISEA0dHRAAMDAwCOjo4AuLi4AAUGBgAA//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Tk5AAQEBADW1dYRBAAAAAD19PUAJiQlAP/+/wD//v8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BAUEAP8DAgAAAAEAPD08ADs7OwD8/PwABAQDAAECAgAA/wAAAQIBAP/+/gAE&#10;Bg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KSkABAQEAOzr6xwE2dfYDv79/QAPEBAAAQAAAAIBAQ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QICAAAAAAAAAAAAAQMBAAYDBgAAAAAAAAAAAAABAAAAAAAAAQ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HBwAJCQkA6enpIQLj4+MnAQEBAAoJCQD///8AAQIC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ICADm5uYlAvHx8RcAAAAAAwMDAAABAQAA//8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gICAPPz8xEC+fn5CP39/QAGBgYAAQ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ACAgIA+Pj4CwL39/cOAgICAAABAQ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AAICAgD8/PwG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D//w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w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YGBgAhISEAIyMjAPv7+wAGBgYA/v7+&#10;AP///wAHBw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P///wD+/v4ABgYGAP7+/gABAQEA&#10;AAAAAAAAAAAAAAAAAAAAAAAAAAAAAAAAAAAAAAAAAAAAAAAAAAAAAAAAAAAAAAAAAAAAAAAAAAAA&#10;AAAA/wAAAAAAAAAAAAAAAAAAAAAAAAAAAAAAAAAAAAAAAAAB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gICAAEBAQD9/f0AAQEB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EBAQAAAAAAAQEBAAAAAAAAAAAAAQEBAAAA&#10;AAABAQE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8+wAFBgYA////AP7+/gD8/PwACwsLAPz8/AAEBAQA/Pz8AAQEBAAAAAAAAAAAAAAAAAAAAAAA&#10;AAAAAAAAAAAAAAAAAAAAAAAAAAAAAAAAAAAAAAAAAAAAAAAAAAAAAAAAAAAEAAAAAAAAAAAAAAAA&#10;AAAAAAAAAAAA//8AAAABAAAAAAAAAAAAAAAAAAAAAAAAAAAAAAAAAAAAAAAAAAAAAAAAAAAAAAAA&#10;AAAAAAAAAPr5+QA0NDQA7u7uAPYnT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fVYAR0dHAPr6+gAFBQUAAAAAAAAAAAAAAAAAAAAAAAAAAAAA&#10;AAAAAAAAAAAAAAAAAAAAAAAAAAAAAAAAAAAAAAAAAAAAAAAAAAAAAAAAAAIAAAAAAAAAAAAAAAAA&#10;AAAAAAAAAAABAQAAAAAAAAAAAAAAAAAAAAAAAAAAAAAAAAAAAAAAAAAAAAAAAAAAAAAAAAAAAAAA&#10;AAAAAAAAAwMDAPv7+wBoaG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CwD8/PwABAQEAP///wAAAAAAAAAAAAAAAAAAAAAAAAAAAAAA&#10;AAAAAAAAAAAAAAAAAAAAAAAAAAAAAAAAAAAAAAAAAAAAAAAAAAAAAAAAAgAAAAAAAAAAAAAAAAAA&#10;AAAAAAAAAAAAAAAAAAAAAAAAAAAAAAAAAAAAAAAAAAAAAAAAAAAAAAAAAAAAAAAAAAAAAAAAAAAA&#10;AAAAAAAEBQUAAQEBABMTE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AAEBAQD9/f0AAAAAAAAAAAAAAAAAAAAAAAAAAAAAAAAAAAAA&#10;AAAAAAAAAAAAAAAAAAAAAAAAAAAAAAAAAAAAAAAAAAAAAAAAAAAAAAAEAAAAAAAAAAAAAAAAAAAA&#10;AAAAAAAAAAAAAAAAAAAAAAAAAAAAAAAAAAAAAAAAAAAAAAAAAAAAAAAAAAAAAAAAAAAAAAAAAAAA&#10;AAAAAP/+/gABAQE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5+fkAAgICAAICAg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AAAAAAAAAAAAAAAAAAAAAAAAAAAAAAAAAAAAAAAAAAAAAAAAAAAAAAAAAAAAAA&#10;AAAAAAAAAAAAAAYF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5LiTAAAAAAAAAAAAeGF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88SdAAAAAAB7Y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88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AAAAAAAAAAAAMDAgD9/f4AAAAA&#10;AAAAAAADAwIA/f3+AAAAAAAAAAAAAwMCAP39/gAAAAAAAQEBAAICAQD9/f4AAAAAAAEBAAABAQEA&#10;/v7/AAAAAAACAgEA//8AAP7//wD///8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2qyHAAAAAAAAAAAAAAAAAAAAAAAAAAAA&#10;AAAAAAAAAAAAAAAAAAAAAAAAAAAAAAAAAAAAAAAAAAAAAAAAAAAAAAAAAAAAAAAAAAAAAAAAAAAA&#10;AAAAAAAAAAAAAAAAAAAAjKW4AJiuw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C1xAAAAAAAAAABAAUDAgD7&#10;/f0AAAAAAAAAAQAFBAMA+/z8AAAAAAACAQEAAQEBAP3+/gAAAAAABAMCAP7+AAD+//4AAAAAAAQD&#10;AwD9/v4A////AGBLPAACAgI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LCADz9fgAAAAAAAEBAQALCQcA&#10;9Pb4AAAAAAACAgEABwYEAPb4+gAAAAAABgQDAAIBAQD4+vsAAAAAAAkHBQD8/f4A+/z9AAAAAAAL&#10;CQcA+Pn7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08YwDzxJ0A88SdAAAA&#10;AAAAAAAAAAAAAAAAAAAAAAAAAAAAAAAAAAAAAAAAAAAAAAAAAAAAAAAAAAAAAAAAAAAAAAAAAAAA&#10;AAAAAAAAAAAAAAAAAAAAAAAAAAAAAAAAAAAAAAAAAAAAAAAAAAAAAAAAAAAAAAAAAAAAAAAAAAAA&#10;AAAAAAAAAAAAAAAAAAAAAAAAAAANPGMA88SdAPPEnQANPGMAAAAAAAAAAAAAAAAAAAAAAAAAAAAA&#10;AAAAAAAAAAAAAAAAAAAAAAAAAAAAAAANPGMA88SdAOy/mQAUQW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X4AAAAAAABAQEACwkHAHJZRgAA&#10;AAAAAQEAAAUEAwD6+/0AAAAAAAICAAADAgIA+/z+AAAAAAADAgEAAQEAAPz9/wCCnbIACwkHAPf5&#10;+gD+/v8AAAAAAAMCAg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sJBwD09vgAXko6AAAA&#10;AAAAAAAAAAAAAAAAAAAAAAAAAAAAAAAAAAAAAAAAAAAAAAAAAAAAAAAAAAAAAI6nugD2+PkA/v7/&#10;AAAAAAAAAAAA/f7+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wKBwDz9fgAAAAAACZV&#10;eQAKCAcA9Pb4AAAAAAAFBAMABAMCAPf5+wAAAAAACQcGAPv8/AD8/f4AAAAAAAwKCAD19/kA////&#10;AAAAAAANCwg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BsWEQAAAAAA&#10;AAAAAAAAAAAAAAAAAAAAAAAAAAAAAAAAAAAAAAAAAAAAAAAAAAAAAAAAAAAAAAAAAAAAAAAAAAAA&#10;AAAAAAAAAAAAAAAAAAAAAAAAAAAAAAAAAAAAAAAAAAAAAAAAAAAAAAAAAAAAAAAAAAAAAAAAAAAA&#10;AAAAAAAAAAAAAAAAAAAAAAAAAAAAAAAAAAAAAAAAAAAAAF9MPQAAAAAAAAAAAAAAAAAAAAAAAAAA&#10;AAAAAAAAAAAAAAAAAAAAAAAAAAAAAAAAAAAAAABlUk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QcA8/X4AAAAAAADAgIACQcG&#10;APT2+AAAAAAABQQDAAQDAwD3+fsAAAAAAAoIBgD7/PwA/P3+AAAAAAAMCggA9vj5AP///wAAAAAA&#10;DQsIAPT2+Q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2K6MAAAAAAAA&#10;AAAAAAAAAAAAAAAAAAAAAAAAAAAAAAAAAAAAAAAAAAAAAAAAAAAAAAAAAAAAAAAAAAAAAAAAAAAA&#10;AAAAAAAAAAAAAAAAAAAAAAAAAAAAAAAAAAAAAAAAAAAAAAAAAAAAAAAAAAAAAAAAAAAAAAAAAAAA&#10;AAAAAAAAAAAAAAAAAAAAAAAAAAAAAAAAAAAAAAAAAAAA2ODmAAAAAAAAAAAAAAAAAAAAAAAAAAAA&#10;AAAAAAAAAAAAAAAAAAAAAAAAAAAAAAAAAAAAAItwW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gIABwYEAPb4+gAAAAAAd15KAAAA&#10;AAAAAAAAAAAAAAAAAAAAAAAAAAAAAAAAAAAAAAAAAAAAAAAAAAAAAAAAAAAAAJyywwD///8AAAAA&#10;AA0LC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GBAD2+PoAAAAAAAYFBAAsWX0A+Pr7&#10;AAAAAAAKCAYA+/z9APv8/QAAAAAACwkHAPf4+gD+//8AAAAAAA0LCAD09vkA////AAAAAAANCwgA&#10;8/X4AAAAAAAAAAAAAAA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vj6AAAAAAAGBQQAAgEBAPj6+wAAAAAA&#10;CQcGAPr7/AD8/f4AAAAAAAsJBwD4+fsA/v//AAAAAAANCwgA9Pb5AP///wAAAAAADQsIAPP1+AAA&#10;AAAAAAAAAAMCAg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B/mK0Af5itAPPEnQDzxJ0AAAAAAAAA&#10;AAAAAAAAAAAAAAAAAAAAAAAAAAAAAAAAAAAAAAAAAAAAAAAAAAAAAAAAAAAAAAAAAAAAAAAAAAAA&#10;AAAAAAAAAAAAAAAAAAAAAAAAAAAAAAAAAAAAAAAAAAAAAAAAAAAAAADluJQAAAAAAAAAAAAAAAAA&#10;AAAAAAAAAAAAAAAAAAAAAA08YwAAAAAAAAAAAAAAAAAAAAAAAAAAAAAAAAAAAAAAAAAAAAAAAAAA&#10;AAAAAAAAAAAAAAAAAAAAXX2XAAAAAADzxJ0A88SdAA08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UEAAIBAQD4+vsAAAAAAAkHBgD7&#10;/PwA/P3+AAAAAAALCQcA9/n6AP7+/wAAAAAADQsIAPP1+AAAAAAAAAAAAA0LCADz9fgAAAAAAAAA&#10;AAAAAAAA/f7+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DTxjAPPEnQAAAAAAAAAA&#10;AAAAAAAAAAAAAAAAAAAAAAAAAAAAAAAAAAAAAAAAAAAAAAAAAAAAAAAAAAAAAAAAAAAAAAAAAAAA&#10;AAAAAAAAAAAAAAAAAAAAAAAAAAAAAAAAAAAAAAAAAAAAAAAAAAAAABtIbADy9PcAAAAAAAAAAAAA&#10;AAAAAAAAAPPEnQAAAAAAAAAAAAAAAAAAAAAAAAAAAAAAAAAAAAAAAAAAAAAAAAAAAAAAAAAAAAAA&#10;AAAAAAAAAAAAAAAAAAAAAAAAAAAAAA08YwDzxJ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EAwACAQEA+Pr7AAAAAAB3XUkA/f7+AP//&#10;AAAAAAAABAQDAP39/gD///8AAAAAAAUFAwD7+/0AAAAAAAAAAAAFBQMAiKG2AAAAAAAAAAAADQsI&#10;AAAAAAAAAAAAAAAAAAAAAAAAAAAAAAAAAAAAAAAAAAAAAAAAAAAAAAAAAAAAAAAAAAAAAAAAAAAA&#10;AAAAAAAAAAAAAAAAAAAAAAAAAAAAAAAAAAAAAAAAAAAAAAAAAAAAAAAAAAAAAAAAAAAAAAAAAAAA&#10;AAAAAAAAAAAAAAAAAAAAAAAAAAQAAAAAAAAAAAAAAAAAAAAAAAAAAAD//w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D4xAHWQpgAAAAAAAAAAAAAAAAAAAAAAAAAAAAAAAAAA&#10;AAAAAAAAAAAAAAAAAAAAAAAAAAAAAAAAAAAAAAAAANvi6AAAAAAAAAAAAAAAAAAAAAAAAAAAAAAA&#10;AAAAAAAADTxjAPPEnQDzxJ0ADTxjAAAAAAAAAAAAAAAAAAAAAAAAAAAAAAAAAAAAAAAAAAAAAAAA&#10;AAAAAAAAAAAAAAAAAAAAAAAAAAAAAAAAAAAAAADOpoUAMlp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MCAPf5+wAAAAAACggGAGVQPwAAAAAAAAAA&#10;AAAAAAAAAAAAAAAAAAAAAAAAAAAAAAAAAAAAAAAAAAAAAAAAAAAAAACIobYAAAAAAA0LCADz9fgA&#10;AAAAAAAAAAAAAAAAAAAAAAAAAAAAAAAAAAAAAAAAAAAAAAAAAAAAAAAAAAAAAAAAAAAAAAAAAAAA&#10;AAAAAAAAAAAAAAAAAAAAAAAAAAAAAAAAAAAAAAAAAAAAAAAAAAAAAAAAAAAAAAAAAAAAAAAAAAAA&#10;AAAAAAAAAAAAAAAAAAAAAAAABA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FhIAAAAAAAAAAAAAAAAAAAAAAAAAAAAAAAAAAAAAAAAA&#10;AAAAAAAAAAAAAAAAAAAAAAAAAAAAAAAAAAAAAAAAAAAAAAAAAAAAAAAAAAAAAAAAAAAAAAAAAAAA&#10;AAAAAAAAAAAAFEFnAOy/mQAbFhEA5ervAAAAAAAAAAAAAAAAAAAAAAAAAAAAAAAAAAAAAAAAAAAA&#10;AAAAAAAAAAAAAAAAAAAAAAAAAAAAAAAAAAAAACUe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3+fsAAAAAAAkHBQD7/P0AJFN4AAAAAAAMCggA&#10;9vj5AP7+/wAAAAAADAoIAPX3+QD///8AAAAAAA0LCADz9fgAAAAAAAAAAAANCwgA8/X4AAAAAAAA&#10;AAAAAwIC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z5kAAAAAAAAAAAAAAAAAAAAAAAAAAAAAAAAAAAAAAAAAAAAAAAA&#10;AAAAAAAAAAAAAAAAAAAAAAAAAAAA88SdAAAAAAAAAAAAAAAAAAAAAAAAAAAAAAAAAAAAAAAAAAAA&#10;AAAAAAAAAAD5+/wA+vv8ANiuj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BwYA/P3+APv8/QAAAAAACwkHAPX3+QD+&#10;/v8AAAAAAAwKCAD19/kA////AAAAAAANCwgA8/X4AAAAAAAAAAAADQsIAPP1+AAAAAAAAAAAAAAA&#10;AAD9/v4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8AAAAAAPPEnQAAAAAAAAAAAAAAAAAAAAAAAAAAAAAAAAAAAAAA&#10;AAAAAAAAAAAAAAAAAAAAAAICAQAAAAAAE0FnAAAAAAAAAAAAAAAAAAAAAAAAAAAAAAAAAAAAAAAA&#10;AAAAAAAAAAAAAAATQWcAAAAAAPPEnQAAAAAAAAAAAAAAAAAAAAAAAAAAAAAAAAAAAAAAAAAAAAAA&#10;AAAAAAAAAAAAAAAAAAAAAAAAAAAAAAAAAAArVH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cGAPz9/QD7/P0AAAAAAAsJBwD3+foA////AAAA&#10;AAAMCggA9ff5AP///wAAAAAADQsIAPP1+AAAAAAAAAAAAA0LCADz9fgAAAAAAAAAAAANCwg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M2lhAAAAAAAAAAAAAAAAAAAAAAA&#10;AAAAAAAAAAAAAAAAAAAAAAAAAAANPGMAAAAAAPPEnQAAAAAAAAAAAAAAAAAAAAAAAAAAAAAAAAAA&#10;AAAAAAAAAAAAAAAAAAAA8cKcAAAAAAD6+/wAAAAAAAAAAAAAAAAAAAAAAAAAAAAAAAAAAAAAAAAA&#10;AAAAAAAAAAAAAAAAAAANPGMAAAAAAPPEnQAAAAAAAAAAAAAAAAAAAAAAAAAAAAAAAAAAAAAAAAAA&#10;AAAAAAAAAAAAAAAAAAAAAADzxJ0AAAAAAOLo7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f0A+/z9AAAAAAALCQcA9/n6AP7+/wAAAAAADQsI&#10;APX3+QD///8AAAAAAA0LCADz9fgAAAAAAAAAAAANCwgA8/X4AAAAAAAAAAAADQsIAPP1+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DVrIoAHhgTAD5jggDCnX4AAAAAAAAAAAAA&#10;AAAAAAAAAAAAAAAAAAAAAAAAAAAAAAAPPmQA8cKcAPPEnQANPGMAAAAAAAAAAAAAAAAAAAAAAAAA&#10;AAAAAAAAsI5yAEM2KwAAAAAADTxjAAAAAAAAAAAAAAAAAAAAAAAAAAAAAAAAAAAAAAAAAAAAAAAA&#10;AAAAAAAAAAAAAAAAAAAAAAAQPmUA8MKbAAAAAAAAAAAAAAAAAAAAAAAAAAAAAAAAAAAAAAAAAAAA&#10;AAAAAAAAAAAAAAAA78GbAAAAAAAPPm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heSwAAAAAABQQCAP3+/wD+/v8AAAAAAAYFBAD7/PwA&#10;//8AAAAAAAAGBQQA+vv8AAAAAAAAAAAABgUEAPr7/AAAAAAAAAAAAAYFBAD6+/wAAAAAAAAAAAAD&#10;AgI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Pr8/QAAAAAAAAAAAAAAAAD5+/wAAAAAAAAAAAAAAAAA+fv8&#10;AAAAAAAAAAAAAAAAAPn7/AAAAAAAAAAAAAAAAAD5+/wAAAAAAAAAAAAAAAAA+fv8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AAAAAAAAAAAAAAAAAAAAAA&#10;AAAAAAAAAAAAAAAAAAAAAAAAAAAAAAAAAAAAAAAAAAAAAAAAAAAAAPPEnQAAAAAAAAAAAAAAAAAA&#10;AAAAAAAAAAAAAAAAAAAAAAAAAAAAAAAAAAAAAAAAAAAAAAAAAAAAAAAAAAAAAAAAAAAAAAAAAAAA&#10;AAAAAAAAAAAAAA08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BAAAAAAAAAAAAAAAAAAAAAAAAAAAAAAAAAAAA&#10;AAAAAAAAAAAAAAAAAAAAAAAAAAAAAAAAAAAAAAAAAAAAAAAAAAAAAAAAAAAAAAAAAAAAAAAAAAAA&#10;AAAAAAAAAAAAAAAAAAAAAAAAAAAAAAAAAAAAAAAAAAAAAAAAAAAAbYq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P8AAAABAAAAAAAAAAAAAAAAAAAAAAAAAAAAAAAA&#10;AAAAAAAAAAAAAAAAAAAAAAAAAAAAAAAAAAAAAAAAAAAAAAAAAAAAAAAAAAAAAAAAAAAAAAAAAAAA&#10;AAAAAAAAAAAAAAAAAAAAAAAAAAAAAAAAAAAAAAAAAAAAAAAAAACgss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88GbAAA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19cARUVFAAAAXwAAAAAAAAAAAAAAAAAAAAAA&#10;AAAAAAAAAAAAAAAAAAAAAAAAAAAAAAAAAAAAAAAAAAAAAAAAAAAAAAAAAAAAAAAAAAAAAAAAAAAA&#10;AAAAAgAAAAAAAAAAAAAAAAAAAAAAAAAA/w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P///wAAAAAAAAAAAAAAAAAAAAAAAAAAAAAAAAD///8AAAAAAMzMzADM&#10;zMwAAAAAAAAAAAAAAAAAAAAAAAAAAAAAAAAAAAAAAAAAAAAAAAAAAAAAAAAAAAAAAAAAAAAAAAAA&#10;AAAAAAAAAAAAAAAAAAD///8AAAAAAAAAAAAAAAAAAAAAAAAAAAAAAAAAAAAAAAAAAAAAAAAAAAAA&#10;AAAAAAAAAAAAeHh4AN7e3gAAAAAA3t7eADQ0NAAAAAAAAAAAAAAAAAAAAAAA3t7eADQ0NADe3t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MzMzADMzMwAzMzMAMzMzADMzMwARUVFAAAAAAA0&#10;NDQANDQ0AAAAAAAAAAAAVlZWADQ0NAC8vLwANDQ0ADQ0NAA0NDQAAAAAAAAAAAAAAAAAAAAAAFZW&#10;VgA0NDQANDQ0ALy8vAAAAAAAAAAAAAAAAAAAAAAAAAAAAAAAAAAAAAAAAAAAAAAAAAAhISEAzMzM&#10;AMzMzADMzMwAQ0NDAAAAAAC8vLwAAAAAAHh4eAAAAAAAQ0NDAMzMzADMzMwAzMzMAENDQwAAAAAA&#10;eHh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Hh4eAAAAAAAAAAAAAAAAAB4eHgAAAAAAAAAAABWVlYA3t7e&#10;AAAAAAAAAAAAeHh4AAAAAAAAAAAAAAAAAAAAAAAAAAAAAAAAAAAAAAAAAAAAAAAAAAAAAAAAAAAA&#10;AAAAAAAAAAAAAAAAAAAAAP///wDe3t4A3t7eACEhIQCJiYkAAAAAAAAAAAAAAAAAiYmJACEhIQDe&#10;3t4A3t7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AAAAAzMzMAAAAAAAAAAAAAAAAAAAAAAAAAAAAAAAAAAAAAAAA&#10;AAAAAAAAAAAAAAAAAAAAAAAAACMjIwAAAAAAAAAAAAAAAAAAAAAAAAAAAP///wAAAAAAAAAAAAAA&#10;AAAAAAAAAAAAAAAAAAAAAAAAAAAAAAAAAAAAAAAAAAAAAAAAAAAAAAAAAAAAACEhIQCrq6sAAAAA&#10;AAAAAAAAAAAAAAAAAAAAAAAiIiIAAAAAAN/f3wAAAAAAAAAAAAAAAAAAAAAAAAAAAN/f3wAAAAA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iIiAAAAAAC9vb0AAAAA&#10;AAAAAACampoAAAAAAAAAAAAAAAAAAAAAAAAAAAAAAAAAAAAAAAAAAAAAAAAAAAAAAAAAAAAAAAAA&#10;AAAAAAAAAAAAAAAAAAAAACMjIwAhISEA3t7eAHh4eAAAAAAAAAAAAAAAAAB4eHgA3t7eACEhIQAj&#10;Iy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IyMAISEhAN/f3wA0NDQA&#10;AAAAAAAAAAAAAAAAAAAAAAAAAAAAAAAAAAAAAAAAAAAAAAAAAAAAAAAAAAAAAAAAAAAAAAAAAAAA&#10;AAAAAAAAAAAAAAAAAAAAAAAAAIiIiABXV1cAvLy8ADQ0NAAAAAAAAAAAAAAAAAAAAAAAiIi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rq6sAISEhAAAAAAAA&#10;AAAAZWVlAAAAAAAAAAAAAAAAAAAAAAAAAAAAAAAAAAAAAAAAAAAAAAAAAAAAAAAAAAAAAAAAAAAA&#10;AAAAAAAAAAAAAAAAAAAAAAAAIyMjAMzMzAAhISEAAAAAAAAAAAAAAAAAISEhAMzMzAAjIy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P8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r7/LAGB+l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X0AMyohAAAAAAAA&#10;AAAAAAAAAAAAAAAAAAAAAAAAAAAAAAAAAAAAAAAAAKCzwQBvi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aOEACggGg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LDA&#10;zABgfp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JngwDR2+IAAAAAAAAA&#10;AAAAAAAAAAAAAAAAAAAAAAAAAAAAAAAAAACYrLwAb4q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XXwA6O3x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X32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9jgAAAAAAAAAAA&#10;AAAAAAAAAAAAAAAAAAAAAAAAAAAAAAAAAHeRp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9Yn8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ru8g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P8AAA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xw54A8MKdAAAA&#10;AAAAAAAAJR4YAPHDngAAAAAA8cOeAAAAAAAAAAAAAAAAAAAAAAC7mH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IPDADxw54AYk9AAAAA&#10;AAAAAAAA8cOeAAkIBgB2YE0AwJx+AAAAAAAAAAAAAAAAAPHDngAJBwYAAAAAAAAAAAAAAAAAAAAA&#10;AAAAAAAAAAAAAAAAAAAAAAAAAAAAAAAAAAAAAAAAAAAAAAAAAAAAAAAAAAAAdV5NAAAAAAAqIhwA&#10;8cO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oIAP39/gABAQEAEA0L&#10;AAAAAAAAAAAAAAAAAAAAAAAAAAAAAAAAAAAAAAAAAAAAGBMQADYrI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pZ5AKK0wwCIb1oAAAAA&#10;AAAAAAAAAAAAAAAAAAAAAAAAAAAAAAAAAAAAAAAAAAAAAAAAAAAAAAAAAAAAAAAAAAAAAAAAAAAA&#10;AAAAAAAAAAAAAAAAAAAAAAAAAAAAAAAAAAAAAAAAAAAAAAAAAAAAAAAAAAB8ZVEAAAAAANbe5AAP&#10;P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cmptifX19ndna2gANDAwAAAAAAP8AAAABAgEAAAAAAAAAAAAAAAAAAAAA&#10;AAAAAAAAAAAAAAAAAAAAAAAAAAAAAAAAAAAAAAAAAAAA+/n6ACsrKwBtbW0AbGxsAAEDAgAAAAAA&#10;AAAAAAAAAAAAAAAAAAAAAAAAAAAAAAAAAAAAAAAAAAAAAAAAAAAAAAAAAAAAAAAADz1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Zx/AIObrgCuvsoAAAAAAAAA&#10;AADQ2eEAAAAAAAAAAAAAAAAAAAAAAAAAAAAAAAAAAAAAAAAAAAAAAAAAAAAAAAAAAAAAAAAAAAAA&#10;AAAAAAAAAAAAAAAAAAAAAAAAAAAAAAAAAAAAAAAAAAAAAAAAAAAAAAAAAAAAAAAAAAAAAAAAAAAA&#10;AAAAAAAAAAAAAAAAAAAAAAAAAAAAAAAAAAAAAAAAAAAAAAAAAAAAAOft8AClts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rv8gBw&#10;i6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IEAAAAAAAAAAAAAAAAAAAAA&#10;AD9k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2rGPAAAAAAAAAAAAAAAAAAAAAAAAAAAA&#10;AAAAAAAAAAAAAAAAqYh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aggg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DUrIwDQqIkABwU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gHAOG2lAAUEA0AAAAAAAAAAAAAAAAAAAAAAAAAAAAA&#10;AAAAAAAAAAAAAABIOzAAvpp9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QDADo&#10;vZgACwkHAAAAAAAAAAAAAAAAAAAAAAAAAAAAAAAAAAAAAAAAAAAAAAAAAAAAAAAAAAAAAAA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AAAAAAAAAAAAAAAAAA&#10;AAAAAAAAAAAAAAAAAAAAAAAAAAAAAAAAAAAAAAAAAAAAAAAAAAAAAAAAACEbFQDqvp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KSEA7cC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bziANju9wAAAAAA2e74ABeb1ADY7vcAAAAAANnu+AA9q9sAAAAAAAAAAAAAAAAA&#10;AAAAAAAAAAAAAAAAAAAAAIvN6QAAAAAAAAAAAAAAAAAAAAAAAAAAAAAAAAAAAAAAAAAAAAAAAAAA&#10;AAAAAAAAAAAAAAAAAAAAAAAAAAAAAACLze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EQcA2u/5AAAAAACy3/EATSEOALLe8gAAAAAA2vD5AE0hDgAAAAAAAAAAAAAAAAAA&#10;AAAAAAAAAAAAAAAAAAAAs97yAAAAAAAAAAAAAAAAAAAAAAAAAAAAAAAAAAAAAAAAAAAAAAAAAAAA&#10;AAAAAAAAAAAAAAAAAAAAAAAAAAAAALPe8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xIIANrv+QAAAAAA2e/5ACgSCQAAAAAAAAAAANnv+QAoEgkA2e74AP8AAADpZCoA6WQq&#10;ANrv+QDY7vcAm0QeACcPBQCcRB4As97xAP8AAADpZCoA6WQqAAEBAACy3fAAAAAAACcRBwDpZCoA&#10;s9/yAMFSIQDpZCoAJhEHAJtEHgAnDwUAnEQeALPe8QD/AAAA6WQqAOlkKgABAAAAst3wAAAAAAAA&#10;AAAA6WUsAOlkKgABAAAA2O73ALPe8QD/AAAA6WQqAOlkKgABAQAAst3wALLe8QDBUiEA6WQqACYR&#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w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4hDwCMzusATiMQAAAAAAAnEggA2fD5AJoiDgAAAAAATiEPAD6t3ACN0O0AAAAAAE0g&#10;DADa7/kAKBIJANnw+QA9q9sAw1UlALLe8QAXnNYAAAAAAAAAAACbQRoAAAAAAAAAAAAAAAAAZbzi&#10;ALLg9AAAAAAAm0EaAAAAAADZ8PkAPavbAMNVJQCy3vEAF5zWAAAAAABNIAwATiMQANnu+AAAAAAA&#10;AAAAAAAAAAAAAAAAAAAAAE0iDwCy3vEAF5zWAAAAAAAAAAAAm0EaALPf8gCy4PQAAAAAAJtB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xIIAOllLAAAAAAAAAAAAAAAAADpZSwAAAAAAAAAAAAnEggA6WUsAAAAAAAAAAAAAAAA&#10;AAAAAAAAAAAA6WUsAAAAAAAAAAAAm0QeAJsAAAAAAAAAAAAAAAAAAAAAAAAAAAAAAAAAAACbRB4A&#10;mwAAAAAAAAAAAAAAAAAAAOllLAAAAAAAAAAAAJtEHgCbAAAAAAAAAAAAAAAAAAAAJxIIAJxEHgAA&#10;AAAAAAAAAJtEHgAAAAAAAAAAAJtEHgCbAAAAAAAAAAAAAAAAAAAATiMQAJ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D/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P//&#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D/AAAAAQAAAAAA&#10;AAAAAAAAAAAAAAAAAAAAAAAAAAAAAAAAAAAAAAAAAAAAAAAAAAAAAAAAAAAAAAAAAAAAAAAAAAAA&#10;AP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D//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P//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8AAAABAAAAAAAAAAAAAAAA&#10;AAAAAAAAAAAAAAAAAAAAAAAAAAAAAAAAAAAAAAAAAAAAAAAAAAAAAAAAAAAAAAAAAP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D/AAAAAQAAAAAAAAAAAAAAAAAAAAAA&#10;AAAAAAAAAAAAAAAAAAAAAAAAAAAAAAAAAAAAAAAAAAAAAAAAAAAAAAAAAAAAAP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D//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P//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8AAAABAAAAAAAAAAAAAAAAAAAAAAAAAAAAAAAA&#10;AAAAAAAAAAAAAAAAAAAAAAAAAAAAAAAAAAAAAAAAAAAAAAAAAP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P8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P//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E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wAAAAEAAAAAAAAAAAAAAAAAAAAAAAAAAAAAAAAAAAAAAAAAAAAA&#10;AAAAAAAAAAAAAAAAAAAAAAA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&#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&#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D//w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8AAAABAAAAAAAAAAAAAAAAAAAAAAAAAAAAAAAAAAAAAAAAAAAAAAAA&#10;AAAAAAAAAAAAAAAAAAAAAAAAAAAA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P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E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wAAAAEAAAAAAAAAAAAAAAAAAAAAAAAAAAAAAAAAAAAAAAAAAAAAAAAAAAAAAAAAAAAA&#10;AAAAAAAAAAAAAAAAAAAAAAD/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D//w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D/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D/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D//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B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P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8AAAAB&#10;AAAAAAAAAAAAAAAAAAAAAAAAAAAAAAAAAAAAAAAAAAAAAAAAAAAAAAAAAAAAAAAAAAAAAAAAAAAA&#10;AAAAAP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D//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E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wAAAAEAAAAAAAAAAAAA&#10;AAAAAAAAAAAAAAAAAAAAAAAAAAAAAAAAAAAAAAAAAAAAAAAAAAAAAAAAAAAAAAAAAAAAAAD/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gp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IMzAAAAAAAAAAAAAAAAAAAAAAAAAAAAAAAAAAAAAAAAAAAAAAAAAAAAAAAAAAAAjjM4AAAAAAAA&#10;AAAAAAAAAAAAAAAAAAAAAAAAAAAAAAAAAAAAlJ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u7uwDu7u4AAAAAAO7u7gCZmZkA7u7uAAAAAADu7u4AqqqqAAAAAAAAAAAAAAAA&#10;AAAAAAAAAAAAAAAAAAAAAADMzMwAAAAAAAAAAAAAAAAAAAAAAAAAAAAAAAAAAAAAAAAAAAAAAAAA&#10;AAAAAAAAAAAAAAAAAAAAAAAAAAAAAAAAzMz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RERAO/v7wAAAAAA3t7eACIiIgDe3t4AAAAAAPDw8AAhISEAAAAAAAAAAAAAAAAA&#10;AAAAAAAAAAAAAAAAAAAAAN7e3gAAAAAAAAAAAAAAAAAAAAAAAAAAAAAAAAAAAAAAAAAAAAAAAAAA&#10;AAAAAAAAAAAAAAAAAAAAAAAAAAAAAADe3t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B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P8AAAABAAAAAAAAAAAAAAAAAAAAAAAAAAAAAAAAAAAA&#10;AAAAAAAAAAAAAAAAAAAAAAAAAAAAAAAAAAAAAAAAAAAAAAAA/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IiIAzc3NACMjIwAAAAAAEhISAO/v7wBEREQAAAAAACIiIgCrq6sAzc3NAAAAAAAi&#10;IiIA7+/vABISEgDv7+8AqqqqAFZWVgDe3t4AmZmZAAAAAAAAAAAAREREAAAAAAAAAAAAAAAAALu7&#10;uwDe3t4AAAAAAERERAAAAAAA7+/vAKqqqgBWVlYA3t7eAJmZmQAAAAAAIiIiACMjIwDu7u4AAAAA&#10;AAAAAAAAAAAAAAAAAAAAAAAjIyMA3t7eAJmZmQAAAAAAAAAAAERERADe3t4A3t7eAAAAAABERE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38AAAAAAAAAAAAAAAAAAAAAAAAAAAAAAAAAAAAA&#10;AAAAAAAAAAAEAAAAAAAAAAAAAAAAAAAAAAAAAAAA//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hISAGdnZwAAAAAAAAAAAAAAAABnZ2cAAAAAAAAAAAASEhIAZ2dnAAAAAAAA&#10;AAAAAAAAAAAAAAAAAAAAZ2dnAAAAAAAAAAAARUVFAAAAAAAAAAAAAAAAAAAAAAAAAAAAAAAAAAAA&#10;AABFRUUAAAAAAAAAAAAAAAAAAAAAAGdnZwAAAAAAAAAAAEVFRQAAAAAAAAAAAAAAAAAAAAAAEhIS&#10;AEVFRQAAAAAAAAAAAEVFRQAAAAAAAAAAAEVFRQAAAAAAAAAAAAAAAAAAAAAAIyM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P//AAAAAQAAAAAAAAAAAAAAAAAAAAAAAAAAAAAAAAAAAAAA&#10;AAAAAAAAAAAAAAAAAAAAAAAAAAA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zMzADNzc0AVVVVAAAAAAAAAAAAVlZ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B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DQ0ADQ0N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u7uAN7e3gBnZ2cAAAAAAAAAAACqqqoAERERABISEgDe3t4ANDQ0&#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D//wAAAAEAAAAAAAAAAAAAAAAAAAAAAAAAAAAAAAAAAAAAAAAAAAAAAAAAAAAAAAAAAAAA&#10;AAAAAAAAAAAAAAAAAAAA/w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Z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B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7u7sAMzMzABISEgDu7u4Aq6urAFVVVQASEhIA7u7uALy8vABWVlYAAAAAAAAAAACZmZkA&#10;Z2dnAAAAAACqqqoAMzMzACMjIwAAAAAAAAAAAN7e3gDMzMwAVlZWAAAAAAAAAAAAAAAAAKqqqgDv&#10;7+8AAAAAADMzMwA0NDQA7u7uALy8vABWVlYAAAAAAAAAAAAAAAAA7u7uAKurqwAAAAAAAAAAAAAA&#10;AAAAAAAAREREACMjI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P8AAAABAAAAAAAAAAAAAAAAAAAAAAAAAAAAAAAAAAAAAAAAAAAAAAAAAAAAAAAAAAAAAAAAAAAA&#10;AAAAAAAAAAAAAAAA/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REQDv7+8AEhISAN7e3gAiIiIA3t7eABISEgDw8PAAISEhAAAAAADe3t4Au7u7AAAAAAAA&#10;AAAAAAAAADMzMwDe3t4AIyMjAAAAAAAAAAAA3d3dADMzMwAAAAAAAAAAAAAAAADMzMwAERERAFZW&#10;VgAAAAAAu7u7AN3d3QAREREA////AAAAAAAAAAAAAAAAAAAAAAAAAAAAEBAQAFdX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iIiAN7e3gAAAAAA7+/vADMzMwDe3t4AAAAAAN3d3QAjIyMAAAAAAO7u7gBnZ2cAERERAAAA&#10;AAAAAAAAIyMjAO/v7wDu7u4AAAAAAO7u7gDv7+8AIyMjAAAAAAAAAAAAAAAAAAAAAAAQEBAAAAAA&#10;AAAAAAAAAAAA7+/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EhIA7+/vAAAAAADv7+8AEhISAAAAAAAAAAAA7+/vABISEgAAAAAANDQ0AAAAAAAAAAAAAAAA&#10;AAAAAAAAAAAAIiIiAN7e3gASEhIA3t7eACEhIQAAAAAAAAAAAAAAAAAAAAAANDQ0AKqqqgDOzs4A&#10;AAAAACIiIgD///8AAAAAAAAAAAAAAAAAAAAAAAAAAAAAAAAAAAAAAPDw8ACZmZkAAAAAAAAAAAAA&#10;AAAAZ2d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EA3d3dACEhIQAAAAAAIiIiAN3d3QAREREAAAAAAAAAAAAAAAAAAAAAAAAAAAAAAAAA&#10;AAAAAAAAAAAiIiIAvLy8ADQ0NADe3t4AVlZWAAAAAAAAAAAAAAAAAAAAAAAAAAAAVlZWAAAAAAAA&#10;AAAAzMzMAP///wAAAAAAAAAAAAAAAAAAAAAAAAAAAAAAAAAAAAAAEBAQAFdXV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REQDNzc0AEhISAAAAAAAiIiIAzc3NABAQEAAAAAAAAAAAAAAAAAAAAAAAAAAAAAAAAAAA&#10;AAAAAAAAABISEgAREREAzMzMABEREQAAAAAAAAAAAAAAAAAAAAAAAAAAAN7e3gC7u7sAAAAAAAAA&#10;AADNzc0AIyM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iIiAM3NzQAjIyMAAAAAABISEgDv7+8AREREAAAAAAAAAAAAAAAAAAAAAAAAAAAAAAAAAAAA&#10;AAAAAAAAAAAAACIiIgC8vLwAVVVVAAAAAAAAAAAAAAAAAAAAAAAAAAAAIiIiAN3d3QCZmZkAAAAA&#10;AERERAASEhIA7u7uAPDw8ACZmZkAAAAAAAAAAAAiIiIAMzMzAPDw8ACZmZkAAAAAAAAAAAAAAAAA&#10;MzMzADQ0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EhIAZ2dnAAAAAAAAAAAAAAAAAGdnZwAAAAAAAAAAAAAAAAAAAAAAAAAAAFZWVgAAAAAAAAAA&#10;AAAAAAAAAAAAIyMjACMjIwAAAAAAAAAAAAAAAAAAAAAAAAAAAAAAAAAAAAAARUVFAAAAAAAAAAAA&#10;AAAAAAAAAAASEhIAZ2dnAAAAAAAAAAAAAAAAAAAAAAAAAAAAZ2d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n3vMAAAAAAAAAAAAAAAAAAAAAAAAAAAAAAAAAAAAAAAAAAAAAAAAAAAAA&#10;AAAAAAAAAAAAAAAAAAAAAAAAAAAAAAAAAAAAAABZIg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weYAAAAAAAAAAAAAAAAAAAAAAAAAAAAAAAAAAAAAAAAAAAAAAAAA&#10;AAAAAAAAAAAAAAAAAAAAAAAAAAAAAAAAjT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DgQA418lAEke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w4EAMBRIQADAgI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MOBADAUSEAAw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LTg8wBkve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Q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4ecAi6K1ANLb4gDW3u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opAAAAAAAAAAAAAAAAAAAAAAAAAAAADc8vwAacHoAEoe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D/AAAAAQAAAAAAAAAAAAAA&#10;AAAAAAAAAAAAAAAAAAAAAAAAAAAAAAAAAAAAAAAAAAAAAAAAAA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LzKAGyJoAD19/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rh5wBs&#10;iaAA9ff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CL&#10;orUA9ff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Lb&#10;4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24vUAGp/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t7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09MQDwwZoA8MGaAPDBmgDwwZoAyKGAAAAAAAAA&#10;AAAAAAAAAAAAAAAAAAAAAAAAAAAAAAAAAAAAAAAAAAAAAAAAAAAAAAAAAAAAAAAAAAAAAAAAAAAA&#10;AAAAAAAA78CaAE4+MQAAAAAAAAAAAAAAAAAlHRcA78CaAPDBmgAmHhcAAAAAACUdFwDvwJoA8MGa&#10;ACYe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AAMDAwAQP2YAED9mABA/ZgAnHxoATj4xAAAA&#10;AAAAAAAAAAAAAAAAAAAAAAAAAAAAAAAAAAAAAAAAAAAAAAAAAAAAAAAAAAAAAAAAAAAAAAAAAAAA&#10;AAAAAAABAQAAAQEBAAAAAAAAAAAAAAAAAAEBAAABAQAAsL/MAFFBNQAAAAAAUUE0ALHAz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R0XAAEBAAABAQEAAAAA&#10;AJ5/ZQBSQjUAAAAAAIeesgCJobQAAAAAAO/AmgABAQAAAAAAANjg5gA4X4AAAAAAAMeggAApIRoA&#10;2ODmAAAAAAAAAAAAAAAAAAAAAAAAAAAAAAAAAAAAAADY4OcAKCEaAAAAAAAoIRoA2ODnAAAAAAAA&#10;AAAAAAAAAJ5/ZQBSQjUAAAAAAK+/zABhgJoATT0xAKOEaQAAAAAAAAAAABA/ZgCef2UAUkI1AAAA&#10;AACq4fYAjT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MGaAAAAAAAAAAAAsL/MALHBzgB2XksA&#10;UkI1ABA/ZgAAAAAA78CaANff5QCyws8AEUBmAAAAAABOPjEAooNpACYeFwBQQDQAKSEaABA/ZgAm&#10;HhcAyqODAAAAAAAAAAAAAAAAAAAAAAAAAAAAAAAAAK6/ywDJoYIAYQCaAFFBNQA3X34AeGFNAAAA&#10;AABNPTEAUkI1ABA/ZgAAAAAA78CaANhf5gDX3+UAAwMDAFx7lQCxwc4Adl5LAFJCNQAQP2YAAAAA&#10;AO/AmgBffpcAssLPAAAAAAAAAAAAAAAAAAAAAAAAAAAAAAAAAPPEn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P8AAAABAAAAAAAAAAAAAAAAAAAA&#10;AAAAAAAAAAAAAAAAAAAAAAAAAAAAAAAAAAAAAAAAAAAAAAAAAAAAAAAAAAAAAAAA/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P2YATj4xAKWGbACvv8wAAAAAACghGgAD&#10;AwMA8MGaAAAAAAAAAAAAKSEbALLCzwCef2UAUkI1AAAAAAADAwMAAAEBAAEBAQDZ4OcAAAAAANri&#10;6QAAAAAAAAAAAAAAAAAAAAAAAAAAAAAAAAAAAAAAAAAAANnh5gBOPjEA2uHnAAAAAAAAAAAAAAAA&#10;ACkhGgDZ4OcAAAAAAAAAAACwwMwAKCEaANff5QAAAAAA1+DmAAAAAAAoIRoAAwMDAPDBmgAAAAAA&#10;AAAAACkhGwCyws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ws8ArLzJAKGCaAAQP2YA2eDnANbd&#10;5AA3X38AAAAAAAAAAAAAAAAAnn9lACoiGwAQP2YATj4xAKWGbAAAAAAAAAAAACcgGQAAAAAAJR0X&#10;AAAAAAAAAAAAAAAAAAAAAAAAAAAAAAAAAAAAAAAAAAAA19/mAHpjTwDX3+UAAP//AAAAAAAAAAAA&#10;2ODmACcgGQAAAAAAAAAAAFBANACJoLMAAAAAAAAAAAAAAAAAAAAAANng5wDW3eQAN1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gJoAAAAAAJ+AZgCJobQA/wD/&#10;APDBmgDwwZoAyKGAAAAAAACwv8wAKCAaAPDBmgB6Y08A/f39ACgfGQCJobQA2ODmAPDBmgCjhGkA&#10;AAAAAAAAAAAAAAAAAAAAAAAAAAAAAAAAAAAAAAAAAACvvssAKCAaAK+/zAAAAAAAAAAAAAAAAACy&#10;ws8Ar7/MAPDBmgDwwZoAscDMAIigswAAAAAAAAAAAAAAAAAAAAAAiaG0AP8A/wDwwZoA8MGaAMih&#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cmptifX19ndna2gANDAwAAAAAAAAAAAAAAgEAAAAAAAAAAAAAAAAAAAAA&#10;AAAAAAAAAAAAAAAAAAAAAAAAAAAAAAAAAAAAAAAAAAAA+/n6ACsrKwBtbW0AbGxsAAED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8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8S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X19cARUVFAKampgA9PT0AAAAA&#10;AAAAAAABAQEAAAAAAAAAAAAAAAAAAAAAAAAAAAAAAAAAAAAAAAAAAAAAAAAAAAAAAAAAAAAAAAAA&#10;//3+ADs7OwA+Pj6W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hw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G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JR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iI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5YRgAEA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Uk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SsjAHliT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Ec5AFtKO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l9NADkuJgCDm68A&#10;0tviAPX3+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BgUAKiIbAGZSQgBbSj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TEnALqW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r3iANnu+AAAAAAA2u/4ABib1ADZ7vgAAAAAANrv+AA+q9sA2e74AGW84gAAAAAAAAAAAAAAAABm&#10;veIAs97xAAAAAACMzeoAF5vUABeb1AAXm9QAs97xAAAAAAAAAAAAjM3qABeb1AAXm9QAF5vUALPe&#10;8QAAAAAAAAAAAAAAAAAAAAAAAAAAAAAAAAAAAAAAAAAAAAAAAAAAAAAAAAAAABib1AAAAAAAAAAA&#10;AIzN6gAAAAAA2u/4AGW84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EAcA2vD5ACcSCACy3vIATCEOALLf8QB1EggA2u/5AEwhDgAAAAAA/wAAAAAAAAAAAAAAAAAAAP//&#10;AAD///8A2u/4ALLe8QDpZSwAAAAAAAAAAAA/rNsAJhAHAAEBAACy3vEA6WUsAAAAAAAAAAAAP6zb&#10;ACYQBwAnEggAAAAAAAAAAAAAAAAAAAAAAAAAAAAAAAAAAAAAAAAAAAAAAAAA6GUsAAAAAAAAAAAA&#10;s9/xAHQzFgD//w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4h&#10;DwCy3vEAAAAAANrw+AB0MhUAtN/yAAAAAACy3/EATiIOAAAAAAAAAAAAAAAAAAAAAAAAAAAAAAAA&#10;AAAAAAD//wAA2vD5ANnu+AAAAAAAAAAAAMFUJQAnEggA//8AANrw+QDZ7vgAAAAAAAAAAADBVCUA&#10;JxIIANrv+ABlvOIAGJvUABeb1ACLzekAZr3iABeb1AA+q9sAAAAAAAAAAAAYm9QAAAAAAGa94gDY&#10;7/kAZbziAAAAAAAAAAAAGJvUABeb1AA+q9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xII&#10;ANrw+QAAAAAA2e/5ACgSCQD//wAAAAAAANnv+QAoEgkA2e74ALTf8gAXm9QAAAAAAAAAAAAAAAAA&#10;TSEOACcSCADoZSwAGJvUAP8AAAAAAAAATiEOAJtEHgAnEggA6GUsABib1AD/AAAAAAAAAE4hDgCb&#10;RB4A//8AALPf8gDoZSwAAAAAABib1ACaQhwAmkMeAGW84gCz3vEATSIPAP8AAAAAAAAAmkMeANju&#10;2wCbRB4A2e74ALTf8gDoZSwAAAAAAD6r2wDZ7vgAJx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QAAAAAAAAAAAAAAAAAAAAAAAAAAAAAAAAAAAAAAAAAAAAAAAAAAAAAAAAAAAAAA&#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hAHALPe8QBLIA4AAAAAAE0iDgCz3vEAJRAHAAAAAAAAAAAATCEOAJxEHgAAAAAAAAAAAGW84gAA&#10;AAAAAAAAAAAAAADoZSwAAAAAAAAAAABlvOIAi83pAHUzFwAAAAAA6GUsAAAAAAAAAAAAZbziAIvN&#10;6QBOIQ8ATCEOAAAAAAAAAAAAJhAHAE4jEAAAAAAAAAAAAP///wAAAAAAAAAAAAAAAAAAAAAAAAAA&#10;AAAAAAAAAAAATCEOAAAAAAAAAAAAJxEHAP8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EQcAi83qACgRBwAAAAAATiEPAIzO6gAmEAcAAAAAAAAAAAAAAAAAAAAAAAAAAAAAAAAAAAAAAAAA&#10;AAC03vEAPqvbAAAAAAAAAAAAAAAAAAAAAAAnEAcAtN7xAD6r2wAAAAAAAAAAAAAAAAAAAAAAJx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4h&#10;DwCNzusATiMQAAAAAAAnEggA2e/5AJlCDgAAAAAAAAAAAAAAAAAAAAAAAAAAAAAAAAAAAAAAAAAA&#10;AEwiDwDX7/gAF5vUAAAAAAAAAAAAczEVAE4jEAAAAAAA1+/4ABeb1AAAAAAAAAAAAHMxFQBOIxAA&#10;2e74AAAAAAAAAAAAAAAAAAAAAAAAAAAAAAAAAAAAAAAAAAAAAAAAAAAAAAAAAAAAAAAAANrw+QA+&#10;q9sAm0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xII&#10;AOhlLAAAAAAAAAAAAAAAAADoZSwAAAAAAAAAAAAnEggAnEQeAAAAAAAAAAAAAAAAAJtEHgAAAAAA&#10;AAAAAHUzFwB1MxcAAAAAAAAAAAAAAAAAAAAAAAAAAAB1MxcAdTMXAAAAAAAAAAAAAAAAAAAAAAAn&#10;EggAnEQeAAAAAAAAAAAAwlUlAAAAAAAAAAAAm0QeAAAAAAAAAAAA6WUsAAAAAAAAAAAA6GUsAAAA&#10;AAAAAAAAnEQeAAAAAAAAAAAAm0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Q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D/AAAA&#10;AQAAAAAAAAAAAAAAAAAAAAAAAAAAAAAAAAAAAAAAAAAAAAAAAAAAAAAAAAAAAAAAAAAAAAAAAAAA&#10;AAAAAAAAAP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P//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P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D/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D//w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P8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D//w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E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wAAAAEAAAAAAAAAAAAAAAAAAAAAAAAAAAAAAAAAAAAAAAAAAAAAAAAA&#10;AAAAAAAAAAAAAAAAAAAAAAAAAAAAAAAAAAD/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8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P//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P8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AAAAAAAAAAAAAAAAAAAAAAAAAAAAAAA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wAAAAEAAAAAAAAAAAAAAAAAAAAAAAAAAAAAAAAAAAAAAAAAAAAAAAAAAAAAAAAAAAAAAAAA&#10;AAAAAAAAAAAAAAAAAAD/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psD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AiaHFAAAA4Q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tKSNAMe7qQAAAAAAAAAAAAAAAAAAAAAAAAAAAAAAAAAA&#10;AAAAoo5wANnRxQAAAAAAAAAAAAAAAAAAAAAAoo5wANnRx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O3p4wAAAP8A29P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Db08YAJy87ACYuOgDIvKoAAAAAAAAAAADt6eMAyLyqAHGJrQBMXHQA&#10;7enjAAAAAADt6eMAyLyqAHGJrQBMXHQA7enjAAAAAAAAAAAA7urkAEpacgBxia0A7enjAMe7qQBx&#10;ia0AcYmtAAAAAQDZ0cUA2tLGABIWHABxia0AcYmtAMi8qgAAAAAA2tLGABIWHABxia0AcYmtAMi8&#10;q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BAQAAAAAAAAAA&#10;AAAAAAAAAAAAAAAAAAAAAAAAAAAAAAAAAAAAAAAAAAAAAAAAAAAAAAAAAAAAAAAAAAAAAAAAAAAA&#10;AAAAAAAAAAAAAAAAx7upADhEVgAAAAAAExcdABMXHgDZ0cUAJy87ANrSxgA4RFYAAAAAABMXHQAl&#10;LToAAAAAANrSxgA4RFYAAAAAABMXHQAlLToAAAAAAAAAAAASFhwAFBgeAAAAAADt6eMA7urkAI93&#10;UwAAAAAAAAAAABMXHAAmLjoA29PHAI93UwAlLTkAcYmtAAAAAAATFx0A29PHAI93UwAlLTkAcYm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A&#10;AAAAAAAAAAAAAADIvKoAAAAAAMi8qgAAAAAAAAAAAO3p4gAnLzsAAAAAAAAAAAAAAAAAAAAAAAAA&#10;AAAAAAAAAAAAAAAAAAAAAAAAAAAAAAAAAAAAAAAAAAAAAAAAAAAAAAAAAAAAAAAAAAAlLTkATFx0&#10;AAAAAAAAAAAAAAAAAAAAAABxia0A7enjAKKOcACPd1MASlpyACcvOwBxia0A7enjAKKOcACPd1MA&#10;SlpyACcvO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DIvKoAXnKQAAAAAAAAAAAAAAAAAAAAAAA4RFYAyLyqAExcdAA4RFYAj3dTAAAAAAASFhwA&#10;AAAAABMXHQA4RFYAj3dTAAAAAAASFhwAAAAAAAAAAAAAAAAAAAAAAAAAAAATFx0AS1tzAKOPcQAA&#10;AAAAJS05ACcvOwAAAAAAtKSNAI93UwAAAAAAEhYcAExccwAAAAAAtKSNAI93UwAAAAAAEhYcAExc&#10;cwAAAAAAj3dTAHGJ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Xh&#10;AD09PQAAAAAAAAAAAAEBAQAAAAAAAAAAAAAAAAAAAAAAAAAAAAAAAAAAAAAAAAAAAAAAAAAAAAAA&#10;AAAAAAAAAAD//f4AOzs7AD4+PpY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X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UV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D/AAAAAQAAAAAAAAAAAAAAAAAAAAAA&#10;AAAAAAAAAAAAAAAAAAAAAAAAAAAAAAAAAAAAAAAAAAAAAAAAAAAAAAAAAAAAAAAAAAAAAAAAAAAA&#10;ALWljQBdcY8AAQEBAKKOcAAnLzsAAAAAALWljQBdcY8AAQEBAKKOcAAnLz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&#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&#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cmptifX19ndna2gANDAwAAAAAAP8AAAABAgEAAAAAAAAAAAAAAAAAAAAAAAAAAAAA&#10;AAAAAAAAAAAAAAAAAAAAAAAAAAAAAAAAAAAA+/n6ACsrKwBtbW0AEix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0pI0ATFx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0F4QA9PT0AAAAAAAAAAAAB&#10;AQEAAAAAAAAAAAAAAAAAAAAAAAAAAAAAAAAAAAAAAAAAAAAAAAAAAAAAAAAAAAAAAAAA//3+ADs7&#10;OwA+Pj6W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X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5RV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LSkjQDHu6kAAAAAAAAAAAAAAAAAAAAAAAAAAAAAAAAAAAAAAKKOcADZ0cUAAAAAAAAAAAAAAAAA&#10;AAAAAKKOcADZ0c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ijnAAJS05AHGJrQBxia0A&#10;tqaOAOzo4gAAAAAAAAAAAAAAAAAAAAAAAAAAAAAAAAAAAAAAAAAAAAAAAAAAAAAAAAAAAAAAAAAA&#10;AAAAAAAAAAAAAAAAAAAAAAAAAAAAAAAAAAAAAAAAAAAAAAAAAAAAAAAAAAAAAAAAAAAAExcdAF9z&#10;kQAAAAAAAAAAAAAAAAAAAAAAAAAAAAAAAAAAAAAAAAAAAAAAAAAAAAAAAAAAAAAAAADt6e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3p4wD///8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Dt6eMA&#10;AAD/ANvTxwA5RV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AAAAAAAAAAAMe7qgAl&#10;LTkA7urkANnRxQAnLzsAAAAAAAAAAADHu6kAyLyqABIWHAABAQEAAAAAAAAAAADHu6kAyLyqABIW&#10;HAABAQEAAAAAAO3p4wC0pIwAAQEBAO3p4wBxia0A2tLGALWljQAAAAAAJS05AExcdAAAAAAAoo5w&#10;AO3p4wAAAAAAOERWADlFVwAAAAAAoo5wAO3p4wAAAAAAOERWADlF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NrSxgAlLTkATFx0AAAAAAAA&#10;AAAAAAAAAKKOcADs6OIAJi46AKKOcAA5RVcAAAAAANvTxgAlLTgAJi46AKKOcAA5RVcAAAAAANvT&#10;xgAlLTgAAAAAAAAAAAAAAAAAAAAAABMXHQDb08cA7OjiABQYHgCijnAAN0NVAO7q5ADt6eMATFx0&#10;AHGJrQC0pI0A7urkAMe7qQDt6eMATFx0AHGJrQC0pI0A7ur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3p4wC0pIwAX3ORAAAAAAAAAAAAAAAAAAAAAAAAAAAA&#10;oo5wAEpacgAUGB4AAAAAAAAAAAAAAAAAAAAAAAAAAAAAAAAAAAAAAAAAAAAAAAAAAAAAAAAAAAAA&#10;AAAAAAAAAAAAAACijnAASlpyABQY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tLGALWljQAl&#10;LTkAFBgeAAAAAAAAAAAAAAAAAAAAAAAAAAAAAAAAAAAAAAAAAAAAAAAAAAAAAAAAAAAAAAAAAI93&#10;UwAAAAAAAAAAADhEVgAUGB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P//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Fx0AX3ORAAAAAAAAAAAAAAAAAAAAAAAmLjoAJi46AAAA&#10;AAAAAAAAAAAAAAAAAAAAAAAAAAAAAAAAAAAAAAAAAAAAAAAAAAAAAAAAAAAAAAAAAAAAAAAAcYm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10;AAAAAAAAAAAAAAAAAAAAAAAAAAAAAAAAAAAAAAAAAAAAAAAAAAAAAAAAAAAAAAAAAAAAAgAAAAAA&#10;AAAAAAAAAAAAAAAAAAAAAAAAAAAAAAAAAAAAAAAAAAAAAAAAAAAAAAAAAAAAAAAAAAAAAAAAAAAA&#10;AAAAAAAAAAAAAAAAAAD///8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EBAQACAgIA+Pj4AAAAAAAAAAAAAAAAAAAA&#10;AAAAAAAAAAAAAAAAAAAAAAAAAAAAAAAAAAAAAAAAAAAAAAAAAAAAAAAAAAAAAAAAAAAEAAAAAAAA&#10;AAAAAAAAAAAAAAAAAAAA//8AAAABAAAAAAAAAAAAAAAAAAAAAAAAAAAAAAAAAAAAAAAAAAAAAAAA&#10;AAAAAAAAAAAAAAAAAP39/QACAgIAAw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f39AAAAAAAICAgAAAAAAAAAAAAAAAAAAAAA&#10;AAAAAAAAAAAAAAAAAAAAAAAAAAAAAAAAAAAAAAAAAAAAAAAAAAAAAAAAAAAAAAAAAAIAAAAAAAAA&#10;AAAAAAAAAAAAAAAAAAABAQAAAAAAAAAAAAAAAAAAAAAAAAAAAAAAAAAAAAAAAAAAAAAAAAAAAAAA&#10;AAAAAAAAAAAAAAAACAkJAAUFBQCNjY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EAAAD+/f4AAQEBAAEB&#10;AQAAAAAAAAAAAAAAAAAAAP8A////AAEBAgD///8AAQEBAP///gABAQEAAAAAAP7+/wABAQEAAQEA&#10;AAABAQAAAAAA////AAAAAAAAAAAAAQEBAP7+/gACAgI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ICAgAA//8A/v7+&#10;AAIBAQD+/v4AAQEBAAAAAAABAQEA/fz8AAECAgD//v4AAAAAAAEDAgD///8AAgEBAP8AAAD//v8A&#10;/wH/AAAAAAACAgIA////AP///wD///8AAgICAP39/QAAAAA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7+AP39/QADBAQA&#10;AAEBAP///wACAgIA/f39APr7+wDt7OwA7OzsAPHx8QDo6OgA7+/vAAEBAQAGBgYAExMTABobGwAM&#10;DQwAGBgYAA4ODgABAQEAAgICAPz8/AD///8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D7+/sABAQEAP79/QAC&#10;AwMA9vf3ANnY2ACtra0Atra2AOrq6gD9/f0ABwcHAAUFBQAJCQkA/v7+AAAAAAD5+fkA9fX1AAUH&#10;BgACAgIAKCgoAF9fXwA9PT0AGRkZAP39/QAGB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QABAQEA6+vrAIWF&#10;hQCnp6cAAAAAAAoKCgBAQEAAUlJSADY2NgAVFRUAAgMDAPn4+AAHBwcAAAAAAAABAQD5+PgA1dfW&#10;ALi4uACwsLAAbm5uAAYGBgAcHBwAiYmJAD8/Pw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CAgIA+/v7AAUFBQD9/f0A6ObnAHNzcwDCwsIABQUF&#10;AHR0dABXV1cAFhcXAAYFBQABAQEAAAAAAP7+/gD9/PwABwgIAP79/QAAAAAAAgMDAAcICAAxMDEA&#10;MjEyAHRycwD29vYAycnJAIaGhgBdW1wAFBQUAHNzcwBeYF8A/Pz8AAQEBAD9/f0AAAAAAAICAgAA&#10;AAAA/v7+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8AAAD/AAAA/wAAAQABAP/+/wD//f4A/v3+AH58fQBAQEAA0tLSAIiIiADMzc0A&#10;dHV1AB4fHwAGBQUA////AAEBAQABAQEAAgICAAMEBAAAAAAA/f7+AAICAgD///8A//7+AP79/QD/&#10;//8ABAUFAA4PDwBDQ0MAu7y8ALOzswAqKioAeHh4AD4+PgDh4eEA+Pj4AP///wACAgIA/v7+AP7+&#10;/g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P//AN3e3gBramoA3d3dAGdnZwBmZmYAExQUAAD//wD/&#10;/v4AAAEBAP3+/gDb2toAxcXFANXV1QDZ2dkA8/PzAPn5+QD9/f0ABwcHAAsLCwAXFxcAKCgoADc4&#10;OAA1NDQADxAQAAIDAwAB/v4AMTIyAKKjowDFxMQAeXt6AEZGRgBubm4AaGhoAAICAgD+/v4AAQEB&#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gCwsbEAcXBwABsbGwCpqakANjc3AAEBAQD///8AAP//AOXl&#10;5QClpaUAurq6ANnZ2QAKCgoAHR0dACcnJwAaGhoADQ0NAAYGBgD09PQA7u7uAN7e3gCvrq4Al5WV&#10;ABUVFQA3NzcAVVdXAEBAQAACAwMAAwICAD8/PwC7u7sAf39/AIGBgQDPz88AjIyMAA0NDQAGB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v3+APv7+wADAwMApaWlAHZ2dgBHR0cAlJWVAAsKCgD/AP8A////AOfn5wCVlZUAo6Oj&#10;AAgICAA9PT0Ab3FwADs7OwAQEBAABAQEAAAAAAD+/v4AAgICAAAAAAAAAAAAAAAAAPr6+gDX1tYA&#10;t7e4ALS0swBdXl0ALi4vAHJycgBCQ0IABAIDAAgGBwCJh4gAOTc4AHh4eABcWlsAoKCgABgYGAD8&#10;/PwABAUFAAAAAAAAAAAAAAEAAAAAAAAAAAAAAAAAAP8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QDAAAAAAC4uLgAdHR0AFdXVwCSk5MAAwMDAAEBAQD09PQAampqAG9vbwA8PDwAw8PDAH9/fwAN&#10;DQ0AAgICAP39/QAAAAAAAgICAP///wD///8AAQEBAAAAAAAAAAAAAAAAAAAAAAABAQEAAQEBAP7+&#10;/gADAwMAQEBAALm5uQCWlpYAysrKADk5OQDKysoA+fj4AP/+/gA4OTkAoKCgAOfn5wBcXFw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zc3NAHFxcQBGRkYAkJCQAAAAAAD+/v4A+/r6AD09PQC+vr4AmpqaAKSkpAASEhIABAQEAPf3&#10;9wABAQEAAAAAAAICAgD///8AAQEBAAEBAQD///8AAAAAAAAAAAAAAAAAAAAAAAAAAAD8/PwAAgIC&#10;AAMDAwAAAAAA+/v7AE5OTgDKysoAMC8wAEpKSgCpqakABAQEAAICAgAnJycAmZmZAMrKygBpaWk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P///wAAAAAA/Pz8APr6&#10;+wBycnIAHBwcAJ2dnQABAgIAAAAAAPn5+QAvLy8A/v7+ALi4uABLS0sA/v7+AAICAgD///8ADg4O&#10;AP///wADAwMAAQEBAAEBAQAAAAAAAAAAAAEBAQAAAAAAAAAAAAAAAAAAAAAAAAAAAAUFBQD///8A&#10;AgICAAAAAAAICAgAAQEBABMTEwCrq6oAbm5uAHt7ewCNjY0A//7+AAwNDQA+Pj4AioqKAL29vQCn&#10;p6cA9/b2AP///wD39/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CAgIAeXh5&#10;AOLi4gCvr68ABAUFAAD//wD4+PgAQkJCAAMDAwCvr68AISMiAP///wACAgIA////AAICAgAAAAAA&#10;AQEBAAAAAAAAAAAAAAAAAAAAAAAAAAAAAAAAAAAAAAAAAAAAAAAAAAAAAAABAQEAAAAAAAEBAQAA&#10;AAAAAQEBAAAAAAABAQEAAAAAAAcHCAB6e3sAAwMDAIeHhwAaGhoAVVVVAP4BAQBZWloAvr6+AIOC&#10;ggBTUlIA////AAICAgD///8AAQEBAAE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AAAAA////ANra2gCwsK8A&#10;cXFxADAwMAACAQEA+vv7AFlZWQDn5+cAra6uAB8fHwAAAAAAAQEBAAAAAAD///8AAAAAAAAAAAAA&#10;AAAAAAAAAAAAAAAAAAAAAAAAAAAAAAAAAAAAAAAAAAAAAAAAAAAAAAAAAAAAAAAAAAAAAAAAAAAA&#10;AAAAAAAAAAAAAAAAAAAAAAAA/v/+AAUFBQB6enoAU1NTAHd3dwDNzc0AAwICAAIBAQCHh4cA+Pj4&#10;AF1dXQD8/Pw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D///8AcXFxAA4ODwBi&#10;YmIAAAAAAP///wCko6MAysrKAKSkpAAgHx8AAwQEAAEBAQAAAAAA/f39AAMDAwAAAAAAAAAAAAAA&#10;AAAAAAAAAAAAAAAAAAAAAAAAAAAAAAAAAAAAAAAAAAAAAAAAAAAAAAAAAAAAAAAAAAAAAAAAAAAA&#10;AAAAAAAAAAAAAAAAAAAAAAACAQEA+/r6AP///wCQkJAAJycnAHNzcwDw8PAAAQEBABYWFgB9fX0A&#10;xcXFAODg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QEBANzb3ADW1tYAf319AA4O&#10;DgD///8A4+TkAICAgABNTk4APT49AAYHBwAAAAAAAAAAAAAAAAAEBAQA/f39AAAAAAAAAAAAAAAA&#10;AAAAAAAAAAAAAAAAAAAAAAAAAAAAAAAAAAAAAAAAAAAAAAAAAAAAAAAAAAAAAAAAAAAAAAAAAAAA&#10;AAAAAAAAAAAAAAAAAAAAAAAAAAAGBwcAAwMDAAkKCgCXmJcA5eXlAJSUlAACAwMAAgEBAFdWVgAI&#10;CAgAf35+AP38/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D9+/wAgH9/ABIPEAA+Pz8A/v7+&#10;AAEBAQCMi4sACgoKAH5/fgD9/v4AAAEAAP7//gABAQEAAQEBAAAAAAADAwMAAAAAAAAAAAAAAAAA&#10;AAAAAAAAAAAAAAAAAAAAAAAAAAAAAAAAAAAAAAAAAAAAAAAAAAAAAAAAAAAAAAAAAAAAAAAAAAAA&#10;AAAAAAAAAAAAAAAAAAAAAAEBAAABAAABAwIAAAEAACQlJQBlZWUAlpaWANzb2wABAwMACgwMAHp6&#10;egDDwsMA5OPjAAICAgAAAAAAAAAAAAE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Pb39wC2trYAYWJiABAQEAD+/v4A&#10;29vbAK2trQBqa2oAGhoaAAMDAwD///8AAAAAAAAAAAAAAAAAAAAAAAAAAAAAAAAAAAAAAAAAAAAA&#10;AAAAAAAAAAAAAAAAAAAAAAAAAAAAAAAAAAAAAAAAAAAAAAAAAAAAAAAAAAAAAAAAAAAAAAAAAAAA&#10;AAAAAAAAAAAAAAAAAAAAAAAAAAAAAAAAAAAAAAAAAAAAAGdnZwAaGhoAlJSUAP79/QD///8AX19f&#10;AAYGBgC5ubkA//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wcDAAAICAgBWVlYA/Pz8AP8AAACq&#10;qqoAFxcXAG1ubgD8/PwAAwMDAPz8/AADAwMAAAAAAAAAAAAAAAAAAAAAAAAAAAAAAAAAAAAAAAAA&#10;AAAAAAAAAAAAAAAAAAAAAAAAAAAAAAAAAAAAAAAAAAAAAAAAAAAAAAAAAAAAAAAAAAAAAAAAAAAA&#10;AAAAAAAAAAAAAAAAAAAAAAAAAAAAAAAAAAAAAAAAAAAAEhISAFBQUAC9vb0A+fr6AAEBAQADBAQA&#10;Ly8vAJycnAD6+v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CioqIAHR0dABQVFQABAQEA/v7+AK+v&#10;rwBEREQAAf8AAAICAgD+/v4ABgYGAP///wAAAAAAAAAAAAAAAAAAAAAAAAAAAAAAAAAAAAAAAAAA&#10;AAAAAAAAAAAAAAAAAAAAAAAAAAAAAAAAAAAAAAAAAAAAAAAAAAAAAAAAAAAAAAAAAAAAAAAAAAAA&#10;AAAAAAAAAAAAAAAAAAAAAAAAAAAAAAAAAAAAAAAAAAD/AAAAWVlZAPDw8ACop6cA//7+APv6+gBt&#10;bW0A4uLiANzc3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MbGxgBbW1sAAwMDAAMEBADKyckA6enp&#10;AFVVVQABAQEAAgICAAICAgAAAAAAAQEBAAAAAAAAAAAAAAAAAAAAAAAAAAAAAAAAAAAAAAAAAAAA&#10;AAAAAAAAAAAAAAAAAAAAAAAAAAAAAAAAAAAAAAAAAAAAAAAAAAAAAAAAAAAAAAAAAAAAAAAAAAAA&#10;AAAAAAAAAAAAAAAAAAAAAAAAAAAAAAAAAAAAAAAAAAAAAAAiIiIALy8vALi4uAD///8ABAUFADk5&#10;OQAMDAwA19fXAP39/QD+/v4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u7e0A+fn5AExMTAD//v4A////AMTExAAVFRUA&#10;MjIyAAAAAAAAAAAAAAAAAAAAAAAAAAAAAAAAAAAAAAAAAAAAAAAAAAAAAAAAAAAAAAAAAAAAAAAA&#10;AAAAAAAAAAAAAAAAAAAAAAAAAAAAAAAAAAAAAAAAAAAAAAAAAAAAAAAAAAAAAAAAAAAAAAAAAAAA&#10;AAAAAAAAAAAAAAAAAAAAAAAAAAAAAAAAAAAAAAAAAgICAAICAgBISEgA1tbWAAEBAQABAAAABQUF&#10;ABsbGwDJycgAAAAAAAAAAAD///8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m5gADAwMAIiIiAAICAgAA//8A19fXACQkJAAD&#10;BAQA/v//AAAAAAAAAAAAAAAAAAAAAAAAAAAAAAAAAAAAAAAAAAAAAAAAAAAAAAAAAAAAAAAAAAAA&#10;AAAAAAAAgP9/AAAAAAAAAAAAAAAAAAAAAAAAAAAAAAAAAAAAAAAAAAAAAAAAAAAAAAAAAAAAAAAA&#10;AAAAAAAAAAAAAAAAAAAAAAAAAAAAAAAAAAAAAAAAAAAAAP/+/gAAAQEALy8vAPj4+ADm5uYAAAEB&#10;AAQEBAAfHx8A1tbXAAAAAAD///8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b29sACQkJAAQFBQD+/v4AAQICAN3d3QAn&#10;JycAAwMDAAEBAQAAAAAAAAAAAAAAAAAAAAAAAAAAAAAAAAAAAAAAAAAAAAAAAAAAAAAAAAAAAAAA&#10;AAAAAAAAAAAAAAAAAAAAAAAAAAAAAAAAAAAAAAAAAAAAAAAAAAAAAAAAAAAAAAAAAAAAAAAAAAAA&#10;AAAAAAAAAAAAAAAAAAAAAAAAAAAAAAAAAAAAAAAAAAAA/wAAAP/+/gAdHR0A8/PzANTU1AD//v4A&#10;/f39ACgoKADm5uUA+fn5AAICAg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f/+AP8BAAD8/fwA/wEAAP4A/wABA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CAgD+/v4A/v7+AgIEBAT6////AAAAAAABAQEAAgIC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vLyAAICAgADBAQAAAEBAPj5+QD4+fkAERER&#10;AAD//wD+/v4AAAAAAAAAAAAAAAAAAAAAAAAAAAAAAAAAAAAAAAAAAAAAAAAAAAAAAAAAAAAAAAAA&#10;AAAAAAAAAAAAAAAAAAAAAAAAAAAAAAAAAAAAAAAAAAAAAAAAAAAAAAAAAAAAAAAAAAAAAAAAAAAA&#10;AAAAAAAAAAAAAAAAAAAAAAAAAAAAAAAAAAAAAAAAAAD//wAAAAAABgYGAAkLCwDn6OgA/v39AP//&#10;/wAODg4AAP8AAPX19QAAAAAAAgIC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GBgb4AgsLC/L///8AAgICAP7+/gD9/f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D//wAA//8AAQEBAPz8/AADAwMA&#10;////AAICAgAAAAAAAAAAAAAAAAAAAAAAAAAAAAAAAAAAAAAAAAAAAAAAAAAAAAAAAAAAAAAAAAAA&#10;AAAAAAAAAAAAAAAAAAAAAAAAAAAAAAAAAAAAAAAAAAAAAAAAAAAAAAAAAAAAAAAAAAAAAAAAAAAA&#10;AAAAAAAAAAAAAAAAAAAAAAAAAAAAAAAAAAAAAAAA/wAAAAAAAAADAwMABQUFAPn5+QAAAAAA////&#10;AAUFBQD///8A/Pz8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MDA/0CDg4O7QAAAAD6+vo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ICAABAQEAAAEBAAAAAAAAAAAABwcHAPf39wAB&#10;AgIA/v39AAAAAAAAAAAAAAAAAAAAAAAAAAAAAAAAAAAAAAAAAAAAAAAAAAAAAAAAAAAAAAAAAAAA&#10;AAAAAAAAAAAAAAAAAAAAAAAAAAAAAAAAAAAAAAAAAAAAAAAAAAAAAAAAAAAAAAAAAAAAAAAAAAAA&#10;AAAAAAAAAAAAAAAAAAAAAAAAAAAAAAAAAAAAAAABAQEAAAAAAPr6+gD19fUAERERAAAAAAACAgIA&#10;9vb2AAIDAgAKCgoAAAAAAP///w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7+wD6+voACwsL7wIODg7sBQUFAPn5+QACAgI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hISAPv7+wD+/f0A////AAUFBQALCwsA7OzsAAD/&#10;/wACAwMAAAAAAAAAAAAAAAAAAAAAAAAAAAAAAAAAAAAAAAAAAAAAAAAAAAAAAAAAAAAAAAAAAAAA&#10;AAAAAAAAAAAAAAAAAAAAAAAAAAAAAAAAAAAAAAAAAAAAAAAAAAAAAAAAAAAAAAAAAAAAAAAAAAAA&#10;AAAAAAAAAAAAAAAAAAAAAAAAAAAAAAAAAAAAAAAAAAD9/v4A9/j4APLy8gAXFxcAAgICAAEBAQDr&#10;6+sACgkKAAQEBAD///8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ICAPv7+wAPDw/tAjs7O9kBAQEA9PT0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QEA9/f3AB4eHtYCAAAAAAQEBADj4+MAAAAAAP///w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3t7QD7+/sAFRUV4QIAAAAACwsL/c3NzQD9/f0AAQEB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MTEAPr6+gA0NjXhAgAAAAATExPkz8/PAP/+/gABAQE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P/+&#10;/wDBwcEADg4OAAAAAAACAAAAAEpKSpvKyMkA8fHyAAD/AAA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wD//f4A/Pv7&#10;AMbGxgBCQkKmAAAAAAIAAAAAVVVViPn5+QDe3d0A+/r6AAI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F1dXQDu7u4A5eXlAAIDAwAAAAAAXl5eAMvLywDj4uIA&#10;/f39AAICAgACAwMA/Pv7AAAAAAAAAAAAAAAAAAAAAAAAAAAAAAAAAAAAAAAAAAAAAAAAAAAAAAAA&#10;AAAAAAAAAAAAAAAAAAAAAAAAAAAAAAAAAAAAAAAAAAAAAAAAAAAAAAAAAAAAAAAAAAAAAAAAAAAA&#10;AAAAAAAAAAAAAAAAAAAAAAAAAAAAAAD//wCioqIAIiIiADs7OwD/AQEABAUFAKKiogA3NzcAFxc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PwAAAEBAP8AAAD8/PwA&#10;5eXlAElJSZsAAAAAAgAAAAAiIiL9FxcX+La2tgAEBAQA//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JiYmAAsLCwCPj48AAP7/AAIDAwBISEgACQkJAHx8fAAF&#10;BgYAAAAAAAAAAAAEBAQAAAAAAAAAAAAAAAAAAAAAAAAAAAAAAAAAAAAAAAAAAAAAAAAAAAAAAAAA&#10;AAAAAAAAAAAAAAAAAAAAAAAAAAAAAAAAAAAAAAAAAAAAAAAAAAAAAAAAAAAAAAAAAAAAAAAAAAAA&#10;AAAAAAAAAAAAAAAAAAAAAAAAAAAA0dLSAL6+vgBfX18A+Pf3AAEAAADl5eUA4eHhAGFhYQAEB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ICAgD//v4AAP//ALq6ugAF&#10;BQUAS01MwAAAAAACAAAAAAAAAAA4ODi0tLS0APj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BgYAaGhoALW1tQDh4eEA/f39ABITEwB3d3cAwMDAANjX&#10;1wAAAAAAAP//AP3+/gAAAAAAAAAAAAAAAAAAAAAAAAAAAAAAAAAAAAAAAAAAAAAAAAAAAAAAAAAA&#10;AAAAAAAAAAAAAAAAAAAAAAAAAAAAAAAAAAAAAAAAAAAAAAAAAAAAAAAAAAAAAAAAAAAAAAAAAAAA&#10;AAAAAAAAAAAAAAAAAAAAAAAAAACDgoIAHR0dAFtbWwAJCgoA+/v7AIiHhwAKCgoAOTk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AAAAAAAAEBAQD+/v4Aj4+PACEh&#10;IeEAAAAAAAAAAAIAAAAAAAAAAF1dXXzq6uoAxcXF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BycnIABgYGAKKjowD9/f0A/v7+AE5PTwAbGxsAWlpa&#10;APj4+AD+//8AAQEBAP///wD///8A////AP7+/gAAAAAAAAAAAAAAAAAAAAAAAAAAAAAAAAAAAAAA&#10;AAAAAAAAAAAAAAAAAAAAAAAAAAAAAAAAAAAAAAAAAAAAAAAAAAAAAAAAAAAAAAAAAAAAAAAAAAD/&#10;//8A////AP/+/gD+/v4AoJ+fAMfHxwB3d3cACQkJAP39/QDt7e0AtLS0AGtrawARER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f7+AOfn5wDX19cAb29v&#10;ZgAAAAAAAAAAAgAAAAAAAAAAOjw72ScnJ9yqqq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QEBAAUFBQBYWFgAnp6dAN7d3QABAAAAERERAJeYmADp6ekA&#10;fn5+APX19QD+/f0AAAAAAAAAAAABAQEAAQEBAAAAAAAAAAAAAAAAAAAAAAAAAAAAAAAAAAAAAAAA&#10;AAAAAAAAAAAAAAAAAAAAAAAAAAAAAAAAAAAAAAAAAAAAAAAAAAAAAAAAAAAAAAAAAAAAAAAAAP//&#10;/wAAAAAA+/v7ANva2gCIiIgAVVVVAEhISAACAwMA/fz8AHt7ewD6+voAYmJiAAICAgD9/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f39AAMDAwD+/v4A4+PiAE9PTwD8/PwAh4eH&#10;AEtLTAABAgEA/Pz8AAEAAQDKysoAmZmZALy8uwAKCgsAPDw7AEJCQwAoKCgAHBwcABYVFQADBAQA&#10;AAAAAP///wD29fUA5ebmAODf3wDGxsYAvLy8AODg4AAfHx8AXFxcAFlaWgAMCwsAAwQEAP38/ADy&#10;8/MAb25uAMPDwwBvb28AbW5uAAIBAQABAgIAAQIBAAAAAAD///8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AIC&#10;AgD///8AAAAAAAAAAAABAQEA/v7+AGlpaQDAwMAAra2tEiwsLO8AAAAAAAAAAAAAAAAAAAAAAAAA&#10;AAH///8AAAAAAAAAAAAAAAAAAAAAAAAAAAAAAAAAx8XGJ11dXdhWVlYAfH59AAkJCQD39/cABAQE&#10;AAQEBA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X1AFpaWgDMzMwA&#10;Y2NjAHBubwAQEBAAAQICAP///wABAQEA29vbAK2srADFxcUA2NjYAPb29gAJCQkACgoKAAcHBwAC&#10;AgIA/Pz8APb29gD19fUA/f39ACAgIAAqKioAUVJSAEVFRQAEAwMAAAEBAP/+/gD4+PgAysvLAHBv&#10;bwDz8/MAiIiIAFNUVAD//v4AAwMDAAABAQABA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PwAAgIC&#10;AAICAgD+/v4AAQEBAP7+/gCcnJwAg4ODAIiIiFVcXFysAAAAAAAAAAAAAAAAAAAAAAAAAAAAAAAA&#10;Af///wAAAAAAAAAAAAAAAAAAAAAAAAAAAAAAAAAAAAAAoZ+gXIODg6N1dnYAZGVkAP///wD///8A&#10;BQU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D///8AAgICAIWFhQCe&#10;np4AEA4PAIeIiAA+Pj4ACQkJAAD//wD///8A////AAEBAQDz8/MA1tbWANLS0gDj4+MA+fn5APj4&#10;+AAGBgYAFRUVACgoKAA3NzcAGBkZAP38/AACAgIAAQEBAP8AAAD39vYA7u/vAIeGhgCzs7MAICAg&#10;AKWlpQATFBQABgYGAAQEBAD+/v4AAgEBAAA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Pr6+gDZ2NgAmZmZALOzswD5+fkAERERABMSEgAyMTEAKCgoABobGwAVFBQA&#10;AQICAPX09ADm5uYA3+DgAM3OzgDe3t4A8PDwAPr6+gAwMDAAampqAEJDQwAODQ0AAAAAAAED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7+/sABAQEAP7+/gAAAAAAAwMDAP7+&#10;/gCtra0AcXFxADc3N8Wtra08AAAAAAAAAAAAAAAAAAAAAAAAAAAAAAAAAAAAAAAAAAAAAAAAAAAA&#10;AAH///8AAAAAAAAAAAAAAAAAAAAAAAAAAAAAAAAAAAAAAAAAAAAAAAAAAAAAAAAAAACGhoZ+nJyc&#10;gUBAQACRj5AACQkJAP39/QAFBQUAAgMDAAAAAAAAAAAAAAAAAAABAAD/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AAAAAEBAQD8+/sA9PX1AOPi4gDHx8cAycnJANTU1ADq6uoAAgICAPr6+gAB&#10;AQEABAQEAAAAAAADAwMAJycnADMzMwA+Pj4AKCgoABkZGQACAgIA/wAAAAEAAAD8/f0ABQY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v7+AAMDAwD7+/sAhoaG&#10;AJ6engBUVFSbjo6OZgAAAAAAAAAAAAAAAAAAAAAAAAAAAAAAAAAAAAAAAAAAAAAAAAAAAAAAAAAA&#10;Af///wAAAAAAAAAAAAAAAAAAAAAAAAAAAAAAAAAAAAAAAAAAAAAAAAAAAAAAAAAAAAAAAACoqKhO&#10;fXx9sRcWFgCXmJgALCsrAAAAAAABAgI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ICAgD+/v4AAgICAP///wD+/v4AAAAAAAICAgD9/P0A/fz8APX29gDx8PAA/Pz8APr6&#10;+gAGBgYADAwMABEREQAEBgUABAQEAP39/QADAwMA/v7+AAEBAQD9/f0AAQEB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f39APz8/AAGBgYA39/fAHZ2dgDMzMwA&#10;c3Nzbm5ubpMAAAAAAAAAAAAAAAAAAAAAAAAAAAAAAAAAAAAAAAAAAAAAAAAAAAAAAAAAAAAAAAAB&#10;////AAAAAAAAAAAAAAAAAAAAAAAAAAAAAAAAAAAAAAAAAAAAAAAAAAAAAAAAAAAAAAAAAAAAAADO&#10;zc0ce3p7udTU1Cpubm4AZ2dnAA4PDw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f0AAgICAAEBAQD9/f0A////AAMDAwABAQEA/Pz8AAQDBAAA//8A////AAAAAAD///8AAgMD&#10;AAD//wAAAAAA/wAAAP7//gAAAAAAAgICAP///wD+/v4AAgICAAEBAQD///8A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AAQEBAJ2dnQCPj48ADg4O7ISEhEdE&#10;RETOAAAAAAAAAAAAAAAAAAAAAAAAAAAAAAAAAAAAAAAAAAAAAAAAAAAAAAAAAAAAAAAAAAAAAAH/&#10;//8AAAAAAAAAAAAAAAAAAAAAAAAAAAAAAAAAAAAAAAAAAAAAAAAAAAAAAAAAAAAAAAAAAAAAAAAA&#10;AAAAAAAAf31+jKOjo3MZGRkAfH19AD49PQAKCwsAAAAAAAABAAABAQEA/Pz8AAMDAwD///8AAgIC&#10;AP///wAAAAAA/Pz8AAU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EAAAAAAAAAAAAAAAAAAAAAAAAAAAAAAAAA&#10;AAAAAAAAAAAAAP8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QAAAAAAAAAAAAAAAAAAAAAAAAAAAAAAAAAA&#10;AAAAAAAAAAAA/w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">
                <v:shape id="Picture 194" o:spid="_x0000_s1027" type="#_x0000_t75" style="position:absolute;width:19062;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">
                  <v:imagedata r:id="rId25" o:title=""/>
                  <v:path arrowok="t"/>
                </v:shape>
                <v:shape id="Picture 195" o:spid="_x0000_s1028" type="#_x0000_t75" style="position:absolute;left:20193;width:19151;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">
                  <v:imagedata r:id="rId26" o:title=""/>
                  <v:path arrowok="t"/>
                </v:shape>
                <v:shape id="Picture 196" o:spid="_x0000_s1029" type="#_x0000_t75" style="position:absolute;left:40386;width:19240;height:3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">
                  <v:imagedata r:id="rId27" o:title=""/>
                  <v:path arrowok="t"/>
                </v:shape>
                <w10:wrap type="square" anchorx="margin"/>
              </v:group>
            </w:pict>
          </mc:Fallback>
        </mc:AlternateContent>
      </w:r>
      <w:r>
        <w:rPr>
          <w:noProof/>
          <w:lang w:val="en-GB" w:eastAsia="en-GB"/>
        </w:rPr>
        <w:t>The navigation uses a hamburger style naviagtion, it contains filters and the logo is displayed in the navigation bar. The ‘BLURB’ logo redirects users to the homepage. The naviagtion contains six pages which are homepage, stores (poi), news, events, about and favourites.</w:t>
      </w:r>
    </w:p>
    <w:p w:rsidR="00D551D7" w:rsidRDefault="00D551D7" w:rsidP="00D551D7">
      <w:pPr>
        <w:rPr>
          <w:b/>
          <w:noProof/>
          <w:lang w:val="en-GB" w:eastAsia="en-GB"/>
        </w:rPr>
      </w:pPr>
    </w:p>
    <w:p w:rsidR="00D551D7" w:rsidRPr="00927F45" w:rsidRDefault="00D551D7" w:rsidP="00D551D7">
      <w:pPr>
        <w:rPr>
          <w:b/>
          <w:noProof/>
          <w:lang w:val="en-GB" w:eastAsia="en-GB"/>
        </w:rPr>
      </w:pPr>
      <w:r>
        <w:rPr>
          <w:b/>
          <w:noProof/>
          <w:lang w:val="en-GB" w:eastAsia="en-GB"/>
        </w:rPr>
        <w:t>Stores</w:t>
      </w:r>
      <w:r w:rsidRPr="00927F45">
        <w:rPr>
          <w:b/>
          <w:noProof/>
          <w:lang w:val="en-GB" w:eastAsia="en-GB"/>
        </w:rPr>
        <w:t xml:space="preserve"> Page</w:t>
      </w:r>
      <w:r>
        <w:rPr>
          <w:b/>
          <w:noProof/>
          <w:lang w:val="en-GB" w:eastAsia="en-GB"/>
        </w:rPr>
        <w:t xml:space="preserve"> (POI)</w:t>
      </w:r>
    </w:p>
    <w:p w:rsidR="00D551D7" w:rsidRDefault="00D551D7" w:rsidP="00D551D7">
      <w:pPr>
        <w:rPr>
          <w:noProof/>
          <w:lang w:val="en-GB" w:eastAsia="en-GB"/>
        </w:rPr>
      </w:pPr>
      <w:r>
        <w:rPr>
          <w:noProof/>
          <w:lang w:val="en-GB" w:eastAsia="en-GB"/>
        </w:rPr>
        <w:t>The prototype contains two filters which show the type and  location of the poi’s. The name of the poi is centered and the image of the poi will be shown below it. The address of the poi is shown below the image. There is a ‘read more’ button which would redirect users to the poi information page.</w:t>
      </w:r>
    </w:p>
    <w:p w:rsidR="00D551D7" w:rsidRDefault="00D551D7" w:rsidP="00D551D7">
      <w:pPr>
        <w:rPr>
          <w:noProof/>
          <w:lang w:val="en-GB" w:eastAsia="en-GB"/>
        </w:rPr>
      </w:pPr>
    </w:p>
    <w:p w:rsidR="00D551D7" w:rsidRPr="00E66951" w:rsidRDefault="00D551D7" w:rsidP="00D551D7">
      <w:pPr>
        <w:rPr>
          <w:noProof/>
          <w:lang w:val="en-GB" w:eastAsia="en-GB"/>
        </w:rPr>
      </w:pPr>
      <w:r>
        <w:rPr>
          <w:noProof/>
          <w:lang w:val="en-GB" w:eastAsia="en-GB"/>
        </w:rPr>
        <mc:AlternateContent>
          <mc:Choice Requires="wpg">
            <w:drawing>
              <wp:anchor distT="0" distB="0" distL="114300" distR="114300" simplePos="0" relativeHeight="251683840" behindDoc="0" locked="0" layoutInCell="1" allowOverlap="1" wp14:anchorId="1B938229" wp14:editId="04F526FB">
                <wp:simplePos x="0" y="0"/>
                <wp:positionH relativeFrom="margin">
                  <wp:posOffset>-166370</wp:posOffset>
                </wp:positionH>
                <wp:positionV relativeFrom="paragraph">
                  <wp:posOffset>1273810</wp:posOffset>
                </wp:positionV>
                <wp:extent cx="6028690" cy="3952875"/>
                <wp:effectExtent l="0" t="0" r="0" b="9525"/>
                <wp:wrapSquare wrapText="bothSides"/>
                <wp:docPr id="197" name="Group 197"/>
                <wp:cNvGraphicFramePr/>
                <a:graphic xmlns:a="http://schemas.openxmlformats.org/drawingml/2006/main">
                  <a:graphicData uri="http://schemas.microsoft.com/office/word/2010/wordprocessingGroup">
                    <wpg:wgp>
                      <wpg:cNvGrpSpPr/>
                      <wpg:grpSpPr>
                        <a:xfrm>
                          <a:off x="0" y="0"/>
                          <a:ext cx="6028690" cy="3952875"/>
                          <a:chOff x="0" y="0"/>
                          <a:chExt cx="6028690" cy="3952875"/>
                        </a:xfrm>
                      </wpg:grpSpPr>
                      <pic:pic xmlns:pic="http://schemas.openxmlformats.org/drawingml/2006/picture">
                        <pic:nvPicPr>
                          <pic:cNvPr id="198" name="Picture 19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914525" cy="3914140"/>
                          </a:xfrm>
                          <a:prstGeom prst="rect">
                            <a:avLst/>
                          </a:prstGeom>
                        </pic:spPr>
                      </pic:pic>
                      <pic:pic xmlns:pic="http://schemas.openxmlformats.org/drawingml/2006/picture">
                        <pic:nvPicPr>
                          <pic:cNvPr id="199" name="Picture 19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019300" y="0"/>
                            <a:ext cx="1938020" cy="3943350"/>
                          </a:xfrm>
                          <a:prstGeom prst="rect">
                            <a:avLst/>
                          </a:prstGeom>
                        </pic:spPr>
                      </pic:pic>
                      <pic:pic xmlns:pic="http://schemas.openxmlformats.org/drawingml/2006/picture">
                        <pic:nvPicPr>
                          <pic:cNvPr id="200" name="Picture 20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086225" y="0"/>
                            <a:ext cx="1942465" cy="3952875"/>
                          </a:xfrm>
                          <a:prstGeom prst="rect">
                            <a:avLst/>
                          </a:prstGeom>
                        </pic:spPr>
                      </pic:pic>
                    </wpg:wgp>
                  </a:graphicData>
                </a:graphic>
              </wp:anchor>
            </w:drawing>
          </mc:Choice>
          <mc:Fallback>
            <w:pict>
              <v:group w14:anchorId="74315B59" id="Group 197" o:spid="_x0000_s1026" style="position:absolute;margin-left:-13.1pt;margin-top:100.3pt;width:474.7pt;height:311.25pt;z-index:251683840;mso-position-horizontal-relative:margin" coordsize="60286,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pirS20AAAAgY0hS&#10;TQAAeiUAAICDAAD5/wAAgOkAAHUwAADqYAAAOpgAABdvkl/FRgAMPQNJREFUeAEA//8AAAH///8A&#10;AAAAAAAAAAAAAAAAAAAAAAAAAAAAAAAAAAAAAAAAAAAAAAAAAAAAAAAAAAAAAAAAAAAAAAAAAAAA&#10;AAAAAAAAAAAAAAAAAAAAAAAAAAAAAAAAAAAAAAAAAAAAAAAAAAAAAAAAAAAAAAAAAAAAAAAAAMXE&#10;xCfc3Nwz7OzsHObl5ifw8PAW/f39A/z8/Ab+/v4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QEBAAUFBfcEBAT9BwgH9RsbHNkXFxfhIyMjzkFCQd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C9u7w1wsLCV87OzkPX19cw/Pz8&#10;AAoKCgANDQ0AEBAQAA8PDwAICAgABAQE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P///wD+/v4AAQEBAOfm5gB5eXkAubm5ABkZGfqrq6sSJScm9QAAAAAAAAAAAAAAAAAA&#10;AAAAAAAAAAAAAAAAAAAAAAAAAAAAAAAAAAAAAAAAAAAAAAAAAAAAAAAAAAAAAAIAAAAAAAAAAAAA&#10;AAAAAAAAAAAAAAAAAAAAAAAAAAAAAAAAAAAAAAAAAAAAAAAAAAAAAAAAAAAAAAAAAACPj49zJCQk&#10;/+rq6h+oqKgAq6urACUlJQACAgI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z8AAAAAAABAQEAFhcXAJubmwC+vr4AFBQUBkZGRvR1cnOaAAAAAAAAAAAAAAAAAAAA&#10;AAAAAAAAAAAAAAAAAAAAAAAAAAAAAAAAAAAAAAAAAAAAAAAAAAAAAAAAAAAAAf///wAAAAAAAAAA&#10;AAAAAAAAAAAAAAAAAAAAAAAAAAAAAAAAAAAAAAAAAAAAAAAAAAAAAAAAAAAAV1dXv8LCwkBqamoA&#10;bGxsAA8PDwABAQEA////AAICAgD9/f0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BAQEA////AP7+/gABAQEA/f39AAUFBQD29vYApaWlAI2LjAAgICDZkJCQOSkrKu8AAAAA&#10;AAAAAAAAAAAAAAAAAAAAAAAAAAAAAAAAAAAAAAAAAAAAAAAAAAAAAAAAAAAB////AAAAAAAAAAAA&#10;AAAAAAAAAAAAAAAAAAAAAAAAAAAAAAAAAAAAAAAAAAAAAAAAz8/PGW1tbc3x8fETkJCQBj4+PgD+&#10;/v4ABAQEAAEBAQD///8AAgICAP7+/g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P///wADAwMA////AP///wABAQEA////APz8/AACAgIA0tDRAHFxcQDz8/P4ioqKPkRGRcsA&#10;AAAAAAAAAAAAAAAAAAAAAAAAAAAAAAAAAAAAAAAAAAAAAAAAAAAAAAAAAAIAAAAAAAAAAAAAAAAA&#10;AAAAAAAAAAAAAAAAAAAAAAAAAAAAAAAAAAAAAAAAAL29vTJhYWHeBgYGGbOzswZDQ0MABQUFAAcH&#10;BwADAwMAAgICAAMDAwABAQE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wMDAAAAAAABAQEAAgICAAEBAQACAgIABgYGAAQEBAAsLi0ApqinACUnJghmZmbKqqipTgAA&#10;AAAAAAAAAAAAAAAAAAAAAAAAAAAAAAAAAAAAAAAAAAAAAAAAAAAAAAAAAgAAAAAAAAAAAAAAAAAA&#10;AAAAAAAAAAAAAAAAAAAAAAAAAAAAAAAAAAC8vLwya2trzSIiIgirq6sAHh4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WFhYAoaGhAElLSgB6enqxrKqr&#10;TAAAAAAAAAAAAAAAAAAAAAAAAAAAAAAAAAAAAAAAAAAAAAAAAAAAAAAB////AAAAAAAAAAAAAAAA&#10;AAAAAAAAAAAAAAAAAAAAAAAAAAAA0dHRFlpaWuYkJCQDq6urAP39/QAICAg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f79AAMBAgD9/f0A/f39AHRycwCwsLAA&#10;oJ+fNkNGRcsAAAAAAAAAAAAAAAAAAAAAAAAAAAAAAAAAAAAAAAAAAAH///8AAAAAAAAAAAAAAAAA&#10;AAAAAAAAAAAAAAAAAAAAAAAAAAArKyv8FhYWA7e3twACAgIA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AAAAAAAAAAAAAAAAAAAAAAAAAAAD9/v0A/fz9AAUEBAABAQEA//7/AFxbWwDG&#10;xMQAs7W1Fy0vLuoAAAAAAAAAAAAAAAAAAAAAAAAAAAAAAAAAAAAAAf///wAAAAAAAAAAAAAAAAAA&#10;AAAAAAAAAAAAAAAAAAAAJiYm/xISEuy0tLQUFBQUAAAAAAD///8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fn5AFVV&#10;VQDe3N0Ar7CwDCYnJvUAAAAAAAAAAAAAAAAAAAAAAAAAAAAAAAACAAAAAAAAAAAAAAAAAAAAAAAA&#10;AAAAAAAAAAAAAFxcXLn29vYApKSkFBQUF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9/QAICAgAo6Oj&#10;AAoMCwBtbGzNAAAAAAAAAAAAAAAAAAAAAAAAAAAAAAAAAAAAAAIAAAAAAAAAAAAAAAAAAAAAAAAA&#10;AAAAAACnp6dRwsLCRpWVlQAbGx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AAAAAAAJCQkA&#10;lZWVAN/g4CeEgoOEAAAAAAAAAAAAAAAAAAAAAAAAAAAAAAAAAf///wAAAAAAAAAAAAAAAAAAAAAA&#10;3dvcCE9RUPQ5OTkDlZWVAAYGBgD///8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PwA////AAUFBQD8&#10;/PwAiYiJAJ2cnACpqakjNTc23gAAAAAAAAAAAAAAAAAAAAAB////AAAAAAAAAAAAAAAAAAAAAABw&#10;bm+gvL69X8bGxgAODg4A+fn5AAcH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gICAP///wAAAAAAAQEBAP///wAAAAAAAQEBAP///wD+/v4A&#10;AwMD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D5+PgAUE9QAAcHB9CytLMxAAAAAAAAAAAAAAAAAAAAAAIAAAAAAAAAAAAAAAAAAAAAw8HCLbGx&#10;sV9xcXEADQ0NAP///wAHB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9/PwAAAAAAPz8/AD8/PwAAP//AAEAAQD+/v4A/v7+AAMDAwD2&#10;9vYA/v7+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CAgIAAgIC&#10;AAgICQB5eXkA0NDQMJ+dnl8AAAAAAAAAAAAAAAAAAAAAAf///wAAAAAAAAAAAAAAAABbWVq86enp&#10;Q7i6uQABAQEAAw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8A/v39AAMEBAD+/f0A/f39AP///wD8/PwABQUFAAQFBQD3+PcACAgIAP//&#10;/wD6+voACQ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3+AAEBAQBlZGQA09PT78nLyhIAAAAAAAAAAAAAAAACAAAAAAAAAAAAAAAAzMzMHMDAwENnaGgA&#10;AwMDAAICAg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AACAwMA//7+AAAAAAC5ubkAQ0NDACwsLAAzMzMAk5KSAAICAgD9/f0AAwMD&#10;AAkJC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0A/f39AG9vbwDm5uYRtLKzQAAAAAAAAAAAAAAAAAH///8AAAAAAAAAAABYWFi/5uTlQLy9vQAF&#10;BgUAAAAAAAEBAQD8/PwAAwMD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39AAEBAgD08/MAYmJiAMvLywAlJSUAQEBAANLS0gDIyMgAGBkYAKSlpQAjIyMA&#10;/v7+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r6+sAnZ2dAGJiYgA6OjoAAgICAAUGBgD9/f0AJyYmAIiKigDU1NQA2tnZAAE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ICAgAwMDAACQkJAJ6dnYoAAAAAAAAAAAIAAAAAAAAAALW1tWc7OzsAGxsb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9AOLi4gD7+/sAUFBQAAMEBAD+/f0A/fz8AAECAgACAwMAMTAwAAkJCQC2trYA//7+&#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QEBAAcHBwBiYmIAs7OzXwAAAAAAAAAAAgAAAAAAAAAA4eHhIlRUVAD9/f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QA/f39AP///wAICAgAAP//AAABAQABAQEAAAAAAP///wD6+voA+fn5ABEREQ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AAA&#10;AAD8/PwAAQEBAFxcXAD7+/sAz83OHAAAAAACAAAAAKenp1H4+PgAKysr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AhISEABQUFAJ+fnwD///8AAgEBAAICAgAA//8A////ANXV1QD19fUAOTk5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AAQEBAADAwMAGRkZAAMDAwC3t7dlAAAAAAIAAAAAsbGxbiAgIAAaGhoABAQEAP3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A8PDwBqamoAoaGhAMPDwwD7+/sA/v7+AAABAQDQz88AdHR0AC0tLQAnKCgA/v7+AAE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AQALS0tALy8vF8AAAAABAAAAADX19c4RUVFAAUFBQD+/v4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EAAgMDAHBwcADHx8cATk5OACcnJwAxMTEA3d3dANLS0gAnJycAtra2AAAAAAD//v4AAAI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BKSkoAg4ODHwAAAAACAAAAAPj4+Ag3NzcAAQEBAAEBAQ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BAQEAAAAAAKioqAC1trYAISEhANHR0QADAwMAjo6OALi4uAAFBgYAAP//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k5OQAEBAQA1tXWEQQAAAAA9fT1ACYkJQD//v8A//7/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QFBAD/AwIAAAABADw9PAA7OzsA/Pz8AAQEAwABAgIAAP8AAAECAQD//v4ABAY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SkpAAQEBADs6+scBNnX2A7+/f0ADxAQAAEAAAACAQE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ECAgAAAAAAAAAAAAEDAQAGAwYAAAAAAAAAAAAAAQAAAAAAAAEC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wcACQkJAOnp6SEC4+PjJwEBAQAKCQkA////AAECAg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CAgA5ubmJQLx8fEXAAAAAAMDAwAAAQEAAP//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ICAgDz8/MRAvn5+Qj9/f0ABgYGAAE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gICAPj4+AsC9/f3DgICAgAAAQE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ACAgIA/Pz8Bg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D//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GBgYAISEhACMjIwD7+/sABgYGAP7+/gD///8A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D///8A/v7+AAYGBgD+/v4AAQEBAAAAAAAAAAAA&#10;AAAAAAAAAAAAAAAAAAAAAAAAAAAAAAAAAAAAAAAAAAAAAAAAAAAAAAAAAAAAAAAAAAAAAP8AAAAA&#10;AAAAAAAAAAAAAAAAAAAAAAAAAAAAAAAAAAAAAQ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BAQEA/f39AAEBAQ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BAQEAAAAAAAEBAQAAAAAAAAAAAAEBAQAAAAAAAQEB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7/PsABQYG&#10;AP///wD+/v4A/Pz8AAsLCwD8/PwABAQEAPz8/AAEBAQAAAAAAAAAAAAAAAAAAAAAAAAAAAAAAAAA&#10;AAAAAAAAAAAAAAAAAAAAAAAAAAAAAAAAAAAAAAAAAAAAAAAABAAAAAAAAAAAAAAAAAAAAAAAAAAA&#10;AP//AAAAAQAAAAAAAAAAAAAAAAAAAAAAAAAAAAAAAAAAAAAAAAAAAAAAAAAAAAAAAAAAAAAAAAD6&#10;+fkANDQ0AO7u7gD2J0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H1WAEdHRwD6+voABQUFAAAAAAAAAAAAAAAAAAAAAAAAAAAAAAAAAAAAAAAA&#10;AAAAAAAAAAAAAAAAAAAAAAAAAAAAAAAAAAAAAAAAAAAAAAACAAAAAAAAAAAAAAAAAAAAAAAAAAAA&#10;AQEAAAAAAAAAAAAAAAAAAAAAAAAAAAAAAAAAAAAAAAAAAAAAAAAAAAAAAAAAAAAAAAAAAAAAAAMD&#10;AwD7+/sAaGh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CwsA/Pz8AAQEBAD///8AAAAAAAAAAAAAAAAAAAAAAAAAAAAAAAAAAAAAAAAA&#10;AAAAAAAAAAAAAAAAAAAAAAAAAAAAAAAAAAAAAAAAAAAAAAIAAAAAAAAAAAAAAAAAAAAAAAAAAAAA&#10;AAAAAAAAAAAAAAAAAAAAAAAAAAAAAAAAAAAAAAAAAAAAAAAAAAAAAAAAAAAAAAAAAAAAAAAABAUF&#10;AAEBAQATEx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QABAQEA/f39AAAAAAAAAAAAAAAAAAAAAAAAAAAAAAAAAAAAAAAAAAAAAAAA&#10;AAAAAAAAAAAAAAAAAAAAAAAAAAAAAAAAAAAAAAAAAAAABAAAAAAAAAAAAAAAAAAAAAAAAAAAAAAA&#10;AAAAAAAAAAAAAAAAAAAAAAAAAAAAAAAAAAAAAAAAAAAAAAAAAAAAAAAAAAAAAAAAAAAAAAD//v4A&#10;AQEB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n5AAICAgACAgI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GB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OS4kwAAAAAAAAAAAHhhT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PPEnQAAAAAAe2N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PPEn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QEAAAAAAAAAAAADAwIA/f3+AAAAAAAAAAAAAwMC&#10;AP39/gAAAAAAAAAAAAMDAgD9/f4AAAAAAAEBAQACAgEA/f3+AAAAAAABAQAAAQEBAP7+/wAAAAAA&#10;AgIBAP//AAD+//8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qshwAAAAAAAAAAAAAAAAAAAAAAAAAAAAAAAAAAAAAA&#10;AAAAAAAAAAAAAAAAAAAAAAAAAAAAAAAAAAAAAAAAAAAAAAAAAAAAAAAAAAAAAAAAAAAAAAAAAAAA&#10;AAAAAAAAAIyluACYrs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gtcQAAAAAAAAAAQAFAwIA+/39AAAAAAAA&#10;AAEABQQDAPv8/AAAAAAAAgEBAAEBAQD9/v4AAAAAAAQDAgD+/gAA/v/+AAAAAAAEAwMA/f7+AP//&#10;/wBgSzwAAgIC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NCwgA8/X4AAAAAAABAQEACwkHAPT2+AAAAAAA&#10;AgIBAAcGBAD2+PoAAAAAAAYEAwACAQEA+Pr7AAAAAAAJBwUA/P3+APv8/QAAAAAACwkHAPj5+w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NPGMA88SdAPPEnQAAAAAAAAAAAAAA&#10;AAAAAAAAAAAAAAAAAAAAAAAAAAAAAAAAAAAAAAAAAAAAAAAAAAAAAAAAAAAAAAAAAAAAAAAAAAAA&#10;AAAAAAAAAAAAAAAAAAAAAAAAAAAAAAAAAAAAAAAAAAAAAAAAAAAAAAAAAAAAAAAAAAAAAAAAAAAA&#10;AAAAAAAAAAAAAAAADTxjAPPEnQDzxJ0ADTxjAAAAAAAAAAAAAAAAAAAAAAAAAAAAAAAAAAAAAAAA&#10;AAAAAAAAAAAAAAAAAAAADTxjAPPEnQDsv5kAFEF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1+AAAAAAAAQEBAAsJBwByWUYAAAAAAAEBAAAF&#10;BAMA+vv9AAAAAAACAgAAAwICAPv8/gAAAAAAAwIBAAEBAAD8/f8Agp2yAAsJBwD3+foA/v7/AAAA&#10;AAADAgI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LCQcA9Pb4AF5KOgAAAAAAAAAAAAAA&#10;AAAAAAAAAAAAAAAAAAAAAAAAAAAAAAAAAAAAAAAAAAAAAAAAAACOp7oA9vj5AP7+/wAAAAAAAAAA&#10;AP3+/g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M/Z4QAAAAAAAAAAAAAAAAAAAAAA&#10;AAAAAAAAAAAAAAAAAAAAAAAAAAAAAAAAAAAAAAAAAAAAAAAAAAAAAAAAAAAAAAAAAAAAAAAAAAAA&#10;AAAAAAAAAAAAAAAAAAAAAAAAAAAAAAAAAAAAAAAAAAAAAAAAAAAAAAAAAAAAAAAAAAAAAAAAAAAA&#10;AAAAAAAAAAAAAAAAAAD///8AAAAAAHReSwAAAAAAAAAAAAAAAAAAAAAAAAAAAAAAAAAAAAAAAAAA&#10;AAAAAAAAAAAAAAAAAAAAAABOcI0A8MK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MCgcA8/X4AAAAAAAmVXkACggHAPT2&#10;+AAAAAAABQQDAAQDAgD3+fsAAAAAAAkHBgD7/PwA/P3+AAAAAAAMCggA9ff5AP///wAAAAAADQsI&#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bFhEAAAAAAAAAAAAAAAAA&#10;AAAAAAAAAAAAAAAAAAAAAAAAAAAAAAAAAAAAAAAAAAAAAAAAAAAAAAAAAAAAAAAAAAAAAAAAAAAA&#10;AAAAAAAAAAAAAAAAAAAAAAAAAAAAAAAAAAAAAAAAAAAAAAAAAAAAAAAAAAAAAAAAAAAAAAAAAAAA&#10;AAAAAAAAAAAAAAAAAAAAAAAAAAAAAAAAAABfTD0AAAAAAAAAAAAAAAAAAAAAAAAAAAAAAAAAAAAA&#10;AAAAAAAAAAAAAAAAAAAAAAAAAAAAZVJ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kHAPP1+AAAAAAAAwICAAkHBgD09vgAAAAA&#10;AAUEAwAEAwMA9/n7AAAAAAAKCAYA+/z8APz9/gAAAAAADAoIAPb4+QD///8AAAAAAA0LCAD09vk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NiujAAAAAAAAAAAAAAAAAAA&#10;AAAAAAAAAAAAAAAAAAAAAAAAAAAAAAAAAAAAAAAAAAAAAAAAAAAAAAAAAAAAAAAAAAAAAAAAAAAA&#10;AAAAAAAAAAAAAAAAAAAAAAAAAAAAAAAAAAAAAAAAAAAAAAAAAAAAAAAAAAAAAAAAAAAAAAAAAAAA&#10;AAAAAAAAAAAAAAAAAAAAAAAAAAAAAAAAANjg5gAAAAAAAAAAAAAAAAAAAAAAAAAAAAAAAAAAAAAA&#10;AAAAAAAAAAAAAAAAAAAAAAAAAACLcF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vgAAAAAAAMCAgAHBgQA9ff5AAAAAAAFBAMA&#10;BAMCAPf5+gAAAAAACQcGAPr7/AD8/f4AAAAAAAwKCAD19/kA/v7/AAAAAAAMCggA8/X4AP///wAA&#10;AAAAAwIC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ICAAcGBAD2+PoAAAAAAHdeSgAAAAAAAAAAAAAA&#10;AAAAAAAAAAAAAAAAAAAAAAAAAAAAAAAAAAAAAAAAAAAAAAAAAACcssMA////AAAAAAANCwg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BgQA9vj6AAAAAAAGBQQALFl9APj6+wAAAAAACggG&#10;APv8/QD7/P0AAAAAAAsJBwD3+PoA/v//AAAAAAANCwgA9Pb5AP///wAAAAAADQsIAPP1+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b4+gAAAAAABgUEAAIBAQD4+vsAAAAAAAkHBgD6+/wA&#10;/P3+AAAAAAALCQcA+Pn7AP7//wAAAAAADQsIAPT2+QD///8AAAAAAA0LCADz9fgAAAAAAAAAAAAD&#10;AgI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FBAACAQEA+Pr7AAAAAAAJBwYA+/z8APz9/gAA&#10;AAAACwkHAPf5+gD+/v8AAAAAAA0LCADz9fgAAAAAAAAAAAANCwgA8/X4AAAAAAAAAAAAAAAAAP3+&#10;/g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08YwDzxJ0AAAAAAAAAAAAAAAAAAAAA&#10;AAAAAAAAAAAAAAAAAAAAAAAAAAAAAAAAAAAAAAAAAAAAAAAAAAAAAAAAAAAAAAAAAAAAAAAAAAAA&#10;AAAAAAAAAAAAAAAAAAAAAAAAAAAAAAAAAAAAAAAAAAAbSGwA8vT3AAAAAAAAAAAAAAAAAAAAAADz&#10;xJ0AAAAAAAAAAAAAAAAAAAAAAAAAAAAAAAAAAAAAAAAAAAAAAAAAAAAAAAAAAAAAAAAAAAAAAAAA&#10;AAAAAAAAAAAAAAAAAAANPGMA88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AMAAgEBAPj6+wAAAAAAd11JAP3+/gD//wAAAAAAAAQE&#10;AwD9/f4A////AAAAAAAFBQMA+/v9AAAAAAAAAAAABQUDAIihtgAAAAAAAAAAAA0LC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w+MQB1kKYAAAAAAAAAAAAAAAAAAAAAAAAAAAAAAAAAAAAAAAAAAAAA&#10;AAAAAAAAAAAAAAAAAAAAAAAAAAAAAADb4ugAAAAAAAAAAAAAAAAAAAAAAAAAAAAAAAAAAAAAAA08&#10;YwDzxJ0A88SdAA08YwAAAAAAAAAAAAAAAAAAAAAAAAAAAAAAAAAAAAAAAAAAAAAAAAAAAAAAAAAA&#10;AAAAAAAAAAAAAAAAAAAAAAAAAAAAzaWEADNb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DAgD3+fsAAAAAAAoIBgBlUD8AAAAAAAAAAAAAAAAAAAAA&#10;AAAAAAAAAAAAAAAAAAAAAAAAAAAAAAAAAAAAAAAAAAAAiKG2AAAAAAANCwgA8/X4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BYSAAAAAAAAAAAAAAAAAAAAAAAAAAAAAAAAAAAAAAAAAAAAAAAAAAAA&#10;AAAAAAAAAAAAAAAAAAAAAAAAAAAAAAAAAAAAAAAAAAAAAAAAAAAAAAAAAAAAAAAAAAAAAAAAAAAA&#10;ABRBZwDsv5kAGxYRAOXq7wAAAAAAAAAAAAAAAAAAAAAAAAAAAAAAAAAAAAAAAAAAAAAAAAAAAAAA&#10;AAAAAAAAAAAAAAAAAAAAAAAAAAAmH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n7AAAAAAAJBwUA+/z9ACRTeAAAAAAADAoIAPb4+QD+/v8A&#10;AAAAAAwKCAD19/kA////AAAAAAANCwgA8/X4AAAAAAAAAAAADQsIAPP1+AAAAAAAAAAAAAMCAg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8+ZAAAAAAAAAAAAAAAAAAAAAAAAAAAAAAAAAAAAAAAAAAAAAAAAAAAAAAAAAAA&#10;AAAAAAAAAAAAAAAAAPPEnQAAAAAAAAAAAAAAAAAAAAAAAAAAAAAAAAAAAAAAAAAAAAAAAAAAAAAA&#10;+fv8APr7/ADYr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cGAPz9/gD7/P0AAAAAAAsJBwD19/kA/v7/AAAAAAAM&#10;CggA9ff5AP///wAAAAAADQsIAPP1+AAAAAAAAAAAAA0LCADz9fgAAAAAAAAAAAAAAAAA/f7+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DzxJ0AAAAAAAAAAAAAAAAAAAAAAAAAAAAAAAAAAAAAAAAAAAAAAAAA&#10;AAAAAAAAAAACAgEAAAAAABNBZwAAAAAAAAAAAAAAAAAAAAAAAAAAAAAAAAAAAAAAAAAAAAAAAAAA&#10;AAAAE0FnAAAAAADzxJ0AAAAAAAAAAAAAAAAAAAAAAAAAAAAAAAAAAAAAAAAAAAAAAAAAAAAAAAAA&#10;AAAAAAAAAAAAAAAAAAAAAAAAK1R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kHBgD8/f0A+/z9AAAAAAALCQcA9/n6AP///wAAAAAADAoIAPX3&#10;+QD///8AAAAAAA0LCADz9fgAAAAAAAAAAAANCwgA8/X4AAAAAAAAAAAADQsI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DNpYQAAAAAAAAAAAAAAAAAAAAAAAAAAAAAAAAA&#10;AAAAAAAAAAAAAAAADTxjAAAAAADzxJ0AAAAAAAAAAAAAAAAAAAAAAAAAAAAAAAAAAAAAAAAAAAAA&#10;AAAAAAAAAPHCnAAAAAAA+vv8AAAAAAAAAAAAAAAAAAAAAAAAAAAAAAAAAAAAAAAAAAAAAAAAAAAA&#10;AAAAAAAADTxjAAAAAADzxJ0AAAAAAAAAAAAAAAAAAAAAAAAAAAAAAAAAAAAAAAAAAAAAAAAAAAAA&#10;AAAAAAAAAAAA88SdAAAAAADi6O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39APv8/QAAAAAACwkHAPf5+gD+/v8AAAAAAA0LCAD19/kA////&#10;AAAAAAANCwgA8/X4AAAAAAAAAAAADQsIAPP1+AAAAAAAAAAAAA0LCADz9fg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XksAAAAAAAUEAgD9/v8A/v7/AAAAAAAGBQQA+/z8AP//AAAAAAAA&#10;BgUEAPr7/AAAAAAAAAAAAAYFBAD6+/wAAAAAAAAAAAAGBQQA+vv8AAAAAAAAAAAAAwIC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LOgAAAAAAAAAAAAAAAAAAAAAAAAAAAAAAAAAAAAAAAAAAAAAAAAAA&#10;AAAAAAAAAAAAAAAAAAAAAAAAAAAAAAAAAAAAAAAAAAAAAAAAAAAAAAAAAAAAAAD9/v4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ZUeQAAAAAABAMCAP3+/gD//wAAAAAAAAUEAwD7/P0AAAAAAAAAAAAFBAMA+/z9AAAA&#10;AAAAAAAABQQDAPv8/QAAAAAAAAAAAAUEAwD7/P0AAAAAAAAAAAAFBAMA+/z9AP8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AAAAAAD6/P0AAAAAAAAAAAAAAAAA+fv8AAAAAAAAAAAAAAAAAPn7/AAAAAAAAAAA&#10;AAAAAAD5+/wAAAAAAAAAAAAAAAAA+fv8AAAAAAAAAAAAAAAAAPn7/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DzxJ0AAAAAAAAAAAAAAAAAAAAAAAAAAAAA&#10;AAAAAAAAAAAAAAAAAAAAAAAAAAAAAAAAAAAAAAAAAAAAAAAAAAAAAAAAAAAAAAAAAAAAAAAAAAAA&#10;AAANP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QAAAAAAAAAAAAAAAAAAAAAAAAAAAAAAAAAAAAAAAAAAAAAA&#10;AAAAAAAAAAAAAAAAAAAAAAAAAAAAAAAAAAAAAAAAAAAAAAAAAAAAAAAAAAAAAAAAAAAAAAAAAAAA&#10;AAAAAAAAAAAAAAAAAAAAAAAAAAAAAAAAAAAAAAAAAG2K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AAAAAAAAAAAAAAAAAAA&#10;AAAAAAAAAAAAAAAAAAAAAAAAAAAAAAAAAAAAAAAAoLL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PPBmwAAAw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9fXAEVFRQAAAF8AAAAAAAAAAAAAAAAAAAAAAAAAAAAAAAAA&#10;AAAAAAAAAAAAAAAAAAAAAAAAAAAAAAAAAAAAAAAAAAAAAAAAAAAAAAAAAAAAAAAAAAAAAAIAAAAA&#10;AAAAAAAAAAAAAAAAAAAAAP8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P//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2uHnAIuitQDS2+IA1t7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YfGQAqIhsAblhGADUrIw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y8ygBsiaAA9ff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uHnANrh5wC0ws4AeWJOAHZfTQ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4ecAbImgAPX3+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CDm7AAw8/ZAAAAAAAAAAAAAAAA&#10;AAAAAAAAAAAAAAAAAAAAAAAAAAAAAAAAAAAAAAAAAAAAAAAAAAAAAAAAAAAAAAAAAAAAAAAAAAAA&#10;AAAAAAAAAAAAAAAAAAAAAAAAAAAAAAAAAAAAAAAAAAAAAAAAAgAAAAAAAAAAAAAAAAAAAAAAAAAA&#10;AQ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uitQD19/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Dm68AAAAAAAAAAAAAAAAA&#10;AAAAAAAAAAAAAAAAAAAAAAAAAAAAAAAAAAAAAAAAAAAAAAAAAAAAAAAAAAAAAAAAAAAAAAAAAAAA&#10;AAAAAAAAAAAAAAAAAAAAAAAAAAAAAAAAAAAAAAAAAAAAAAACAAAAAAAAAAAAAAAAAAAAAAAAAAD/&#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0tv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Lb4g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3u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f5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B4eHgA3t7eAAAAAADe3t4ANDQ0AAAAAAAA&#10;AAAAAAAAAAAAAADe3t4ANDQ0AN7e3gAAAAAAAAAAAAAAAAAAAAAAAAAAAAAAAAAAAAAAAAAAAAAA&#10;AAAAAAAAAAAAAAAAAAAAAAAAAAAAAAAAAAAAAAAAAAAAAAAAAAAAAAAAAAAAAAAAAAAAAAAAAAAA&#10;AJqamgAAAAAAh4eHAMzMzAAiIi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CEhIQDMzMwAzMzMAMzMzABDQ0MAAAAAALy8vAAAAAAAeHh4AAAAAABD&#10;Q0MAzMzMAMzMzADMzMwAQ0NDAAAAAAB4eHgAAAAAAAAAAAAAAAAAAAAAAAAAAAAAAAAAAAAAAAAA&#10;AAAAAAAAAAAAAAAAAAAAAAAAAAAAAAAAAABWVlYANDQ0ALy8vAA0NDQANDQ0ADQ0NAAAAAAAAAAA&#10;AFZWVgC8vLwAAAAAAHl5eQBWVlYAAAAAAAAAAACampoANDQ0ADQ0NAA0NDQAm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N7e3gDe3t4AISEhAImJ&#10;iQAAAAAAAAAAAAAAAACJiYkAISEhAN7e3gDe3t4AAAAAAAAAAAAAAAAAAAAAAAAAAAAAAAAAAAAA&#10;AAAAAAAAAAAAAAAAAAAAAAAAAAAAAAAAAP///wAAAAAAeHh4AAAAAAAAAAAAAAAAAHh4eAAAAAAA&#10;////AAAAAAAAAAAAAAAAAP///wAAAAAAeHh4AJqamgAAAAAAAAAAAAAAAACampoAeHh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ISEhAKurqwAAAAAAAAAAAAAAAAAAAAAAAAAAACIiIgAAAAAA39/fAAAAAAAA&#10;AAAAAAAAAAAAAAAAAAAA39/fAAAAAAAiIiIAAAAAAAAAAAAAAAAAAAAAAAAAAAAAAAAAAAAAAAAA&#10;AAAAAAAAAAAAAAAAAAAAAAAAAAAAAAAAAAAAAAAAIyMjAAAAAAAAAAAAAAAAAAAAAAAAAAAAAAAA&#10;AAAAAAAAAAAAAAAAAAAAAAD///8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IyMjACEhIQDe3t4AeHh4AAAA&#10;AAAAAAAAAAAAAHh4eADe3t4AISEhACMjIwAAAAAAAAAAAAAAAAAAAAAAAAAAAAAAAAAAAAAAAAAA&#10;AAAAAAAAAAAAAAAAAAAAAAAAAAAAAAAAAAAAAAAAAAAAAAAAAAAAAAAAAAAAAAAAAAAAAAAAAAAA&#10;AAAAAAAAAAAAAAAAAAAAACIiIgAAAAAAvb29AN7e3gAAAAAAAAAAAJubmwAAAAAAIiI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iIiIAFdXVwC8vLwANDQ0&#10;AAAAAAAAAAAAAAAAAAAAAACIiIgAAAAAAAAAAAAAAAAAAAAAAAAAAAAAAAAAAAAAAAAAAAAAAAAA&#10;AAAAAAAAAAAAAAAAAAAAAAAAAAAAAAAAAAAAAAAAAAAAAAAAAAAAAAAAAAAAAAAAAAAAAAAAAAAA&#10;AAAAAAAAAAAAAAAAAAAAIyMjAENDQwC9vb0AVlZWAAAAAAAAAAAAAAAAAENDQwAjIy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8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Q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D/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HB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YF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4l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Ihs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lhG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ZSQg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KyMAeWJ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YRzkAW0o7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2X00AOS4mAIObrwDS&#10;2+IA9ff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GBQAqIhsAZlJCAFtKOw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9MScAupZ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7u8gD4+PoAAAAAACgoIgAFBQUAAAAAAAoKCwD4+PcABQUE&#10;APf3+AAAAAAAAAAAAAAAAAAAAAAAAAAAAAAAAAAAAAAA+gQYAAH78AAFAvoAAAAAAAAAAAAAAAAA&#10;AAAAAAAAAAAAAAAA//7+APj/CgADBg4AAAAAAAL55QDx6OcAEB0tAK2MdwBKaYAARmN5AAMEBAD4&#10;9fIAt5mEAE5uhAAHBvMAAAAAAAAAAAAAAAAAAAAAAAUGCwAbBvUA6e/7APwDE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DQ0AAAAAAAAAAAAAAAAAAAAAAAAAAAAAAAAAAAAAAAAAAAAAAAAAAAAA&#10;AAAAAAAAAAAAAAAAAAAAAABoaGgAAAAAAAgICAAICAgAEhIS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wAAAAAAAAC7u7sA7u7uAAAA&#10;AADu7u4AmZmZAO7u7gAAAAAA7u7uAKmpqQAAAAAAAAAAAAAAAAAAAAAAAAAAAAAAAAAAAAAAzMzM&#10;AAAAAAAAAAAAAAAAAAAAAAAAAAAAAAAAAAAAAAAAAAAAAAAAAAAAAAAAAAAAAAAAAAAAAAAAAAAA&#10;AAAAAMzMz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BEREQDv7+8AAAAA&#10;AN7e3gAiIiIA3d3dAAAAAADv7+8AIiIiAAAAAAAAAAAAAAAAAAAAAAAAAAAAAAAAAAAAAADe3t4A&#10;AAAAAAAAAAAAAAAAAAAAAAAAAAAAAAAAAAAAAAAAAAAAAAAAAAAAAAAAAAAAAAAAAAAAAAAAAAAA&#10;AAAA3t7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IiIiAM3NzQAjIyMA&#10;7+/vADMzMwC8vLwANTU1AN7e3gAzMzMAAAAAALu7uwDf398AAAAAACEhIQBFRUUAu7u7APDw8AC7&#10;u7sARUVFALu7uwDf398AAAAAADExMQA1NTUAzMzMAN3d3QDx8fEAQ0NDAL29vQAAAAAAQ0NDAN7e&#10;3gDw8PAAu7u7AEVFRQC7u7sA39/fAAAAAAAhISEARUVFAO7u7gC7u7sA8PDwAAEBAQAPDw8AV1dX&#10;AAAAAAC7u7sA39/fAAAAAAAxMTEANTU1AN3d3QC9vb0AAAAAAENDQwAjIy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SEhIA7+/vAAAAAADv&#10;7+8AEhISAAAAAAAAAAAA7+/vABISEgDu7u4AAAAAAGZmZgAAAAAAqqqqAO7u7gBFRUUAqqqqAEVF&#10;RQDd3d0AAAAAAGZmZgAAAAAAzMzMAN3d3QAAAAAAEhISAFdXVwC7u7sAVFRUABISEgDu7u4ARUVF&#10;AKqqqgBFRUUA3d3dAAAAAABmZmYAAAAAALu7uwDd3d0AERERAAAAAABnZ2cAAAAAAKqqqgDu7u4A&#10;7+/vAAAAAABmZmYAAAAAAMzMzADd3d0A3t7eAFRUVAASEhIA7u7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BEREQDd&#10;3d0AISEhAAAAAAAiIiIA3d3dABEREQAAAAAAEhISABEREQCampoAAAAAAAAAAAAAAAAAAAAAAAAA&#10;AAAAAAAA7+/vAN/f3wCampoAAAAAAAAAAAAxMTEAAQEBABAQEAAAAAAAMzMzAKurqwABAQEAMTEx&#10;ABISEgAAAAAAAAAAAO/v7wAiIiIAAAAAAAAAAAAiIiIA7u7uABEREQASEhIAAAAAAAAAAAAREREA&#10;AAAAAO/v7wDf398AmpqaAAAAAAAAAAAAMTExADMzMwCrq6sAAQEBADExM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ERERAMzM&#10;zAA0NDQAAAAAACIiIgC8vLwAISEhAAAAAADMzMwA////AGZmZgAAAAAAqqqqAAAAAAAAAAAAAAAA&#10;AAAAAAAREREAMTExADU1NQAAAAAAAAAAAAAAAADMzMwAAAAAAAAAAAASEhIAZ2dnAO7u7gC7u7sA&#10;NTU1AAAAAAAAAAAAERERAN7e3gAjIyMAAAAAAN7e3gAiIiIAAAAAAAAAAAAAAAAAAAAAAAAAAAAA&#10;AAAAERERADExMQA1NTUAAAAAAAAAAAAAAAAAAAAAAGdnZwDu7u4Au7u7ADU1N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iIiIAzc3N&#10;ACMjIwAAAAAAEhISAO/v7wBEREQAAAAAACIiIgCrq6sAz8/PAAAAAAAhISEA7+/vABISEgDv7+8A&#10;qampAFdXVwDe3t4AmpqaAAAAAAAAAAAAQ0NDAAAAAAAAAAAAAAAAALu7uwDf398AAAAAAENDQwAA&#10;AAAA7+/vAKmpqQBXV1cA3t7eAJqamgAAAAAAISEhACMjIwDu7u4AAAAAAAAAAAAAAAAAAAAAAAAA&#10;AAAjIyMA3t7eAJqamgAAAAAAAAAAAENDQwDe3t4A39/fAAAAAABDQ0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BISEgBnZ2cA&#10;AAAAAAAAAAAAAAAAZ2dnAAAAAAAAAAAAEhISAGdnZwAAAAAAAAAAAAAAAAAAAAAAAAAAAGdnZwAA&#10;AAAAAAAAAEVFRQAAAAAAAAAAAAAAAAAAAAAAAAAAAAAAAAAAAAAARUVFAAAAAAAAAAAAAAAAAAAA&#10;AABnZ2cAAAAAAAAAAABFRUUAAAAAAAAAAAAAAAAAAAAAABISEgBFRUUAAAAAAAAAAABFRUUAAAAA&#10;AAAAAABFRUUAAAAAAAAAAAAAAAAAAAAAACMj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8vLAM/PzwBUVFQAAAAAAAAAAABXV1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NTUANTU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O7u7gDd3d0AZmZmAAAAAAAAAAAAqqqqABEREQASEhIA&#10;3t7eADQ0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ZWV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u7u7ADMzMwASEhIA7u7uAKurqwBVVVUAEhISAO7u7gC7u7sAV1dX&#10;AAAAAAAAAAAAmZmZAGdnZwAAAAAAqqqqADMzMwAjIyMAAAAAAAAAAADd3d0AzMzMAFdXVwAAAAAA&#10;AAAAAAAAAACqqqoA8PDwAAAAAAAxMTEANTU1AO7u7gC7u7sAV1dXAAAAAAAAAAAAAAAAAO7u7gCr&#10;q6sAAQEBAAAAAAAAAAAAAAAAAENDQwAjIy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REREA7+/vABISEgDe3t4AIiIiAN3d3QASEhIA7+/vACIiIgAAAAAA&#10;3d3dAL29vQABAQEAAAAAAAAAAAAzMzMA3t7eACMjIwAAAAAAAAAAAN7e3gA0NDQAAAAAAAAAAAAA&#10;AAAAzMzMABEREQBWVlYAAAAAALu7uwDd3d0AERERAAAAAAAAAAAAAAAAAAAAAAAAAAAAAAAAABAQ&#10;EABXV1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CIiIgDe3t4AAAAAAO/v7wAzMzMA39/fAAAAAADe3t4AIyMjAAAAAADu&#10;7u4AZmZmABAQEAAAAAAAAAAAACMjIwDv7+8A7u7uAAAAAADu7u4A7u7uACMjIwAAAAAAAAAAAAAA&#10;AAAAAAAAEBAQAAAAAAAAAAAAAAAAAO7u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wAAAAEAAAAAAAAAERERAN3d3QAhISEAAAAAACIiIgDd3d0AERERAAAAAAAAAAAAAAAA&#10;AAAAAAAAAAAAAAAAAAAAAAAAAAAAIiIiALu7uwA1NTUA3t7eAFZWVgAAAAAAAAAAAAAAAAAAAAAA&#10;AAAAAFZWVgAAAAAAAAAAAMzMzAD///8AAAAAAAAAAAAAAAAAAAAAAAAAAAAAAAAAAAAAABAQEABX&#10;V1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REREAzMzMABISEgAAAAAAIiIiAM3NzQAQEBAAAAAAAAAAAAAAAAAA&#10;AAAAAAAAAAAAAAAAAAAAAAAAAAASEhIAEhISAMvLywAREREAAAAAAAAAAAAAAAAAAAAAAAAAAADd&#10;3d0Au7u7AAAAAAAAAAAAzc3NACMjI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CIiIgDNzc0AIyMjAAAAAAASEhIA7+/vAERERAAAAAAAAAAAAAAAAAAA&#10;AAAAAAAAAAAAAAAAAAAAAAAAAAAAAAAiIiIAvb29AFRUVAAAAAAAAAAAAAAAAAAAAAAAAAAAACMj&#10;IwDe3t4AmpqaAAAAAABEREQAEhISAO7u7gDw8PAAmpqaAAAAAAAAAAAAISEhADMzMwDw8PAAmpqa&#10;AAAAAAAAAAAAAAAAADExMQA1NT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EAAAAAAAAA&#10;AAAAAAAAAAAAAAAAAAAAAAAAAAAAAAAAAAAAAAAAAAAAAAAAAAAAAAAAAAAAAAAAAAAAAAAAAAAA&#10;AAAAAAAAAAAAAAAAAAAAEhISAGdnZwAAAAAAAAAAAAAAAABnZ2cAAAAAAAAAAAAAAAAAAAAAAAAA&#10;AABWVlYAAAAAAAAAAAAAAAAAAAAAACMjIwAjIyMAAAAAAAAAAAAAAAAAAAAAAAAAAAAAAAAAAAAA&#10;AEVFRQAAAAAAAAAAAAAAAAAAAAAAEhISAGdnZwAAAAAAAAAAAAAAAAAAAAAAAAAAAGdnZ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KbA&#10;4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AImhxQAA&#10;AOE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LSkjQDHu6kAAAAAAAAAAAAAAAAAAAAAAAAAAAAAAAAAAAAAAKKOcADZ&#10;0cUAAAAAAAAAAAAAAAAAAAAAAKKOcADZ0c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Dt6eMAAAD/ANvTx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AAAAAAAA&#10;AAAAAAAAAAAAAMe7qgAlLTkA7urkANnRxQAnLzsAAAAAAAAAAADHu6kAyLyqABIWHAABAQEAAAAA&#10;AAAAAADHu6kAyLyqABIWHAABAQEAAAAAAO3p4wC0pIwAAQEBAO3p4wBxia0A2tLGALWljQAAAAAA&#10;JS05AExcdAAAAAAAoo5wAO3p4wAAAAAAOERWADlFVwAAAAAAoo5wAO3p4wAAAAAAOERWADlF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29PGACcvOwAmLjoAyLyqAAAAAAAAAAAA7enjAMi8qgBxia0ATFx0AO3p4wAAAAAA&#10;7enjAMi8qgBxia0ATFx0AO3p4wAAAAAAAAAAAO7q5ABKWnIAcYmtAO3p4wDHu6kAcYmtAHGJrQAA&#10;AAEA2dHFANrSxgASFhwAcYmtAHGJrQDIvKoAAAAAANrSxgASFhwAcYmtAHGJrQDIvK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Me7qQA4RFYAAAAAABMXHQATFx4A2dHFACcvOwDa0sYAOERWAAAAAAATFx0AJS06AAAAAADa&#10;0sYAOERWAAAAAAATFx0AJS06AAAAAAAAAAAAEhYcABQYHgAAAAAA7enjAO7q5ACPd1MAAAAAAAAA&#10;AAATFxwAJi46ANvTxwCPd1MAJS05AHGJrQAAAAAAExcdANvTxwCPd1MAJS05AHGJ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yLyqAAAAAADIvKoAAAAAAAAAAADt6eIAJy87AAAAAAAAAAAAAAAAAAAAAAAAAAAAAAAAAAAA&#10;AAAAAAAAAAAAAAAAAAAAAAAAAAAAAAAAAAAAAAAAAAAAAAAAAAAAAAAAJS05AExcdAAAAAAAAAAA&#10;AAAAAAAAAAAAcYmtAO3p4wCijnAAj3dTAEpacgAnLzsAcYmtAO3p4wCijnAAj3dTAEpacgAnLz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NrS&#10;xgAlLTkAcYmtAHGJrQBxia0AcYmtAAEBAQDs6OIAJi46AMi8qgAAAAAAAAAAANvTxgAAAAAAJi46&#10;AMi8qgAAAAAAAAAAANvTxgAAAAAAAAAAAAAAAAAAAAAAAAAAABMXHQDb08cA7OjiAAAAAACijnAA&#10;2dHFAMe7qQC0pIwAExcdAHGJrQAlLToA7urkAMe7qQC0pIwAExcdAHGJrQAlLToA7ur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yLyq&#10;AF5ykAAAAAAAAAAAAAAAAAAAAAAAOERWAMi8qgBMXHQAOERWAI93UwAAAAAAEhYcAAAAAAATFx0A&#10;OERWAI93UwAAAAAAEhYcAAAAAAAAAAAAAAAAAAAAAAAAAAAAExcdAEtbcwCjj3EAAAAAACUtOQAn&#10;LzsAAAAAALSkjQCPd1MAAAAAABIWHABMXHMAAAAAALSkjQCPd1MAAAAAABIWHABMXHMAAAAAAI93&#10;UwBxia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F4QA9PT0AAAAA&#10;AAAAAAABAQEAAAAAAAAAAAAAAAAAAAAAAAAAAAAAAAAAAAAAAAAAAAAAAAAAAAAAAAAAAAAAAAAA&#10;//3+ADs7OwA+Pj6W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x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lF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wAAAAEAAAAAAAAAAAAAAAAAAAAAAAAAAAAAAAAA&#10;AAAAAAAAAAAAAAAAAAAAAAAAAAAAAAAAAAAAAAAAAAAAAAAAAAAAAAAAAAAAAAAAAAC1pY0AXXGP&#10;AAEBAQCijnAAJy87AAAAAAC1pY0AXXGPAAEBAQCijnAAJy8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nJqbYn19fZ3Z2toADQwMAAAAAAD/AAAAAQIBAAAAAAAAAAAAAAAAAAAAAAAAAAAAAAAAAAAAAAAA&#10;AAAAAAAAAAAAAAAAAAAAAAAAAPv5+gArKysAbW1tABIs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KSN&#10;AExc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eEAPT09AAAAAAAAAAAAAQEBAAAAAAAA&#10;AAAAAAAAAAAAAAAAAAAAAAAAAAAAAAAAAAAAAAAAAAAAAAAAAAAAAAAAAP/9/gA7OzsAPj4+l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x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OUV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C0pI0Ax7up&#10;AAAAAAAAAAAAAAAAAAAAAAAAAAAAAAAAAAAAAACijnAA2dHFAAAAAAAAAAAAAAAAAAAAAACijnAA&#10;2dH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o5wACUtOQBxia0AcYmtALamjgDs6OIA&#10;AAAAAAAAAAAAAAAAAAAAAAAAAAAAAAAAAAAAAAAAAAAAAAAAAAAAAAAAAAAAAAAAAAAAAAAAAAAA&#10;AAAAAAAAAAAAAAAAAAAAAAAAAAAAAAAAAAAAAAAAAAAAAAAAAAAAAAAAABMXHQBfc5EAAAAAAAAA&#10;AAAAAAAAAAAAAAAAAAAAAAAAAAAAAAAAAAAAAAAAAAAAAAAAAAAAAAAA7enj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6eM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7enjAAAA/wDb08cA&#10;OUV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DHu6oAJS05AO7q5ADZ&#10;0cUAJy87AAAAAAAAAAAAx7upAMi8qgASFhwAAQEBAAAAAAAAAAAAx7upAMi8qgASFhwAAQEBAAAA&#10;AADt6eMAtKSMAAEBAQDt6eMAcYmtANrSxgC1pY0AAAAAACUtOQBMXHQAAAAAAKKOcADt6eMAAAAA&#10;ADhEVgA5RVcAAAAAAKKOcADt6eMAAAAAADhEVgA5RV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Da0sYAJS05AExcdAAAAAAAAAAAAAAAAACi&#10;jnAA7OjiACYuOgCijnAAOUVXAAAAAADb08YAJS04ACYuOgCijnAAOUVXAAAAAADb08YAJS04AAAA&#10;AAAAAAAAAAAAAAAAAAATFx0A29PHAOzo4gAUGB4Aoo5wADdDVQDu6uQA7enjAExcdABxia0AtKSN&#10;AO7q5ADHu6kA7enjAExcdABxia0AtKSNAO7q5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6eMAtKSMAF9zkQAAAAAAAAAAAAAAAAAAAAAAAAAAAKKOcABKWnIA&#10;FBgeAAAAAAAAAAAAAAAAAAAAAAAAAAAAAAAAAAAAAAAAAAAAAAAAAAAAAAAAAAAAAAAAAAAAAAAA&#10;AAAAoo5wAEpacgAUGB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rSxgC1pY0AJS05ABQYHgAA&#10;AAAAAAAAAAAAAAAAAAAAAAAAAAAAAAAAAAAAAAAAAAAAAAAAAAAAAAAAAAAAAACPd1MAAAAAAAAA&#10;AAA4RFYAFBg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cdAF9zkQAAAAAAAAAAAAAAAAAAAAAAJi46ACYuOgAAAAAAAAAAAAAA&#10;AAAAAAAAAAAAAAAAAAAAAAAAAAAAAAAAAAAAAAAAAAAAAAAAAAAAAAAAAAAAAHGJ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P///wAAAAAAAAAAAAAAAAAAAAAAAAAAAAAAAAAA&#10;AAAAAAAAAAAAAAAAAAAAAAAAAAAAAAAAAAAAAAAAAAAAAAAAAAAAAAAAAAIAAAAAAAAAAAAAAAAA&#10;AAAAAAAAAAAAAAAAAAAAAAAAAAAAAAAAAAAAAAAAAAAAAAAAAAAAAAAAAAAAAAAAAAAAAAAAAAAA&#10;AAAAAAAA////AP///wAFB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BAQEAAgICAPj4+AAAAAAAAAAAAAAAAAAAAAAAAAAAAAAA&#10;AAAAAAAAAAAAAAAAAAAAAAAAAAAAAAAAAAAAAAAAAAAAAAAAAAAAAAAABAAAAAAAAAAAAAAAAAAA&#10;AAAAAAAAAP//AAAAAQAAAAAAAAAAAAAAAAAAAAAAAAAAAAAAAAAAAAAAAAAAAAAAAAAAAAAAAAAA&#10;AAAAAAD9/f0AAgIC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AP39/QAAAAAACAgIAAAAAAAAAAAAAAAAAAAAAAAAAAAAAAAA&#10;AAAAAAAAAAAAAAAAAAAAAAAAAAAAAAAAAAAAAAAAAAAAAAAAAAAAAAACAAAAAAAAAAAAAAAAAAAA&#10;AAAAAAAAAQEAAAAAAAAAAAAAAAAAAAAAAAAAAAAAAAAAAAAAAAAAAAAAAAAAAAAAAAAAAAAAAAAA&#10;AAAAAAgJCQAFBQUAjY2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M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AAAAAAAAAAAAAAAAAAAAAAAAAAAABAAAA/v3+AAEBAQABAQEAAAAAAAAA&#10;AAAAAAAAAAD/AP///wABAQIA////AAEBAQD///4AAQEBAAAAAAD+/v8AAQEBAAEBAAAAAQEAAAAA&#10;AP///wAAAAAAAAAAAAEBAQD+/v4AAgICAP///w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CAgIAAP//AP7+/gACAQEA/v7+&#10;AAEBAQAAAAAAAQEBAP38/AABAgIA//7+AAAAAAABAwIA////AAIBAQD/AAAA//7/AP8B/wAAAAAA&#10;AgICAP///wD///8A////AAICAgD9/f0AAAAA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P/+/gD9/f0AAwQEAAABAQD///8A&#10;AgICAP39/QD6+/sA7ezsAOzs7ADx8fEA6OjoAO/v7wABAQEABgYGABMTEwAaGxsADA0MABgYGAAO&#10;Dg4AAQEBAAICAgD8/PwA////AP///w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v7AAQEBAD+/f0AAgMDAPb39wDZ&#10;2NgAra2tALa2tgDq6uoA/f39AAcHBwAFBQUACQkJAP7+/gAAAAAA+fn5APX19QAFBwYAAgICACgo&#10;KABfX18APT09ABkZGQD9/f0ABgY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BQUAAQEBAOvr6wCFhYUAp6enAAAA&#10;AAAKCgoAQEBAAFJSUgA2NjYAFRUVAAIDAwD5+PgABwcHAAAAAAAAAQEA+fj4ANXX1gC4uLgAsLCw&#10;AG5ubgAGBgYAHBwcAImJiQA/Pz8AAw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gICAPv7+wAFBQUA/f39AOjm5wBzc3MAwsLCAAUFBQB0dHQAV1dX&#10;ABYXFwAGBQUAAQEBAAAAAAD+/v4A/fz8AAcICAD+/f0AAAAAAAIDAwAHCAgAMTAxADIxMgB0cnMA&#10;9vb2AMnJyQCGhoYAXVtcABQUFABzc3MAXmBfAPz8/AAEBAQA/f39AAAAAAACAgIAAAAAAP7+/g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AAAA/wAAAP8AAAEAAQD//v8A//3+AP79/gB+fH0AQEBAANLS0gCIiIgAzM3NAHR1dQAeHx8A&#10;BgUFAP///wABAQEAAQEBAAICAgADBAQAAAAAAP3+/gACAgIA////AP/+/gD+/f0A////AAQFBQAO&#10;Dw8AQ0NDALu8vACzs7MAKioqAHh4eAA+Pj4A4eHhAPj4+AD///8AAgICAP7+/gD+/v4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D//wDd3t4Aa2pqAN3d3QBnZ2cAZmZmABMUFAAA//8A//7+AAABAQD9&#10;/v4A29raAMXFxQDV1dUA2dnZAPPz8wD5+fkA/f39AAcHBwALCwsAFxcXACgoKAA3ODgANTQ0AA8Q&#10;EAACAwMAAf7+ADEyMgCio6MAxcTEAHl7egBGRkYAbm5uAGhoaAACAgIA/v7+AAEBA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sLGxAHFwcAAbGxsAqampADY3NwABAQEA////AAD//wDl5eUApaWlALq6&#10;ugDZ2dkACgoKAB0dHQAnJycAGhoaAA0NDQAGBgYA9PT0AO7u7gDe3t4Ar66uAJeVlQAVFRUANzc3&#10;AFVXVwBAQEAAAgMDAAMCAgA/Pz8Au7u7AH9/fwCBgYEAz8/PAIyMjAANDQ0ABgY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P79&#10;/gD7+/sAAwMDAKWlpQB2dnYAR0dHAJSVlQALCgoA/wD/AP///wDn5+cAlZWVAKOjowAICAgAPT09&#10;AG9xcAA7OzsAEBAQAAQEBAAAAAAA/v7+AAICAgAAAAAAAAAAAAAAAAD6+voA19bWALe3uAC0tLMA&#10;XV5dAC4uLwBycnIAQkNCAAQCAwAIBgcAiYeIADk3OAB4eHgAXFpbAKCgoAAYGBgA/Pz8AAQFBQAA&#10;AAAAAAAAAAABAAAAAAAAAAAAAAAAAAD/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EAwAAAAAA&#10;uLi4AHR0dABXV1cAkpOTAAMDAwABAQEA9PT0AGpqagBvb28APDw8AMPDwwB/f38ADQ0NAAICAgD9&#10;/f0AAAAAAAICAgD///8A////AAEBAQAAAAAAAAAAAAAAAAAAAAAAAQEBAAEBAQD+/v4AAwMDAEBA&#10;QAC5ubkAlpaWAMrKygA5OTkAysrKAPn4+AD//v4AODk5AKCgoADn5+cAXFxcAPv7+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M3NzQBx&#10;cXEARkZGAJCQkAAAAAAA/v7+APv6+gA9PT0Avr6+AJqamgCkpKQAEhISAAQEBAD39/cAAQEBAAAA&#10;AAACAgIA////AAEBAQABAQEA////AAAAAAAAAAAAAAAAAAAAAAAAAAAA/Pz8AAICAgADAwMAAAAA&#10;APv7+wBOTk4AysrKADAvMABKSkoAqampAAQEBAACAgIAJycnAJmZmQDKysoAaWlp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D///8AAAAAAPz8/AD6+vsAcnJyABwc&#10;HACdnZ0AAQICAAAAAAD5+fkALy8vAP7+/gC4uLgAS0tLAP7+/gACAgIA////AA4ODgD///8AAwMD&#10;AAEBAQABAQEAAAAAAAAAAAABAQEAAAAAAAAAAAAAAAAAAAAAAAAAAAAFBQUA////AAICAgAAAAAA&#10;CAgIAAEBAQATExMAq6uqAG5ubgB7e3sAjY2NAP/+/gAMDQ0APj4+AIqKigC9vb0Ap6enAPf29gD/&#10;//8A9/f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P///wAAAAAAAgICAHl4eQDi4uIAr6+v&#10;AAQFBQAA//8A+Pj4AEJCQgADAwMAr6+vACEjIgD///8AAgICAP///wACAgIAAAAAAAEBAQAAAAAA&#10;AAAAAAAAAAAAAAAAAAAAAAAAAAAAAAAAAAAAAAAAAAAAAAAAAQEBAAAAAAABAQEAAAAAAAEBAQAA&#10;AAAAAQEBAAAAAAAHBwgAent7AAMDAwCHh4cAGhoaAFVVVQD+AQEAWVpaAL6+vgCDgoIAU1JSAP//&#10;/wACAgIA////AAEBAQAB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P///wDa2toAsLCvAHFxcQAwMDAA&#10;AgEBAPr7+wBZWVkA5+fnAK2urgAfHx8AAAAAAAEBAQAAAAAA////AAAAAAAAAAAAAAAAAAAAAAAA&#10;AAAAAAAAAAAAAAAAAAAAAAAAAAAAAAAAAAAAAAAAAAAAAAAAAAAAAAAAAAAAAAAAAAAAAAAAAAAA&#10;AAAAAAAAAAAAAP7//gAFBQUAenp6AFNTUwB3d3cAzc3NAAMCAgACAQEAh4eHAPj4+ABdXV0A/Pz8&#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HFxcQAODg8AYmJiAAAAAAD/&#10;//8ApKOjAMrKygCkpKQAIB8fAAMEBAABAQEAAAAAAP39/QADAwMAAAAAAAAAAAAAAAAAAAAAAAAA&#10;AAAAAAAAAAAAAAAAAAAAAAAAAAAAAAAAAAAAAAAAAAAAAAAAAAAAAAAAAAAAAAAAAAAAAAAAAAAA&#10;AAAAAAAAAAAAAgEBAPv6+gD///8AkJCQACcnJwBzc3MA8PDwAAEBAQAWFhYAfX19AMXFxQDg4O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AEBAQDc29wA1tbWAH99fQAODg4A////AOPk&#10;5ACAgIAATU5OAD0+PQAGBwcAAAAAAAAAAAAAAAAABAQEAP39/QAAAAAAAAAAAAAAAAAAAAAAAAAA&#10;AAAAAAAAAAAAAAAAAAAAAAAAAAAAAAAAAAAAAAAAAAAAAAAAAAAAAAAAAAAAAAAAAAAAAAAAAAAA&#10;AAAAAAAAAAAAAAAABgcHAAMDAwAJCgoAl5iXAOXl5QCUlJQAAgMDAAIBAQBXVlYACAgIAH9+fgD9&#10;/P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fv8AIB/fwASDxAAPj8/AP7+/gABAQEAjIuL&#10;AAoKCgB+f34A/f7+AAABAAD+//4AAQEBAAEBAQAAAAAAAwMDAAAAAAAAAAAAAAAAAAAAAAAAAAAA&#10;AAAAAAAAAAAAAAAAAAAAAAAAAAAAAAAAAAAAAAAAAAAAAAAAAAAAAAAAAAAAAAAAAAAAAAAAAAAA&#10;AAAAAAAAAAABAQAAAQAAAQMCAAABAAAkJSUAZWVlAJaWlgDc29sAAQMDAAoMDAB6enoAw8LDAOTj&#10;4wACAgIAAAAAAAA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D29/cAtra2AGFiYgAQEBAA/v7+ANvb2wCtra0A&#10;amtqABoaGgADAwMA////AAAAAAAAAAAAAAAAAAAAAAAAAAAAAAAAAAAAAAAAAAAAAAAAAAAAAAAA&#10;AAAAAAAAAAAAAAAAAAAAAAAAAAAAAAAAAAAAAAAAAAAAAAAAAAAAAAAAAAAAAAAAAAAAAAAAAAAA&#10;AAAAAAAAAAAAAAAAAAAAAAAAAAAAAAAAAABnZ2cAGhoaAJSUlAD+/f0A////AF9fXwAGBgYAubm5&#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v3//gD/AQAA/P38AP8BAAD+AP8AAQ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gIA/v7+AP7+/gICBAQE+v///wAAAAAAAQEBAAICAg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BgYG+AILCwvy////AAICAgD+/v4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DAwP9Ag4ODu0AAAAA+vr6AP///w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sA+vr6AAsLC+8CDg4O7AUFBQD5+fkAAgIC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C&#10;AgD7+/sADw8P7QI7OzvZAQEBAPT09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Pf39wAeHh7WAgAAAAAEBAQA4+PjAAAAAAD///8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v7ABUVFeECAAAAAAsLC/3Nzc0A/f39AAEBAQ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TExAD6&#10;+voANDY14QIAAAAAExMT5M/PzwD//v4AAQEB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D//v8AwcHBAA4O&#10;DgAAAAAAAgAAAABKSkqbysjJAPHx8gAA/wAAA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v8A//3+APz7+wDGxsYAQkJC&#10;pgAAAAACAAAAAFVVVYj5+fkA3t3dAPv6+gAC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BdXV0A7u7uAOXl5QACAwMAAAAAAF5eXgDLy8sA4+LiAP39/QACAgIA&#10;AgMDAPz7+wAAAAAAAAAAAAAAAAAAAAAAAAAAAAAAAAAAAAAAAAAAAAAAAAAAAAAAAAAAAAAAAAAA&#10;AAAAAAAAAAAAAAAAAAAAAAAAAAAAAAAAAAAAAAAAAAAAAAAAAAAAAAAAAAAAAAAAAAAAAAAAAAAA&#10;AAAAAAAAAAAAAAAAAAAA//8AoqKiACIiIgA7OzsA/wEBAAQFBQCioqIANzc3ABcX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z8AAABAQD/AAAA/Pz8AOXl5QBJSUmb&#10;AAAAAAIAAAAAIiIi/RcXF/i2trYABAQEAP/+/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LCwsAj4+PAAD+/wACAwMASEhIAAkJCQB8fHwABQYGAAAAAAAA&#10;AAAABAQEAAAAAAAAAAAAAAAAAAAAAAAAAAAAAAAAAAAAAAAAAAAAAAAAAAAAAAAAAAAAAAAAAAAA&#10;AAAAAAAAAAAAAAAAAAAAAAAAAAAAAAAAAAAAAAAAAAAAAAAAAAAAAAAAAAAAAAAAAAAAAAAAAAAA&#10;AAAAAAAAAAAAAAAAANHS0gC+vr4AX19fAPj39wABAAAA5eXlAOHh4QBhYWEABAU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CAgIA//7+AAD//wC6uroABQUFAEtNTMAA&#10;AAAAAgAAAAAAAAAAODg4tLS0t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YGAGhoaAC1tbUA4eHhAP39/QASExMAd3d3AMDAwADY19cAAAAAAAD/&#10;/wD9/v4AAAAAAAAAAAAAAAAAAAAAAAAAAAAAAAAAAAAAAAAAAAAAAAAAAAAAAAAAAAAAAAAAAAAA&#10;AAAAAAAAAAAAAAAAAAAAAAAAAAAAAAAAAAAAAAAAAAAAAAAAAAAAAAAAAAAAAAAAAAAAAAAAAAAA&#10;AAAAAAAAAAAAAAAAg4KCAB0dHQBbW1sACQoKAPv7+wCIh4cACgoKADk5O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AAAAAAAABAQEA/v7+AI+PjwAhISHhAAAAAAAA&#10;AAACAAAAAAAAAABdXV186urqAMXFxQ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cnJyAAYGBgCio6MA/f39AP7+/gBOT08AGxsbAFpaWgD4+PgA/v//&#10;AAEBAQD///8A////AP///wD+/v4AAAAAAAAAAAAAAAAAAAAAAAAAAAAAAAAAAAAAAAAAAAAAAAAA&#10;AAAAAAAAAAAAAAAAAAAAAAAAAAAAAAAAAAAAAAAAAAAAAAAAAAAAAAAAAAAAAAAA////AP///wD/&#10;/v4A/v7+AKCfnwDHx8cAd3d3AAkJCQD9/f0A7e3tALS0tABra2sAERE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P3+/gDn5+cA19fXAG9vb2YAAAAAAAAA&#10;AAIAAAAAAAAAADo8O9knJyfcqqqq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FBQUAWFhYAJ6enQDe3d0AAQAAABEREQCXmJgA6enpAH5+fgD19fUA&#10;/v39AAAAAAAAAAAAAQEBAAEBAQAAAAAAAAAAAAAAAAAAAAAAAAAAAAAAAAAAAAAAAAAAAAAAAAAA&#10;AAAAAAAAAAAAAAAAAAAAAAAAAAAAAAAAAAAAAAAAAAAAAAAAAAAAAAAAAAAAAAD///8AAAAAAPv7&#10;+wDb2toAiIiIAFVVVQBISEgAAgMDAP38/AB7e3sA+vr6AGJiYgACAgIA/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P39/QADAwMA/v7+AOPj4gBPT08A/Pz8AIeHhwBLS0wAAQIB&#10;APz8/AABAAEAysrKAJmZmQC8vLsACgoLADw8OwBCQkMAKCgoABwcHAAWFRUAAwQEAAAAAAD///8A&#10;9vX1AOXm5gDg398AxsbGALy8vADg4OAAHx8fAFxcXABZWloADAsLAAMEBAD9/PwA8vPzAG9ubgDD&#10;w8MAb29vAG1ubgACAQEAAQICAAECAQ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CAgIA////AAAA&#10;AAAAAAAAAQEBAP7+/gBpaWkAwMDAAK2trRIsLCzvAAAAAAAAAAAAAAAAAAAAAAAAAAAB////AAAA&#10;AAAAAAAAAAAAAAAAAAAAAAAAAAAAAMfFxiddXV3YVlZWAHx+fQAJCQkA9/f3AAQEBAAEBAQ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19QBaWloAzMzMAGNjYwBwbm8A&#10;EBAQAAECAgD///8AAQEBANvb2wCtrKwAxcXFANjY2AD29vYACQkJAAoKCgAHBwcAAgICAPz8/AD2&#10;9vYA9fX1AP39/QAgICAAKioqAFFSUgBFRUUABAMDAAABAQD//v4A+Pj4AMrLywBwb28A8/PzAIiI&#10;iABTVFQA//7+AAMDAwAAAQEAAQ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z8AAICAgACAgIA/v7+&#10;AAEBAQD+/v4AnJycAIODgwCIiIhVXFxcrAAAAAAAAAAAAAAAAAAAAAAAAAAAAAAAAAH///8AAAAA&#10;AAAAAAAAAAAAAAAAAAAAAAAAAAAAAAAAAKGfoFyDg4OjdXZ2AGRlZAD///8A////AAUF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ICAgCFhYUAnp6eABAODwCH&#10;iIgAPj4+AAkJCQAA//8A////AP///wABAQEA8/PzANbW1gDS0tIA4+PjAPn5+QD4+PgABgYGABUV&#10;FQAoKCgANzc3ABgZGQD9/PwAAgICAAEBAQD/AAAA9/b2AO7v7wCHhoYAs7OzACAgIAClpaUAExQU&#10;AAYGBgAEBAQA/v7+AAIBAQAA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D6+voA2djYAJmZmQCzs7MA+fn5ABEREQATEhIAMjExACgoKAAaGxsAFRQUAAECAgD19PQA&#10;5ubmAN/g4ADNzs4A3t7eAPDw8AD6+voAMDAwAGpqagBCQ0MADg0NAAAAAAAB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QEBAD+/v4AAAAAAAMDAwD+/v4Ara2tAHFx&#10;cQA3NzfFra2tPAAAAAAAAAAAAAAAAAAAAAAAAAAAAAAAAAAAAAAAAAAAAAAAAAAAAAAB////AAAA&#10;AAAAAAAAAAAAAAAAAAAAAAAAAAAAAAAAAAAAAAAAAAAAAAAAAAAAAAAAhoaGfpycnIFAQEAAkY+Q&#10;AAkJCQD9/f0ABQUFAAIDAwAAAAAAAAAAAAAAAAAAAQAA/w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8A&#10;////AAAAAAABAQEA/Pv7APT19QDj4uIAx8fHAMnJyQDU1NQA6urqAAICAgD6+voAAQEBAAQEBAAA&#10;AAAAAwMDACcnJwAzMzMAPj4+ACgoKAAZGRkAAgICAP8AAAABAAAA/P39AAUG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P7+/gADAwMA+/v7AIaGhgCenp4AVFRU&#10;m46OjmYAAAAAAAAAAAAAAAAAAAAAAAAAAAAAAAAAAAAAAAAAAAAAAAAAAAAAAAAAAAH///8AAAAA&#10;AAAAAAAAAAAAAAAAAAAAAAAAAAAAAAAAAAAAAAAAAAAAAAAAAAAAAAAAAAAAqKioTn18fbEXFhYA&#10;l5iYACwrKwAAAAAAAQIC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C&#10;AgIA/v7+AAICAgD///8A/v7+AAAAAAACAgIA/fz9AP38/AD19vYA8fDwAPz8/AD6+voABgYGAAwM&#10;DAAREREABAYFAAQEBAD9/f0AAwMDAP7+/gABAQEA/f39AAEBAQ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D8/PwABgYGAN/f3wB2dnYAzMzMAHNzc25ubm6T&#10;AAAAAAAAAAAAAAAAAAAAAAAAAAAAAAAAAAAAAAAAAAAAAAAAAAAAAAAAAAAAAAAAAf///wAAAAAA&#10;AAAAAAAAAAAAAAAAAAAAAAAAAAAAAAAAAAAAAAAAAAAAAAAAAAAAAAAAAAAAAAAAzs3NHHt6e7nU&#10;1NQqbm5uAGdnZwAODw8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IC&#10;AgABAQEA/f39AP///wADAwMAAQEBAPz8/AAEAwQAAP//AP///wAAAAAA////AAIDAwAA//8AAAAA&#10;AP8AAAD+//4AAAAAAAICAgD///8A/v7+AAICAgABAQEA////AAIC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EBAQCdnZ0Aj4+PAA4ODuyEhIRHREREzgAAAAAA&#10;AAAAAAAAAAAAAAAAAAAAAAAAAAAAAAAAAAAAAAAAAAAAAAAAAAAAAAAAAAAAAAAB////AAAAAAAA&#10;AAAAAAAAAAAAAAAAAAAAAAAAAAAAAAAAAAAAAAAAAAAAAAAAAAAAAAAAAAAAAAAAAAAAAAAAAH99&#10;foyjo6NzGRkZAHx9fQA+PT0ACgsLAAAAAAAAAQAAAQEBAPz8/AADAwMA////AAICAgD///8AAAAA&#10;APz8/A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9/QD8/PwABAQEAAEBAQD6+voABwcHAAAA&#10;AAD39vcACQkJAPX09ADX2NgAjIuLANbW1v0NDQ3vjY2NPDk7OtkAAAAAAAAAAAAAAAAAAAAAAAAA&#10;AAAAAAAAAAAAAAAAAAAAAAAAAAAAAAAAAAAAAAAAAAAAAAAAAAAAAAAAAAAAAf///wAAAAAAAAAA&#10;AAAAAAAAAAAAAAAAAAAAAAAAAAAAAAAAAAAAAAAAAAAAAAAAAAAAAAAAAAAAAAAAAAAAAAAAAAAA&#10;AAAAAAAAAADHxcYnfX19ttvb2yIEBAQAe3t7AFNTUwAMDAwA/f39AAUGBgD+/f0AAwMDAAABAQ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BAAAAAAAAAAAAAAAAAAAAAAAAAAAAAAAAAAAAAAAAAAAA&#10;AAD/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EAAAAAAAAAAAAAAAAAAAAAAAAAAAAAAAAAAAAAAAAAAAAA&#10;AP8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">
                <v:shape id="Picture 198" o:spid="_x0000_s1027" type="#_x0000_t75" style="position:absolute;width:19145;height:3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">
                  <v:imagedata r:id="rId31" o:title=""/>
                  <v:path arrowok="t"/>
                </v:shape>
                <v:shape id="Picture 199" o:spid="_x0000_s1028" type="#_x0000_t75" style="position:absolute;left:20193;width:19380;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">
                  <v:imagedata r:id="rId32" o:title=""/>
                  <v:path arrowok="t"/>
                </v:shape>
                <v:shape id="Picture 200" o:spid="_x0000_s1029" type="#_x0000_t75" style="position:absolute;left:40862;width:19424;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">
                  <v:imagedata r:id="rId33" o:title=""/>
                  <v:path arrowok="t"/>
                </v:shape>
                <w10:wrap type="square" anchorx="margin"/>
              </v:group>
            </w:pict>
          </mc:Fallback>
        </mc:AlternateContent>
      </w:r>
      <w:r>
        <w:rPr>
          <w:noProof/>
          <w:lang w:val="en-GB" w:eastAsia="en-GB"/>
        </w:rPr>
        <w:t>The final design contains two filters which were done by javascript. They are location (cities) and order (ascending or desecending). The background is blue while the information is white. In addition to the prototype, we have added a search bar which allows users to search by either city or store name, which was done using javascript. The stores are displayed as a list which include the store name, location and an arrow which redirects users to the information page about a specific store.</w:t>
      </w:r>
    </w:p>
    <w:p w:rsidR="00D551D7" w:rsidRDefault="00D551D7" w:rsidP="00D551D7">
      <w:pPr>
        <w:rPr>
          <w:b/>
          <w:noProof/>
          <w:lang w:val="en-GB" w:eastAsia="en-GB"/>
        </w:rPr>
      </w:pPr>
    </w:p>
    <w:p w:rsidR="00D551D7" w:rsidRDefault="00D551D7" w:rsidP="00D551D7">
      <w:pPr>
        <w:rPr>
          <w:b/>
          <w:noProof/>
          <w:lang w:val="en-GB" w:eastAsia="en-GB"/>
        </w:rPr>
      </w:pPr>
      <w:r>
        <w:rPr>
          <w:b/>
          <w:noProof/>
          <w:lang w:val="en-GB" w:eastAsia="en-GB"/>
        </w:rPr>
        <w:t>Stores Information</w:t>
      </w:r>
    </w:p>
    <w:p w:rsidR="00D551D7" w:rsidRDefault="00D551D7" w:rsidP="00D551D7">
      <w:pPr>
        <w:rPr>
          <w:noProof/>
          <w:lang w:val="en-GB" w:eastAsia="en-GB"/>
        </w:rPr>
      </w:pPr>
      <w:r>
        <w:rPr>
          <w:noProof/>
          <w:lang w:val="en-GB" w:eastAsia="en-GB"/>
        </w:rPr>
        <w:t>The prototype shows the image of the poi, address of the poi and the location below it via google maps. There is a button displayed on the top right corner which allows users to add this to their favourites list.</w:t>
      </w:r>
    </w:p>
    <w:p w:rsidR="00D551D7" w:rsidRPr="002D1D42" w:rsidRDefault="00D551D7" w:rsidP="00D551D7">
      <w:pPr>
        <w:rPr>
          <w:noProof/>
          <w:lang w:val="en-GB" w:eastAsia="en-GB"/>
        </w:rPr>
      </w:pPr>
      <w:r w:rsidRPr="00E66951">
        <w:rPr>
          <w:noProof/>
          <w:lang w:val="en-GB" w:eastAsia="en-GB"/>
        </w:rPr>
        <w:t>The stores inf</w:t>
      </w:r>
      <w:r>
        <w:rPr>
          <w:noProof/>
          <w:lang w:val="en-GB" w:eastAsia="en-GB"/>
        </w:rPr>
        <w:t>ormation page contains a button,</w:t>
      </w:r>
      <w:r w:rsidRPr="00E66951">
        <w:rPr>
          <w:noProof/>
          <w:lang w:val="en-GB" w:eastAsia="en-GB"/>
        </w:rPr>
        <w:t xml:space="preserve"> which allows users to add the store to their favourties list</w:t>
      </w:r>
      <w:r>
        <w:rPr>
          <w:noProof/>
          <w:lang w:val="en-GB" w:eastAsia="en-GB"/>
        </w:rPr>
        <w:t xml:space="preserve">. Users </w:t>
      </w:r>
      <w:r w:rsidRPr="00E66951">
        <w:rPr>
          <w:noProof/>
          <w:lang w:val="en-GB" w:eastAsia="en-GB"/>
        </w:rPr>
        <w:t>are able to view their favourties list, on the favourties page. There is a image of the whole store building as oppose to a close up</w:t>
      </w:r>
      <w:r>
        <w:rPr>
          <w:noProof/>
          <w:lang w:val="en-GB" w:eastAsia="en-GB"/>
        </w:rPr>
        <w:t>,</w:t>
      </w:r>
      <w:r w:rsidRPr="00E66951">
        <w:rPr>
          <w:noProof/>
          <w:lang w:val="en-GB" w:eastAsia="en-GB"/>
        </w:rPr>
        <w:t xml:space="preserve"> because users will get an idea of the area and may recognise certain streets. Below the image is a description of the store, the address of the store, services they offer </w:t>
      </w:r>
      <w:r>
        <w:rPr>
          <w:noProof/>
          <w:lang w:val="en-GB" w:eastAsia="en-GB"/>
        </w:rPr>
        <w:t xml:space="preserve">which are displayed as labels </w:t>
      </w:r>
      <w:r w:rsidRPr="00E66951">
        <w:rPr>
          <w:noProof/>
          <w:lang w:val="en-GB" w:eastAsia="en-GB"/>
        </w:rPr>
        <w:t>and a collapsable list which shows the location of the store via Google Maps</w:t>
      </w:r>
      <w:r>
        <w:rPr>
          <w:noProof/>
          <w:lang w:val="en-GB" w:eastAsia="en-GB"/>
        </w:rPr>
        <w:t xml:space="preserve"> which had the script on there website</w:t>
      </w:r>
      <w:r w:rsidRPr="00E66951">
        <w:rPr>
          <w:noProof/>
          <w:lang w:val="en-GB" w:eastAsia="en-GB"/>
        </w:rPr>
        <w:t>.</w:t>
      </w:r>
      <w:r>
        <w:rPr>
          <w:noProof/>
          <w:lang w:val="en-GB" w:eastAsia="en-GB"/>
        </w:rPr>
        <w:t xml:space="preserve"> There is back button displayed in the navigation which redirects users back to the stores page.</w:t>
      </w:r>
    </w:p>
    <w:p w:rsidR="00D551D7" w:rsidRDefault="00D551D7" w:rsidP="00D551D7">
      <w:pPr>
        <w:rPr>
          <w:b/>
          <w:noProof/>
          <w:lang w:val="en-GB" w:eastAsia="en-GB"/>
        </w:rPr>
      </w:pPr>
      <w:r>
        <w:rPr>
          <w:b/>
          <w:noProof/>
          <w:lang w:val="en-GB" w:eastAsia="en-GB"/>
        </w:rPr>
        <mc:AlternateContent>
          <mc:Choice Requires="wpg">
            <w:drawing>
              <wp:anchor distT="0" distB="0" distL="114300" distR="114300" simplePos="0" relativeHeight="251685888" behindDoc="0" locked="0" layoutInCell="1" allowOverlap="1" wp14:anchorId="4BE5149E" wp14:editId="2E54DC66">
                <wp:simplePos x="0" y="0"/>
                <wp:positionH relativeFrom="margin">
                  <wp:align>center</wp:align>
                </wp:positionH>
                <wp:positionV relativeFrom="paragraph">
                  <wp:posOffset>0</wp:posOffset>
                </wp:positionV>
                <wp:extent cx="5860415" cy="3862070"/>
                <wp:effectExtent l="0" t="0" r="6985" b="5080"/>
                <wp:wrapSquare wrapText="bothSides"/>
                <wp:docPr id="201" name="Group 201"/>
                <wp:cNvGraphicFramePr/>
                <a:graphic xmlns:a="http://schemas.openxmlformats.org/drawingml/2006/main">
                  <a:graphicData uri="http://schemas.microsoft.com/office/word/2010/wordprocessingGroup">
                    <wpg:wgp>
                      <wpg:cNvGrpSpPr/>
                      <wpg:grpSpPr>
                        <a:xfrm>
                          <a:off x="0" y="0"/>
                          <a:ext cx="5860415" cy="3862070"/>
                          <a:chOff x="0" y="0"/>
                          <a:chExt cx="5860415" cy="3862070"/>
                        </a:xfrm>
                      </wpg:grpSpPr>
                      <pic:pic xmlns:pic="http://schemas.openxmlformats.org/drawingml/2006/picture">
                        <pic:nvPicPr>
                          <pic:cNvPr id="202" name="Picture 20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855470" cy="3794760"/>
                          </a:xfrm>
                          <a:prstGeom prst="rect">
                            <a:avLst/>
                          </a:prstGeom>
                        </pic:spPr>
                      </pic:pic>
                      <pic:pic xmlns:pic="http://schemas.openxmlformats.org/drawingml/2006/picture">
                        <pic:nvPicPr>
                          <pic:cNvPr id="203" name="Picture 20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952625" y="0"/>
                            <a:ext cx="1884680" cy="3834765"/>
                          </a:xfrm>
                          <a:prstGeom prst="rect">
                            <a:avLst/>
                          </a:prstGeom>
                        </pic:spPr>
                      </pic:pic>
                      <pic:pic xmlns:pic="http://schemas.openxmlformats.org/drawingml/2006/picture">
                        <pic:nvPicPr>
                          <pic:cNvPr id="204" name="Picture 20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962400" y="0"/>
                            <a:ext cx="1898015" cy="3862070"/>
                          </a:xfrm>
                          <a:prstGeom prst="rect">
                            <a:avLst/>
                          </a:prstGeom>
                        </pic:spPr>
                      </pic:pic>
                    </wpg:wgp>
                  </a:graphicData>
                </a:graphic>
              </wp:anchor>
            </w:drawing>
          </mc:Choice>
          <mc:Fallback>
            <w:pict>
              <v:group w14:anchorId="3996FEB6" id="Group 201" o:spid="_x0000_s1026" style="position:absolute;margin-left:0;margin-top:0;width:461.45pt;height:304.1pt;z-index:251685888;mso-position-horizontal:center;mso-position-horizontal-relative:margin" coordsize="58604,3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&#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D///8A/v7+AAEBAQDn&#10;5uYAeXl5ALm5uQAZGRn6q6urEiUnJvUAAAAAAAAAAAAAAAAAAAAAAAAAAAAAAAAAAAAAAAAAAAAA&#10;AAAAAAAAAAAAAAAAAAAAAAAAAAAAAAAAAAACAAAAAAAAAAAAAAAAAAAAAAAAAAAAAAAAAAAAAAAA&#10;AAAAAAAAAAAAAAAAAAAAAAAAAAAAAAAAAAAAAAAAj4+PcyQkJP/q6uofqKioAKurqwAlJSUAAgIC&#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8/AAAAAAAAQEBABYX&#10;FwCbm5sAvr6+ABQUFAZGRkb0dXJzmgAAAAAAAAAAAAAAAAAAAAAAAAAAAAAAAAAAAAAAAAAAAAAA&#10;AAAAAAAAAAAAAAAAAAAAAAAAAAAAAAAAAAH///8AAAAAAAAAAAAAAAAAAAAAAAAAAAAAAAAAAAAA&#10;AAAAAAAAAAAAAAAAAAAAAAAAAAAAAAAAAFdXV7/CwsJAampqAGxsbAAPDw8AAQEBAP///wACAgIA&#10;/f39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QEBAP///wD+/v4AAQEB&#10;AP39/QAFBQUA9vb2AKWlpQCNi4wAICAg2ZCQkDkpKyrvAAAAAAAAAAAAAAAAAAAAAAAAAAAAAAAA&#10;AAAAAAAAAAAAAAAAAAAAAAAAAAAAAAAAAf///wAAAAAAAAAAAAAAAAAAAAAAAAAAAAAAAAAAAAAA&#10;AAAAAAAAAAAAAAAAAAAAAM/PzxltbW3N8fHxE5CQkAY+Pj4A/v7+AAQEBAABAQEA////AAICAgD+&#10;/v4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D///8AAwMDAP///wD///8A&#10;AQEBAP///wD8/PwAAgICANLQ0QBxcXEA8/Pz+IqKij5ERkXLAAAAAAAAAAAAAAAAAAAAAAAAAAAA&#10;AAAAAAAAAAAAAAAAAAAAAAAAAAAAAAACAAAAAAAAAAAAAAAAAAAAAAAAAAAAAAAAAAAAAAAAAAAA&#10;AAAAAAAAAAAAAAC9vb0yYWFh3gYGBhmzs7MGQ0NDAAUFBQAHBwcAAwMDAAICAgADAwMAAQEB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AMDAwAAAAAAAQEBAAICAgAB&#10;AQEAAgICAAYGBgAEBAQALC4tAKaopwAlJyYIZmZmyqqoqU4AAAAAAAAAAAAAAAAAAAAAAAAAAAAA&#10;AAAAAAAAAAAAAAAAAAAAAAAAAAAAAAIAAAAAAAAAAAAAAAAAAAAAAAAAAAAAAAAAAAAAAAAAAAAA&#10;AAAAAAAAvLy8Mmtra80iIiIIq6urAB4eH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FhYWAKGhoQBJS0oAenp6sayqq0wAAAAAAAAAAAAAAAAAAAAAAAAA&#10;AAAAAAAAAAAAAAAAAAAAAAAAAAAAAf///wAAAAAAAAAAAAAAAAAAAAAAAAAAAAAAAAAAAAAAAAAA&#10;ANHR0RZaWlrmJCQkA6urqwD9/f0ACAgI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P3+/QADAQIA/f39AP39/QB0cnMAsLCwAKCfnzZDRkXLAAAAAAAAAAAAAAAA&#10;AAAAAAAAAAAAAAAAAAAAAAAAAAAB////AAAAAAAAAAAAAAAAAAAAAAAAAAAAAAAAAAAAAAAAAAAA&#10;Kysr/BYWFgO3t7cAAgICAAYG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f79AP38/QAFBAQAAQEBAP/+/wBcW1sAxsTEALO1tRctLy7qAAAAAAAAAAAA&#10;AAAAAAAAAAAAAAAAAAAAAAAAAAH///8AAAAAAAAAAAAAAAAAAAAAAAAAAAAAAAAAAAAAACYmJv8S&#10;EhLstLS0FBQUF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n5+QBVVVUA3tzdAK+wsAwmJyb1AAAAAAAA&#10;AAAAAAAAAAAAAAAAAAAAAAAAAgAAAAAAAAAAAAAAAAAAAAAAAAAAAAAAAAAAAABcXFy59vb2AKSk&#10;pBQUFBQ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f0ACAgIAKOjowAKDAsAbWxszQAAAAAAAAAAAAAA&#10;AAAAAAAAAAAAAAAAAAAAAAACAAAAAAAAAAAAAAAAAAAAAAAAAAAAAAAAp6enUcLCwkaVlZUAGx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B&#10;AAAAAQAAAAEAAAABAAAAAQAAAAE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CQkJAJWVlQDf4OAnhIKDhAAAAAAAAAAA&#10;AAAAAAAAAAAAAAAAAAAAAAH///8AAAAAAAAAAAAAAAAAAAAAAN3b3AhPUVD0OTk5A5WVlQAGBgY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z8AP///wAFBQUA/Pz8AImIiQCdnJwAqampIzU3Nt4A&#10;AAAAAAAAAAAAAAAAAAAAAf///wAAAAAAAAAAAAAAAAAAAAAAcG5voLy+vV/GxsYADg4OAPn5+QAH&#10;Bw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AAICAgD///8AAAAAAAEBAQD///8AAAAAAAEBAQD///8A/v7+AAMDAwD///8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fj4AFBPUAAHBwfQsrSzMQAA&#10;AAAAAAAAAAAAAAAAAAACAAAAAAAAAAAAAAAAAAAAAMPBwi2xsbFfcXFxAA0NDQD///8A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v8A&#10;/fz8AAAAAAD8/PwA/Pz8AAD//wABAAEA/v7+AP7+/gADAwMA9vb2AP7+/g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gICAAICAgAICAkAeXl5ANDQ0DCfnZ5fAAAA&#10;AAAAAAAAAAAAAAAAAAH///8AAAAAAAAAAAAAAAAAW1lavOnp6UO4urkAAQEB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AP79/QAD&#10;BAQA/v39AP39/QD///8A/Pz8AAUFBQAEBQUA9/j3AAgICAD///8A+vr6AAkJC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9/gABAQEAZWRkANPT0+/Jy8oS&#10;AAAAAAAAAAAAAAAAAgAAAAAAAAAAAAAAAMzMzBzAwMBDZ2hoAAMDAwACAgI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AAAgMDAP/+&#10;/gAAAAAAubm5AENDQwAsLCwAMzMzAJOSkgACAgIA/f39AAMDAwAJCQ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9AP39/QBvb28A5ubmEbSys0AA&#10;AAAAAAAAAAAAAAAB////AAAAAAAAAAAAWFhYv+bk5UC8vb0ABQYFAAAAAAABAQEA/Pz8AAMDAw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9/QABAQIA9PPz&#10;AGJiYgDLy8sAJSUlAEBAQADS0tIAyMjIABgZGACkpaUAIyMjAP7+/gAEB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6+vrAJ2dnQBi&#10;YmIAOjo6AAICAgAFBgYA/f39ACcmJgCIiooA1NTUANrZ2Q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CAgIAMDAwAAkJCQCenZ2K&#10;AAAAAAAAAAACAAAAAAAAAAC1tbVnOzs7ABsbGw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QDi4uIA+/v7AFBQ&#10;UAADBAQA/v39AP38/AABAgIAAgMDADEwMAAJCQkAtra2AP/+/g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EBAQAHBwcAYmJiALOzs18A&#10;AAAAAAAAAAIAAAAAAAAAAOHh4SJUVFQ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EAP39/QD///8ACAgI&#10;AAD//wAAAQEAAQEBAAAAAAD///8A+vr6APn5+QARERE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Pz8AAEBAQBcXFwA+/v7AM/N&#10;zhwAAAAAAgAAAACnp6dR+Pj4ACsrKw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AISEhAAUFBQCfn58A&#10;////AAIBAQACAgIAAP//AP///wDV1dUA9fX1ADk5OQ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EBAQAAwMDABkZGQADAwMAt7e3&#10;ZQAAAAACAAAAALGxsW4gICAAGhoaAAQEBA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APDw8AampqAKGhoQDD&#10;w8MA+/v7AP7+/gAAAQEA0M/PAHR0dAAtLS0AJygoAP7+/gAB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QEAC0tLQC8vLxf&#10;AAAAAAQAAAAA19fXOEVFRQAFBQUA/v7+AAM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BAAIDAwBwcHAAx8fHAE5O&#10;TgAnJycAMTExAN3d3QDS0tIAJycnALa2tgAAAAAA//7+AAAC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SkpKAIODgx8A&#10;AAAAAgAAAAD4+PgINzc3AAEBAQABAQE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QEBAAAAAACoqKgAtba2&#10;ACEhIQDR0dEAAwMDAI6OjgC4uLgABQYGAAD//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5OTkABAQEANbV&#10;1hEEAAAAAPX09QAmJCUA//7/AP/+/w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EBQQA/wMCAAAAAQA8PTwA&#10;Ozs7APz8/AAEBAMAAQICAAD/AAABAgEA//7+AAQG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kpKQAEBAQA7Ovr&#10;HATZ19gO/v39AA8QEAABAAAAAgEB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BAgIAAAAAAAAAAAAB&#10;AwEABgMGAAAAAAAAAAAAAAEAAAAAAAAB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cHAAkJCQDp6ekh&#10;AuPj4ycBAQEACgkJAP///wABAgI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AObm5iUC&#10;8fHxFwAAAAADAwMAAAEBAAD//w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ACAgIA8/PzEQL5&#10;+fkI/f39AAYGBgAB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ICAgD4+PgLAvf3&#10;9w4CAgIAAAEBAAAAAAA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AAgICAPz8/AY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D/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D//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BgYGACEhIQAjIyMA+/v7AAYGBgD+/v4A////AAcH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P7+/gAGBgYA/v7+AAEBAQAAAAAAAAAAAAAAAAAAAAAAAAAAAAAAAAAAAAAA&#10;AAAAAAAAAAAAAAAAAAAAAAAAAAAAAAAAAAAAAAAAAAD/AAAAAAAAAAAAAAAAAAAAAAAAAAAAAAAA&#10;AAAAAAAAAAE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CAgIAAQEBAP39/Q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QEBAAAAAAABAQEAAAAAAAAAAAABAQEAAAAAAAEBAQ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7AAUGBgD///8A/v7+APz8/AALCwsA/Pz8&#10;AAQEBAD8/PwABAQEAAAAAAAAAAAAAAAAAAAAAAAAAAAAAAAAAAAAAAAAAAAAAAAAAAAAAAAAAAAA&#10;AAAAAAAAAAAAAAAAAAAAAAQAAAAAAAAAAAAAAAAAAAAAAAAAAAD//wAAAAEAAAAAAAAAAAAAAAAA&#10;AAAAAAAAAAAAAAAAAAAAAAAAAAAAAAAAAAAAAAAAAAAAAAAA+vn5ADQ0NADu7u4A9id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x9VgBHR0cA&#10;+vr6AAUFBQAAAAAAAAAAAAAAAAAAAAAAAAAAAAAAAAAAAAAAAAAAAAAAAAAAAAAAAAAAAAAAAAAA&#10;AAAAAAAAAAAAAAAAAAAAAgAAAAAAAAAAAAAAAAAAAAAAAAAAAAEBAAAAAAAAAAAAAAAAAAAAAAAA&#10;AAAAAAAAAAAAAAAAAAAAAAAAAAAAAAAAAAAAAAAAAAAAAAADAwMA+/v7AGh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sLAPz8/AAE&#10;BAQA////AAAAAAAAAAAAAAAAAAAAAAAAAAAAAAAAAAAAAAAAAAAAAAAAAAAAAAAAAAAAAAAAAAAA&#10;AAAAAAAAAAAAAAAAAAACAAAAAAAAAAAAAAAAAAAAAAAAAAAAAAAAAAAAAAAAAAAAAAAAAAAAAAAA&#10;AAAAAAAAAAAAAAAAAAAAAAAAAAAAAAAAAAAAAAAAAAAAAAQFBQABAQEAExM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UAAQEBAP39&#10;/QAAAAAAAAAAAAAAAAAAAAAAAAAAAAAAAAAAAAAAAAAAAAAAAAAAAAAAAAAAAAAAAAAAAAAAAAAA&#10;AAAAAAAAAAAAAAAAAAQAAAAAAAAAAAAAAAAAAAAAAAAAAAAAAAAAAAAAAAAAAAAAAAAAAAAAAAAA&#10;AAAAAAAAAAAAAAAAAAAAAAAAAAAAAAAAAAAAAAAAAAAA//7+AAEBAQ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n5+QACAgIAAgIC&#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BgU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DkuJMAAAAAAAAAAAB4Y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DzxJ0AAAAAAHtj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DzxJ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EBAAAAAAAAAAAAAwMCAP39/gAAAAAAAAAAAAMDAgD9/f4AAAAAAAAAAAADAwIA/f3+&#10;AAAAAAABAQEAAgIBAP39/gAAAAAAAQEAAAEBAQD+/v8AAAAAAAICAQD//wAA/v//AP///w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rIcAAAAAAAAAAAAAAAAAAAAAAAAAAAAAAAAAAAAAAAAAAAAAAAAAAAAAAAAAAAAAAAAA&#10;AAAAAAAAAAAAAAAAAAAAAAAAAAAAAAAAAAAAAAAAAAAAAAAAAAAAAAAAAACMpbgAmK7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LXEAAAAAAAAAAEABQMCAPv9/QAAAAAAAAABAAUEAwD7/PwAAAAAAAIBAQAB&#10;AQEA/f7+AAAAAAAEAwIA/v4AAP7//gAAAAAABAMDAP3+/gD///8AYEs8AAICAg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O/y9QAJFQYAAAAAAAAAAADzxJ0AAAAAAAAA&#10;AAAAAAAAAAAAAAAAAAD8/f4AET9lAAAAAAAAAAAA88SdAEBmhADN1t8AAAAAAAAAAAAAAAAAAAAA&#10;APPEnQCYrL0AdZCmAAAAAAAAAAAAAAAAAAAAAAAAAAAAAAAAAAAAAAAAAAAAAAAAAAAAAAAAAAAA&#10;AAAAAAAAAADzxJ0AMlp7AM6mhQAAAAAAAAAAAAAAAAAAAAAAAAAAAAAAAAAAAAAAUHKOAL3K1QAA&#10;AAAAAAAAAAAAAADzxJ0AAAAAAAAAAAAAAAAAAAAAAAAAAAAAAAAAAAAAAAAAAAAAAAAA5uvvACdR&#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sIAPP1+AAAAAAAAQEBAAsJBwD09vgAAAAAAAICAQAHBgQA9vj6AAAAAAAGBAMA&#10;AgEBAPj6+wAAAAAACQcFAPz9/gD7/P0AAAAAAAsJBwD4+fs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z9fgAAAAAAAEBAQALCQcAcllGAAAAAAABAQAABQQDAPr7/QAAAAAAAgIAAAMCAgD7&#10;/P4AAAAAAAMCAQABAQAA/P3/AIKdsgALCQcA9/n6AP7+/wAAAAAAAwIC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CwkHAPT2+ABeSjoAAAAAAAAAAAAAAAAAAAAAAAAAAAAAAAAAAAAAAAAA&#10;AAAAAAAAAAAAAAAAAAAAAAAAjqe6APb4+QD+/v8AAAAAAAAAAAD9/v4AAAAA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DAoHAPP1+AAAAAAAJlV5AAoIBwD09vgAAAAAAAUEAwAEAwIA9/n7AAAA&#10;AAAJBwYA+/z8APz9/gAAAAAADAoIAPX3+QD///8AAAAAAA0LC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JBwDz9fgAAAAAAAMCAgAJBwYA9Pb4AAAAAAAFBAMABAMDAPf5+wAAAAAACggG&#10;APv8/AD8/f4AAAAAAAwKCAD2+PkA////AAAAAAANCwgA9Pb5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AHBgQA9vj6AAAAAAB3XkoAAAAAAAAAAAAAAAAAAAAAAAAAAAAAAAAAAAAAAAAA&#10;AAAAAAAAAAAAAAAAAAAAAAAAnLLDAP///wAAAAAADQsI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PPEnQAAAAAAAAAAAAAAAAAAAAAAAAAA&#10;AAAAAAAAAAAAAAAAAP3+/gApUnUAAAAAAAAAAAAAAAAAAAAAAAAAAAAAAAAAAAAAAAAAAAAAAAAA&#10;AAAAAAAAAAAAAAAAAAAAAAAAAAAAAAAAAAAAAAAAAAAAAAAAAAAAAAAAAAAAAAAAAAAAAAAAAAAA&#10;AAAAAAAAAAAAAAAAAAAAAAAAAAAAAAAAAAAAAAAAAAAAAAAAAAAAAAAAAAAAAAC2k3YAAAAAAA08&#10;YwAAAAAAAAAAAAAAAADzxJ0AAAAAAAAAAAAAAAAAAAAAAAAAAAAAAAAAAAAAAAAAAADs8PMAZ4S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YEAPb4+gAAAAAABgUEACxZfQD4+vsAAAAAAAoIBgD7/P0A+/z9AAAAAAALCQcA9/j6&#10;AP7//wAAAAAADQsIAPT2+QD///8AAAAAAA0LCADz9fg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PoAAAAAAAYFBAACAQEA+Pr7AAAAAAAJBwYA+vv8APz9/gAAAAAACwkHAPj5+wD+//8A&#10;AAAAAA0LCAD09vkA////AAAAAAANCwgA8/X4AAAAAAAAAAAAAwIC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QQAAgEBAPj6+wAAAAAACQcGAPv8/AD8/f4AAAAAAAsJBwD3+foA/v7/AAAAAAAN&#10;CwgA8/X4AAAAAAAAAAAADQsIAPP1+AAAAAAAAAAAAAAAAAD9/v4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QDAAIBAQD4+vsAAAAAAHddSQD9/v4A//8AAAAAAAAEBAMA/f3+AP///wAAAAAABQUDAPv7&#10;/QAAAAAAAAAAAAUFAwCIobYAAAAAAAAAAAANCwgAAAAAAAAAAA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PjEA&#10;dZCmAAAAAAAAAAAAAAAAAAAAAAAAAAAAAAAAAAAAAAAAAAAAAAAAAAAAAAAAAAAAAAAAAAAAAAAA&#10;AAAA2+LoAAAAAAAAAAAAAAAAAAAAAAAAAAAAAAAAAAAAAAANPGMA88SdAPPEnQANPGMAAAAAAAAA&#10;AAAAAAAAAAAAAAAAAAAAAAAAAAAAAAAAAAAAAAAAAAAAAAAAAAAAAAAAAAAAAAAAAAAAAAAAAAAA&#10;AM6mhQAyWn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9/n7AAAAAAAKCAYAZVA/AAAAAAAAAAAAAAAAAAAAAAAAAAAAAAAAAAAAAAAAAAAAAAAA&#10;AAAAAAAAAAAAAAAAAIihtgAAAAAADQsIAPP1+AAAAAAAAAAAAAAAAAAAAAAAAAAAAAAAAAAAAAAA&#10;AAAAAAAAAAAAAAAAAAAAAAAAAAAAAAAAAAAAAAAAAAAAAAAAAAAAAAAAAAAAAAAAAAAAAAAAAAAA&#10;AAAAAAAAAAAAAAAAAAAAAAAAAAAAAAAAAAAAAAAAAAAAAAAAAAAAAAAAAAAAAAAE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wWEgAA&#10;AAAAAAAAAAAAAAAAAAAAAAAAAAAAAAAAAAAAAAAAAAAAAAAAAAAAAAAAAAAAAAAAAAAAAAAAAAAA&#10;AAAAAAAAAAAAAAAAAAAAAAAAAAAAAAAAAAAAAAAAAAAAAAAAAAAUQWcA7L+ZABsWEQDl6u8AAAAA&#10;AAAAAAAAAAAAAAAAAAAAAAAAAAAAAAAAAAAAAAAAAAAAAAAAAAAAAAAAAAAAAAAAAAAAAAAAAAAA&#10;JR4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f5+wAAAAAACQcFAPv8/QAkU3gAAAAAAAwKCAD2+PkA/v7/AAAAAAAMCggA9ff5AP///wAAAAAA&#10;DQsIAPP1+AAAAAAAAAAAAA0LCADz9fgAAAAAAAAAAAADAgI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PmQAAAAAAAAA&#10;AAAAAAAAAAAAAAAAAAAAAAAAAAAAAAAAAAAAAAAAAAAAAAAAAAAAAAAAAAAAAAAAAADzxJ0AAAAA&#10;AAAAAAAAAAAAAAAAAAAAAAAAAAAAAAAAAAAAAAAAAAAAAAAAAPn7/AD6+/wA2K6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HBgD8/f4A+/z9AAAAAAALCQcA9ff5AP7+/wAAAAAADAoIAPX3+QD///8AAAAAAA0LCADz&#10;9fgAAAAAAAAAAAANCwgA8/X4AAAAAAAAAAAAAAAAAP3+/g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wAAAAAA88Sd&#10;AAAAAAAAAAAAAAAAAAAAAAAAAAAAAAAAAAAAAAAAAAAAAAAAAAAAAAAAAAAAAgIBAAAAAAATQWcA&#10;AAAAAAAAAAAAAAAAAAAAAAAAAAAAAAAAAAAAAAAAAAAAAAAAAAAAABNBZwAAAAAA88SdAAAAAAAA&#10;AAAAAAAAAAAAAAAAAAAAAAAAAAAAAAAAAAAAAAAAAAAAAAAAAAAAAAAAAAAAAAAAAAAAAAAAACtU&#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BwYA/P39APv8/QAAAAAACwkHAPf5+gD///8AAAAAAAwKCAD19/kA////AAAAAAANCwgA8/X4AAAA&#10;AAAAAAAADQsIAPP1+AAAAAAAAAAAAA0LC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zaWEAAAAAAAAAAAAAAAAAAAAAAAAAAAAAAAAAAAAAAAAAAAAAAAAAA08YwAAAAAA&#10;88SdAAAAAAAAAAAAAAAAAAAAAAAAAAAAAAAAAAAAAAAAAAAAAAAAAAAAAADxwpwAAAAAAPr7/AAA&#10;AAAAAAAAAAAAAAAAAAAAAAAAAAAAAAAAAAAAAAAAAAAAAAAAAAAAAAAAAA08YwAAAAAA88SdAAAA&#10;AAAAAAAAAAAAAAAAAAAAAAAAAAAAAAAAAAAAAAAAAAAAAAAAAAAAAAAAAAAAAPPEnQAAAAAA4uj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9&#10;/QD7/P0AAAAAAAsJBwD3+foA/v7/AAAAAAANCwgA9ff5AP///wAAAAAADQsIAPP1+AAAAAAAAAAA&#10;AA0LCADz9fgAAAAAAAAAAAANCwgA8/X4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NWsigAeGBMAPmOCAMKdfgAAAAAAAAAAAAAAAAAAAAAAAAAAAAAAAAAAAAAAAAAAAA8+ZADx&#10;wpwA88SdAA08YwAAAAAAAAAAAAAAAAAAAAAAAAAAAAAAAACwjnIAQzYrAAAAAAANPGMAAAAAAAAA&#10;AAAAAAAAAAAAAAAAAAAAAAAAAAAAAAAAAAAAAAAAAAAAAAAAAAAAAAAAAAAAABA+ZQDwwpsAAAAA&#10;AAAAAAAAAAAAAAAAAAAAAAAAAAAAAAAAAAAAAAAAAAAAAAAAAAAAAADvwZsAAAAAAA8+Z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F5L&#10;AAAAAAAFBAIA/f7/AP7+/wAAAAAABgUEAPv8/AD//wAAAAAAAAYFBAD6+/wAAAAAAAAAAAAGBQQA&#10;+vv8AAAAAAAAAAAABgUEAPr7/AAAAAAAAAAAAAMCAg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VHkAAAAAAAQDAgD9&#10;/v4A//8AAAAAAAAFBAMA+/z9AAAAAAAAAAAABQQDAPv8/QAAAAAAAAAAAAUEAwD7/P0AAAAAAAAA&#10;AAAFBAMA+/z9AAAAAAAAAAAABQQDAPv8/QD/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wAAAAAA+vz9AAAA&#10;AAAAAAAAAAAAAPn7/AAAAAAAAAAAAAAAAAD5+/wAAAAAAAAAAAAAAAAA+fv8AAAAAAAAAAAAAAAA&#10;APn7/AAAAAAAAAAAAAAAAAD5+/w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88SdAAAAAAAAAAAAAAAAAAAAAAAAAAAAAAAAAAAAAAAAAAAAAAAAAAAAAAAA&#10;AAAAAAAAAAAAAAAAAAAAAAAAAAAAAAAAAAAAAAAAAAAAAAAAAAAADTx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AAAAAAAAAAAAAAAAAAAAAAAAAAAAAAAAAAAAAAAAAAAAAAAAAAAAAAAAAAAA&#10;AAAAAAAAAAAAAABti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wAAAAEAAAAAAAAAAAAAAAAAAAAAAAAAAAAAAAAAAAAAAAAAAAAAAAAAAAAAAAAAAAAAAAAAAAAA&#10;AAAAAAAAAAAAAAAAAAAAAAAAAAAAAAAAAAAAAAAAAAAAAAAAAAAAAAAAAAAAAAAAAAAAAAAAAAAA&#10;AAAAAAAAAAAAAKCyw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QAA&#10;AAAAAAAAAAAAAAAAAAAAAAAAAAAAAAAAAAAAAAAAAAAAAAAAAAAAAAAAAAAAAAAAAAAAAAAAAAAA&#10;AAAAAAAAAADzwZsAA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fX1wBFRUUAAABfAAAAAAAAAAAAAAAAAAAAAAAAAAAAAAAAAAAAAAAAAAAAAAAAAAAAAAAAAAAA&#10;AAAAAAAAAAAAAAAAAAAAAAAAAAAAAAAAAAAAAAAAAAACAAAAAAAAAAAAAAAAAAAAAAAAAAD/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DQ0AAAAAAAAAAAA&#10;AAAAAAAAAAAAAAAAREREAAAAAAAAAAAAAAAAAAAAAAAAAAAAAAAAAAAAAAAAAAAAAAAAAAAAAAAA&#10;AAAAAAAAAAAAAAAAAAAAAAAAAAAAAAAAAAAAAAAAAAAAAAAAAAAAAAAAAAAAAAAAAAAANDQ0AAAA&#10;AAAAAAAAAAAAAAAAAAAAAAAARER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h4cAAAAAAAAAAAAA&#10;AAAAAAAAAENDQwBnZ2cAAAAAAAAAAAAAAAAAAAAAAAAAAAAAAAAAAAAAAAAAAAAAAAAAAAAAAAAA&#10;AAAAAAAAAAAAAAAAAAAAAAAAAAAAAAAAAAAAAAAAAAAAAAAAAAAAAAAAAAAAAAAAAACHh4cAAAAA&#10;AAAAAAAAAAAAAAAAAENDQwBnZ2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VFRQBFRUUAAAAAAAAA&#10;AAAAAAAAAAAAAAAAAAAAAAAAAAAAAAAAAAAAAAAAAAAAAAAAAACrq6sAAAAAAAAAAAAAAAAAAAAA&#10;AAAAAAAAAAAAAAAAAAAAAAAAAAAAAAAAAAAAAAAAAAAAAAAAAAAAAAAAAAAAAAAAAEVFRQBFRU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7e3gBXV1cA////&#10;AAAAAAAAAAAAZWVlACMj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IiAMvL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P8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qamgAAAAAAAAAAADExMQASEh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qamgAAAAAAAAAAADExMQASEhIAAAAAAAAAAAAAAAAA&#10;AAAAAAAAAAAAAAAAAAAAAAAAAAAAAAAAAAAAAAAAAAAAAAAAAAAAAAAAAAAAAAAAAAAAAAAAAAAA&#10;AAAAAAAAAAAAAAAAAAAAAAAAAN3d3QC9vb0AISEhABISE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hISAFdXVwAAAAAAAAAAAAAA&#10;AAAAAAAAAAAAAAAAAAAAAAAAAAAAAAAAAAAAAAAAAAAAAAAAAAAAAAAAAAAAAAAAAAAAAAAAAAAA&#10;AAAAAAAAAAAAAAAAAAAAAAAAAAAAAAAAAAAAAAAAAAAAZmZ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mZmAAAAAAAAAAAAAAAAAAAAAAAAAAAAAAAAAAAAAAAA&#10;AAAAAAAAAAAAAAAAAAAAAAAAAAAAAAAAAAAAEhISAFdXVwAAAAAAAAAAAAAAAAAAAAAAAAAAAAAA&#10;AAAAAAAAAAAAAAAAAAAAAAAAIyMjACMjI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u7uwDLy8sAAAAAAAAAAAAAAAAAAAAAAAAAAAAAAAAAAAAAAAAAAAAAAAAAAAAA&#10;AAAAAAAAAAAAAAAAAAAAAAAAAAAAAAAAAAAAAAAAAAAAAAAAAAAAAAAAAAAAAAAAAAAAAAAAAAAA&#10;AAAAAAAAAAAAAAAAqqqqAN3d3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7u4AAAAAAN/f3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P//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3NzQAiIiIA7+/vAN3d3QAjIyMAAAAAAO7u7gC7u7sAV1dXAAAAAAC7u7sAAAAAAEVFRQAA&#10;AAAAqqqqAERERAASEhIAzMzMAM7OzgAAAAAAISEhAEVFRQDu7u4Au7u7AAEBAQDw8PAAZmZmAMzM&#10;zADOzs4ADw8PAAEBAQAAAAAAAAAAAKqqqgDw8PAAAAAAADExMQA1NT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t7eAEVFRQDu7u4Au7u7ACMjIwAAAAAAEhISAAEBAQDu7u4AEhISAO/v7wD///8AAAAAAO7u&#10;7gD///8AEhISAO7u7gDd3d0AZmZmAAAAAACZmZkAAAAAAAAAAADw8PAAVVVVABISEgDu7u4Azc3N&#10;AGdnZwDu7u4Aq6urAAAAAADd3d0AERERAFZWVgAAAAAAmZmZADU1N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zM&#10;zAAyMjIAAAAAABISEgASEhIA3d3dACMjIwAAAAAAIiIiAN3d3QDv7+8AISEhAPDw8ADu7u4A3t7e&#10;ACIiIgAAAAAAEhISAEVFRQCZmZkAAQEBAAEBAQDu7u4AAAAAABAQEAASEhIAAAAAAN7e3gAyMjIA&#10;AAAAABISEgAiIiIAAAAAABEREQDe3t4AmpqaACEhIQBnZ2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c3N&#10;AAEBAQDPz88AAAAAAAAAAADu7u4AIyMjAAAAAAAiIiIAu7u7AAEBAQASEhIAEhISAN3d3QDf398A&#10;REREAAAAAADd3d0Avb29AGdnZwAAAAAAmZmZAAAAAAAAAAAAAAAAAAAAAAAAAAAAAAAAAAAAAAAA&#10;AAAAAAAAAAAAAAAAAAAAEhISAGdnZwDu7u4Aq6urAJqamgBDQ0MAIyM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3d3QAiIiIA&#10;ZmZmAGZmZgBmZmYAZmZmAAEBAQDu7u4AAAAAABISEgABAQEA3d3dACMjIwAREREA8PDwAAAAAAAS&#10;EhIAAAAAAAAAAAAhISEAAAAAAN3d3QABAQEAAAAAAAAAAAAAAAAAAAAAAAAAAAAiIiIAzs7OAAAA&#10;AAAAAAAA3t7eAAAAAADMzMwAu7u7ABISEgBnZ2cAISEhAO7u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c3NAEVFRQAA&#10;AAAAAAAAAAAAAAAAAAAAMzMzAM3NzQAAAAAAAAAAACIiIgAAAAAAAAAAABISEgDv7+8AISEhAAAA&#10;AAAAAAAAIyMjAN7e3gCampoA3t7eAP///wDv7+8AAAAAAAAAAAAAAAAAAAAAABISEgAzMzMAmpqa&#10;AJqamgAQEBAAAAAAADQ0NAAAAAAAmpqaAJqamgDu7u4ANTU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FZWVgAA&#10;AAAAAAAAAAAAAAAAAAAAAAAAACMjIwAjIyMAAAAAAAAAAAA0NDQANDQ0AAAAAAAAAAAAVlZWAAAA&#10;AAAAAAAAAAAAAAAAAABnZ2cAAAAAAAAAAAAAAAAAAAAAAAAAAABXV1cAAAAAAAAAAAAAAAAANDQ0&#10;ADQ0NAAAAAAAAAAAAAAAAAAAAAAARUV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3d3QC9vb0AISEhABIS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3d3QC9vb0AISEhABISEg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yMjACMjI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yMjACMjIw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IS&#10;EgBXV1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&#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c1gAAAAAAAAAAAHMwEwAoEg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D/AAAAAQAAAAAA&#10;AAAAAAAAAAAAAAAAAAAAAAAAAAAAAAAAAAAAAAAAAAAAAAAAAAAAAAAAAAAAAAAAAAAAAAAAAAAA&#10;AP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W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P8AAAAAAAAAAAAA&#10;AAAAAAAAAAAAAAAAAAAAAAAAAAAAAAAAAAAAAABVVVUANDQ0ADQ0NAA0NDQANDQ0ADQ0NAA0NDQA&#10;u7u7AAAAAAAAAAAAAAAAAAAAAAAAAAAAAAAAAAAAAAAAAAAAAAAAADQ0NADd3d0AAAAAADQ0NADd&#10;3d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D//wAAAAEAAAAAAAAAAAAAAAAAAAAA&#10;AAAAAAAAAAAAAAAAAAAAAAAAAAAAAAAAAAAAAAAAAAAAAAAAAAAAAAAAAAAAAAAAAAAAAAAAAAAA&#10;AAAAAAAAAAAAAAAAAAAAAAAAAAAAAAAAAAAAAAAAAABlZWUAZ2d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NDQ0ALu7uwAAAAAAAAAAALu7uwA0NDQAAAAAAAAAAAAAAAAAAAAAAAAAAAAAAAAAAAAA&#10;AAAAAAAAAAAAAAAAAAAAAAAAAAAANDQ0ALu7uwA0NDQANDQ0ADQ0NADd3d0AAAAAAAAAAADd3d0A&#10;NDQ0ADQ0NAA0NDQANDQ0ALu7uwAAAAAA3d3dADQ0NACZmZkANDQ0ADQ0NAB3d3cAu7u7ADQ0NAA0&#10;NDQAd3d3AAAAAAAAAAAAAAAAAFVVVQA0NDQANDQ0AFVVV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l5AMzMzADMzMwAQ0NDAHh4eAAAAAAAAAAAAFdXVwCH&#10;h4cAzMzMAMzMzABDQ0MAeXl5AAAAAAAAAAAAAAAAAN7e3gDMzMwAh4eHAL29vQC8vLwAzMzMAKmp&#10;qQC9vb0A3d3dAAAAAABVVVUAREREAMzMzADMzMwAREREAFVVV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Cbm5sANDQ0ADQ0NAA0NDQANDQ0AJmZmQAAAAAA&#10;AAAAAAAAAAAAAAAAAAAAAAAAAAAAAAAAAAAAAAAAAAAAAAAAAAAAAAAAAAAAAAAAAAAAAAAAAAAA&#10;AAAAAAAAAAAAAAAAAAAAAAAAAAAAAACHh4cAAAAAAAAAAABEREQA39/fAAAAAAAAAAAAzMzMAEVF&#10;RQAAAAAAAAAAAERERAAAAAAAAAAAAAAAAAAAAAAAREREAAAAAABFRUUAAAAAAERERAAAAAAAIyMj&#10;AAAAAADe3t4Au7u7AN/f3wBnZ2cAAAAAAAAAAABnZ2cAAAAAALu7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Q0NAAAAAAA&#10;ZWVlAGdnZwC7u7sAeXl5AAAAAAAAAAAAAAAAAAAAAAAAAAAAAAAAAAAAAAAAAAAAAAAAAAAAAAAA&#10;AAAAAAAAAAAAAAAhISEAq6u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7u7sAISEhAKurqwAA&#10;AAAAAAAAAAAAAAAAAAAAAAAAAAAAAAAAAAAAAAAAAAAAAAAAAAAAAAAAAAAAAAAAAAAAAAAAAAAA&#10;AAAAAAAAIiIiAN/f3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BAAAAAAAAAAAAAAAAAAAAAAAAAAAAAAAAAAAAAAAAAAAA&#10;AAAAAAAAAAAAAAAAAAAAAAAAAAAAAAAAAAAAAAAAAAAAAAAAAAAAAAAAAAAAAAAAAAAAAAAAAAAA&#10;AAAAAAAAAAAAAAAAAHl5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P//AAAAAQAAAAAAAAAAAAAAAAAAAAAAAAAAAAAAAAAAAAAA&#10;AAAAAAAAAAAAAAAAAAAAAAAAAAAAAAAAAAAAAAAAAAAAAAAAAAAAAAAAAAAAAAAAAAAAAAAAAAAA&#10;AAAAAAAAAAAAAAAAAAAAQUF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BAAAAAAAAAAAAAAAAAAAAAAAAAAAAAAAAAAAAAAAAAAAAAAAeHh4A&#10;3d3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h4eAAAAAAAAAAAAAAAAAAAAAAAAAAAAAAAAAAAA&#10;AAAAAAAAAAAAAAAAAAAAAAAAAAAAAAAAAAAAAAAAAAAAAAAAAAAAAAAAAAAAAAAAAAAAAAAAAAAA&#10;AAAAAAAAAAAAAAAAAAAAAAAAAAAAAAAAAAAAAAAAAAAAAAAAAAAAAAAEAAAAAAAAAAAAAAAAAAAA&#10;AAAAAAAA//8AAAABAAAAAAAAAAAAAAAAAAAAAAAAAAAAAAAAAAAAAAAAAAAAAAAAAAAAAAAAAAAA&#10;AAAAAAAAAAAAAAAAAAAAAP8AAAABAAAAAAAAAAAAAAAAAAAAAAAAAAAAAAAAAAAAAAAAACMjI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E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wAAAAAAAAAAAAAAAAAA&#10;AAAAAAAAAAAAAAAAAAAAAAAAAAAAAAAAAAAAAAAAAAAAAAAAAAAAAAAAAAAAAAAAAAAAAAD/AAAA&#10;AAAAAAAAAAAAAAAAAAAAAAAAAAAAAAAAAAAAAAAAAAAAAAAAAAAAAAAAAACampoANDQ0ALy8vAAA&#10;AAAAAAAAAAAAAAAAAAAAAAAAAAAAAAAAAAAAAAAAALy8vAA0NDQAAAAAAAAAAAAAAAAAAAAAAAAA&#10;AAAAAAAAvLy8ADQ0N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JqamgAhISEAmpqaAAAA&#10;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C8vLwAAAAAAIiIiADe3t4A3t7e&#10;AAAAAAAAAAAAAAAAAAAAAAA0NDQANDQ0ADQ0NADf398AAAAAAAAAAAAAAAAAAAAAADQ0NAA0NDQA&#10;NDQ0AN/f3wAAAAAAAAAAAAAAAABWVlYAmpqaADQ0NAA0NDQA3t7eAAAAAABWVlYANDQ0ADQ0NABW&#10;VlYAAAAAAAAAAAAAAAAAmpqaADQ0NAA0NDQANDQ0AN7e3gAAAAAAAAAAAJqamgA0NDQANDQ0ADQ0&#10;NADe3t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Ly8vABlZWUAIyMjACEhIQC8vLwA&#10;ZmZmAAAAAAAAAAAAVlZWAGVlZQBnZ2cAAAAAADQ0NAAAAAAAAAAAAAAAAABWVlYAZWVlAGdnZwAA&#10;AAAANDQ0AAAAAAAAAAAAAAAAAP///wC8vLwAzMzMAAAAAAAAAAAAVlZWAENDQwCqqqoAAAAAAJmZ&#10;mQBWVlYAqqqqALy8vACampoAzMzMAAAAAAC7u7sAVlZWAMzMzAC8vLwAmpqaAMzMzAAAAAAAu7u7&#10;AFZWVgDMzM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De3t4AvLy8AERERAAAAAAAREREAJqamgAA&#10;AAAAAAAAALy8vADe3t4AZ2dnAAAAAAAAAAAAh4eHAAAAAAAAAAAAvLy8AN7e3gBnZ2cAAAAAAAAA&#10;AACHh4cAAAAAAAAAAAAAAAAAAAAAAENDQwAAAAAAAAAAALy8vADe3t4AZ2dnAAAAAAAAAAAAZ2dn&#10;AP///wC8vLwA////AAAAAAAAAAAAAAAAAEVFRQDMzMwAAAAAAP///wAAAAAAAAAAAAAAAABFRUUA&#10;zMz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Ly8vAAhISEAIyMjAAAAAABnZ2cAAAAAALy8&#10;vAAAAAAA3t7eACEhIQAAAAAAAAAAAAAAAAAiIiIAAAAAAAAAAADe3t4AISEhAAAAAAAAAAAAAAAA&#10;ACIiIgAAAAAAAAAAAAAAAAAAAAAAIiIiAAAAAAAAAAAA3t7eAAAAAAA0NDQANDQ0ADQ0NAA0NDQA&#10;39/fAN7e3gBFRUUAISEhADQ0NAA0NDQAvLy8AAAAAAAAAAAARUVFACEhIQA0NDQANDQ0ALy8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nJqbYn19fZ3Z2toADQwMAAAAAAD/AAAAAQIBAAAAAAAAAAAAAAAAAAAAAAAA&#10;AAAAAAAAAAAAAAAAAAAAAAAAAAAAAAAAAAAAAAAAAPv5+gArKysAbW1tAGxsbAABAwI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19cARUVFAKampgA9PT0A&#10;AAAAAAAAAAABAQEAAAAAAAAAAAAAAAAAAAAAAAAAAAAAAAAAAAAAAAAAAAAAAAAAAAAAAAAAAAAA&#10;AAAA//3+ADs7OwA+Pj6W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BAAAAAAAAAAAAAAAAAAAAAAAAAAAA&#10;AAAAAAAAAAAAAAAAAAAAAAAAAAAAAAAAAAAAAAAAAAAAAAAAAAAAAAAAAAAAAAAAAAAAAAAAAAAA&#10;AAAAAAAAAAAAAAAAAAAAAAAAAAAAAAAAAHl5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AAAAAAAAAAAAAAAAAA&#10;AAAAAAAAAAAAAAAAAAAAAAAAAAAAAAAAAAAAQUF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P8AAAABAAAAAAAAAAAAAAAAAAAAAAAAAAAAAAAAAAAAAAAAAAAAAAAAAAAA&#10;AAAAAAAAAAAAAAAAAAAAAAAAAAAAAAAA/wAAAAEAAAAAAAAAAAAAAAAAAAAAAAAAAAAAAAAAAAAA&#10;AAAAHh4eAN3d3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4eHg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AAAAAAAAAAAAAAAAAAAAAAAAAAAAAAAAAAA&#10;AAAjIy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P8AAAABAAAA&#10;AAAAAAAAAAAAAAAAAAAAAAAAAAAAAAAAAAAAAAAAAAAAAAAAAAAAAAAAAAAAAAAAAAAAAAAAAAAA&#10;AAAA/wAAAAEAAAAAAAAAAAAAAAAAAAAAAAAAAAAAAAAAAAAAAAAAAAAAAAAAAACHh4cARUVFAAAA&#10;AAAAAAAAAAAAAAAAAAAAAAAAAAAAAAAAAAAAAAAAAAAAAAAAAAAAAAAAAAAAAAAAAAAAAAAAAAAA&#10;AAAAAAAAAAAAAAAAAAAAAAAAAAAAAAAAAAAAAAAAAAAAAAAAAAAAAADMzMw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De3t4ANDQ0AJqamgA0NDQANDQ0AHh4eAC8vLwANDQ0ADQ0NAB4eHgA&#10;AAAAAAAAAADe3t4ANDQ0ADQ0NAA0NDQANDQ0ALy8vAAAAAAAAAAAADQ0NADe3t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P///wAAAAAA3t7eAMzMzACHh4cAvLy8ALy8vADMzMwAqampALy8vADe&#10;3t4AAAAAAFZWVgCHh4cAzMzMAMzMzABDQ0MAeHh4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Hl5eQA0NDQA&#10;NDQ0ADQ0NAA0NDQAeHh4AAAAAAAAAAAAAAAAAENDQwAAAAAARUVFAAAAAABDQ0MAAAAAACMjIwAA&#10;AAAA3t7eAAAAAADMzMwARUVFAAAAAAAAAAAARER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D/AAAAAQAA&#10;AAAAAAAAAAAAAAAAAAAAAAAAAAAAAAAAAAAAAAAAAAAAAAAAAAAAAAAAAAAAAAAAAAAAAAAAAAAA&#10;AAAAAAAAAAAAAAAAAAAAAAAAAAAAAAAAAAAAAAAAAAAAAAAAAAAAAAAAAAAAAAAAh4eHAEVFRQAA&#10;AAAAAAAAAAAAAAAAAAAAAAAAAAAAAAAAAAAAIiIiAAAAAAAAAAAAAAAAACIiIgAAAAAAAAAAAAAA&#10;AAD///8AAAAAAAAAAAAAAAAANDQ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NDQ0ADQ0NABlZWUAzMzMAIeH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EBAAAAAAAA&#10;AAAAAAAAAAAAAAAAAAAAAAAAAAAAAAAAAAAAAAAAAAAAAAAAAAAAAAAAAAAAAAAAAAAAAAAAAAAA&#10;AAAAAAAAAAAAAAAAAAAAAAAAAAAAAAAAAAAAAAAAAAAAAAAAAAAAAAAAAAAAAAAAAAAAAAAAAAAA&#10;AAAAAAAAAAAAAAAAAAAAAAAAAAAAAAAAAAAAAAAAAAAAAAAAAAAAAAAAAAAAAAAAAAAAAAAAAAAA&#10;AAAAALy8vAAhISEAq6u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f3wAAAAAAAAAAAN7e3gB5eXkAAAAAAN7e3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QAAAAAAAAAAAAAAAAAAAAAAAAAAAAAAAAAAAAAAAAAAAAAAAAAAAAAAAAB5eXkAeXl5AAAAAAAA&#10;AAAAAAAAAAAAAACIiIgAISEhAAAAAAAAAAAAAAAAAAAAAAAAAAAAAAAAAAAAAAAAAAAAAAAAAAAA&#10;AABFRUUAvLy8ADQ0NAAAAAAAAAAAAMzMzAA0NDQA3t7eACIiI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P//AAAAAQAAAAAA&#10;AAAAAAAAAAAAAAAAAAAAAAAAAAAAAAAAAAAAAAAAAAAAAAAAAAAAAAAAAAAAAAAAAAAAAAAAAAD/&#10;AAAAAQAAAAAAAAAAAAAAAAAAAAAAAAAAAAAAAAAAAAAAAAAAAAAAzMzMAAAAAAAAAAAAAAAAAAAA&#10;AAAAAAAAAAAAAAAAAAAAAAAAzMzMAAAAAAAAAAAAAAAAAMzMzAAAAAAAAAAAAAAAAADMzMwAAAAA&#10;AAAAAACJiYkAAAAAAAAAAAAAAAAAAAAAAMzMzAAAAAAAAAAAAMzMzAAAAAAAAAAAAMzMz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eXl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h4c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BGRk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8AAAABAAAAAAAAAAAA&#10;AAAAAAAAAAAAAAAAAAAAAAAAAAAAAAAAAAAAAAAAAAAAAAAAAAAAAAAAAAAAAAAAAAAAAAAAAAAA&#10;AAAAAAAAAAAAAAAAAAAAAAAAAAAAAAAAAAAAAAAAAAAAAABBQU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v78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BAAAAAAAAAAAAAAAAAAAAAAAAAAAAAAAAAAAAAAAA&#10;AAAAAAAAAAAAAAAAAAAAAAAAAAAAAAAAAAAAAAAAAAAAAAAAAAEAAAAAAAAAAAAAAAAAAAAAAAAA&#10;AAAAAAAAAAAAAAAAAAAAAB4eHgDd3d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QAAAAAAAAAAAAAAAAAAAAAAAAAAAAAAAAAAAAAAAAAAAAAAAAAAAAAAAAAAAAAA&#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4ecAi6K1ANLb4gDW3u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YfGQAqIhsAblhGADUrI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D/AAAAAQAAAAAAAAAAAAAAAAAAAAAAAAAAAAAAAAAAAAAAAAAAAAAAAAAAAAAAAAAA&#10;AAAAAAAAAAAAAAAAAAAAAAAAAP8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LzK&#10;AGyJoAD19/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uHnANrh5wC0ws4AeWJOAHZfT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rh5wBsiaAA&#10;9ff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CDm7AAw8/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6K1APX3+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Dm6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S2+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Lb4g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t7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9/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Zyam2J9fX2d2draAA0MDAAAAAAAAAAA&#10;AAACAQAAAAAAAAAAAAAAAAAAAAAAAAAAAAAAAAAAAAAAAAAAAAAAAAAAAAAAAAAAAAAAAAD7+foA&#10;KysrAG1tbQBtbGwAA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Tx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j4xAKWGbAANPGMAAAAAAAAAAAAAAAAAAAAAAAAAAAAAAAAAAAAAAAAAAAAAAAAAAAAA&#10;AE4+MQClhmwADTxjAAAAAAAAAAAAAAAAAAAAAAAAAAAAAAAAAAAAAAAAAAAAAAAAAAAAAAAAAAAA&#10;AAAAAAAAAAAAAAAAAAAAAAAAAAAAAAAAAAAAAAAAAAAAAAAAAAAAAAAAAAAAAAAAAAAAAAAAAAAA&#10;AAAAAAAAAAAAAAAAAAAAAAAAAAAAAAAAAAAA88S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fX1wBFRUUApqamAD09PQAAAAAAAAAAAAEBAQAAAAAAAAAAAAAAAAAAAAAAAAAAAAAAAAAAAAAA&#10;AAAAAAAAAAAAAAAAAAAAAAAAAAD//f4AOzs7AD4+PpYEAAAAAAAAAAAAAAAAAAAAAAAAAAD/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X0wA&#10;fGVRAIWcs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LCzwANPGMAAAAAAAAAAAAAAAAAAAAAAAAAAAAAAAAAAAAAAAAAAAAAAAAAAAAAAImhtACJ&#10;ob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c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Y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iU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Ih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WEY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S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UrIwB5Yk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YRzkAW0o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ZfTQA5LiYAg5uvANLb4gD19/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BQAqIhsAZlJCAFtKO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P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0xJwC6ln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CmwO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CJocUAAADh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C0pI0A&#10;x7upAAAAAAAAAAAAAAAAAAAAAAAAAAAAAAAAAAAAAACijnAA2dHFAAAAAAAAAAAAAAAAAAAAAACi&#10;jnAA2dH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7enjAAAA/wDb&#10;08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AAAAADHu6oAJS05AO7q&#10;5ADZ0cUAJy87AAAAAAAAAAAAx7upAMi8qgASFhwAAQEBAAAAAAAAAAAAx7upAMi8qgASFhwAAQEB&#10;AAAAAADt6eMAtKSMAAEBAQDt6eMAcYmtANrSxgC1pY0AAAAAACUtOQBMXHQAAAAAAKKOcADt6eMA&#10;AAAAADhEVgA5RVcAAAAAAKKOcADt6eMAAAAAADhEVgA5RV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NvTxgAnLzsAJi46&#10;AMi8qgAAAAAAAAAAAO3p4wDIvKoAcYmtAExcdADt6eMAAAAAAO3p4wDIvKoAcYmtAExcdADt6eMA&#10;AAAAAAAAAADu6uQASlpyAHGJrQDt6eMAx7upAHGJrQBxia0AAAABANnRxQDa0sYAEhYcAHGJrQBx&#10;ia0AyLyqAAAAAADa0sYAEhYcAHGJrQBxia0AyLy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AAAAAAAAAAAAAAAAMi8qgAAAAAAyLyqAAAAAAAA&#10;AAAA7eniACcvOwAAAAAAAAAAAAAAAAAAAAAAAAAAAAAAAAAAAAAAAAAAAAAAAAAAAAAAAAAAAAAA&#10;AAAAAAAAAAAAAAAAAAAAAAAAAAAAACUtOQBMXHQAAAAAAAAAAAAAAAAAAAAAAHGJrQDt6eMAoo5w&#10;AI93UwBKWnIAJy87AHGJrQDt6eMAoo5wAI93UwBKWnIAJy8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Da0sYAJS05AHGJrQBxia0AcYmtAHGJ&#10;rQABAQEA7OjiACYuOgDIvKoAAAAAAAAAAADb08YAAAAAACYuOgDIvKoAAAAAAAAAAADb08YAAAAA&#10;AAAAAAAAAAAAAAAAAAAAAAATFx0A29PHAOzo4gAAAAAAoo5wANnRxQDHu6kAtKSMABMXHQBxia0A&#10;JS06AO7q5ADHu6kAtKSMABMXHQBxia0AJS06AO7q5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BeEAPT09AAAAAAAAAAAAAQEBAAAAAAAAAAAAAAAA&#10;AAAAAAAAAAAAAAAAAAAAAAAAAAAAAAAAAAAAAAAAAAAAAAAAAP/9/gA7OzsAPj4+l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xc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RV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AAAAAAAAAAAAAAAAtaWNAF1xjwABAQEAoo5wACcvOwAAAAAAtaWN&#10;AF1xjwABAQEAoo5wACcvO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Zyam2J9fX2d2draAA0MDAAAAAAA&#10;/wAAAAECAQAAAAAAAAAAAAAAAAAAAAAAAAAAAAAAAAAAAAAAAAAAAAAAAAAAAAAAAAAAAAAAAAD7&#10;+foAKysrAG1tbQASLE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SkjQBMXH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QXhAD09PQAAAAAAAAAAAAEBAQAAAAAAAAAAAAAAAAAAAAAAAAAAAAAAAAAA&#10;AAAAAAAAAAAAAAAAAAAAAAAAAAAAAAD//f4AOzs7AD4+PpY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xc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DlF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tKSNAMe7qQAAAAAAAAAAAAAAAAAAAAAAAAAA&#10;AAAAAAAAAAAAoo5wANnRxQAAAAAAAAAAAAAAAAAAAAAAoo5wANnRx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KOcAAlLTkAcYmtAHGJrQC2po4A7OjiAAAAAAAAAAAAAAAAAAAAAAAAAAAA&#10;AAAAAAAAAAAAAAAAAAAAAAAAAAAAAAAAAAAAAAAAAAAAAAAAAAAAAAAAAAAAAAAAAAAAAAAAAAAA&#10;AAAAAAAAAAAAAAAAAAAAAAAAAAAAAAATFx0AX3ORAAAAAAAAAAAAAAAAAAAAAAAAAAAAAAAAAAAA&#10;AAAAAAAAAAAAAAAAAAAAAAAAAAAAAO3p4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enj&#10;AP///w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O3p4wAAAP8A29PHADlF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x7uqACUtOQDu6uQA2dHFACcvOwAAAAAAAAAAAMe7qQDI&#10;vKoAEhYcAAEBAQAAAAAAAAAAAMe7qQDIvKoAEhYcAAEBAQAAAAAA7enjALSkjAABAQEA7enjAHGJ&#10;rQDa0sYAtaWNAAAAAAAlLTkATFx0AAAAAACijnAA7enjAAAAAAA4RFYAOUVXAAAAAACijnAA7enj&#10;AAAAAAA4RFYAOUV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DIvKoAyLyqAI93UwCPd1MA29PGAMi8qgAAAAAAAAAAAAAAAAAAAAAA&#10;AAAAAAAAAAAAAAAAAAAAAAAAAAAAAAAAAAAAAAAAAAAAAAAAAAAAAAAAAAAAAAAAAAAAAAAAAAAl&#10;LTkAcYmtAHGJrQBxia0AOUVXABMXHQBxia0AXnKQANvTxwCPd1MA2dHFABMXHQBxia0AXnKQANvT&#10;xwCPd1MA2dH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2tLGACUtOQBMXHQAAAAAAAAAAAAAAAAAoo5wAOzo4gAmLjoAoo5wADlFVwAA&#10;AAAA29PGACUtOAAmLjoAoo5wADlFVwAAAAAA29PGACUtOAAAAAAAAAAAAAAAAAAAAAAAExcdANvT&#10;xwDs6OIAFBgeAKKOcAA3Q1UA7urkAO3p4wBMXHQAcYmtALSkjQDu6uQAx7upAO3p4wBMXHQAcYmt&#10;ALSkjQDu6u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enj&#10;ALSkjABfc5EAAAAAAAAAAAAAAAAAAAAAAAAAAACijnAASlpyABQYHgAAAAAAAAAAAAAAAAAAAAAA&#10;AAAAAAAAAAAAAAAAAAAAAAAAAAAAAAAAAAAAAAAAAAAAAAAAAAAAAKKOcABKWnIAFBg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0sYAtaWNACUtOQAUGB4AAAAAAAAAAAAAAAAAAAAAAAAAAAAA&#10;AAAAAAAAAAAAAAAAAAAAAAAAAAAAAAAAAAAAj3dTAAAAAAAAAAAAOERWABQY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XHQBf&#10;c5EAAAAAAAAAAAAAAAAAAAAAACYuOgAmLjoAAAAAAAAAAAAAAAAAAAAAAAAAAAAAAAAAAAAAAAAA&#10;AAAAAAAAAAAAAAAAAAAAAAAAAAAAAAAAAABxia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10;AAAAAAAAAAAAAAAAAAAAAAAAAAAAAAACAAAAAAAAAAAAAAAAAAAAAAAAAAAAAAAAAAAAAAAAAAAA&#10;AAAAAAAAAAAAAAAAAAAAAAAAAAAAAAAAAAAAAAAAAAAAAAAAAAAAAAAAAP///wD///8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QEBAAICAgD4+PgAAAAAAAAAAAAAAAAAAAAAAAAAAAAAAAAAAAAAAAAAAAAAAAAAAAAAAAAA&#10;AAAAAAAAAAAAAAAAAAAAAAAAAAAAAAQAAAAAAAAAAAAAAAAAAAAAAAAAAAD//wAAAAEAAAAAAAAA&#10;AAAAAAAAAAAAAAAAAAAAAAAAAAAAAAAAAAAAAAAAAAAAAAAAAAAAAAAA/f39AAICAg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D9/f0AAAAAAAgICAAAAAAAAAAAAAAAAAAAAAAAAAAAAAAAAAAAAAAAAAAAAAAAAAAAAAAAAAAA&#10;AAAAAAAAAAAAAAAAAAAAAAAAAAAAAgAAAAAAAAAAAAAAAAAAAAAAAAAAAAEBAAAAAAAAAAAAAAAA&#10;AAAAAAAAAAAAAAAAAAAAAAAAAAAAAAAAAAAAAAAAAAAAAAAAAAAAAAAICQkABQUFAI2N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QAAAP79/gABAQEAAQEBAAAAAAAAAAAAAAAAAAAA/wD///8AAQECAP//&#10;/wABAQEA///+AAEBAQAAAAAA/v7/AAEBAQABAQAAAAEBAAAAAAD///8AAAAAAAAAAAABAQEA/v7+&#10;AAICAg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gICAAD//wD+/v4AAgEBAP7+/gABAQEAAAAAAAEBAQD9/PwAAQIC&#10;AP/+/gAAAAAAAQMCAP///wACAQEA/wAAAP/+/wD/Af8AAAAAAAICAgD///8A////AP///wACAgIA&#10;/f39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D//v4A/f39AAMEBAAAAQEA////AAICAgD9/f0A+vv7AO3s7ADs7OwA&#10;8fHxAOjo6ADv7+8AAQEBAAYGBgATExMAGhsbAAwNDAAYGBgADg4OAAEBAQACAgIA/Pz8AP///wD/&#10;//8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Pv7+wAEBAQA/v39AAIDAwD29/cA2djYAK2trQC2trYA6urqAP39/QAH&#10;BwcABQUFAAkJCQD+/v4AAAAAAPn5+QD19fUABQcGAAICAgAoKCgAX19fAD09PQAZGRkA/f39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QUFAAEBAQDr6+sAhYWFAKenpwAAAAAACgoKAEBAQABSUlIANjY2ABUV&#10;FQACAwMA+fj4AAcHBwAAAAAAAAEBAPn4+ADV19YAuLi4ALCwsABubm4ABgYGABwcHACJiYkAPz8/&#10;AAM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AIC&#10;AgD7+/sABQUFAP39/QDo5ucAc3NzAMLCwgAFBQUAdHR0AFdXVwAWFxcABgUFAAEBAQAAAAAA/v7+&#10;AP38/AAHCAgA/v39AAAAAAACAwMABwgIADEwMQAyMTIAdHJzAPb29gDJyckAhoaGAF1bXAAUFBQA&#10;c3NzAF5gXwD8/PwABAQEAP39/QAAAAAAAgICAAAAAAD+/v4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AAAP8AAAD/AAABAAEA//7/&#10;AP/9/gD+/f4Afnx9AEBAQADS0tIAiIiIAMzNzQB0dXUAHh8fAAYFBQD///8AAQEBAAEBAQACAgIA&#10;AwQEAAAAAAD9/v4AAgICAP///wD//v4A/v39AP///wAEBQUADg8PAENDQwC7vLwAs7OzACoqKgB4&#10;eHgAPj4+AOHh4QD4+PgA////AAICAgD+/v4A/v7+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8A&#10;3d7eAGtqagDd3d0AZ2dnAGZmZgATFBQAAP//AP/+/gAAAQEA/f7+ANva2gDFxcUA1dXVANnZ2QDz&#10;8/MA+fn5AP39/QAHBwcACwsLABcXFwAoKCgANzg4ADU0NAAPEBAAAgMDAAH+/gAxMjIAoqOjAMXE&#10;xAB5e3oARkZGAG5ubgBoaGgAAgICAP7+/gABAQE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ALCxsQBx&#10;cHAAGxsbAKmpqQA2NzcAAQEBAP///wAA//8A5eXlAKWlpQC6uroA2dnZAAoKCgAdHR0AJycnABoa&#10;GgANDQ0ABgYGAPT09ADu7u4A3t7eAK+urgCXlZUAFRUVADc3NwBVV1cAQEBAAAIDAwADAgIAPz8/&#10;ALu7uwB/f38AgYGBAM/PzwCMjIwADQ0NAAYG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D+/f4A+/v7AAMDAwClpaUAdnZ2AEdH&#10;RwCUlZUACwoKAP8A/wD///8A5+fnAJWVlQCjo6MACAgIAD09PQBvcXAAOzs7ABAQEAAEBAQAAAAA&#10;AP7+/gACAgIAAAAAAAAAAAAAAAAA+vr6ANfW1gC3t7gAtLSzAF1eXQAuLi8AcnJyAEJDQgAEAgMA&#10;CAYHAImHiAA5NzgAeHh4AFxaWwCgoKAAGBgYAPz8/AAEBQUAAAAAAAAAAAAAAQAAAAAAAAAAAAAA&#10;AAAA/w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BAMAAAAAALi4uAB0dHQAV1dXAJKTkwADAwMA&#10;AQEBAPT09ABqamoAb29vADw8PADDw8MAf39/AA0NDQACAgIA/f39AAAAAAACAgIA////AP///wAB&#10;AQEAAAAAAAAAAAAAAAAAAAAAAAEBAQABAQEA/v7+AAMDAwBAQEAAubm5AJaWlgDKysoAOTk5AMrK&#10;ygD5+PgA//7+ADg5OQCgoKAA5+fnAFxcXAD7+/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DNzc0AcXFxAEZGRgCQkJAAAAAAAP7+/gD7&#10;+voAPT09AL6+vgCampoApKSkABISEgAEBAQA9/f3AAEBAQAAAAAAAgICAP///wABAQEAAQEBAP//&#10;/wAAAAAAAAAAAAAAAAAAAAAAAAAAAPz8/AACAgIAAwMDAAAAAAD7+/sATk5OAMrKygAwLzAASkpK&#10;AKmpqQAEBAQAAgICACcnJwCZmZkAysrKAGlpaQ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D8/PwA+vr7AHJycgAcHBwAnZ2dAAECAgAAAAAA+fn5AC8v&#10;LwD+/v4AuLi4AEtLSwD+/v4AAgICAP///wAODg4A////AAMDAwABAQEAAQEBAAAAAAAAAAAAAQEB&#10;AAAAAAAAAAAAAAAAAAAAAAAAAAAABQUFAP///wACAgIAAAAAAAgICAABAQEAExMTAKurqgBubm4A&#10;e3t7AI2NjQD//v4ADA0NAD4+PgCKiooAvb29AKenpwD39vYA////APf39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D/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D///8AAAAAAAICAgB5eHkA4uLiAK+vrwAEBQUAAP//APj4+ABCQkIAAwMD&#10;AK+vrwAhIyIA////AAICAgD///8AAgICAAAAAAABAQEAAAAAAAAAAAAAAAAAAAAAAAAAAAAAAAAA&#10;AAAAAAAAAAAAAAAAAAAAAAEBAQAAAAAAAQEBAAAAAAABAQEAAAAAAAEBAQAAAAAABwcIAHp7ewAD&#10;AwMAh4eHABoaGgBVVVUA/gEBAFlaWgC+vr4Ag4KCAFNSUgD///8AAgICAP///wABAQEAAQ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D///8A2traALCwrwBxcXEAMDAwAAIBAQD6+/sAWVlZAOfn5wCtrq4A&#10;Hx8fAAAAAAABAQEAAAAAAP///wAAAAAAAAAAAAAAAAAAAAAAAAAAAAAAAAAAAAAAAAAAAAAAAAAA&#10;AAAAAAAAAAAAAAAAAAAAAAAAAAAAAAAAAAAAAAAAAAAAAAAAAAAAAAAAAAAAAAD+//4ABQUFAHp6&#10;egBTU1MAd3d3AM3NzQADAgIAAgEBAIeHhwD4+PgAXV1dAPz8/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P///wBxcXEADg4PAGJiYgAAAAAA////AKSjowDKysoApKSkACAfHwAD&#10;BAQAAQEBAAAAAAD9/f0AAwMDAAAAAAAAAAAAAAAAAAAAAAAAAAAAAAAAAAAAAAAAAAAAAAAAAAAA&#10;AAAAAAAAAAAAAAAAAAAAAAAAAAAAAAAAAAAAAAAAAAAAAAAAAAAAAAAAAAAAAAIBAQD7+voA////&#10;AJCQkAAnJycAc3NzAPDw8AABAQEAFhYWAH19fQDFxcUA4ODg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BAQEA3NvcANbW1gB/fX0ADg4OAP///wDj5OQAgICAAE1OTgA9Pj0ABgcHAAAA&#10;AAAAAAAAAAAAAAQEBAD9/f0AAAAAAAAAAAAAAAAAAAAAAAAAAAAAAAAAAAAAAAAAAAAAAAAAAAAA&#10;AAAAAAAAAAAAAAAAAAAAAAAAAAAAAAAAAAAAAAAAAAAAAAAAAAAAAAAAAAAAAAAAAAYHBwADAwMA&#10;CQoKAJeYlwDl5eUAlJSUAAIDAwACAQEAV1ZWAAgICAB/fn4A/fz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P37/ACAf38AEg8QAD4/PwD+/v4AAQEBAIyLiwAKCgoAfn9+AP3+/gAAAQAA/v/+&#10;AAEBAQABAQEAAAAAAAMDAwAAAAAAAAAAAAAAAAAAAAAAAAAAAAAAAAAAAAAAAAAAAAAAAAAAAAAA&#10;AAAAAAAAAAAAAAAAAAAAAAAAAAAAAAAAAAAAAAAAAAAAAAAAAAAAAAAAAAAAAQEAAAEAAAEDAgAA&#10;AQAAJCUlAGVlZQCWlpYA3NvbAAEDAwAKDAwAenp6AMPCwwDk4+MAAgICAAAAAAAA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9vf3ALa2tgBhYmIAEBAQAP7+/gDb29sAra2tAGpragAaGhoAAwMDAP///wAAAAAA&#10;AAAAAAAAAAAAAAAAAAAAAAAAAAAAAAAAAAAAAAAAAAAAAAAAAAAAAAAAAAAAAAAAAAAAAAAAAAAA&#10;AAAAAAAAAAAAAAAAAAAAAAAAAAAAAAAAAAAAAAAAAAAAAAAAAAAAAAAAAAAAAAAAAAAAAAAAAAAA&#10;AAAAAAAAZ2dnABoaGgCUlJQA/v39AP///wBfX18ABgYGALm5uQD//v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DBwMAAAgICAFZWVgD8/PwA/wAAAKqqqgAXFxcAbW5uAPz8/AADAwMA/Pz8AAMDAwAA&#10;AAAAAAAAAAAAAAAAAAAAAAAAAAAAAAAAAAAAAAAAAAAAAAAAAAAAAAAAAAAAAAAAAAAAAAAAAAAA&#10;AAAAAAAAAAAAAAAAAAAAAAAAAAAAAAAAAAAAAAAAAAAAAAAAAAAAAAAAAAAAAAAAAAAAAAAAAAAA&#10;AAAAAAASEhIAUFBQAL29vQD5+voAAQEBAAMEBAAvLy8AnJycAPr6+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KKiogAdHR0AFBUVAAEBAQD+/v4Ar6+vAERERAAB/wAAAgICAP7+/gAGBgYA////AAAA&#10;AAAAAAAAAAAAAAAAAAAAAAAAAAAAAAAAAAAAAAAAAAAAAAAAAAAAAAAAAAAAAAAAAAAAAAAAAAAA&#10;AAAAAAAAAAAAAAAAAAAAAAAAAAAAAAAAAAAAAAAAAAAAAAAAAAAAAAAAAAAAAAAAAAAAAAAAAAAA&#10;AAAAAP8AAABZWVkA8PDwAKinpwD//v4A+/r6AG1tbQDi4uIA3Nz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9fUAxsbGAFtbWwADAwMAAwQEAMrJyQDp6ekAVVVVAAEBAQACAgIAAgICAAAAAAABAQEAAAAA&#10;AAAAAAAAAAAAAAAAAAAAAAAAAAAAAAAAAAAAAAAAAAAAAAAAAAAAAAAAAAAAAAAAAAAAAAAAAAAA&#10;AAAAAAAAAAAAAAAAAAAAAAAAAAAAAAAAAAAAAAAAAAAAAAAAAAAAAAAAAAAAAAAAAAAAAAAAAAAA&#10;AAAAAAAAACIiIgAvLy8AuLi4AP///wAEBQUAOTk5AAwMDADX19cA/f39AP7+/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7t7QD5+fkATExMAP/+/gD///8AxMTEABUVFQAyMjIAAAAAAAAAAAAAAAAAAAAAAAAAAAAAAAAA&#10;AAAAAAAAAAAAAAAAAAAAAAAAAAAAAAAAAAAAAAAAAAAAAAAAAAAAAAAAAAAAAAAAAAAAAAAAAAAA&#10;AAAAAAAAAAAAAAAAAAAAAAAAAAAAAAAAAAAAAAAAAAAAAAAAAAAAAAAAAAAAAAAAAAAAAAAAAAAA&#10;AAACAgIAAgICAEhISADW1tYAAQEBAAEAAAAFBQUAGxsbAMnJyAAAAAAAAAAAAP///w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ubmAAMDAwAiIiIAAgICAAD//wDX19cAJCQkAAMEBAD+//8AAAAAAAAAAAAAAAAAAAAAAAAAAAAA&#10;AAAAAAAAAAAAAAAAAAAAAAAAAAAAAAAAAAAAAAAAAAAAAACA/38AAAAAAAAAAAAAAAAAAAAAAAAA&#10;AAAAAAAAAAAAAAAAAAAAAAAAAAAAAAAAAAAAAAAAAAAAAAAAAAAAAAAAAAAAAAAAAAAAAAAAAAAA&#10;AAAAAAAA//7+AAABAQAvLy8A+Pj4AObm5gAAAQEABAQEAB8fHwDW1tcAAAAAAP///w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vb2wAJCQkABAUFAP7+/gABAgIA3d3dACcnJwADAwMAAQEBAAAAAAAAAAAAAAAAAAAAAAAA&#10;AAAAAAAAAAAAAAAAAAAAAAAAAAAAAAAAAAAAAAAAAAAAAAAAAAAAAAAAAAAAAAAAAAAAAAAAAAAA&#10;AAAAAAAAAAAAAAAAAAAAAAAAAAAAAAAAAAAAAAAAAAAAAAAAAAAAAAAAAAAAAAAAAAAAAAAAAAAA&#10;AAAAAAD/AAAA//7+AB0dHQDz8/MA1NTUAP/+/gD9/f0AKCgoAObm5QD5+fkAAgIC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L9//4A&#10;/wEAAPz9/AD/AQAA/gD/AAEC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5ubmAAkJCQD//v4AAgICAPv5+QDy8fEAHh4eAAAAAAABAQEAAAAAAAAAAAAAAAAAAAAAAAAA&#10;AAAAAAAAAAAAAAAAAAAAAAAAAAAAAAAAAAAAAAAAAAAAAAAAAAAAAAAAAAAAAAAAAAAAAAAAAAAA&#10;AAAAAAAAAAAAAAAAAAAAAAAAAAAAAAAAAAAAAAAAAAAAAAAAAAAAAAAAAAAAAAAAAAAAAAAAAAAA&#10;AAAAAAICAgABAQEADw8PABAODgDc29sAAQICAAICAgAeHh4A6OnpAPz8/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ICAP7+/gD+/v4CAgQEBPr/&#10;//8AAAAAAAEBAQA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8vIAAgICAAMEBAAAAQEA+Pn5APj5+QAREREAAP//AP7+/gAAAAAAAAAAAAAAAAAAAAAAAAAA&#10;AAAAAAAAAAAAAAAAAAAAAAAAAAAAAAAAAAAAAAAAAAAAAAAAAAAAAAAAAAAAAAAAAAAAAAAAAAAA&#10;AAAAAAAAAAAAAAAAAAAAAAAAAAAAAAAAAAAAAAAAAAAAAAAAAAAAAAAAAAAAAAAAAAAAAAAAAAAA&#10;AAAAAP//AAAAAAAGBgYACQsLAOfo6AD+/f0A////AA4ODgAA/wAA9fX1AAAAAAACAgI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YGBvgCCwsL8v//&#10;/wACAgIA/v7+AP39/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D///8AAP//AAD//wABAQEA/Pz8AAMDAwD///8AAgICAAAAAAAAAAAAAAAAAAAAAAAAAAAA&#10;AAAAAAAAAAAAAAAAAAAAAAAAAAAAAAAAAAAAAAAAAAAAAAAAAAAAAAAAAAAAAAAAAAAAAAAAAAAA&#10;AAAAAAAAAAAAAAAAAAAAAAAAAAAAAAAAAAAAAAAAAAAAAAAAAAAAAAAAAAAAAAAAAAAAAAAAAAAA&#10;AAD/AAAAAAAAAAMDAwAFBQUA+fn5AAAAAAD///8ABQUFAP///wD8/Pw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AAwMD/QIODg7tAAAA&#10;APr6+g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AAEBAQAAAQEAAAAAAAAAAAAHBwcA9/f3AAECAgD+/f0AAAAAAAAAAAAAAAAAAAAAAAAAAAAA&#10;AAAAAAAAAAAAAAAAAAAAAAAAAAAAAAAAAAAAAAAAAAAAAAAAAAAAAAAAAAAAAAAAAAAAAAAAAAAA&#10;AAAAAAAAAAAAAAAAAAAAAAAAAAAAAAAAAAAAAAAAAAAAAAAAAAAAAAAAAAAAAAAAAAAAAAAAAAAA&#10;AAEBAQAAAAAA+vr6APX19QAREREAAAAAAAICAgD29vYAAgMCAAoKCg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v7APr6+gALCwvvAg4ODuwFBQUA&#10;+fn5AAICAg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EhIA+/v7AP79/QD///8ABQUFAAsLCwDs7OwAAP//AAIDAwAAAAAAAAAAAAAAAAAAAAAAAAAAAAAA&#10;AAAAAAAAAAAAAAAAAAAAAAAAAAAAAAAAAAAAAAAAAAAAAAAAAAAAAAAAAAAAAAAAAAAAAAAAAAAA&#10;AAAAAAAAAAAAAAAAAAAAAAAAAAAAAAAAAAAAAAAAAAAAAAAAAAAAAAAAAAAAAAAAAAAAAAAAAAAA&#10;AAAAAP3+/gD3+PgA8vLyABcXFwACAgIAAQEBAOvr6wAKCQoABAQEAP///w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gIA+/v7AA8PD+0COzs72QEBAQD0&#10;9PQ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0d&#10;HQD39/cA////AAECAgAHCAgAEhISAN7e3gD/AAAA/v7+AAAAAAAAAAAAAAAAAAAAAAAAAAAAAAAA&#10;AAAAAAAAAAAAAAAAAAAAAAAAAAAAAAAAAAAAAAAAAAAAAAAAAAAAAAAAAAAAAAAAAAAAAAAAAAAA&#10;AAAAAAAAAAAAAAAAAAAAAAAAAAAAAAAAAAAAAAAAAAAAAAAAAAAAAAAAAAAAAAAAAAAAAAAAAAD+&#10;/v4AAwICAO3s7AD///8ALS0tAAABAQAAAAAA3t7eABUVFQAHBwcAAQEBAAEBAQ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D39/cAHh4e1gIAAAAABAQEAOPj&#10;4w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SUl&#10;APn5+QD29vYA////AP38/AAmJiYA2traAAAAAAABAQAAAAAAAAAAAAAAAAAAAAAAAAAAAAAAAAAA&#10;AAAAAAAAAAAAAAAAAAAAAAAAAAAAAAAAAAAAAAAAAAAAAAAAAAAAAAAAAAAAAAAAAAAAAAAAAAAA&#10;AAAAAAAAAAAAAAAAAAAAAAAAAAAAAAAAAAAAAAAAAAAAAAAAAAAAAAAAAAAAAAAAAAAAAAAAAAEB&#10;AQAAAAAA4eHhAAcHBwApKSkAAP//AAABAQDd3d0AHR4dAAYGBgABAQEA/f39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3tAPv7+wAVFRXhAgAAAAALCwv9zc3N&#10;AP39/QABAQE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SEhIA&#10;////AMjIyAABAAAAAgMDADIyMgDa2toA7ezsAAEBAgAAAAAAAAAAAAAAAAAAAAAAAAAAAAAAAAAA&#10;AAAAAAAAAAAAAAAAAAAAAAAAAAAAAAAAAAAAAAAAAAAAAAAAAAAAAAAAAAAAAAAAAAAAAAAAAAAA&#10;AAAAAAAAAAAAAAAAAAAAAAAAAAAAAAAAAAAAAAAAAAAAAAAAAAAAAAAAAAAAAAAAAAAAAAAAAAAA&#10;AP///wDDw8MAExMTAAwMDAAAAQEA/Pz8AN/f3wAxMDEA////AAAAAAD///8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xMQA+vr6ADQ2NeECAAAAABMTE+TPz88A&#10;//7+AAEBAQ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TEwAN&#10;Dg4Atba1AP7//wD+/f0APj4+APf39wDBwcEA/v7+AAAAAAD///8A//7+AAD//wAAAAAAAAAAAAAA&#10;AAAAAAAAAAAAAAAAAAAAAAAAAAAAAAAAAAAAAAAAAAAAAAAAAAAAAAAAAAAAAAAAAAAAAAAAAAAA&#10;AAAAAAAAAAAAAAAAAAAAAAAAAAAAAAAAAAAAAAAAAAAAAAAAAAAAAAAAAAAAAAAAAAAAAAAAAAAA&#10;+vr6AL+/vwA4ODgAAAAAAP38/ADx8fEA7e3tADY2NQABAQEAAAAAAAMDA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7/AMHBwQAODg4AAAAAAAIAAAAASkpKm8rIyQDx&#10;8fIAAP8AAA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BAAAAAQAABAYFAFNU&#10;UwC1trYA9PX0AAABAAAiIiIALS0tAKioqAACAgIA/vz9AP/9/gD//v8AAAABAAAAAAAAAAAAAAAA&#10;AAAAAAAAAAAAAAAAAAAAAAAAAAAAAAAAAAAAAAAAAAAAAAAAAAAAAAAAAAAAAAAAAAAAAAAAAAAA&#10;AAAAAAAAAAAAAAAAAAAAAAAAAAAAAAAAAAAAAAAAAAAAAAAAAP8AAAD/AAAA/wAAAP8AAP///wDF&#10;xcUA4ODgAFZXVwABAAAA/v7+AKqpqQAAAAAAKCgoAAICAgAAAAAAAQEB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7/AP/9/gD8+/sAxsbGAEJCQqYAAAAAAgAAAABVVVWI+fn5AN7d&#10;3QD7+voAAg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AXV1d&#10;AO7u7gDl5eUAAgMDAAAAAABeXl4Ay8vLAOPi4gD9/f0AAgICAAIDAwD8+/sAAAAAAAAAAAAAAAAA&#10;AAAAAAAAAAAAAAAAAAAAAAAAAAAAAAAAAAAAAAAAAAAAAAAAAAAAAAAAAAAAAAAAAAAAAAAAAAAA&#10;AAAAAAAAAAAAAAAAAAAAAAAAAAAAAAAAAAAAAAAAAAAAAAAAAAAAAAAAAAAAAAAAAAAAAP//AKKi&#10;ogAiIiIAOzs7AP8BAQAEBQUAoqKiADc3NwAXFx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8/AAAAQEA/wAAAPz8/ADl5eUASUlJmwAAAAACAAAAACIiIv0XFxf4tra2&#10;AAQEB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mJiYA&#10;CwsLAI+PjwAA/v8AAgMDAEhISAAJCQkAfHx8AAUGBgAAAAAAAAAAAAQEBAAAAAAAAAAAAAAAAAAA&#10;AAAAAAAAAAAAAAAAAAAAAAAAAAAAAAAAAAAAAAAAAAAAAAAAAAAAAAAAAAAAAAAAAAAAAAAAAAAA&#10;AAAAAAAAAAAAAAAAAAAAAAAAAAAAAAAAAAAAAAAAAAAAAAAAAAAAAAAAAAAAAAAAAADR0tIAvr6+&#10;AF9fXwD49/cAAQAAAOXl5QDh4eEAYWFhAAQF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gICAP/+/gAA//8Aurq6AAUFBQBLTUzAAAAAAAIAAAAAAAAAADg4OLS0tLQ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GBgBo&#10;aGgAtbW1AOHh4QD9/f0AEhMTAHd3dwDAwMAA2NfXAAAAAAAA//8A/f7+AAAAAAAAAAAAAAAAAAAA&#10;AAAAAAAAAAAAAAAAAAAAAAAAAAAAAAAAAAAAAAAAAAAAAAAAAAAAAAAAAAAAAAAAAAAAAAAAAAAA&#10;AAAAAAAAAAAAAAAAAAAAAAAAAAAAAAAAAAAAAAAAAAAAAAAAAAAAAAAAAAAAAAAAAIOCggAdHR0A&#10;W1tbAAkKCgD7+/sAiIeHAAoKCgA5OT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QEBAP7+/gCPj48AISEh4QAAAAAAAAAAAgAAAAAAAAAAXV1dfOrq6gDF&#10;xcU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HJy&#10;cgAGBgYAoqOjAP39/QD+/v4ATk9PABsbGwBaWloA+Pj4AP7//wABAQEA////AP///wD///8A/v7+&#10;AAAAAAAAAAAAAAAAAAAAAAAAAAAAAAAAAAAAAAAAAAAAAAAAAAAAAAAAAAAAAAAAAAAAAAAAAAAA&#10;AAAAAAAAAAAAAAAAAAAAAAAAAAAAAAAAAAAAAP///wD///8A//7+AP7+/gCgn58Ax8fHAHd3dwAJ&#10;CQkA/f39AO3t7QC0tLQAa2trABER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D9/v4A5+fnANfX1wBvb29mAAAAAAAAAAACAAAAAAAAAAA6PDvZJycn3Kqq&#10;qg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BAQEABQUF&#10;AFhYWACenp0A3t3dAAEAAAAREREAl5iYAOnp6QB+fn4A9fX1AP79/QAAAAAAAAAAAAEBAQABAQEA&#10;AAAAAAAAAAAAAAAAAAAAAAAAAAAAAAAAAAAAAAAAAAAAAAAAAAAAAAAAAAAAAAAAAAAAAAAAAAAA&#10;AAAAAAAAAAAAAAAAAAAAAAAAAAAAAAAAAAAA////AAAAAAD7+/sA29raAIiIiABVVVUASEhIAAID&#10;AwD9/PwAe3t7APr6+gBiYmIAAgICAP3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D9/f0AAwMDAP7+/gDj4+IAT09PAPz8/ACHh4cAS0tMAAECAQD8/PwAAQABAMrKygCZmZkAvLy7&#10;AAoKCwA8PDsAQkJDACgoKAAcHBwAFhUVAAMEBAAAAAAA////APb19QDl5uYA4N/fAMbGxgC8vLwA&#10;4ODgAB8fHwBcXFwAWVpaAAwLCwADBAQA/fz8APLz8wBvbm4Aw8PDAG9vbwBtbm4AAgEBAAECAgAB&#10;AgEAAAAAAP///w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AgICAP///wAAAAAAAAAAAAEBAQD+/v4AaWlpAMDA&#10;wACtra0SLCws7wAAAAAAAAAAAAAAAAAAAAAAAAAAAf///wAAAAAAAAAAAAAAAAAAAAAAAAAAAAAA&#10;AADHxcYnXV1d2FZWVgB8fn0ACQkJAPf39wAEBAQABAQE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WlpaAMzMzABjY2MAcG5vABAQEAABAgIA////AAEBAQDb29sA&#10;raysAMXFxQDY2NgA9vb2AAkJCQAKCgoABwcHAAICAgD8/PwA9vb2APX19QD9/f0AICAgACoqKgBR&#10;UlIARUVFAAQDAwAAAQEA//7+APj4+ADKy8sAcG9vAPPz8wCIiIgAU1RUAP/+/gADAwMAAAEBAAEC&#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8/AACAgIAAgICAP7+/gABAQEA/v7+AJycnACDg4MAiIiI&#10;VVxcXKwAAAAAAAAAAAAAAAAAAAAAAAAAAAAAAAAB////AAAAAAAAAAAAAAAAAAAAAAAAAAAAAAAA&#10;AAAAAAChn6Bcg4ODo3V2dgBkZWQA////AP///wAFBQ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P///wACAgIAhYWFAJ6engAQDg8Ah4iIAD4+PgAJCQkAAP//AP///wD/&#10;//8AAQEBAPPz8wDW1tYA0tLSAOPj4wD5+fkA+Pj4AAYGBgAVFRUAKCgoADc3NwAYGRkA/fz8AAIC&#10;AgABAQEA/wAAAPf29gDu7+8Ah4aGALOzswAgICAApaWlABMUFAAGBgYABAQEAP7+/gACAQEAA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vr6ANnY2ACZmZkAs7Oz&#10;APn5+QAREREAExISADIxMQAoKCgAGhsbABUUFAABAgIA9fT0AObm5gDf4OAAzc7OAN7e3gDw8PAA&#10;+vr6ADAwMABqamoAQkNDAA4NDQAAAAAAAQ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wAEBAQA/v7+AAAAAAADAwMA/v7+AK2trQBxcXEANzc3xa2trTwAAAAAAAAAAAAA&#10;AAAAAAAAAAAAAAAAAAAAAAAAAAAAAAAAAAAAAAAAAf///wAAAAAAAAAAAAAAAAAAAAAAAAAAAAAA&#10;AAAAAAAAAAAAAAAAAAAAAAAAAAAAAIaGhn6cnJyBQEBAAJGPkAAJCQkA/f39AAUFBQACAwMAAAAA&#10;AAAAAAAAAAAAAAEAAP8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AP///wAAAAAAAQEBAPz7+wD09fUA&#10;4+LiAMfHxwDJyckA1NTUAOrq6gACAgIA+vr6AAEBAQAEBAQAAAAAAAMDAwAnJycAMzMzAD4+PgAo&#10;KCgAGRkZAAICAgD/AAAAAQAAAPz9/QAFBg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P///wD+/v4AAwMDAPv7+wCGhoYAnp6eAFRUVJuOjo5mAAAAAAAAAAAAAAAAAAAA&#10;AAAAAAAAAAAAAAAAAAAAAAAAAAAAAAAAAAAAAAAB////AAAAAAAAAAAAAAAAAAAAAAAAAAAAAAAA&#10;AAAAAAAAAAAAAAAAAAAAAAAAAAAAAAAAAKioqE59fH2xFxYWAJeYmAAsKysAAAAAAAECAg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gICAP7+/gACAgIA////AP7+/gAA&#10;AAAAAgICAP38/QD9/PwA9fb2APHw8AD8/PwA+vr6AAYGBgAMDAwAERERAAQGBQAEBAQA/f39AAMD&#10;AwD+/v4AAQEBAP39/QABAQEAAAAA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9/f0A/Pz8AAYGBgDf398AdnZ2AMzMzABzc3Nubm5ukwAAAAAAAAAAAAAAAAAAAAAAAAAA&#10;AAAAAAAAAAAAAAAAAAAAAAAAAAAAAAAAAAAAAAH///8AAAAAAAAAAAAAAAAAAAAAAAAAAAAAAAAA&#10;AAAAAAAAAAAAAAAAAAAAAAAAAAAAAAAAAAAAAM7NzRx7enu51NTUKm5ubgBnZ2cADg8P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9/QACAgIAAQEBAP39/QD///8AAwMDAAEB&#10;AQD8/PwABAMEAAD//wD///8AAAAAAP///wACAwMAAP//AAAAAAD/AAAA/v/+AAAAAAACAgIA////&#10;AP7+/gACAgIAAQEBAP///w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QABAQEAnZ2dAI+PjwAODg7shISER0RERM4AAAAAAAAAAAAAAAAAAAAAAAAAAAAAAAAA&#10;AAAAAAAAAAAAAAAAAAAAAAAAAAAAAAAAAAAAAf///wAAAAAAAAAAAAAAAAAAAAAAAAAAAAAAAAAA&#10;AAAAAAAAAAAAAAAAAAAAAAAAAAAAAAAAAAAAAAAAAAAAAAB/fX6Mo6OjcxkZGQB8fX0APj09AAoL&#10;CwAAAAAAAAEAAAEBAQD8/PwAAwMDAP///wACAgIA////AAAAAAD8/Pw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QAAAAAAAAAAAAAAAAAAAAAAAAAAAAAAAAAAAAAAAAAAAAAA/w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BAAAAAAAAAAAAAAAAAAAAAAAAAAAAAAAAAAAAAAAAAAAAAAD/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v7+AAEBAQAB&#10;AgIA////AA4ODv0UFBTkKCgoyDMzM7orKyvCODo53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OHf4AP6+voI+/v7Bg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">
                <v:shape id="Picture 202" o:spid="_x0000_s1027" type="#_x0000_t75" style="position:absolute;width:18554;height:3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">
                  <v:imagedata r:id="rId37" o:title=""/>
                  <v:path arrowok="t"/>
                </v:shape>
                <v:shape id="Picture 203" o:spid="_x0000_s1028" type="#_x0000_t75" style="position:absolute;left:19526;width:18847;height:3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">
                  <v:imagedata r:id="rId38" o:title=""/>
                  <v:path arrowok="t"/>
                </v:shape>
                <v:shape id="Picture 204" o:spid="_x0000_s1029" type="#_x0000_t75" style="position:absolute;left:39624;width:18980;height:3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">
                  <v:imagedata r:id="rId39" o:title=""/>
                  <v:path arrowok="t"/>
                </v:shape>
                <w10:wrap type="square" anchorx="margin"/>
              </v:group>
            </w:pict>
          </mc:Fallback>
        </mc:AlternateContent>
      </w:r>
      <w:r>
        <w:rPr>
          <w:b/>
          <w:noProof/>
          <w:lang w:val="en-GB" w:eastAsia="en-GB"/>
        </w:rPr>
        <w:t xml:space="preserve">      </w:t>
      </w:r>
    </w:p>
    <w:p w:rsidR="00D551D7" w:rsidRPr="00927F45" w:rsidRDefault="00D551D7" w:rsidP="00D551D7">
      <w:pPr>
        <w:rPr>
          <w:b/>
          <w:noProof/>
          <w:lang w:val="en-GB" w:eastAsia="en-GB"/>
        </w:rPr>
      </w:pPr>
      <w:r w:rsidRPr="00927F45">
        <w:rPr>
          <w:b/>
          <w:noProof/>
          <w:lang w:val="en-GB" w:eastAsia="en-GB"/>
        </w:rPr>
        <w:t>Booking Page</w:t>
      </w:r>
    </w:p>
    <w:p w:rsidR="00D551D7" w:rsidRPr="00356F74" w:rsidRDefault="00D551D7" w:rsidP="00D551D7">
      <w:pPr>
        <w:rPr>
          <w:noProof/>
          <w:lang w:val="en-GB" w:eastAsia="en-GB"/>
        </w:rPr>
      </w:pPr>
      <w:r w:rsidRPr="00356F74">
        <w:rPr>
          <w:noProof/>
          <w:lang w:val="en-GB" w:eastAsia="en-GB"/>
        </w:rPr>
        <w:t xml:space="preserve">The prototype shows </w:t>
      </w:r>
      <w:r>
        <w:rPr>
          <w:noProof/>
          <w:lang w:val="en-GB" w:eastAsia="en-GB"/>
        </w:rPr>
        <w:t xml:space="preserve">infromation about </w:t>
      </w:r>
      <w:r w:rsidRPr="00356F74">
        <w:rPr>
          <w:noProof/>
          <w:lang w:val="en-GB" w:eastAsia="en-GB"/>
        </w:rPr>
        <w:t>the event</w:t>
      </w:r>
      <w:r>
        <w:rPr>
          <w:noProof/>
          <w:lang w:val="en-GB" w:eastAsia="en-GB"/>
        </w:rPr>
        <w:t xml:space="preserve"> on the top e.g. name, location and time. The form is displayed below which shows three input fields that users can enter their personal details. Which are firstname, address and email. There is a button below which redirects users to the payment page.</w:t>
      </w:r>
      <w:r w:rsidRPr="00356F74">
        <w:rPr>
          <w:noProof/>
          <w:lang w:val="en-GB" w:eastAsia="en-GB"/>
        </w:rPr>
        <w:t xml:space="preserve"> </w:t>
      </w:r>
    </w:p>
    <w:p w:rsidR="00D551D7" w:rsidRPr="00356F74" w:rsidRDefault="00D551D7" w:rsidP="00D551D7">
      <w:pPr>
        <w:rPr>
          <w:noProof/>
          <w:lang w:val="en-GB" w:eastAsia="en-GB"/>
        </w:rPr>
      </w:pPr>
      <w:r w:rsidRPr="00356F74">
        <w:rPr>
          <w:noProof/>
          <w:lang w:val="en-GB" w:eastAsia="en-GB"/>
        </w:rPr>
        <w:t xml:space="preserve">The final design </w:t>
      </w:r>
      <w:r>
        <w:rPr>
          <w:noProof/>
          <w:lang w:val="en-GB" w:eastAsia="en-GB"/>
        </w:rPr>
        <w:t>splits the page into three sections which are: event details, personal details and tickets. T</w:t>
      </w:r>
      <w:r w:rsidRPr="00356F74">
        <w:rPr>
          <w:noProof/>
          <w:lang w:val="en-GB" w:eastAsia="en-GB"/>
        </w:rPr>
        <w:t xml:space="preserve">he event details </w:t>
      </w:r>
      <w:r>
        <w:rPr>
          <w:noProof/>
          <w:lang w:val="en-GB" w:eastAsia="en-GB"/>
        </w:rPr>
        <w:t xml:space="preserve">are shown </w:t>
      </w:r>
      <w:r w:rsidRPr="00356F74">
        <w:rPr>
          <w:noProof/>
          <w:lang w:val="en-GB" w:eastAsia="en-GB"/>
        </w:rPr>
        <w:t>at the start</w:t>
      </w:r>
      <w:r>
        <w:rPr>
          <w:noProof/>
          <w:lang w:val="en-GB" w:eastAsia="en-GB"/>
        </w:rPr>
        <w:t xml:space="preserve">, </w:t>
      </w:r>
      <w:r w:rsidRPr="00356F74">
        <w:rPr>
          <w:noProof/>
          <w:lang w:val="en-GB" w:eastAsia="en-GB"/>
        </w:rPr>
        <w:t>personal details are displa</w:t>
      </w:r>
      <w:r>
        <w:rPr>
          <w:noProof/>
          <w:lang w:val="en-GB" w:eastAsia="en-GB"/>
        </w:rPr>
        <w:t>yed below which are full name and email and tickets display adult quanity, children quanity and oap quanity. There are diferent prices for the tickets, adults are £5, children are £3.50 and oaps are £2.50. A summary of the costs are shown when the prices are calculated and the total cost is shown below. Once the user clicks the purchase button they will be redirected to the payment page.</w:t>
      </w: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r>
        <w:rPr>
          <w:b/>
          <w:noProof/>
          <w:lang w:val="en-GB" w:eastAsia="en-GB"/>
        </w:rPr>
        <mc:AlternateContent>
          <mc:Choice Requires="wpg">
            <w:drawing>
              <wp:anchor distT="0" distB="0" distL="114300" distR="114300" simplePos="0" relativeHeight="251689984" behindDoc="0" locked="0" layoutInCell="1" allowOverlap="1" wp14:anchorId="0897F738" wp14:editId="48F3E1BB">
                <wp:simplePos x="0" y="0"/>
                <wp:positionH relativeFrom="margin">
                  <wp:align>center</wp:align>
                </wp:positionH>
                <wp:positionV relativeFrom="paragraph">
                  <wp:posOffset>0</wp:posOffset>
                </wp:positionV>
                <wp:extent cx="6096000" cy="3924300"/>
                <wp:effectExtent l="0" t="0" r="0" b="0"/>
                <wp:wrapSquare wrapText="bothSides"/>
                <wp:docPr id="206" name="Group 206"/>
                <wp:cNvGraphicFramePr/>
                <a:graphic xmlns:a="http://schemas.openxmlformats.org/drawingml/2006/main">
                  <a:graphicData uri="http://schemas.microsoft.com/office/word/2010/wordprocessingGroup">
                    <wpg:wgp>
                      <wpg:cNvGrpSpPr/>
                      <wpg:grpSpPr>
                        <a:xfrm>
                          <a:off x="0" y="0"/>
                          <a:ext cx="6096000" cy="3924300"/>
                          <a:chOff x="0" y="0"/>
                          <a:chExt cx="6096000" cy="3924300"/>
                        </a:xfrm>
                      </wpg:grpSpPr>
                      <pic:pic xmlns:pic="http://schemas.openxmlformats.org/drawingml/2006/picture">
                        <pic:nvPicPr>
                          <pic:cNvPr id="207" name="Picture 20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66925" y="0"/>
                            <a:ext cx="1913255" cy="3895725"/>
                          </a:xfrm>
                          <a:prstGeom prst="rect">
                            <a:avLst/>
                          </a:prstGeom>
                        </pic:spPr>
                      </pic:pic>
                      <pic:pic xmlns:pic="http://schemas.openxmlformats.org/drawingml/2006/picture">
                        <pic:nvPicPr>
                          <pic:cNvPr id="208" name="Picture 20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095750" y="0"/>
                            <a:ext cx="2000250" cy="3924300"/>
                          </a:xfrm>
                          <a:prstGeom prst="rect">
                            <a:avLst/>
                          </a:prstGeom>
                        </pic:spPr>
                      </pic:pic>
                      <pic:pic xmlns:pic="http://schemas.openxmlformats.org/drawingml/2006/picture">
                        <pic:nvPicPr>
                          <pic:cNvPr id="209" name="Picture 20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905000" cy="3895090"/>
                          </a:xfrm>
                          <a:prstGeom prst="rect">
                            <a:avLst/>
                          </a:prstGeom>
                        </pic:spPr>
                      </pic:pic>
                    </wpg:wgp>
                  </a:graphicData>
                </a:graphic>
              </wp:anchor>
            </w:drawing>
          </mc:Choice>
          <mc:Fallback>
            <w:pict>
              <v:group w14:anchorId="44F13828" id="Group 206" o:spid="_x0000_s1026" style="position:absolute;margin-left:0;margin-top:0;width:480pt;height:309pt;z-index:251689984;mso-position-horizontal:center;mso-position-horizontal-relative:margin" coordsize="6096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P///wD+/v4AAQEB&#10;AOfm5gB5eXkAubm5ABkZGfqrq6sSJScm9QAAAAAAAAAAAAAAAAAAAAAAAAAAAAAAAAAAAAAAAAAA&#10;AAAAAAAAAAAAAAAAAAAAAAAAAAAAAAAAAAAAAAIAAAAAAAAAAAAAAAAAAAAAAAAAAAAAAAAAAAAA&#10;AAAAAAAAAAAAAAAAAAAAAAAAAAAAAAAAAAAAAAAAAACPj49zJCQk/+rq6h+oqKgAq6urACUlJQAC&#10;AgI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z8AAAAAAABAQEA&#10;FhcXAJubmwC+vr4AFBQUBkZGRvR1cnOaAAAAAAAAAAAAAAAAAAAAAAAAAAAAAAAAAAAAAAAAAAAA&#10;AAAAAAAAAAAAAAAAAAAAAAAAAAAAAAAAAAAAAf///wAAAAAAAAAAAAAAAAAAAAAAAAAAAAAAAAAA&#10;AAAAAAAAAAAAAAAAAAAAAAAAAAAAAAAAAAAAV1dXv8LCwkBqamoAbGxsAA8PDwABAQEA////AAIC&#10;AgD9/f0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BAQEA////AP7+/gAB&#10;AQEA/f39AAUFBQD29vYApaWlAI2LjAAgICDZkJCQOSkrKu8AAAAAAAAAAAAAAAAAAAAAAAAAAAAA&#10;AAAAAAAAAAAAAAAAAAAAAAAAAAAAAAAAAAAB////AAAAAAAAAAAAAAAAAAAAAAAAAAAAAAAAAAAA&#10;AAAAAAAAAAAAAAAAAAAAAAAAz8/PGW1tbc3x8fETkJCQBj4+PgD+/v4ABAQEAAEBAQD///8AAgIC&#10;AP7+/g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P///wADAwMA////AP//&#10;/wABAQEA////APz8/AACAgIA0tDRAHFxcQDz8/P4ioqKPkRGRcsAAAAAAAAAAAAAAAAAAAAAAAAA&#10;AAAAAAAAAAAAAAAAAAAAAAAAAAAAAAAAAAIAAAAAAAAAAAAAAAAAAAAAAAAAAAAAAAAAAAAAAAAA&#10;AAAAAAAAAAAAAAAAAL29vTJhYWHeBgYGGbOzswZDQ0MABQUFAAcHBwADAwMAAgICAAMDAwABAQE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wMDAAAAAAABAQEAAgIC&#10;AAEBAQACAgIABgYGAAQEBAAsLi0ApqinACUnJghmZmbKqqipTgAAAAAAAAAAAAAAAAAAAAAAAAAA&#10;AAAAAAAAAAAAAAAAAAAAAAAAAAAAAAAAAgAAAAAAAAAAAAAAAAAAAAAAAAAAAAAAAAAAAAAAAAAA&#10;AAAAAAAAAAC8vLwya2trzSIiIgirq6sAHh4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WFhYAoaGhAElLSgB6enqxrKqrTAAAAAAAAAAAAAAAAAAAAAAA&#10;AAAAAAAAAAAAAAAAAAAAAAAAAAAAAAAB////AAAAAAAAAAAAAAAAAAAAAAAAAAAAAAAAAAAAAAAA&#10;AAAA0dHRFlpaWuYkJCQDq6urAP39/QAICAg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f79AAMBAgD9/f0A/f39AHRycwCwsLAAoJ+fNkNGRcsAAAAAAAAAAAAA&#10;AAAAAAAAAAAAAAAAAAAAAAAAAAAAAAH///8AAAAAAAAAAAAAAAAAAAAAAAAAAAAAAAAAAAAAAAAA&#10;AAArKyv8FhYWA7e3twACAgIABgY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D9/v0A/fz9AAUEBAABAQEA//7/AFxbWwDGxMQAs7W1Fy0vLuoAAAAAAAAA&#10;AAAAAAAAAAAAAAAAAAAAAAAAAAAAAf///wAAAAAAAAAAAAAAAAAAAAAAAAAAAAAAAAAAAAAAJiYm&#10;/xISEuy0tLQUFBQUAAAAAAD///8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fn5AFVVVQDe3N0Ar7CwDCYnJvUAAAAA&#10;AAAAAAAAAAAAAAAAAAAAAAAAAAACAAAAAAAAAAAAAAAAAAAAAAAAAAAAAAAAAAAAAFxcXLn29vYA&#10;pKSkFBQUF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ICAgAo6OjAAoMCwBtbGzNAAAAAAAAAAAA&#10;AAAAAAAAAAAAAAAAAAAAAAAAAAIAAAAAAAAAAAAAAAAAAAAAAAAAAAAAAACnp6dRwsLCRpWVlQAb&#10;Gx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BAAAAAQAAAAEAAAABAAAAAQ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DAAAAAAAJCQkAlZWVAN/g4CeEgoOEAAAAAAAA&#10;AAAAAAAAAAAAAAAAAAAAAAAAAf///wAAAAAAAAAAAAAAAAAAAAAA3dvcCE9RUPQ5OTkDlZWVAAYG&#10;BgD///8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PwA////AAUFBQD8/PwAiYiJAJ2cnACpqakjNTc2&#10;3gAAAAAAAAAAAAAAAAAAAAAB////AAAAAAAAAAAAAAAAAAAAAABwbm+gvL69X8bGxgAODg4A+fn5&#10;AAcH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gICAP///wAAAAAAAQEBAP///wAAAAAAAQEBAP///wD+/v4AAwMDAP///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D5+PgAUE9QAAcHB9CytLMx&#10;AAAAAAAAAAAAAAAAAAAAAAIAAAAAAAAAAAAAAAAAAAAAw8HCLbGxsV9xcXEADQ0NAP///wAHBw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9/PwAAAAAAPz8/AD8/PwAAP//AAEAAQD+/v4A/v7+AAMDAwD29vYA/v7+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ACAgIAAgICAAgICQB5eXkA0NDQMJ+dnl8A&#10;AAAAAAAAAAAAAAAAAAAAAf///wAAAAAAAAAAAAAAAABbWVq86enpQ7i6uQABAQE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v39&#10;AAMEBAD+/f0A/f39AP///wD8/PwABQUFAAQFBQD3+PcACAgIAP///wD6+voACQk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3+AAEBAQBlZGQA09PT78nL&#10;yhIAAAAAAAAAAAAAAAACAAAAAAAAAAAAAAAAzMzMHMDAwENnaGgAAwMDAAICAgD9/f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AACAwMA&#10;//7+AAAAAAC5ubkAQ0NDACwsLAAzMzMAk5KSAAICAgD9/f0AAwMDAAkJCQ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0A/f39AG9vbwDm5uYRtLKz&#10;QAAAAAAAAAAAAAAAAAH///8AAAAAAAAAAABYWFi/5uTlQLy9vQAFBgUAAAAAAAEBAQD8/PwAAwMD&#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39AAEBAgD0&#10;8/MAYmJiAMvLywAlJSUAQEBAANLS0gDIyMgAGBkYAKSlpQAjIyMA/v7+AAQE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Dr6+sAnZ2d&#10;AGJiYgA6OjoAAgICAAUGBgD9/f0AJyYmAIiKigDU1NQA2tnZAAEBAQ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QEBAAICAgAwMDAACQkJAJ6d&#10;nYoAAAAAAAAAAAIAAAAAAAAAALW1tWc7OzsAGxsb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9AOLi4gD7+/sA&#10;UFBQAAMEBAD+/f0A/fz8AAECAgACAwMAMTAwAAkJCQC2trYA//7+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QEBAAcHBwBiYmIAs7Oz&#10;XwAAAAAAAAAAAgAAAAAAAAAA4eHhIlRUVA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QA/f39AP///wAI&#10;CAgAAP//AAABAQABAQEAAAAAAP///wD6+voA+fn5ABEREQ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AAAAAD8/PwAAQEBAFxcXAD7+/sA&#10;z83OHAAAAAACAAAAAKenp1H4+PgAKysr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gAhISEABQUFAJ+f&#10;nwD///8AAgEBAAICAgAA//8A////ANXV1QD19fUAOTk5AAEBAQ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AQEBAADAwMAGRkZAAMDAwC3&#10;t7dlAAAAAAIAAAAAsbGxbiAgIAAaGhoABAQE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8PDwBqamoAoaGh&#10;AMPDwwD7+/sA/v7+AAABAQDQz88AdHR0AC0tLQAnKCgA/v7+AAE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AQALS0tALy8&#10;vF8AAAAABAAAAADX19c4RUVFAAUFBQD+/v4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EAAgMDAHBwcADHx8cA&#10;Tk5OACcnJwAxMTEA3d3dANLS0gAnJycAtra2AAAAAAD//v4AAAIB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BKSkoAg4OD&#10;HwAAAAACAAAAAPj4+Ag3NzcAAQEBAAEBAQ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BAQEAAAAAAKioqAC1&#10;trYAISEhANHR0QADAwMAjo6OALi4uAAFBgYAAP//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k5OQAEBAQA&#10;1tXWEQQAAAAA9fT1ACYkJQD//v8A//7/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QFBAD/AwIAAAABADw9&#10;PAA7OzsA/Pz8AAQEAwABAgIAAP8AAAECAQD//v4ABAY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SkpAAQEBADs&#10;6+scBNnX2A7+/f0ADxAQAAEAAAACAQE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ECAgAAAAAAAAAA&#10;AAEDAQAGAwYAAAAAAAAAAAAAAQAAAAAAAAEC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wcACQkJAOnp&#10;6SEC4+PjJwEBAQAKCQkA////AAECAg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CAgA5ubm&#10;JQLx8fEXAAAAAAMDAwAAAQEAAP//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ICAgDz8/MR&#10;Avn5+Qj9/f0ABgYGAAE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AgICAPj4+AsC&#10;9/f3DgICAgAAAQEAAAAA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gACAgIA/Pz8Bg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10;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&#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8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GBgYAISEhACMjIwD7+/sABgYGAP7+/gD///8ABwc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8A/v7+AAYGBgD+/v4AAQEBAAAAAAAAAAAAAAAAAAAAAAAAAAAAAAAAAAAA&#10;AAAAAAAAAAAAAAAAAAAAAAAAAAAAAAAAAAAAAAAAAAAAAP8AAAAAAAAAAAAAAAAAAAAAAAAAAAAA&#10;AAAAAAAAAAAAAQ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BAQEA/f39AAEBA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BAQEAAAAAAAEBAQAAAAAAAAAAAAEBAQAAAAAAAQEBAAAAAAAAAAAAAAAAAAAAAAAAAAAA&#10;AA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&#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PsABQYGAP///wD+/v4A/Pz8AAsLCwD8&#10;/PwABAQEAPz8/AAEBAQAAAAAAAAAAAAAAAAAAAAAAAAAAAAAAAAAAAAAAAAAAAAAAAAAAAAAAAAA&#10;AAAAAAAAAAAAAAAAAAAAAAAABAAAAAAAAAAAAAAAAAAAAAAAAAAAAP//AAAAAQAAAAAAAAAAAAAA&#10;AAAAAAAAAAAAAAAAAAAAAAAAAAAAAAAAAAAAAAAAAAAAAAAAAAD6+fkANDQ0AO7u7gD2J0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H1WAEdH&#10;RwD6+voABQUFAAAAAAAAAAAAAAAAAAAAAAAAAAAAAAAAAAAAAAAAAAAAAAAAAAAAAAAAAAAAAAAA&#10;AAAAAAAAAAAAAAAAAAAAAAACAAAAAAAAAAAAAAAAAAAAAAAAAAAAAQEAAAAAAAAAAAAAAAAAAAAA&#10;AAAAAAAAAAAAAAAAAAAAAAAAAAAAAAAAAAAAAAAAAAAAAAAAAAMDAwD7+/sAaGh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CwsA/Pz8&#10;AAQEBAD///8AAAAAAAAAAAAAAAAAAAAAAAAAAAAAAAAAAAAAAAAAAAAAAAAAAAAAAAAAAAAAAAAA&#10;AAAAAAAAAAAAAAAAAAAAAAIAAAAAAAAAAAAAAAAAAAAAAAAAAAAAAAAAAAAAAAAAAAAAAAAAAAAA&#10;AAAAAAAAAAAAAAAAAAAAAAAAAAAAAAAAAAAAAAAAAAAAAAAABAUFAAEBAQATEx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FBQABAQEA&#10;/f39AAAAAAAAAAAAAAAAAAAAAAAAAAAAAAAAAAAAAAAAAAAAAAAAAAAAAAAAAAAAAAAAAAAAAAAA&#10;AAAAAAAAAAAAAAAAAAAABAAAAAAAAAAAAAAAAAAAAAAAAAAAAAAAAAAAAAAAAAAAAAAAAAAAAAAA&#10;AAAAAAAAAAAAAAAAAAAAAAAAAAAAAAAAAAAAAAAAAAAAAAD//v4AAQEB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n5AAICAgAC&#10;AgI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GBQ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OS4kwAAAAAAAAAAAHhhT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PPEnQAAAAAAe2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PPEn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8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QEAAAAAAAAAAAADAwIA/f3+AAAAAAAAAAAAAwMCAP39/gAAAAAAAAAAAAMDAgD9&#10;/f4AAAAAAAEBAQACAgEA/f3+AAAAAAABAQAAAQEBAP7+/wAAAAAAAgIBAP//AAD+//8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qshwAAAAAAAAAAAAAAAAAAAAAAAAAAAAAAAAAAAAAAAAAAAAAAAAAAAAAAAAAAAAAA&#10;AAAAAAAAAAAAAAAAAAAAAAAAAAAAAAAAAAAAAAAAAAAAAAAAAAAAAAAAAAAAAIyluACYrs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gtcQAAAAAAAAAAQAFAwIA+/39AAAAAAAAAAEABQQDAPv8/AAAAAAAAgEB&#10;AAEBAQD9/v4AAAAAAAQDAgD+/gAA/v/+AAAAAAAEAwMA/f7+AP///wBgSzwAAgIC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LCADz9fgAAAAAAAEBAQALCQcA8/X4AAAAAAADAgIABwYEAPb4+gAA&#10;AAAABgUEAAIBAQD4+vsAAAAAAAkHBQD8/f0A+/z9AAAAAAALCQcAAAAAAAAAAAAAAAAAAAAAAAAA&#10;AAAAAAA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CwgA8/X4AAAAAAABAQEACwkHAPT2+AAAAAAAAgIBAAcGBAD2+PoAAAAAAAYE&#10;AwACAQEA+Pr7AAAAAAAJBwUA/P3+APv8/QAAAAAACwkHAPj5+w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MCgcA8/X4AAAAAAAmVXkACggHAPT2+AAAAAAABQQDAAQDAgD3+fsA&#10;AAAAAAkHBgD7/PwA/P3+AAAAAAAMCggA9ff5AP///wAAAAAADQsI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kHAPP1+AAAAAAAAwICAAkHBgD09vgAAAAAAAUEAwAEAwMA9/n7AAAAAAAK&#10;CAYA+/z8APz9/gAAAAAADAoIAPb4+QD///8AAAAAAA0LCAD09vk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HBgQA9vj6AAAAAAAGBQQALFl9APj6+wAAAAAACggGAPv8/QD7/P0AAAAAAAsJBwD3&#10;+PoA/v//AAAAAAANCwgA9Pb5AP///wAAAAAADQsIAPP1+AAAAAAAAAAAAAAAAAAAAAAAAAAAAAAA&#10;AA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b4+gAAAAAABgUEAAIBAQD4+vsAAAAAAAkHBgD6+/wA/P3+AAAAAAALCQcA+Pn7AP7/&#10;/wAAAAAADQsIAPT2+QD///8AAAAAAA0LCADz9fgAAAAAAAAAAAADAgI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FBAACAQEA+Pr7AAAAAAAJBwYA+/z8APz9/gAAAAAACwkHAPf5+gD+/v8AAAAA&#10;AA0LCADz9fgAAAAAAAAAAAANCwgA8/X4AAAAAAAAAAAAAAAAAP3+/g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w+&#10;MQB1kKYAAAAAAAAAAAAAAAAAAAAAAAAAAAAAAAAAAAAAAAAAAAAAAAAAAAAAAAAAAAAAAAAAAAAA&#10;AAAAAADb4ugAAAAAAAAAAAAAAAAAAAAAAAAAAAAAAAAAAAAAAA08YwDzxJ0A88SdAA08YwAAAAAA&#10;AAAAAAAAAAAAAAAAAAAAAAAAAAAAAAAAAAAAAAAAAAAAAAAAAAAAAAAAAAAAAAAAAAAAAAAAAAAA&#10;AAAAzaWEADNbf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D3+fsAAAAAAAoIBgBlUD8AAAAAAAAAAAAAAAAAAAAAAAAAAAAAAAAAAAAAAAAAAAAA&#10;AAAAAAAAAAAAAAAAAAAAiKG2AAAAAAANCwgA8/X4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BYS&#10;AAAAAAAAAAAAAAAAAAAAAAAAAAAAAAAAAAAAAAAAAAAAAAAAAAAAAAAAAAAAAAAAAAAAAAAAAAAA&#10;AAAAAAAAAAAAAAAAAAAAAAAAAAAAAAAAAAAAAAAAAAAAAAAAAAAAABRBZwDsv5kAGxYRAOXq7wAA&#10;AAAAAAAAAAAAAAAAAAAAAAAAAAAAAAAAAAAAAAAAAAAAAAAAAAAAAAAAAAAAAAAAAAAAAAAAAAAA&#10;AAAmHx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n7AAAAAAAJBwUA+/z9ACRTeAAAAAAADAoIAPb4+QD+/v8AAAAAAAwKCAD19/kA////AAAA&#10;AAANCwgA8/X4AAAAAAAAAAAADQsIAPP1+AAAAAAAAAAAAAMCAg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ZAAAAAAA&#10;AAAAAAAAAAAAAAAAAAAAAAAAAAAAAAAAAAAAAAAAAAAAAAAAAAAAAAAAAAAAAAAAAAAAAPPEnQAA&#10;AAAAAAAAAAAAAAAAAAAAAAAAAAAAAAAAAAAAAAAAAAAAAAAAAAAA+fv8APr7/ADYr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QcGAPz9/gD7/P0AAAAAAAsJBwD19/kA/v7/AAAAAAAMCggA9ff5AP///wAAAAAADQsI&#10;APP1+AAAAAAAAAAAAA0LCADz9fgAAAAAAAAAAAAAAAAA/f7+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AADz&#10;xJ0AAAAAAAAAAAAAAAAAAAAAAAAAAAAAAAAAAAAAAAAAAAAAAAAAAAAAAAAAAAACAgEAAAAAABNB&#10;ZwAAAAAAAAAAAAAAAAAAAAAAAAAAAAAAAAAAAAAAAAAAAAAAAAAAAAAAE0FnAAAAAADzxJ0AAAAA&#10;AAAAAAAAAAAAAAAAAAAAAAAAAAAAAAAAAAAAAAAAAAAAAAAAAAAAAAAAAAAAAAAAAAAAAAAAAAAA&#10;K1R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kHBgD8/f0A+/z9AAAAAAALCQcA9/n6AP///wAAAAAADAoIAPX3+QD///8AAAAAAA0LCADz9fgA&#10;AAAAAAAAAAANCwgA8/X4AAAAAAAAAAAADQsI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9APv8/QAAAAAACwkHAPf5+gD+/v8AAAAAAA0LCAD19/kA////AAAAAAANCwgA8/X4AAAAAAAA&#10;AAAADQsIAPP1+AAAAAAAAAAAAA0LCADz9fg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1ayKAB4YEwA+Y4IAwp1+AAAAAAAAAAAAAAAAAAAAAAAAAAAAAAAAAAAAAAAAAAAADz5k&#10;APHCnADzxJ0ADTxjAAAAAAAAAAAAAAAAAAAAAAAAAAAAAAAAALCOcgBDNisAAAAAAA08YwAAAAAA&#10;AAAAAAAAAAAAAAAAAAAAAAAAAAAAAAAAAAAAAAAAAAAAAAAAAAAAAAAAAAAAAAAAED5lAPDCmwAA&#10;AAAAAAAAAAAAAAAAAAAAAAAAAAAAAAAAAAAAAAAAAAAAAAAAAAAAAAAAAO/BmwAAAAAADz5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4&#10;XksAAAAAAAUEAgD9/v8A/v7/AAAAAAAGBQQA+/z8AP//AAAAAAAABgUEAPr7/AAAAAAAAAAAAAYF&#10;BAD6+/wAAAAAAAAAAAAGBQQA+vv8AAAAAAAAAAAAAwIC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AAAAAAD6/P0A&#10;AAAAAAAAAAAAAAAA+fv8AAAAAAAAAAAAAAAAAPn7/AAAAAAAAAAAAAAAAAD5+/wAAAAAAAAAAAAA&#10;AAAA+fv8AAAAAAAAAAAAAAAAAPn7/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BAQAAAAAAAAAAAAAAAAAAAAAAAAAAAAAAAAAAAAAAAAAAAAAAAAAAAAAAAAAAAAAAAAAA&#10;AAAAAAAAAAAAAAAAAAAAAAAAAAAAAAAAAAAAAAAAAAAAAAAAAAAAAAAAAAAAAAAAAAAAAAAAAAAA&#10;AAAAAAAAAAAAAAAAAADzxJ0AAAAAAAAAAAAAAAAAAAAAAAAAAAAAAAAAAAAAAAAAAAAAAAAAAAAA&#10;AAAAAAAAAAAAAAAAAAAAAAAAAAAAAAAAAAAAAAAAAAAAAAAAAAAAAAANPG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QAAAAAAAAAAAAAAAAAAAAAAAAAAAAAAAAAAAAAAAAAAAAAAAAAAAAAAAAAAAAAAAAAAAAAA&#10;AAAAAAAAAAAAAAAAAAAAAAAAAAAAAAAAAAAAAAAAAAAAAAAAAAAAAAAAAAAAAAAAAAAAAAAAAAAA&#10;AAAAAAAAAAAAAAAAAG2Ko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D/AAAAAQAAAAAAAAAAAAAAAAAAAAAAAAAAAAAAAAAAAAAAAAAAAAAAAAAAAAAAAAAAAAAAAAAA&#10;AAAAAAAAAAAAAAAAAAAAAAAAAAAAAAAAAAAAAAAAAAAAAAAAAAAAAAAAAAAAAAAAAAAAAAAAAAAA&#10;AAAAAAAAAAAAAAAAoLL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PPBmwAA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9fXAEVFRQAAAF8AAAAAAAAAAAAAAAAAAAAAAAAAAAAAAAAAAAAAAAAAAAAAAAAAAAAAAAAA&#10;AAAAAAAAAAAAAAAAAAAAAAAAAAAAAAAAAAAAAAAAAAAAAAIAAAAAAAAAAAAAAAAAAAAAAAAAAP8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sO&#10;DgD+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AAA&#10;AAAAAAAAAAAAAAAAAAAAAAAAAAAAAAAAAAAAAAAAAAAAAAAAAAAAAAAAAAAAAAAAAAAAAAAAAAAA&#10;AAAAAAAAAAAAAAAAAAAAAAAAAAAAAAAAAAACAAAAAAAAAAAAAAAAAAAAAAAAAAAAAAAAAAAAAAAA&#10;AAAAAAAAAAAAAAAAAAAAAAAAAAAAAAAAAAAAAAAAAAAAAAAAAAAAAAAAAAAAAAAAAAAAAAAAV1dX&#10;AAMDAwAAAAAAAAAAAAAAAAABAQE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P///wBN&#10;TU0AAAAAAAAAAAAAAAAAAAAAAAAAAAAAAAAAAAAAAAAAAAAAAAAAAAAAAAAAAAAAAAAAAAAAAAAA&#10;AAAAAAAAAAAAAAAAAAAAAAAAAAAAAAAAAAAAAAAAAgAAAAAAAAAAAAAAAAAAAAAAAAAAAAAAAAAA&#10;AAAAAAAAAAAAAAAAAAAAAAAAAAAAAAAAAAAAAAAAAAAAAAAAAAAAAAAAAAAAAAAAAAAAAAAAAAAA&#10;AAoJ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CAAAAAAAAAAAAAAAAAAAAAAAAAAAAAAAAAAAA&#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AAAAAAAAAAAAAAAAAA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w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wDL2uoAgajRAOLu9gA3JBMAb0wpAC8iE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zNvtAH2p0gDO&#10;5PQA9f4BABwIAwBfRigAEwAAAAAAAAAAAAAAAAAAAAAAAAAAAAAAAAAAAAAAAAAAAAAAAAAAAA0I&#10;BQCDUikAh7vkAOX0/AAuHg4Aa0U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Pn8/gC61uoAy+7/APIK&#10;DwAAAwMAAAP9AAABAAAAAAAAAAAAAAAAAAAAAAAAAAAAAAAAAAD///8AAQEBAAAAAAD///8ABwQC&#10;AGI7HABLLRcA+P3+AAwGAgAVDAYA////AAEBAQAAAAAAAAAAAAAAAAAAAAAA////AAEBAQAAAAA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D39/YA+Pj5AP//AAAK&#10;CgkACQkJ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5OTkAN/g4AD4+PkAAAAAAAgI&#10;BwAlJCQAGRkZAAAAAAAAAAAAAAAAAAAAAAAAAAAAAAAAAAAAAAAAAAAA/Pz8AM7OzgAcHBwAGhoa&#10;AAAAAAD///8AAQEBAAAAAAD09PUA3NzcABEREQAfHx4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3ObzAICy2gDJ6f4AAAsQAAACAgAAAQEA/P//AO73+gDu/QQA/wkDAAAQEgAACQYAAAAAAAAAAAAA&#10;AAAAAAcHAAAEBQArHwkAEQ0HAP8NDQD/BwQAAAICAPj9/QCSzPAAAAQMAAAWBQD7Af0A/QQEAAAQ&#10;EAD/Dg0AAP//AAD7/QAADAYAAAABAAAICAAAFBQAAAoHAOX8/ADl7v4AAAUOAAAUAwAAAAAA6f39&#10;AKHJ6QA4JxMATjIbAJa52gB6st0A9wcKAAAHDgAGDAMAAgABAPP9/gDQ9voAd7LcACAYDABKMBo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CAgIAAwQEAAIDAgD9/f0AAAAAAAICAgAF&#10;BwcA/f3+AP7+/gABAQEAAQEBAAAAAAAAAAAAAAAAAAAAAAAAAAAAAAAAAAwMDAAqKCgA3N7eAOHj&#10;5ADv7/AA+Pn5AAABAQAnJiUAFRQU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FAsF&#10;AB0WCgDj9gAAAAMCAOTy+wBdndQANBwIAG1CIABGLhcADAcEAAAAAAD///8AAAEBAAABAQAAAAAA&#10;AP7+AAD+/wAAAAAAAAAAAAABAQAAAQEAAAEBAAAAAAAA/f0AKxYJAP///wABAQEA6vT6AAACAgAA&#10;AQEAAAAAAAABAQAAAQEAAAAAAAABAQAAAQEAAAEBAAD//wAFAf8ACAUDABoPBwAHAgEAAAABAP8C&#10;BAD8/AEA6fX/APP7AgAAAwIAAP8AAPD4/AC71OsAAf//AP0AAQAAAQEAAAMDAOb3/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4eHiAOTm5wAKCgsA2NvdAPnS0gAAAAEACQsMAA0N&#10;DQDIyssAISAeACIhIQAAAAAAAAAAAAAAAAAAAAAAAAAAAAAAAAABAQEA////AAoKCQAlIyIA2v//&#10;APf4+gAFBwcAHBoaABYVFQAAAAAAAQEB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P///wAoFwoA&#10;cT4bAIvG6wDo9v4A/wgDAP8XBQDL9PkAbK3eAFre8QB8TiQACgcGAAACAgAAAgIAAAICAAABAQAA&#10;Av4AAAEBAAAAAAAAAAAAAAIDAAADAwAAAQEAAAAAAAAAAQAAAAAAAQEBAAAAAAAAAAEAAAIDAAAD&#10;AwAA//8AAAL/AAACAgAAAAAAAAICAAADAwAAAgIAAAMCAAABAQAAAAAAAgEAAAEBAQAAAgIAAAEB&#10;AAABAgD6/wEA/gMDAAAAAwAAAAAA2fP6AHe45QAAAAEAAAsJAAACAwAA//8A9/4B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IBAAL/AQACAgMAAAAAAAAAAAAAAAAAAAAAAAAAAAAB&#10;AQEAAQICAAAAAAAAAAAAAAAAAAAAAAAAAAAAAAAAAAEBAAD8/PwA2dvcAPHy8gAaGRgAHRwbAAQD&#10;BAAXFRUAAgICAOLk5QDX2doAJSQjABIREQ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FBAQA+Pr7AP///wAAAAAAAAAAAAAAAAAAAAAAAAAAAP39&#10;/AAGBgUAAAAAAAAAAAAAAAAAAAAAAAAAAAAAAAAAAAAAAP///wDv8PAAHRscABoZFwAEBAQAAAAA&#10;AAEBAQAVExMABQQEAN7g4QDv7/AAEhERAAAAAAAAAAAAAAAAAAAAAAAAAAAAAAAAAAAAAAAAAAA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BABkYGADt7u0A/f3+AAEBAgAAAAAAAAAAAAAAAAD/AP4A/v0C&#10;ABgXGgABAQEAAAAAAAAAAAAAAAAAAAAAAAAAAAD///8ABQUFADw5OAAAAAAA////AAEBAQAAAAAA&#10;AQEBAAAAAAASEREAEhERAAAAAAD///8AAQEB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GA4FADwpEQD0&#10;AAMA+/z/AP8AAAAGBAAAGQwEAD0cCQBRJg0AGw8HAAEAAABpNxYABQYGAMTl+QDy+fwAAgEBAAMB&#10;AAAIAQgAEgsEACISCAAP/QQAAAEBAAAAAAAB+v8AAAAAAAAAAAAAAAAAAwIBACIVCQD8CwYAAP//&#10;AP78/wAdEAIAAAAAAAABAAAAAQEAAAEBAAAAAQAfEwcAFAkCAPn8/wAOBgEAMhYIAGUyDwAjEQcA&#10;////AD4iDgCgTwUAttvzAMzp+QDn9fwA9/v/AP//AAALBQIAGw0EACkQAgAIBAE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MCwoADAsKAAAAAAAAAAAAAAAAAAAAAAAAAAAAAAAA&#10;AAAAAAAAAAAAAAAAAAAAAAAAAAAAAAAAAAAAAAAAAAAAAQEBAAAAAAAAAAAAAAAAAAEBAQAAAAAA&#10;AAAAAAAAAAABAQEAAAAAAAAAAAAAAAAAAQEB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C0XCgCv&#10;WSAA/P8AAP7/AAAAAAAAAgAAAAYDAAAMBgMABQIAAAEBAAAAAAAAJBIHAH8/FgD1+/4A/P4AAAEA&#10;AAABAAAAAwEAABAIAwCrWiMA/f8BAAAAAAAAAAAAAQD/AP///wABAQEA////ABEIAwC2ZSYAAQEB&#10;AAD/AAD/AP8ABgIBAAAAAAAAAAIAAAICAAACAgAA+PwAYiwOAGczEQD+/wAABAEAAAsGAgAKBQIA&#10;////AAEBAQD//wAAMhgIAC0WCAD1+/4A+v3/AP3/AAAAAAAAAwEAAAcDAgAJBAEAB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4AAAD9AAAA/gEAAPwAAPv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AA+IwwAegQEAAUFAwD6+v0AQSE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EEgDABBIAw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8AAAAB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wAAAAE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BAAAAAAAAAAAAAAAAAAA&#10;AAAAAAAAAQ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P8BAQAE&#10;AwQAAgMBAAH/AAAAAAAAAAAAAP8A/gD9+/0A/f8AAAEBAAAAAAAAAAAAAAAAAAAAAAAAAAAAAAAA&#10;AAAAAAAAAAAAAAAAAAAA//8AAQMEAAUDAAD7/P0A/v8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v32ANjS&#10;1ADS3PAAAAQDAAIBAAAA/wAACA0VADAyJgAZEAkAAQD/AP//AAAAAAAAAQEAAP//AAABAQEAAAD/&#10;AAAAAQAAAAAAAP//AP8A/wDr4dcAy9v9ADIzIwAXDwYAAQEBAAAA/wAAAAAA//8AAAAAAAABAQEA&#10;AAAAAAD//wD/AAAAAAAAAAABAQABAAAAAAAAAAD//wD/AAAAAAAAAAEB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P0A8/Dy&#10;AO70BAAyNCMAFQoDAP8AAQADBgkADgT7AOjh6ADsARAAIhkPAAH16wDi7f0AFhULAPTs7wD4AQkA&#10;Bf30APT5AAANGBsAHRAFAAMEBQAKCQIABAICAP/68ADa3/EABQkIAP37/QAYHRgACPrvAODm7wD3&#10;/QQAEhcXABsTCQD8+fcA7ejpAOvy+gAABwsAGBgXABQMAQDu5+kA8f0EABYZFQALB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A&#10;BgsNABscGAAXDAUA////AAECBAACAfoA8t7nAMrI0ADzQDEA+9zaAOwEGQAXFgAA0snMAOH5CwAu&#10;Lx0A+OHhAMXL4wBIUzgAAu/tANjb+gAeJB0AEv7rAMO8ygD+FBgAIh8dABER5gDEt8wA8A0WAB8R&#10;/gDW3OIAMj82AAvl0ADA1fkAIR8UAPjh2gDJ2BoAR0ApAPbd3ADZ9wsANhQTAAwEAw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D0&#10;6+EAvrvvAAcEAQAAAAEADx4nADUqHQAdLjAAOu/GAMXBxgACER0APT8jABUJ9gAB/wAADBEeACwr&#10;KAAIDvgA4rvVANLqMgAuAAEAAAIBAAABAAAAAQIAAAMHAB4jKAA+MxcA9NjCANbz+wAsLB8AHQ7y&#10;AOTj3QDQ1ewANxH9APb29QDy+hUAIioyAC0SEAAQDAgAAzo7ACQAAAABAgM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ECAAsS&#10;HAA7PSoAFgwEAP//AAACBQYABwUAAP8AAAAEBgAA+/38AAAAAQD/AQIAAAD/AAAAAAAAAgUAAgIC&#10;AAIEAgACAv4A/f7+AAAA/wAAAP8AAAD/AAAA/wABAgQABQcLAAQAAAD9//sA/AD/APf19ADyBwQA&#10;KTAoAAcODwAcGjUAUA3qAOvt7wDe1tEA5PoUAEI+MQAlFwYA////AP79/QD+/wE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8A+vXx&#10;AN/i4wDwBwIA/wAAAAMGCgAaHRUA++PZAMLP9AAwPzwA/N3XANbS3QAYNhUAAQIBAPTr2gDR1/8A&#10;AOPnAPL4EwA5FAYAAuYAAAAAAAAAAAAAAAAAAAAAAQAAAAEAAAECAA0ZIwAZ/MsA/Pv/AAoF/QDb&#10;3+4ADwkNAN3MyADQ8xQAMysaABz37QDX1/QA7/b3ANzM0gDg9wgALDEmABUIAgD/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wEGABYaHAApAPIA&#10;//r4APL6AAAAAAAABAcAAPTy8wD7+gEAK0Q4AC0iFgD+FwUA19/2APX1+AD+//8ACRAdAA36+AD0&#10;EBoAQlIiACUOBgDy+BYALij8AA4IAwAABA4AKywhABITBgAAAAEABxAhAFVXBgDU3usA5OoFABgf&#10;IwAnHxYA/xIwAPvd5QDn3uUAAgQXAE1GHQAfGAgA6/cLABIFBgAFAw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AEA/wD+//8AAP8AAAAA&#10;AAAAAAAAAAAAAAAAAAAAAAAA////AAAAAAAAAAEAAQD/AP3+/gAC/wQADxESAAAOBgACAP8A/v7+&#10;AP//AAAAAAEAAQD/AP3/AAAAAAEAAAD/AP///wAAAAAAAQEBAP///wD/AAAA////AAAAAAAAAAAA&#10;AAEBAAD//wD///8AAAAAAAAAAAAAAAAAAAEBAAD//wD/AAAAAAEB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EBAAAAAAAAAAAA&#10;AAAAAAAAAAAAAAAAAAAAAAAAAAAAAAAAAAAAAAAAAAEAAQAAAPwDDwA+SkQAAgD9APz9/wD/AAEA&#10;AQEAAAAAAAAAAAEAAQAAAAAAAAAAAAEAAAAAAAAAAAAAAAAAAQEBAAAAAAAAAAAAAAAAAAAAAAAA&#10;AAAAAAEB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D9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D///8AAAAAAAEBAQD8/P0A+/z9APz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QEABAMDAAYG&#10;BQABAQEA////AAEBAQAAAAAAAAAAAAAAAAAAAAAAAAAAAP///wAAAAAAAAAAAPz8/QD6/P0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ICAAQEAwAFBAQAAAD/AP///wABAQEAAAAAAAAAAAAAAAAA&#10;AAAAAAAAAAAAAAAAAAA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BAQEA9Pb4APPz9gD+/v4A/f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QEBAPj5+wDv8PQAEg4LABEPCwABAQE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BAQEA+Pn6AP/+/wAVEw0ABQUG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wAAAAAA&#10;AAD/AAAAAAAAAAAAAAAAAAAAAAAAAAAAAAAAAAAAAAAAAAAAAAAAAAAAAAAAAAAAAAAAAAAAAAAA&#10;AAAAAAAAAAAAAAAAAAABAAAAAQ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AAAAAAAAAAAAAAAAAAAAAAAAAAAAAAAAAAAAAAAAAAAAAAAAAAAAAAA&#10;AAAAAAAAAAAAAAAAAAAAAAAAAAAAAAAAAAAAAAAAAP///wABAQEAAAAAAAAAAAAAAAAAAQEBAAAB&#10;AQABAAAA/wAAAP8AAAAAAAAAAAAAAAAAAAAAAAAAAAAAAP8AAAD/AAAAAAEAAAAB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vwA+Pv9AP//AAAAAAAAAAAAAP///wABAQEAAAAAAAEAAAD/AAAAAAAAAAAA&#10;/wD//wAAAQEBAAAA/wD//wAAAQEAAAEBAQAJBgQABgQDAP///wABAQEAAAAAAAAAAAAAAAAAAAAA&#10;AAAAAAAB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DHx8cAm5ubAP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fv+APH2+wD5+v4A/v8AAP7+/wD9/v8A/v8AAP3+/wD9/v8A/P7/AP3+/wD9/v8A/P0A&#10;AP///wD9/wAA/P3/AP3+/wD+/gAA+fr+APD1+gD5+/0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D/AAAAAQAAAAAAAAAAAAAA&#10;AAAAAAAAAAAAAAAAAAAAAAAAAAAAAAAAAAAAAAAAAAAAAAAAAAAAAAAAAAAAAAAAAAAAAAAAAAAA&#10;AAAAAAAAAAAAAAAAAAAAAAAAAAAAAAAAAAAAAAAAAAAAAAAAAAAAAAAAAAAAAAAAAAAAAAAAAAAA&#10;AAAAAAAAAAAAAAAAAAAAAAAAAAAAAAAAAAAAAAAAAAAAAPj4+ADz8/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D6/P0A/v7/ABIMBgAHBgQAAAAAAAAAAAAAAAAAAAAAAAAAAAAAAAAAAAAAAAAAAAAAAAAA&#10;AAAAAAAAAAAAAAAAAAAAAAAAAAD5+vwA7fP5APv8/QAHBgM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wAAAAAAAAAAAAAAAAAAAAAA&#10;AAAAAAAAAAAAAAAAAAAAAAAAAAAAAAAAAAAAAAAAAAAAAAAAAAAAAAAAAAAAAAAAAAAAAAAA/wAA&#10;AAAAAAAAAAAAAAAAAAAAAAAAAAAAAAAA/Pz8APj4+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P8AAAAAAAAAAAAA&#10;AAAAAAAAAAAAAAAAAAAAAAAAAAAAAAAAAAAAAAAAAAAAAAAAAAAAAAAAAAAAAAAAAAAAAAAAAAAA&#10;AAAAAAAAAAAAAAAAAAAAAAAAAAAAAABJSUkARERE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UCAA8L&#10;BgD3+fwA/f7/AAICAQAA/wEAAAABAAMD/wD+/gAAAAEAAAIBAQAAAQEAAQAAAP///wAAAAAAAwEC&#10;AP///wAAAQEABAMBAAoIBAAGBQIAAAAAAAAAAAAAAAAAAAAAAAAAAAAAAAAAAAAAAAD/AAAA/w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CAUE&#10;AAgFAwAAAAAAAAAAAAAAAAAAAAAAAAAAAAAAAAAAAAAAAAAAAAAAAAAAAAAAAAAAAAAAAAAAAAAA&#10;AAAAAAAAAAAAAAAAAAABAAAA/w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AAAA&#10;AAABAAAAAA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BAQABAgE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8ABwYFAAAAAAAAAAAAAAAA&#10;AAAAAAAAAAAAAAAAAAAAAAAAAAAAAAEBAAEBAQ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H/AAUFB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D///8ACgkHAAcGBgDz&#10;9fg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Ort8QAWFA8A////AAAAAAAAAAAA&#10;AAAAAAAAAAAAAAAAAAAAAP///wALCAcABQUEAPX3+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Pj5+gD7+/4AExAMAP///gAAAAAAAAAAAAAAAAAAAAAAAAAAAAAAAAAAAAA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AAAAAAAAAAAAAAAAAAAAAAAAAAA&#10;AAAAAAAAAAAAAAAAAAAAAAAAAAAAAAAAAAAAAAAAAAAAAAAAAAAAAAAAAP///wALCQYAAwEAAPP1&#10;9wABAQAAAwMD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AAAAAAAA&#10;AAAAAAAAAAAAAAAAAAAAAAAAAAAAAAAAAAAAAAAAAAAAAAAAAAAAAAAAAQEBAP7+/wAIBwUACggH&#10;AP3+/gD7+/o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7+AAH/AQAAAAAAAAAAAAAAAAAAAAAAAAAA&#10;AAAAAAAAAAAAAAAAAAAAAAAAAAAA/v7/AP3//gAAAAAAAQ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A&#10;/gD/AP79/QABAQE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wAAAAEAAAD/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BAAAAAAAAAAAAAAAAAAAAAAAAAAAAAAAAAAAAAAAAAAAA&#10;AAAAAAAAAAAAAAAAAAAAAAAAAAAAAAAAAAAAAAAAAAAAAAAAAAAAAAAAAAAAAAAAAAAAAAQAAAAA&#10;AAAAAAAAAAAAAAAAAAAAAP8AAAABAAAAAAAAAAAAAAAAAAAAAAAAAAAAAAAAAAAAAAAAAAAAAAAA&#10;AAAAAAAAAAAAAAAAAAAAAAAAAAAAAAAAAAAAAAAAAAE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QEAAAAAAAAAAAAAAAAAAAAAAAAAAAAAAAAAAAAAAAAAAAAAAAAAAAAA&#10;AAAAAAAAAAAAAAAAAAAAAAAAAAAAAAAAAAAAAAAAAAAAAAAAAAAAAAAAAAAAAAAAAAAAAAAAAAAA&#10;AAAAAAAAAAAAAAAAAAAAAAAAAAAAAAAAAAAAAAAAAAAAAAAAAAAAAAEBAQABAgEA//7+AP//AAAA&#10;AAAAAQECAAEA/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B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CAgEAAQAAAP8AAAAA//8A/v//AAAAAAAAAAAAAAAAAAAAAAAA&#10;AAAAAAAAAAAAAAAAAAAAAAAAAAAAAAAAAAAAAAAAAAAAAAABAQEAAQEBAP/+/gD/AAAAAAAAAAAA&#10;AAAAAAAAAAAAAAAAAAAAAAAAAAAAAAAAAAAAAAAAAAAAAAAAAAAAAAAAAAAAAAAAAAAAAAAAAAAA&#10;AAAAAAAAAAAAAQEBAAEBAAD+/v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EAAAAAAAAAAAAAAAAAAAAAAAAAAAAAAAAAAAAAAAAAAAAAAAAAAAAAAAAA&#10;AAAAAAAAAAAAAAAAAAAAAAAAAAAAAAAAAAAAAAAAAAAAAAAAAAAAAAAAAAAAAAAAAAAAAAAAAAAA&#10;AAAAAAAAAAAAAAAAAAAAAAAAAAAAAAAAAAAAAAAAAAAAAAAB//oA6+fnAOXs+wATHBwAGxAIAAL/&#10;9QDi4eoA+QYTAB4XDQAGB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8ejoAOnw+gAUHhoAEQk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P//AQABAf8A9vHsAOXm7ADw9v0AAwcJABUZFwAaEgsAAwD/AAABAQAAAAAAAAAAAAAA&#10;AAAAAAAAAAAAAAAAAAAAAAAAAAAAAAAAAAAAAAAAAAD/APTq6ADg6PYAGSghABIFAQAAAAAAAAAA&#10;AAAAAAAAAAAAAAAAAAAAAAAAAAAAAAAAAAAAAAAAAAAAAAAAAAAAAAAAAAAAAAAAAAAAAAAAAAAA&#10;AAAAAAAC/wDr3+AA7/0HABkdFgAMBQ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EAAQH/APDl3QDCvsUAwc3eAOjq7QDf1NMAvb3HAM3e7wD8/wEAAAD/AP///wD//wAAAAD/&#10;AAAA/wAAAAAAAAAAAAD/AAD//wAAAAD/AAAAAAAAAP4A9OfiAMnF1ADs/AAAAAAAAAAAAAD///8A&#10;AAAAAAAAAAAA//8A////AAAAAAAA//8A/wAAAAAAAAD///8AAAD/AAAAAAAAAP8A////AAAA/wD/&#10;AAAAAQD+AOnZ2QDS1OAA8vn+AAAAAAAAAAAA////AAAAAAAAAAAA//8AAP//AAAA//8AAAD/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BAAAB+vIA3dveAOr9GABFSS8AHhEHAP769ADh4OkA/gX8AO/m3QDPzt8A+gYGAP/+AgAWIyUA&#10;MiEEAMa6zQDn/gwAEQkGACMpHgAE7+EAzdfvAAwWEgAC9O8A+wEDAAIAAAAAAAAAAAAAAAABAAD+&#10;+vUA3NHTANjn9wADBQIA/gcQAC0yKgAYAO4A0s/bAOn4/QAC//8A/QcTADMyJgAVB/YA1s/WAODs&#10;+wAPFREA9PD5AP8KAwAEAv0A8OHgAMvV5gD9BQQA/QAFACArKQAqHQoA17e9AOMLHwA3NiYAEA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CAP359gD09fQABhcUABINCAACAgEAAwgNACQpJQAnHhEACAgLACEsLgBDPzUAKBH2ANzj5ADt&#10;9/0A+PX1APf4AgAoMSkAHgvyAMrQ3gD1FCgAOzUnABsQCQAB/wEAAAAAAAAAAAAAAAAAAP/+APTo&#10;1gC+z+YADCIvAEI7KwAlFgoA+PHvAOLb0ADW7gQAKzI1AD8vHgAF49EAx9fgAODk4QDW5/YAFCYu&#10;AD8yHQAPBQQA//8CAAD16ADKzNEA5QgdAD0+MgAkD/oAzdLlAPT2AAAgNTQANiwcAAwD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QEAAIFBAD8+PoA+/7/AAAAAQAAAP4A9/b6AP3+/AD07+0A29fnANXXBAD68fEA9xARAP3+&#10;/wABAP8ABg0XABURDAAD6/gA+Pv8AAoZEgALDAsAFg8LAAkD9AABAAAAAAAAAAAAAAAA//8A+PDv&#10;APcFBAANFxIADhEBACcLEgD89u8A0dnxAP8PGwANEQ0AD/31ABIUAQDn8/UA8wT3AP4HBQAMEgwA&#10;Cg4FABYNBgDw+QAA+/j3APb8/QD15toAu7vhAP77+AD/AQ4A+f7/ABYUFQAN//4A/f7+AP//AQ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gABCA8AHhcXAOLT3gDL0QMAKBsPAPvy6QDX2+gABg8RAAPv4ADgBSYASTMbAOrQxwDS+f0A+vz+&#10;AP8AAAD/AQEA/v3+AAQNDAAJBAMA8t7jAOkUEwDl6O8A9fz/AP8AAAAAAAAAAAAAAAEBAgAKFBYA&#10;CvbaAOzi5QDm/PwA2NvpAAMXIAAWExQA/9jrAObm6QD+/eoA4ucBABUuDgATFAQAAd3mAOzn7ADq&#10;A/0A4u31APgKEAAGDA4ADgQEAOkGFgAwMx4AAPPtAPACEQAPBwEA6dzbAPIEDwAbGhMAC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AP8BBgAfLTEACArWAMHJ0ACtyvgABAYLACYxMwA9LxYA7Nj7ANzF0AC59e4ALCEbAA3U3ADM2wMA&#10;+vf9APwL/gD+//8AAA0hAEs86gCots0AsO4VACEMAQAB/foA+v3/AAAAAQAAAAAAAAECAAwYLQBV&#10;QfkAs8XBAKfLBwAaJSsASSQXAAv6BwD39csAxbq6APsACAAgLTgAQTQkAA398gD45uwAv8O+AOId&#10;JgAa/gAAAP35APoFGABERDgA/LzJALSx2QAFDBgAO0AZAAUG/wDhysoA2w0nAEUXEgAIA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B&#10;AQAAAAAAAP3+/gD+AQEAAAAAAAAAAAAA//8AAAEAAP/+/wD/AQEAAAAAAAD//wAAAQEAAP//AAD+&#10;/gAAAP8A//8AAAEBAQD+/v4A/wEBAAAAAAD/AAAAAQAAAP8AAQABAQAAAAAAAAEAAAD///8A////&#10;AP8BAQAAAAAAAP//AP8BAQAB//8A/f//AP4BAQAAAAAAAP//AP8AAQABAQAA/f7+AP4AAAAAAP8A&#10;/wABAAEAAAD/AAAAAf7+APwBAQABAAAAAAD/AP//AAABAQAA/f7+AP4AAAD//wE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AAAAAAAAAAAAAAAAABAQAAAAAAAQEAAAAAAAAAAAAAAAEBAAAAAAAAAQEAAAAA&#10;AAAAAQABAQAAAAAAAAEBAQAAAAAAAAAAAAEAAAAAAAAAAQEAAAAAAAAAAAAAAAAAAAEBAQAAAAAA&#10;AAAAAAAAAAAAAQEAAQAAAAABAQABAAAAAAAAAAAAAAAAAQEAAQAAAAAAAAABAAAAAAAAAAAAAQAB&#10;AAAAAAAAAAEAAAAAAQEAAQAAAAAAAAAAAAEAAQEAAAAAAAAB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P8AAAAAAAAAAAAAAAAAAAAAAAAAAAAAAAAAAAAAAAAAAAAAAAAAAAAA&#10;AAAAAAAAAAAAAAAAAAAAAAAA/wD/AAAAAAABAQEA////AP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CAQACAQEAAP8AAP8A/wABAAEAAAAAAAAAAAAAAAAAAAAAAAAAAAD/AP8AAAABAAEB&#10;AAD///8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BgQAExAMABkWEQAHBwYAAP8AAAAAAAAAAAAAAAAAAAAAAAAAAAAAAAAAAAAAAAABAQAA/Pv9&#10;AO3v8gDr7vIA8/T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PX2+QDn6u8AFRMPAAsKCAAAAAAAAAAAAAAAAAAAAAAAAAAAAAAAAAABAAEA/Pz9&#10;AO3v8wAHBQQALScdAAQ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QDw8/YA6u7xABQRDgAHBgU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BAQAA9/j5APz8/QAdGBIACAkHAAIB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CAgHAAICAgDj6O4AJCAYAP//AAAAAAAAAAAAAAAAAAAAAAAAAAAAAAEBAAD2+PoA&#10;//7/ABcUEAAHCAYAAgE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HBgDl6O4A7vD1ABsYEQD+&#10;/v8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AAAAAAAAAAAAAAAAAAAAAAAAAAAAAAAAAAAAAAAAAAAAAAAAAAAAAAAAAAAA&#10;AAAAAAAAAAAAAAAAAAAAAAAAAAAAAQD5+vwA+/v8AAoJBwACAwM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AGBQUADQsJAPDz9gAAAAEAAAD/AAAAAAAAAAAAAAAAAAAAAAAAAAAAAAABAPr7/AD8&#10;/f0ACQgGAAIDAwD///8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BAgEAAQEBAAAAAAAAAAAAAAAAAAAAAAAAAAAAAAAAAAAAAAAAAAAAAQAAAAEC&#10;AQABAgE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QEAAgECAAEBAQ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D/AQEAAf//AP7//wD//wAAAAEAAAEBAgACAQAA////&#10;AP//AAABAgEAAf//AP8BAQABAP8A//8BAAD//gD/AAEAAgEAAAABAQD//v8A/v//AAAAAAAAAAAA&#10;AgICAAEA/wD/AQE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wEAAPv29ADp6vEA8Pb7AP8AAAAAAAAAAwoNABoXDwAJ+/QA&#10;3eT1ABYgFwAUCgQAAf8AAAAAAQAB//sA4tbfAPIQGwAqGwkA+vPzAOfq8QDz+P4A/wIAAAEAAQAH&#10;DA0AGRUPAA4HAAD/AQE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D/9vIA2tPgAOPw/gAQFhMAIR8WAB8XDgAA8OcA2eHwAPwGAwD/&#10;+fEA3Or3AP3+/wAAAQAAAAEAAPvw6wDV5vgACg8IAPz08gDZ1+QA6/oEABcbFQAjHhYAGxIJAPjt&#10;6gDX4vIA/QEB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9AOro7QDl/QsALyUbABgLAgAAAAAAAAsKAA4NCQDx9wAABwUHACAX&#10;DADF3esA7hgKABUIAwAB/vkA4+LvAAMbHgAeCwAA6+HvAPAEDwAzIxcADAYCAAAAAAAMCwkADw8M&#10;APH4AQ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A9fn5AAQPCwAKCAIAAAAAAAAAAAAAAAAAAQYJABAPCQAFAwIADBcU&#10;ABsE8gDc5vcA/f//APnw8ADj9gYAKiIOAAP+/AD3+/kABg8IAAQEAgAAAAAAAAAAAAAAAAAECAkA&#10;ExAI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P8A&#10;AAD/AAAA/wAAAP8AAAD/AAAA/wAAAP8AAAD/AAAA/wAAAP8AAAD/AAAA/wAAAP8AAAD/AAAA/wAA&#10;AP8AAAD/AAAA/w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&#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D/AAEACxQTACsmAADg5ugA0u0CAAUFAgD+/f0A/QIGABgaDgALBQIAAP//AAAB&#10;BwAcHxIA48/rAAgbGQATCwUA/wD/AAACAwAOExMAJPv/AOHk5QDq5gQABgMAAP/+/wD/BQgAGRsO&#10;AAgBAAD//wAAAQEAAAAAAAAAAAAAAAAAAAAAAAAAAAAAAAAAAAAAAAAAAAAAAAAAAAAAAAAAAAAA&#10;AAAAAAAAAAAAAAAAAAAAAAAAAAAAAAAAAAAAAAAAAAAA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H//wD/AgUAERgXAAwREQD2+PsA/P7/AAECAwAICQcACQYDAAEAAAD/AAAA/wAA&#10;AAkTGAA2NxEAAgcGAAkEAgABAAAAAP//AP8EBgAWGxgADxMRAPb4/AD9AAAAAgMDAAkJCAAIBQIA&#10;AP//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AEAAAAAAAEABQcHAA8HBwAAAAAAAAAAAAAAAAAAAAAAAAAAAAEAAAAAAAAA&#10;AAIEAA0PBAAAAAAAAAAAAAAAAAAAAQEAAQAAAAABAgAHCQkABwk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B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wD///8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cHBAAFBQQA+Pr7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y9PcAFxMP&#10;AAD//wAAAAAAAAAAAAAAAAAAAAAAAAAAAAAAAAAAAP8ABgYEAAUDAwD6+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P0A/wAAABEQDAAAAP8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D+&#10;/v4ADgsKAA4MCQDt7/MA+/z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8A8vT3APHz9wAdGxQA&#10;/v//AAAAAAAAAAAAAAAAAAAAAAAAAAAAAAAAAP7+/wAOCwoACgoIAO7y9AD8/f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APDy9QACAQEAFhMOAP39/g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D9/v4AEA4KAP3+/gDo6/AA+fr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CAQAKCgcAHRkTAPf5+gAA&#10;AAAAAAAAAAAAAAAAAAAAAAAAAAAAAAAAAAAAAAAAAP7//gAQDgoA/f3+AOfp8AD4+vs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wAGBQQADQoIABMSDQD5+vw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QEB&#10;AAAAAAD7/f4AAwIBABEPD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wD2+vsAAQEBAAEA&#10;AAAAAAAAAAAAAAAAAAAAAAAAAAAAAAAAAAABAQEAAAAAAPv9/gADAgEAERAM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9/f4A+vv9AAEBAQ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P8AAAAA&#10;AAAAAAAAAAAAAAAAAAAAAAAAAAAAAAAAAAAAAAAAAAAAAAAAAAAAAAAAAAAAAAAAAAAAAAAAAAAA&#10;AAAAAAAAAAD9/v8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AAAAAAAAA&#10;AAAAAAAAAAAAAAAAAAAAAAAAAAAAAAAAAAAAAAAAAAAAAAAAAP3+/wD9/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QAAAAAAAAAAAAAAAAAAAAAAAAAAAABAQAAAAAAAAAAAAAAAAAAAAAAAAAA&#10;AAAAAAAAAAAAAAAAAAAAAAAAAAAAAAAAAAAAAAAAAAAAAAAAAAAAAAAAAP8AAAAAAAAA/w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BAQEA/f7+APr6&#10;+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BAQDAAUEB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P8AAAAAAAAAAAAAAAAAAAAA&#10;AAAAAAAAAAAAAAAAAAAAAAAAAAAAAAAAAAAAAAAAAAAAAAAAAAAAAAAAAAAAAAAAAAABAAAABA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QIAAP8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D/AAAAAQAAAAAAAAAAAAAAAAAAAAAA&#10;AAAAAAAAAAAAAAAAAAAAAAAAAAAAAAAAAAAAAAAAAAAAAAAAAAAAAAAAAAAAAAAAAAIBAgACB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ruAAAAAAAAAAAAAAAA&#10;AAAAAAAAAAAAAAAAAAAAAAAAAAAAAAAAAAAAAAAAAAAAAAAAAAAAAAAAAAAAAAAAAAAAAAAAAAAA&#10;AEYS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PB5gAAAAAAAAAA&#10;AAAAAAAAAAAAAAAAAAAAAAAAAAAAAAAAAAAAAAAAAAAAAAAAAAAAAAAAAAAAAAAAAAAAAACNPxo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B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MOBADAUSEAZr/mALfi9QAAAAAAAAAAAAAAAAAAAAAAAAAAAAAAAAD/AAAA&#10;AAAAAAAAAAAAAAAAAAAAAAAAAAAAAAAAAAAAAAAAAAAAAAAAAAAAAAAAAAAAAAAAAAAAAAAAAAAA&#10;AAAAAAAAAAAAAAAAAAAAAAAAAAAAAAAAAAAAAAAAAAAAAAAAAAAAAAAAAAAAAAAAAAAAAAAAAAQA&#10;AAAAAAAAAAAAAAAAAAAAAAAAAP8AAAAB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DgQAwFEhAAMCAgABAAAAAAAAAAAAAAAAAAAAAAAAAAAAAAAAAAAAAAAAAP8AAAAA&#10;AAAAAAAAAAAAAAAAAAAAAAAAAAAAAAABAAAAAAAAAAAAAAAAAAAAAAAAAAAAAAAAAAAAAAAAAAAA&#10;AAAAAAAAAAAAAAAAAAAAAAAAAAAAAAAAAAAAAAAAAAAAAAAAAAAAAAAAAAAAAAAAAAAAAAAABAAA&#10;AAAAAAAAAAAAAAAAAAAAAAAAAP//AAAAAQ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w4EAMBRIQADAgIAAAAAAAAAAAAAAAAAAAAAAAAAAAAAAAAAAAAAAAAAAAAAAAAAAQ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Dd5OkAeJKoAPb4+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JWpuwD2+Po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DW3u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bi9QAan9k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Nnh5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NPxoAAAAAAAAAAAAAAAAAAAAAAAAA&#10;AAAAAAAAAAAAAAAAAAAAAAAAAAAAAAAAAAAAAAAAAAAAAAAAAAAAAAAAAAAAAAAAAAAAAAAAAAAA&#10;AAAAAAAAAAAAAAAAAAAAAAAAAAAAAAAAAAAAAAAAAAAAAAAAAAAAAAAAAAAAAAAAAAAAAAAAAAAA&#10;AAAAAAAAAAAAAAAAAAAAAAAAAAAAAAAAAAAAAAAAAAAAAAAAAAAAAAAAAAAAAAAAB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l5wAAAAAAAAAAAAAAAAAAAAAAAAAAAAAAAA&#10;AAAAAAAAAAAA37SQ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mgDwwZoA8MGaAPDBmgDIoYAAAAAAAAAAAAAAAAAAAAAAAAAAAAAAAAAAAAAA&#10;AAAAAAAAAAAAAAAAAAAAAAAAAAAAAAAAAAAAAAAAAAAAAAAAAAAAAABNPTEA8MGaAPDBmgDIoYAA&#10;AAAAAAAAAACef2UA8MGaAPDBmgDwwZoATj4xAAAAAAAAAAAAAAAAAAAAAAB2XksA8MGaAPDBmgBO&#10;PjEAAAAAAAAAAAB2XksA8MGaAPDBmgBOPj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AAIifswAQP2YANl19ACcfGgB3X0wAAAAAAAAAAAAAAAAAAAAAAAAAAAAAAAAA&#10;AAAAAAAAAAAAAAAAAAAAAAAAAAAAAAAAAAAAAAAAAAAAAAAAJR0XAKKDaQBffpgANl19ACcfGgB3&#10;X0wAAAAAACkhGwCwv8wAED9mABA/ZgCyws8AAAAAAAAAAAAAAAAAJR0XAHliTwA2Xn4AXn2XAKKD&#10;aQAmHhcAJR0XAHliTwA2Xn4AXn2XAKKDaQAmHh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nJqbYn19fZ3Z2toADQwMAAAA&#10;AAD///8AAQMCAAAAAAAAAAAAAAAAAAAAAAAAAAAAAAAAAAAAAAAAAAAAAAAAAAAAAAAAAAAAAAAA&#10;APv5+gArKysAxcvOAAEBAAAAAAAAAAAAAAAAAAAAAAAAAAAAAAAAAAAAAAAAAAAAAAAAAAAAAAAA&#10;AAAAAAAAAAAAAAAAAAAAAAAAAAAhT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DBmgCIn7MAiKC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f&#10;tJAAAAAAAAAAAAAAAAAAAAAAAAAAAAAAAAAAAAAAAAAAAAAAAAAAAAAAAAAAAAAAAAAAAAAAAAAA&#10;AAAAAAAAAAAAADAsKQCmpqYAPT09AAAAAAAAAAAAAQEBAAAAAAAAAAAAAAAAAAAAAAAAAAAAAAAA&#10;AAAAAAAAAAAAAAAAAAAAAAAAAAAAAAAAAP/9/gA7OzsAPj4+lg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ZeSwDwwZoA&#10;AAAAAIigs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qK1AIqi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wAAAAAAAAD/AAAA/wAAAP8AAAD/AAAA/wAAAP8AAAD/AAAA/wAAAP8AAAD/AAAA/wAAAP8A&#10;AAD/AAAA/wAAAP8AAB8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wUFACcgGABdSjwAU0Q2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AAAAAAAAAAAAAAAAAAAAAAAAAAAAAAAAAAAAAAAAAAAAAAAAAAAAAAAAAAAAAAAAAAAA&#10;AAAAAAAAAAAAAAAAAAAAAAAAAAAAOC0jAKqJ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f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QAAAAAAAAAAAAAAAAAAAAAAAAAAAEAAAAAAAAAAAAAAAAAAAAA&#10;AAAAAAAAAAAAAAAAAAAAAAAAAAAAAAAAAAAAAAAAAAAAAAAAAAAAAAAAAAAAAADR0tIAMDAwAAA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ICAgDi4eEAAAAAAAAAAAAA&#10;AAAAAAAAAAAAAAAAAAAAAAAAAAAAAAAAAAAAAAAAAAAAAAAAAAAAAAAAAAAAAAAAAAAAAAAAAAAA&#10;AAAAAAAAAAAAAAAAAAAAAAAABAAAAAAAAAAAAAAAAAAAAAAAAAAA/wAAAAEAAAAAAAAAAAAAAAAA&#10;AAAAAAAAAAAAAAAAAAAAAAAAAAAAAAAAAAAAAAAAAAAAAAAAAAAAAAAAAAAAAJWUlgBGR0gALzIx&#10;ABISEgACAQIAAQAAAAAAAAAAAAAAAAABAAAAAAAAAAAAAAAAAAAAAAAAAAAAAAE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AAAAAAAAAAAAP8AAADy8/IA19XWALa0sgAAAAAAAAAAAAAA&#10;AAAAAAAAAAAAAAAAAAAAAAAAAAAAAAAAAAAAAAAAAAAAAAAAAAAAAAAAAAAAAAAAAAAAAAAAAAAA&#10;AAAAAAAAAAAAAAAAAAAAAAAEAAAAAAAAAAAAAAAAAAAAAAAAAAAA//8AAAABAAAAAAAAAAAAAAAA&#10;AAAAAAAAAAAAAAAAAAAAAAAAAAAAAAAAAAAAAAAAAAAAAAAAAAAAAAAAAAAARkE9AGxmYQAB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MSwAODMtAEVFw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w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C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KbA4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AImhxQAAAOE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LSk&#10;jADHu6kAAAAAAAAAAAAAAAAAAAAAAAAAAAAAAAAAAAAAAKGNbwDZ0cUAAAAAAAAAAAAAAAAAAAAA&#10;AKGNbwDZ0c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AAAAAAAAAAAAAAAAAAAADs6OIAAAAA&#10;ANrSx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29PHACcvOwAl&#10;LTkAyLyqAAAAAAAAAAAA7OjiAMi8qgBxia0AS1tzAO7q5AAAAAAA7OjiAMi8qgBxia0AS1tzAO7q&#10;5AAAAAAAAAAAAO7q5ABLW3MAcYmtAOzo4gDIvKoAcYmtAHGJrQAAAAAA2dHFANnRxQATFx0AcYmt&#10;AHGJrQDIvKoAAAAAANnRxQATFx0AcYmtAHGJrQDIvK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AAAAAAAAAAANnRxQAlLTkAcYmtAHGJrQBxia0A&#10;cYmtAAAAAADs6OIAJS05AMi8qgAAAAAAAAAAANvTxwAAAAAAJS05AMi8qgAAAAAAAAAAANvTxwAA&#10;AAAAAAAAAAAAAAAAAAAAAAAAABMXHQDb08cA7OjiAAAAAAChjW8A2dHFAMe7qQC0pIwAFBgeAHGJ&#10;rQAlLTkA7urkAMe7qQC0pIwAFBgeAHGJrQAlLTkA7ur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AAAAAAAAAAAyLyqAF9zkQAAAAAAAAAAAAAAAAAA&#10;AAAAOERWAMi8qgBMXHQAOERWAI93UwAAAAAAEhYcAAAAAAAUGB4AOERWAI93UwAAAAAAEhYcAAAA&#10;AAAAAAAAAAAAAAAAAAAAAAAAFBgeAEpacgCjj3EAAAAAACUtOQAnLzsAAAAAALSkjACPd1MAAAAA&#10;ABIWHABMXHQAAAAAALSkjACPd1MAAAAAABIWHABMXHQAAAAAAI93UwBxia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Fx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lF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wAAAAEAAAAAAAAAAAAAAAAAAAAAAAAAAAAAAAAAAAAAAAAAAAAAAAAAAAAAAAAA&#10;AAAAAAAAAAAAAAAAAAAAAAAAAAAAAAAAAAAAAAAAAAC2po4AXXGPAAAAAACjj3EAJy87AAAAAAC2&#10;po4AXXGPAAAAAACjj3EAJy8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nJqbYn19fZ3Z2toADQwMAAAA&#10;AAD/AAAAAQIBAAAAAAAAAAAAAAAAAAAAAAAAAAAAAAAAAAAAAAAAAAAAAAAAAAAAAAAAAAAAAAAA&#10;APv5+gArKysAbW1tABIs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KSMAExc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BeEAPT09AAAAAAAAAAAAAQEBAAAAAAAAAAAAAAAAAAAAAAAAAAAAAAAA&#10;AAAAAAAAAAAAAAAAAAAAAAAAAAAAAAAAAP/9/gA7OzsAPj4+l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Fx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OUV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C0pIwAx7upAAAAAAAAAAAAAAAAAAAAAAAA&#10;AAAAAAAAAAAAAAChjW8A2dHFAAAAAAAAAAAAAAAAAAAAAAChjW8A2dH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Y1vACYuOgBxia0AcYmtALamjgDs6OIAAAAAAAAAAAAAAAAAAAAAAAAA&#10;AAAAAAAAAAAAAAAAAAAAAAAAAAAAAAAAAAAAAAAAAAAAAAAAAAAAAAAAAAAAAAAAAAAAAAAAAAAA&#10;AAAAAAAAAAAAAAAAAAAAAAAAAAAAAAAAABQYHgBfc5EAAAAAAAAAAAAAAAAAAAAAAAAAAAAAAAAA&#10;AAAAAAAAAAAAAAAAAAAAAAAAAAAAAAAA7Oj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6O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7OjiAAAAAADa0sYAOUV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AAAAADIvKoAJS05ABMXHQDZ0cUAJy87AAAAAAAAAAAAx7up&#10;AMi8qgASFhwAAAAAAAAAAAAAAAAAx7upAMi8qgASFhwAAAAAAAAAAADs6OIAtaWNAAAAAADu6uQA&#10;cYmtANnRxQC2po4AAAAAACUtOQBMXHQAAAAAAKGNbwDu6uQAAAAAADhEVgA5RVcAAAAAAKGNbwDu&#10;6uQAAAAAADhEVgA5RV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Mi8qgDIvKoAj3dTAI93UwDb08cAyLyqAAAAAAAAAAAAAAAAAAAA&#10;AAAAAAAAAAAAAAAAAAAAAAAAAAAAAAAAAAAAAAAAAAAAAAAAAAAAAAAAAAAAAAAAAAAAAAAAAAAA&#10;ACUtOQBxia0AcYmtAHGJrQA5RVcAFBgeAHGJrQBdcY8A29PHAI93UwDZ0cUAFBgeAHGJrQBdcY8A&#10;29PHAI93UwDZ0c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DZ0cUAJS05AExcdAAAAAAAAAAAAAAAAAChjW8A7OjiACUtOQCjj3EAOUVX&#10;AAAAAADb08cAJS05ACUtOQCjj3EAOUVXAAAAAADb08cAJS05AAAAAAAAAAAAAAAAAAAAAAATFx0A&#10;tqaOAOzo4gAUGB4AoY1vADhEVgDu6uQA7enjAExcdABxia0AtKSMAO7q5ADHu6kA7enjAExcdABx&#10;ia0AtKSMAO7q5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6OIAtaWNAF9zkQAAAAAAAAAAAAAAAAAAAAAAAAAAAKGNbwBLW3MAFBgeAAAAAAAAAAAAAAAAAAAA&#10;AAAAAAAAAAAAAAAAAAAAAAAAAAAAAAAAAAAAAAAAAAAAAAAAAAAAAAAAoY1vAEtbcwAUGB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nRxQC2po4AJS05ABQYHgAAAAAAAAAAAAAAAAAAAAAAAAAA&#10;AAAAAAAAAAAAAAAAAAAAAAAAAAAAAAAAAAAAAACPd1MAAAAAAAAAAAA4RFYAFBg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D//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Bge&#10;AF9zkQAAAAAAAAAAAAAAAAAAAAAAJy87ACcvOwAAAAAAAAAAAAAAAAAAAAAAAAAAAAAAAAAAAAAA&#10;AAAAAAAAAAAAAAAAAAAAAAAAAAAAAAAAAAAAAHGJ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P///wAAAAAAAAAAAAAAAAAAAAAAAAAAAAAAAAAAAAAAAAAAAAAAAAAAAAAAAAAA&#10;AAAAAAAAAAAAAAAAAAAAAAAAAAAAAAAAAAIAAAAAAAAAAAAAAAAAAAAAAAAAAAAAAAAAAAAAAAAA&#10;AAAAAAAAAAAAAAAAAAAAAAAAAAAAAAAAAAAAAAAAAAAAAAAAAAAAAAAAAAAA////AP///wAFB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BAQEAAgICAPj4+AAAAAAAAAAAAAAAAAAAAAAAAAAAAAAAAAAAAAAAAAAAAAAAAAAAAAAA&#10;AAAAAAAAAAAAAAAAAAAAAAAAAAAAAAAABAAAAAAAAAAAAAAAAAAAAAAAAAAAAP//AAAAAQAAAAAA&#10;AAAAAAAAAAAAAAAAAAAAAAAAAAAAAAAAAAAAAAAAAAAAAAAAAAAAAAAAAAD9/f0AAgIC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AP39/QAAAAAACAgIAAAAAAAAAAAAAAAAAAAAAAAAAAAAAAAAAAAAAAAAAAAAAAAAAAAAAAAA&#10;AAAAAAAAAAAAAAAAAAAAAAAAAAAAAAACAAAAAAAAAAAAAAAAAAAAAAAAAAAAAQEAAAAAAAAAAAAA&#10;AAAAAAAAAAAAAAAAAAAAAAAAAAAAAAAAAAAAAAAAAAAAAAAAAAAAAAAAAAgJCQAFBQUAjY2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M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BAAAA/v3+AAEBAQABAQEAAAAAAAAAAAAAAAAAAAD/AP///wABAQIA&#10;////AAEBAQD///4AAQEBAAAAAAD+/v8AAQEBAAEBAAAAAQEAAAAAAP///wAAAAAAAAAAAAEBAQD+&#10;/v4AAgICAP///w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CAgIAAP//AP7+/gACAQEA/v7+AAEBAQAAAAAAAQEBAP38/AAB&#10;AgIA//7+AAAAAAABAwIA////AAIBAQD/AAAA//7/AP8B/wAAAAAAAgICAP///wD///8A////AAIC&#10;AgD9/f0AAAAA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D//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P/+/gD9/f0AAwQEAAABAQD///8AAgICAP39/QD6+/sA7ezsAOzs&#10;7ADx8fEA6OjoAO/v7wABAQEABgYGABMTEwAaGxsADA0MABgYGAAODg4AAQEBAAICAgD8/PwA////&#10;AP///w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AAAAAAAAAAAAAAAAA&#10;AAAAAAAAAAAAAAAAAAAAAAAA+/v7AAQEBAD+/f0AAgMDAPb39wDZ2NgAra2tALa2tgDq6uoA/f39&#10;AAcHBwAFBQUACQkJAP7+/gAAAAAA+fn5APX19QAFBwYAAgICACgoKABfX18APT09ABkZGQD9/f0A&#10;BgY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UAAQEBAOvr6wCFhYUAp6enAAAAAAAKCgoAQEBAAFJSUgA2NjYA&#10;FRUVAAIDAwD5+PgABwcHAAAAAAAAAQEA+fj4ANXX1gC4uLgAsLCwAG5ubgAGBgYAHBwcAImJiQA/&#10;Pz8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gICAPv7+wAFBQUA/f39AOjm5wBzc3MAwsLCAAUFBQB0dHQAV1dXABYXFwAGBQUAAQEBAAAAAAD+&#10;/v4A/fz8AAcICAD+/f0AAAAAAAIDAwAHCAgAMTAxADIxMgB0cnMA9vb2AMnJyQCGhoYAXVtcABQU&#10;FABzc3MAXmBfAPz8/AAEBAQA/f39AAAAAAACAgIAAAAAAP7+/g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AAAA/wAAAP8AAAEAAQD/&#10;/v8A//3+AP79/gB+fH0AQEBAANLS0gCIiIgAzM3NAHR1dQAeHx8ABgUFAP///wABAQEAAQEBAAIC&#10;AgADBAQAAAAAAP3+/gACAgIA////AP/+/gD+/f0A////AAQFBQAODw8AQ0NDALu8vACzs7MAKioq&#10;AHh4eAA+Pj4A4eHhAPj4+AD///8AAgICAP7+/gD+/v4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D/&#10;/wDd3t4Aa2pqAN3d3QBnZ2cAZmZmABMUFAAA//8A//7+AAABAQD9/v4A29raAMXFxQDV1dUA2dnZ&#10;APPz8wD5+fkA/f39AAcHBwALCwsAFxcXACgoKAA3ODgANTQ0AA8QEAACAwMAAf7+ADEyMgCio6MA&#10;xcTEAHl7egBGRkYAbm5uAGhoaAACAgIA/v7+AAEBA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sLGx&#10;AHFwcAAbGxsAqampADY3NwABAQEA////AAD//wDl5eUApaWlALq6ugDZ2dkACgoKAB0dHQAnJycA&#10;GhoaAA0NDQAGBgYA9PT0AO7u7gDe3t4Ar66uAJeVlQAVFRUANzc3AFVXVwBAQEAAAgMDAAMCAgA/&#10;Pz8Au7u7AH9/fwCBgYEAz8/PAIyMjAANDQ0ABgY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P79/gD7+/sAAwMDAKWlpQB2dnYA&#10;R0dHAJSVlQALCgoA/wD/AP///wDn5+cAlZWVAKOjowAICAgAPT09AG9xcAA7OzsAEBAQAAQEBAAA&#10;AAAA/v7+AAICAgAAAAAAAAAAAAAAAAD6+voA19bWALe3uAC0tLMAXV5dAC4uLwBycnIAQkNCAAQC&#10;AwAIBgcAiYeIADk3OAB4eHgAXFpbAKCgoAAYGBgA/Pz8AAQFBQAAAAAAAAAAAAABAAAAAAAAAAAA&#10;AAAAAAD/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EAwAAAAAAuLi4AHR0dABXV1cAkpOTAAMD&#10;AwABAQEA9PT0AGpqagBvb28APDw8AMPDwwB/f38ADQ0NAAICAgD9/f0AAAAAAAICAgD///8A////&#10;AAEBAQAAAAAAAAAAAAAAAAAAAAAAAQEBAAEBAQD+/v4AAwMDAEBAQAC5ubkAlpaWAMrKygA5OTkA&#10;ysrKAPn4+AD//v4AODk5AKCgoADn5+cAXFxcAP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M3NzQBxcXEARkZGAJCQkAAAAAAA/v7+&#10;APv6+gA9PT0Avr6+AJqamgCkpKQAEhISAAQEBAD39/cAAQEBAAAAAAACAgIA////AAEBAQABAQEA&#10;////AAAAAAAAAAAAAAAAAAAAAAAAAAAA/Pz8AAICAgADAwMAAAAAAPv7+wBOTk4AysrKADAvMABK&#10;SkoAqampAAQEBAACAgIAJycnAJmZmQDKysoAaWlp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D///8AAAAAAPz8/AD6+vsAcnJyABwcHACdnZ0AAQICAAAAAAD5+fkA&#10;Ly8vAP7+/gC4uLgAS0tLAP7+/gACAgIA////AA4ODgD///8AAwMDAAEBAQABAQEAAAAAAAAAAAAB&#10;AQEAAAAAAAAAAAAAAAAAAAAAAAAAAAAFBQUA////AAICAgAAAAAACAgIAAEBAQATExMAq6uqAG5u&#10;bgB7e3sAjY2NAP/+/gAMDQ0APj4+AIqKigC9vb0Ap6enAPf29gD///8A9/f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P///wAAAAAAAgICAHl4eQDi4uIAr6+vAAQFBQAA//8A+Pj4AEJCQgAD&#10;AwMAr6+vACEjIgD///8AAgICAP///wACAgIAAAAAAAEBAQAAAAAAAAAAAAAAAAAAAAAAAAAAAAAA&#10;AAAAAAAAAAAAAAAAAAAAAAAAAQEBAAAAAAABAQEAAAAAAAEBAQAAAAAAAQEBAAAAAAAHBwgAent7&#10;AAMDAwCHh4cAGhoaAFVVVQD+AQEAWVpaAL6+vgCDgoIAU1JSAP///wACAgIA////AAEBAQAB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P///wDa2toAsLCvAHFxcQAwMDAAAgEBAPr7+wBZWVkA5+fnAK2u&#10;rgAfHx8AAAAAAAEBAQAAAAAA////AAAAAAAAAAAAAAAAAAAAAAAAAAAAAAAAAAAAAAAAAAAAAAAA&#10;AAAAAAAAAAAAAAAAAAAAAAAAAAAAAAAAAAAAAAAAAAAAAAAAAAAAAAAAAAAAAAAAAP7//gAFBQUA&#10;enp6AFNTUwB3d3cAzc3NAAMCAgACAQEAh4eHAPj4+ABdXV0A/Pz8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HFxcQAODg8AYmJiAAAAAAD///8ApKOjAMrKygCkpKQAIB8f&#10;AAMEBAABAQEAAAAAAP39/QADAwMAAAAAAAAAAAAAAAAAAAAAAAAAAAAAAAAAAAAAAAAAAAAAAAAA&#10;AAAAAAAAAAAAAAAAAAAAAAAAAAAAAAAAAAAAAAAAAAAAAAAAAAAAAAAAAAAAAAAAAgEBAPv6+gD/&#10;//8AkJCQACcnJwBzc3MA8PDwAAEBAQAWFhYAfX19AMXFxQDg4O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AEBAQDc29wA1tbWAH99fQAODg4A////AOPk5ACAgIAATU5OAD0+PQAGBwcA&#10;AAAAAAAAAAAAAAAABAQEAP39/QAAAAAAAAAAAAAAAAAAAAAAAAAAAAAAAAAAAAAAAAAAAAAAAAAA&#10;AAAAAAAAAAAAAAAAAAAAAAAAAAAAAAAAAAAAAAAAAAAAAAAAAAAAAAAAAAAAAAAAAAAABgcHAAMD&#10;AwAJCgoAl5iXAOXl5QCUlJQAAgMDAAIBAQBXVlYACAgIAH9+fgD9/P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fv8AIB/fwASDxAAPj8/AP7+/gABAQEAjIuLAAoKCgB+f34A/f7+AAABAAD+&#10;//4AAQEBAAEBAQAAAAAAAwMDAAAAAAAAAAAAAAAAAAAAAAAAAAAAAAAAAAAAAAAAAAAAAAAAAAAA&#10;AAAAAAAAAAAAAAAAAAAAAAAAAAAAAAAAAAAAAAAAAAAAAAAAAAAAAAAAAAAAAAABAQAAAQAAAQMC&#10;AAABAAAkJSUAZWVlAJaWlgDc29sAAQMDAAoMDAB6enoAw8LDAOTj4wACAgIAAAAAAAAAAAAB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D29/cAtra2AGFiYgAQEBAA/v7+ANvb2wCtra0AamtqABoaGgADAwMA////AAAA&#10;AAAAAAAAAAAAAAAAAAAAAAAAAAAAAAAAAAAAAAAAAAAAAAAAAAAAAAAAAAAAAAAAAAAAAAAAAAAA&#10;AAAAAAAAAAAAAAAAAAAAAAAAAAAAAAAAAAAAAAAAAAAAAAAAAAAAAAAAAAAAAAAAAAAAAAAAAAAA&#10;AAAAAAAAAABnZ2cAGhoaAJSUlAD+/f0A////AF9fXwAGBgYAubm5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AMHAwAACAgIAVlZWAPz8/AD/AAAAqqqqABcXFwBtbm4A/Pz8AAMDAwD8/PwAAwMD&#10;AAAAAAAAAAAAAAAAAAAAAAAAAAAAAAAAAAAAAAAAAAAAAAAAAAAAAAAAAAAAAAAAAAAAAAAAAAAA&#10;AAAAAAAAAAAAAAAAAAAAAAAAAAAAAAAAAAAAAAAAAAAAAAAAAAAAAAAAAAAAAAAAAAAAAAAAAAAA&#10;AAAAAAAAABISEgBQUFAAvb29APn6+gABAQEAAwQEAC8vLwCcnJwA+vr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oqKiAB0dHQAUFRUAAQEBAP7+/gCvr68AREREAAH/AAACAgIA/v7+AAYGBgD///8A&#10;AAAAAAAAAAAAAAAAAAAAAAAAAAAAAAAAAAAAAAAAAAAAAAAAAAAAAAAAAAAAAAAAAAAAAAAAAAAA&#10;AAAAAAAAAAAAAAAAAAAAAAAAAAAAAAAAAAAAAAAAAAAAAAAAAAAAAAAAAAAAAAAAAAAAAAAAAAAA&#10;AAAAAAAA/wAAAFlZWQDw8PAAqKenAP/+/gD7+voAbW1tAOLi4gDc3N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X19QDGxsYAW1tbAAMDAwADBAQAysnJAOnp6QBVVVUAAQEBAAICAgACAgIAAAAAAAEBAQAA&#10;AAAAAAAAAAAAAAAAAAAAAAAAAAAAAAAAAAAAAAAAAAAAAAAAAAAAAAAAAAAAAAAAAAAAAAAAAAAA&#10;AAAAAAAAAAAAAAAAAAAAAAAAAAAAAAAAAAAAAAAAAAAAAAAAAAAAAAAAAAAAAAAAAAAAAAAAAAAA&#10;AAAAAAAAAAAAIiIiAC8vLwC4uLgA////AAQFBQA5OTkADAwMANfX1wD9/f0A/v7+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u3tAPn5+QBMTEwA//7+AP///wDExMQAFRUVADIyMgAAAAAAAAAAAAAAAAAAAAAAAAAAAAAA&#10;AAAAAAAAAAAAAAAAAAAAAAAAAAAAAAAAAAAAAAAAAAAAAAAAAAAAAAAAAAAAAAAAAAAAAAAAAAAA&#10;AAAAAAAAAAAAAAAAAAAAAAAAAAAAAAAAAAAAAAAAAAAAAAAAAAAAAAAAAAAAAAAAAAAAAAAAAAAA&#10;AAAAAAICAgACAgIASEhIANbW1gABAQEAAQAAAAUFBQAbGxsAycnI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5uYAAwMDACIiIgACAgIAAP//ANfX1wAkJCQAAwQEAP7//wAAAAAAAAAAAAAAAAAAAAAAAAAA&#10;AAAAAAAAAAAAAAAAAAAAAAAAAAAAAAAAAAAAAAAAAAAAAAAAAID/fwAAAAAAAAAAAAAAAAAAAAAA&#10;AAAAAAAAAAAAAAAAAAAAAAAAAAAAAAAAAAAAAAAAAAAAAAAAAAAAAAAAAAAAAAAAAAAAAAAAAAAA&#10;AAAAAAAAAAD//v4AAAEBAC8vLwD4+PgA5ubmAAABAQAEBAQAHx8fANbW1wAAAAAA////AAAAAAD+&#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29vbAAkJCQAEBQUA/v7+AAECAgDd3d0AJycnAAMDAwABAQEAAAAAAAAAAAAAAAAAAAAA&#10;AAAAAAAAAAAAAAAAAAAAAAAAAAAAAAAAAAAAAAAAAAAAAAAAAAAAAAAAAAAAAAAAAAAAAAAAAAAA&#10;AAAAAAAAAAAAAAAAAAAAAAAAAAAAAAAAAAAAAAAAAAAAAAAAAAAAAAAAAAAAAAAAAAAAAAAAAAAA&#10;AAAAAAAAAP8AAAD//v4AHR0dAPPz8wDU1NQA//7+AP39/QAoKCgA5ublAPn5+QACAgI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v3/&#10;/gD/AQAA/P38AP8BAAD+AP8AAQ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Dm5uYACQkJAP/+/gACAgIA+/n5APLx8QAeHh4AAAAAAAEBAQAAAAAAAAAAAAAAAAAAAAAA&#10;AAAAAAAAAAAAAAAAAAAAAAAAAAAAAAAAAAAAAAAAAAAAAAAAAAAAAAAAAAAAAAAAAAAAAAAAAAAA&#10;AAAAAAAAAAAAAAAAAAAAAAAAAAAAAAAAAAAAAAAAAAAAAAAAAAAAAAAAAAAAAAAAAAAAAAAAAAAA&#10;AAAAAAAAAgICAAEBAQAPDw8AEA4OANzb2wABAgIAAgICAB4eHgDo6ekA/Pz8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gIA/v7+AP7+/gICBAQE&#10;+v///wAAAAAAAQEBAAICAg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Ly8gACAgIAAwQEAAABAQD4+fkA+Pn5ABEREQAA//8A/v7+AAAAAAAAAAAAAAAAAAAAAAAA&#10;AAAAAAAAAAAAAAAAAAAAAAAAAAAAAAAAAAAAAAAAAAAAAAAAAAAAAAAAAAAAAAAAAAAAAAAAAAAA&#10;AAAAAAAAAAAAAAAAAAAAAAAAAAAAAAAAAAAAAAAAAAAAAAAAAAAAAAAAAAAAAAAAAAAAAAAAAAAA&#10;AAAAAAAA//8AAAAAAAYGBgAJCwsA5+joAP79/QD///8ADg4OAAD/AAD19fUAAAAAAAICAg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BgYG+AILCwvy&#10;////AAICAgD+/v4A/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P///wAA//8AAP//AAEBAQD8/PwAAwMDAP///wACAgIAAAAAAAAAAAAAAAAAAAAAAAAA&#10;AAAAAAAAAAAAAAAAAAAAAAAAAAAAAAAAAAAAAAAAAAAAAAAAAAAAAAAAAAAAAAAAAAAAAAAAAAAA&#10;AAAAAAAAAAAAAAAAAAAAAAAAAAAAAAAAAAAAAAAAAAAAAAAAAAAAAAAAAAAAAAAAAAAAAAAAAAAA&#10;AAAAAP8AAAAAAAAAAwMDAAUFBQD5+fkAAAAAAP///wAFBQUA////APz8/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CAgADAwP9Ag4ODu0A&#10;AAAA+vr6AP///w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CAgAAQEBAAABAQAAAAAAAAAAAAcHBwD39/cAAQICAP79/QAAAAAAAAAAAAAAAAAAAAAAAAAA&#10;AAAAAAAAAAAAAAAAAAAAAAAAAAAAAAAAAAAAAAAAAAAAAAAAAAAAAAAAAAAAAAAAAAAAAAAAAAAA&#10;AAAAAAAAAAAAAAAAAAAAAAAAAAAAAAAAAAAAAAAAAAAAAAAAAAAAAAAAAAAAAAAAAAAAAAAAAAAA&#10;AAAAAQEBAAAAAAD6+voA9fX1ABEREQAAAAAAAgICAPb29gACAwIACgoKAAAAAAD///8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sA+vr6AAsLC+8CDg4O7AUF&#10;BQD5+fkAAgIC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SEgD7+/sA/v39AP///wAFBQUACwsLAOzs7AAA//8AAgMDAAAAAAAAAAAAAAAAAAAAAAAAAAAA&#10;AAAAAAAAAAAAAAAAAAAAAAAAAAAAAAAAAAAAAAAAAAAAAAAAAAAAAAAAAAAAAAAAAAAAAAAAAAAA&#10;AAAAAAAAAAAAAAAAAAAAAAAAAAAAAAAAAAAAAAAAAAAAAAAAAAAAAAAAAAAAAAAAAAAAAAAAAAAA&#10;AAAAAAAA/f7+APf4+ADy8vIAFxcXAAICAgABAQEA6+vrAAoJCgAEBAQ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CAgD7+/sADw8P7QI7OzvZAQEB&#10;APT09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R0dAPf39wD///8AAQICAAcICAASEhIA3t7eAP8AAAD+/v4AAAAAAAAAAAAAAAAAAAAAAAAAAAAA&#10;AAAAAAAAAAAAAAAAAAAAAAAAAAAAAAAAAAAAAAAAAAAAAAAAAAAAAAAAAAAAAAAAAAAAAAAAAAAA&#10;AAAAAAAAAAAAAAAAAAAAAAAAAAAAAAAAAAAAAAAAAAAAAAAAAAAAAAAAAAAAAAAAAAAAAAAAAAAA&#10;AP7+/gADAgIA7ezsAP///wAtLS0AAAEBAAAAAADe3t4AFRUVAAcHBwABAQEAAQEB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BAPf39wAeHh7WAgAAAAAEBAQA&#10;4+PjAAAAAAD///8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JSUA+fn5APb29gD///8A/fz8ACYmJgDa2toAAAAAAAEBAAAAAAAAAAAAAAAAAAAAAAAAAAAAAAAA&#10;AAAAAAAAAAAAAAAAAAAAAAAAAAAAAAAAAAAAAAAAAAAAAAAAAAAAAAAAAAAAAAAAAAAAAAAAAAAA&#10;AAAAAAAAAAAAAAAAAAAAAAAAAAAAAAAAAAAAAAAAAAAAAAAAAAAAAAAAAAAAAAAAAAAAAAAAAAAA&#10;AQEBAAAAAADh4eEABwcHACkpKQAA//8AAAEBAN3d3QAdHh0ABgYGAAEBAQD9/f0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7e0A+/v7ABUVFeECAAAAAAsLC/3N&#10;zc0A/f39AAEBAQ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IS&#10;EgD///8AyMjIAAEAAAACAwMAMjIyANra2gDt7OwAAQECAAAAAAAAAAAAAAAAAAAAAAAAAAAAAAAA&#10;AAAAAAAAAAAAAAAAAAAAAAAAAAAAAAAAAAAAAAAAAAAAAAAAAAAAAAAAAAAAAAAAAAAAAAAAAAAA&#10;AAAAAAAAAAAAAAAAAAAAAAAAAAAAAAAAAAAAAAAAAAAAAAAAAAAAAAAAAAAAAAAAAAAAAAAAAAAA&#10;AAAA////AMPDwwATExMADAwMAAABAQD8/PwA39/fADEwMQD///8AAAAAAP///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TExAD6+voANDY14QIAAAAAExMT5M/P&#10;zwD//v4AAQEB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xMT&#10;AA0ODgC1trUA/v//AP79/QA+Pj4A9/f3AMHBwQD+/v4AAAAAAP///wD//v4AAP//AAAAAAAAAAAA&#10;AAAAAAAAAAAAAAAAAAAAAAAAAAAAAAAAAAAAAAAAAAAAAAAAAAAAAAAAAAAAAAAAAAAAAAAAAAAA&#10;AAAAAAAAAAAAAAAAAAAAAAAAAAAAAAAAAAAAAAAAAAAAAAAAAAAAAAAAAAAAAAAAAAAAAAAAAAAA&#10;AAD6+voAv7+/ADg4OAAAAAAA/fz8APHx8QDt7e0ANjY1AAEBAQAAAAAAAwMD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D//v8AwcHBAA4ODgAAAAAAAgAAAABKSkqbysjJ&#10;APHx8gAA/wAAA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EAAAABAAAEBgUA&#10;U1RTALW2tgD09fQAAAEAACIiIgAtLS0AqKioAAICAgD+/P0A//3+AP/+/wAAAAEAAAAAAAAAAAAA&#10;AAAAAAAAAAAAAAAAAAAAAAAAAAAAAAAAAAAAAAAAAAAAAAAAAAAAAAAAAAAAAAAAAAAAAAAAAAAA&#10;AAAAAAAAAAAAAAAAAAAAAAAAAAAAAAAAAAAAAAAAAAAAAAAAAAAA/wAAAP8AAAD/AAAA/wAA////&#10;AMXFxQDg4OAAVldXAAEAAAD+/v4AqqmpAAAAAAAoKCgAAgICAAAAAAABAQE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v8A//3+APz7+wDGxsYAQkJCpgAAAAACAAAAAFVVVYj5+fkA&#10;3t3dAPv6+gAC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Bd&#10;XV0A7u7uAOXl5QACAwMAAAAAAF5eXgDLy8sA4+LiAP39/QACAgIAAgMDAPz7+wAAAAAAAAAAAAAA&#10;AAAAAAAAAAAAAAAAAAAAAAAAAAAAAAAAAAAAAAAAAAAAAAAAAAAAAAAAAAAAAAAAAAAAAAAAAAAA&#10;AAAAAAAAAAAAAAAAAAAAAAAAAAAAAAAAAAAAAAAAAAAAAAAAAAAAAAAAAAAAAAAAAAAAAAAA//8A&#10;oqKiACIiIgA7OzsA/wEBAAQFBQCioqIANzc3ABcX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8AAABAQD/AAAA/Pz8AOXl5QBJSUmbAAAAAAIAAAAAIiIi/RcXF/i2&#10;trYABAQEAP/+/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10;JgALCwsAj4+PAAD+/wACAwMASEhIAAkJCQB8fHwABQYGAAAAAAAAAAAABAQEAAAAAAAAAAAAAAAA&#10;AAAAAAAAAAAAAAAAAAAAAAAAAAAAAAAAAAAAAAAAAAAAAAAAAAAAAAAAAAAAAAAAAAAAAAAAAAAA&#10;AAAAAAAAAAAAAAAAAAAAAAAAAAAAAAAAAAAAAAAAAAAAAAAAAAAAAAAAAAAAAAAAAAAAANHS0gC+&#10;vr4AX19fAPj39wABAAAA5eXlAOHh4QBhYWEABAU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CAgIA//7+AAD//wC6uroABQUFAEtNTMAAAAAAAgAAAAAAAAAAODg4tLS0&#10;tAD4+P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YG&#10;AGhoaAC1tbUA4eHhAP39/QASExMAd3d3AMDAwADY19cAAAAAAAD//wD9/v4AAAAAAAAAAAAAAAAA&#10;AAAAAAAAAAAAAAAAAAAAAAAAAAAAAAAAAAAAAAAAAAAAAAAAAAAAAAAAAAAAAAAAAAAAAAAAAAAA&#10;AAAAAAAAAAAAAAAAAAAAAAAAAAAAAAAAAAAAAAAAAAAAAAAAAAAAAAAAAAAAAAAAAAAAg4KCAB0d&#10;HQBbW1sACQoKAPv7+wCIh4cACgoKADk5O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AAAAAAAABAQEA/v7+AI+PjwAhISHhAAAAAAAAAAACAAAAAAAAAABdXV186urq&#10;AMXFxQ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AAAA&#10;cnJyAAYGBgCio6MA/f39AP7+/gBOT08AGxsbAFpaWgD4+PgA/v//AAEBAQD///8A////AP///wD+&#10;/v4AAAAAAAAAAAAAAAAAAAAAAAAAAAAAAAAAAAAAAAAAAAAAAAAAAAAAAAAAAAAAAAAAAAAAAAAA&#10;AAAAAAAAAAAAAAAAAAAAAAAAAAAAAAAAAAAAAAAA////AP///wD//v4A/v7+AKCfnwDHx8cAd3d3&#10;AAkJCQD9/f0A7e3tALS0tABra2sAERE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P3+/gDn5+cA19fXAG9vb2YAAAAAAAAAAAIAAAAAAAAAADo8O9knJyfc&#10;qqqq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F&#10;BQUAWFhYAJ6enQDe3d0AAQAAABEREQCXmJgA6enpAH5+fgD19fUA/v39AAAAAAAAAAAAAQEBAAEB&#10;AQAAAAAAAAAAAAAAAAAAAAAAAAAAAAAAAAAAAAAAAAAAAAAAAAAAAAAAAAAAAAAAAAAAAAAAAAAA&#10;AAAAAAAAAAAAAAAAAAAAAAAAAAAAAAAAAAAAAAD///8AAAAAAPv7+wDb2toAiIiIAFVVVQBISEgA&#10;AgMDAP38/AB7e3sA+vr6AGJiYgACAgI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P39/QADAwMA/v7+AOPj4gBPT08A/Pz8AIeHhwBLS0wAAQIBAPz8/AABAAEAysrKAJmZmQC8&#10;vLsACgoLADw8OwBCQkMAKCgoABwcHAAWFRUAAwQEAAAAAAD///8A9vX1AOXm5gDg398AxsbGALy8&#10;vADg4OAAHx8fAFxcXABZWloADAsLAAMEBAD9/PwA8vPzAG9ubgDDw8MAb29vAG1ubgACAQEAAQIC&#10;AAECAQ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CAgIA////AAAAAAAAAAAAAQEBAP7+/gBpaWkA&#10;wMDAAK2trRIsLCzvAAAAAAAAAAAAAAAAAAAAAAAAAAAB////AAAAAAAAAAAAAAAAAAAAAAAAAAAA&#10;AAAAAMfFxiddXV3YVlZWAHx+fQAJCQkA9/f3AAQEBAAEBAQAAgI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X19QBaWloAzMzMAGNjYwBwbm8AEBAQAAECAgD///8AAQEBANvb&#10;2wCtrKwAxcXFANjY2AD29vYACQkJAAoKCgAHBwcAAgICAPz8/AD29vYA9fX1AP39/QAgICAAKioq&#10;AFFSUgBFRUUABAMDAAABAQD//v4A+Pj4AMrLywBwb28A8/PzAIiIiABTVFQA//7+AAMDAwAAAQEA&#10;AQ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z8AAICAgACAgIA/v7+AAEBAQD+/v4AnJycAIODgwCI&#10;iIhVXFxcrAAAAAAAAAAAAAAAAAAAAAAAAAAAAAAAAAH///8AAAAAAAAAAAAAAAAAAAAAAAAAAAAA&#10;AAAAAAAAAKGfoFyDg4OjdXZ2AGRlZAD///8A////AAUF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ICAgCFhYUAnp6eABAODwCHiIgAPj4+AAkJCQAA//8A////&#10;AP///wABAQEA8/PzANbW1gDS0tIA4+PjAPn5+QD4+PgABgYGABUVFQAoKCgANzc3ABgZGQD9/PwA&#10;AgICAAEBAQD/AAAA9/b2AO7v7wCHhoYAs7OzACAgIAClpaUAExQUAAYGBgAEBAQA/v7+AAIBAQAA&#10;Ag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D6+voA2djYAJmZmQCz&#10;s7MA+fn5ABEREQATEhIAMjExACgoKAAaGxsAFRQUAAECAgD19PQA5ubmAN/g4ADNzs4A3t7eAPDw&#10;8AD6+voAMDAwAGpqagBCQ0MADg0NAAAAAAABA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QEBAD+/v4AAAAAAAMDAwD+/v4Ara2tAHFxcQA3NzfFra2tPAAAAAAAAAAA&#10;AAAAAAAAAAAAAAAAAAAAAAAAAAAAAAAAAAAAAAAAAAAB////AAAAAAAAAAAAAAAAAAAAAAAAAAAA&#10;AAAAAAAAAAAAAAAAAAAAAAAAAAAAAAAAhoaGfpycnIFAQEAAkY+QAAkJCQD9/f0ABQUFAAIDAwAA&#10;AAAAAAAAAAAAAAAAAQAA/w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8A////AAAAAAABAQEA/Pv7APT1&#10;9QDj4uIAx8fHAMnJyQDU1NQA6urqAAICAgD6+voAAQEBAAQEBAAAAAAAAwMDACcnJwAzMzMAPj4+&#10;ACgoKAAZGRkAAgICAP8AAAABAAAA/P39AAUG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P7+/gADAwMA+/v7AIaGhgCenp4AVFRUm46OjmYAAAAAAAAAAAAAAAAA&#10;AAAAAAAAAAAAAAAAAAAAAAAAAAAAAAAAAAAAAAAAAAH///8AAAAAAAAAAAAAAAAAAAAAAAAAAAAA&#10;AAAAAAAAAAAAAAAAAAAAAAAAAAAAAAAAAAAAqKioTn18fbEXFhYAl5iYACwrKwAAAAAAAQIC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gACAgIA/v7+AAICAgD///8A/v7+&#10;AAAAAAACAgIA/fz9AP38/AD19vYA8fDwAPz8/AD6+voABgYGAAwMDAAREREABAYFAAQEBAD9/f0A&#10;AwMDAP7+/gABAQEA/f39AAEBAQAAAAA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QD8/PwABgYGAN/f3wB2dnYAzMzMAHNzc25ubm6TAAAAAAAAAAAAAAAAAAAAAAAA&#10;AAAAAAAAAAAAAAAAAAAAAAAAAAAAAAAAAAAAAAAAAf///wAAAAAAAAAAAAAAAAAAAAAAAAAAAAAA&#10;AAAAAAAAAAAAAAAAAAAAAAAAAAAAAAAAAAAAAAAAzs3NHHt6e7nU1NQqbm5uAGdnZwAODw8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9AAICAgABAQEA/f39AP///wADAwMA&#10;AQEBAPz8/AAEAwQAAP//AP///wAAAAAA////AAIDAwAA//8AAAAAAP8AAAD+//4AAAAAAAICAgD/&#10;//8A/v7+AAICAgABAQEA////AA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EBAQCdnZ0Aj4+PAA4ODuyEhIRHREREzgAAAAAAAAAAAAAAAAAAAAAAAAAAAAAA&#10;AAAAAAAAAAAAAAAAAAAAAAAAAAAAAAAAAAAAAAAB////AAAAAAAAAAAAAAAAAAAAAAAAAAAAAAAA&#10;AAAAAAAAAAAAAAAAAAAAAAAAAAAAAAAAAAAAAAAAAAAAAAAAAH99foyjo6NzGRkZAHx9fQA+PT0A&#10;CgsLAAAAAAAAAQAAAQEBAPz8/AADAwMA////AAICAgD///8AAAAAAPz8/AAFBQ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AAAAAAAAAAAAAAAAAAAAAAAAAAAAAA&#10;AAAAAAABAAAAAAAAAAAAAAAAAAAAAAAAAAAAAAAAAAAAAAAAAAAAAAD/AAAAAAAAAAAAAAAAAAAA&#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EAAAAAAAAAAAAAAAAAAAAAAAAAAAAAAAAAAAAAAAAAAAAAAP8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&#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">
                <v:shape id="Picture 207" o:spid="_x0000_s1027" type="#_x0000_t75" style="position:absolute;left:20669;width:19132;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">
                  <v:imagedata r:id="rId43" o:title=""/>
                  <v:path arrowok="t"/>
                </v:shape>
                <v:shape id="Picture 208" o:spid="_x0000_s1028" type="#_x0000_t75" style="position:absolute;left:40957;width:20003;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">
                  <v:imagedata r:id="rId44" o:title=""/>
                  <v:path arrowok="t"/>
                </v:shape>
                <v:shape id="Picture 209" o:spid="_x0000_s1029" type="#_x0000_t75" style="position:absolute;width:19050;height:3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">
                  <v:imagedata r:id="rId45" o:title=""/>
                  <v:path arrowok="t"/>
                </v:shape>
                <w10:wrap type="square" anchorx="margin"/>
              </v:group>
            </w:pict>
          </mc:Fallback>
        </mc:AlternateContent>
      </w:r>
    </w:p>
    <w:p w:rsidR="00D551D7" w:rsidRPr="00A976D6" w:rsidRDefault="00D551D7" w:rsidP="00D551D7">
      <w:pPr>
        <w:rPr>
          <w:b/>
          <w:noProof/>
          <w:lang w:val="en-GB" w:eastAsia="en-GB"/>
        </w:rPr>
      </w:pPr>
      <w:r w:rsidRPr="00A976D6">
        <w:rPr>
          <w:b/>
          <w:noProof/>
          <w:lang w:val="en-GB" w:eastAsia="en-GB"/>
        </w:rPr>
        <w:t xml:space="preserve">Payment </w:t>
      </w:r>
      <w:r>
        <w:rPr>
          <w:b/>
          <w:noProof/>
          <w:lang w:val="en-GB" w:eastAsia="en-GB"/>
        </w:rPr>
        <w:t>Page</w:t>
      </w:r>
    </w:p>
    <w:p w:rsidR="00D551D7" w:rsidRPr="00A976D6" w:rsidRDefault="00D551D7" w:rsidP="00D551D7">
      <w:pPr>
        <w:rPr>
          <w:noProof/>
          <w:lang w:val="en-GB" w:eastAsia="en-GB"/>
        </w:rPr>
      </w:pPr>
      <w:r w:rsidRPr="00A976D6">
        <w:rPr>
          <w:noProof/>
          <w:lang w:val="en-GB" w:eastAsia="en-GB"/>
        </w:rPr>
        <w:t xml:space="preserve">The </w:t>
      </w:r>
      <w:r>
        <w:rPr>
          <w:noProof/>
          <w:lang w:val="en-GB" w:eastAsia="en-GB"/>
        </w:rPr>
        <w:t>prototype contains a stripe payment api, which allows users to enter their card number, expiry date, name on card and card code.</w:t>
      </w:r>
    </w:p>
    <w:p w:rsidR="00D551D7" w:rsidRPr="0060094D" w:rsidRDefault="00D551D7" w:rsidP="00D551D7">
      <w:pPr>
        <w:rPr>
          <w:noProof/>
          <w:lang w:val="en-GB" w:eastAsia="en-GB"/>
        </w:rPr>
      </w:pPr>
      <w:r w:rsidRPr="0060094D">
        <w:rPr>
          <w:noProof/>
          <w:lang w:val="en-GB" w:eastAsia="en-GB"/>
        </w:rPr>
        <w:t>The final design implements</w:t>
      </w:r>
      <w:r>
        <w:rPr>
          <w:noProof/>
          <w:lang w:val="en-GB" w:eastAsia="en-GB"/>
        </w:rPr>
        <w:t xml:space="preserve"> Stripe which had the script on their website. Howver I had to use my own key. The event details within the payment api also the total price which is displayed at the bottom. It also allows users to enter their card number, expiry date, name on card and card code. There is also a option which allows Stripe to remember the users details. Once the user clicks the pay button a green tick will appear indicating the payment was successful. The confirmation message will also appear. </w:t>
      </w: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r>
        <w:rPr>
          <w:b/>
          <w:noProof/>
          <w:lang w:val="en-GB" w:eastAsia="en-GB"/>
        </w:rPr>
        <mc:AlternateContent>
          <mc:Choice Requires="wpg">
            <w:drawing>
              <wp:anchor distT="0" distB="0" distL="114300" distR="114300" simplePos="0" relativeHeight="251686912" behindDoc="0" locked="0" layoutInCell="1" allowOverlap="1" wp14:anchorId="4F279A39" wp14:editId="3D546E00">
                <wp:simplePos x="0" y="0"/>
                <wp:positionH relativeFrom="column">
                  <wp:posOffset>742950</wp:posOffset>
                </wp:positionH>
                <wp:positionV relativeFrom="paragraph">
                  <wp:posOffset>7620</wp:posOffset>
                </wp:positionV>
                <wp:extent cx="4438650" cy="3895725"/>
                <wp:effectExtent l="0" t="0" r="0" b="9525"/>
                <wp:wrapSquare wrapText="bothSides"/>
                <wp:docPr id="210" name="Group 210"/>
                <wp:cNvGraphicFramePr/>
                <a:graphic xmlns:a="http://schemas.openxmlformats.org/drawingml/2006/main">
                  <a:graphicData uri="http://schemas.microsoft.com/office/word/2010/wordprocessingGroup">
                    <wpg:wgp>
                      <wpg:cNvGrpSpPr/>
                      <wpg:grpSpPr>
                        <a:xfrm>
                          <a:off x="0" y="0"/>
                          <a:ext cx="4438650" cy="3895725"/>
                          <a:chOff x="0" y="0"/>
                          <a:chExt cx="4438650" cy="3895725"/>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94840" cy="3876675"/>
                          </a:xfrm>
                          <a:prstGeom prst="rect">
                            <a:avLst/>
                          </a:prstGeom>
                        </pic:spPr>
                      </pic:pic>
                      <pic:pic xmlns:pic="http://schemas.openxmlformats.org/drawingml/2006/picture">
                        <pic:nvPicPr>
                          <pic:cNvPr id="212" name="Picture 21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47900" y="0"/>
                            <a:ext cx="2190750" cy="3895725"/>
                          </a:xfrm>
                          <a:prstGeom prst="rect">
                            <a:avLst/>
                          </a:prstGeom>
                        </pic:spPr>
                      </pic:pic>
                    </wpg:wgp>
                  </a:graphicData>
                </a:graphic>
              </wp:anchor>
            </w:drawing>
          </mc:Choice>
          <mc:Fallback>
            <w:pict>
              <v:group w14:anchorId="297B0600" id="Group 210" o:spid="_x0000_s1026" style="position:absolute;margin-left:58.5pt;margin-top:.6pt;width:349.5pt;height:306.75pt;z-index:251686912" coordsize="44386,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KPD94cGFja2V0IGVu&#10;ZD0idyI/PpFtgOkAAAAgY0hSTQAAeiUAAICDAAD5/wAAgOkAAHUwAADqYAAAOpgAABdvkl/FRgAM&#10;PQNJREFUeAEA//8AAAH///8AAAAAAAAAAAAAAAAAAAAAAAAAAAAAAAAAAAAAAAAAAAAAAAAAAAAA&#10;AAAAAAAAAAAAAAAAAAAAAAAAAAAAAAAAAAAAAAAAAAAAAAAAAAAAAAAAAAAAAAAAAAAAAAAAAAAA&#10;AAAAAAAAAAAAAAAAAAAAAMXExCfc3Nwz7OzsHObl5ifw8PAW/f39A/z8/Ab+/v4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P///wABAgIAAAAAAAD//wAAAQEA/f39AAIA&#10;AAAAAQEAAQEBAP/9/QABBAQAAAAAAAAAAAD+/f0A4eHhAHl5eQDDw8MADg4OAHh4eF1fYWCkAAAA&#10;AAAAAAAAAAAAAAAAAAAAAAAAAAAAAAAAAAAAAAAAAAAAAAAAAAAAAAAAAAAAAAAAAAAAAAAAAAAA&#10;AAAAAAAAAAAB////AAAAAAAAAAAAAAAAAAAAAAAAAAAAAAAAAAAAAAAAAAAAAAAAAAAAAAAAAAAA&#10;AAAAAAAAAAAAAAAAAAAAAAAAAABGRkbY2NjYJzExMQCKiooAJCQkAP39/Q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P///wD+/v4AAQEBAOfm5gB5eXkAubm5ABkZGfqrq6sS&#10;JScm9QAAAAAAAAAAAAAAAAAAAAAAAAAAAAAAAAAAAAAAAAAAAAAAAAAAAAAAAAAAAAAAAAAAAAAA&#10;AAAAAAAAAAIAAAAAAAAAAAAAAAAAAAAAAAAAAAAAAAAAAAAAAAAAAAAAAAAAAAAAAAAAAAAAAAAA&#10;AAAAAAAAAAAAAACPj49zJCQk/+rq6h+oqKgAq6urACUlJQACAgI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z8AAAAAAABAQEAFhcXAJubmwC+vr4AFBQUBkZGRvR1&#10;cnOaAAAAAAAAAAAAAAAAAAAAAAAAAAAAAAAAAAAAAAAAAAAAAAAAAAAAAAAAAAAAAAAAAAAAAAAA&#10;AAAAAAAAAf///wAAAAAAAAAAAAAAAAAAAAAAAAAAAAAAAAAAAAAAAAAAAAAAAAAAAAAAAAAAAAAA&#10;AAAAAAAAV1dXv8LCwkBqamoAbGxsAA8PDwABAQEA////AAICAgD9/f0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BAQEA////AP7+/gABAQEA/f39AAUFBQD29vYApaWlAI2L&#10;jAAgICDZkJCQOSkrKu8AAAAAAAAAAAAAAAAAAAAAAAAAAAAAAAAAAAAAAAAAAAAAAAAAAAAAAAAA&#10;AAAAAAAB////AAAAAAAAAAAAAAAAAAAAAAAAAAAAAAAAAAAAAAAAAAAAAAAAAAAAAAAAAAAAz8/P&#10;GW1tbc3x8fETkJCQBj4+PgD+/v4ABAQEAAEBAQD///8AAgICAP7+/gADA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P///wADAwMA////AP///wABAQEA////APz8/AACAgIA0tDR&#10;AHFxcQDz8/P4ioqKPkRGRcsAAAAAAAAAAAAAAAAAAAAAAAAAAAAAAAAAAAAAAAAAAAAAAAAAAAAA&#10;AAAAAAIAAAAAAAAAAAAAAAAAAAAAAAAAAAAAAAAAAAAAAAAAAAAAAAAAAAAAAAAAAL29vTJhYWHe&#10;BgYGGbOzswZDQ0MABQUFAAcHBwADAwMAAgICAAMDAwABAQE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IAAwMDAAAAAAABAQEAAgICAAEBAQACAgIABgYGAAQEBAAsLi0A&#10;pqinACUnJghmZmbKqqipTgAAAAAAAAAAAAAAAAAAAAAAAAAAAAAAAAAAAAAAAAAAAAAAAAAAAAAA&#10;AAAAAgAAAAAAAAAAAAAAAAAAAAAAAAAAAAAAAAAAAAAAAAAAAAAAAAAAAAC8vLwya2trzSIiIgir&#10;q6sAHh4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W&#10;FhYAoaGhAElLSgB6enqxrKqrTAAAAAAAAAAAAAAAAAAAAAAAAAAAAAAAAAAAAAAAAAAAAAAAAAAA&#10;AAAB////AAAAAAAAAAAAAAAAAAAAAAAAAAAAAAAAAAAAAAAAAAAA0dHRFlpaWuYkJCQDq6urAP39&#10;/QAICAg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f79AAMB&#10;AgD9/f0A/f39AHRycwCwsLAAoJ+fNkNGRcsAAAAAAAAAAAAAAAAAAAAAAAAAAAAAAAAAAAAAAAAA&#10;AAH///8AAAAAAAAAAAAAAAAAAAAAAAAAAAAAAAAAAAAAAAAAAAArKyv8FhYWA7e3twACAgIABgY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D9/v0A/fz9&#10;AAUEBAABAQEA//7/AFxbWwDGxMQAs7W1Fy0vLuoAAAAAAAAAAAAAAAAAAAAAAAAAAAAAAAAAAAAA&#10;Af///wAAAAAAAAAAAAAAAAAAAAAAAAAAAAAAAAAAAAAAJiYm/xISEuy0tLQUFBQUAAAAAAD///8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fn5AFVVVQDe3N0Ar7CwDCYnJvUAAAAAAAAAAAAAAAAAAAAAAAAAAAAAAAAC&#10;AAAAAAAAAAAAAAAAAAAAAAAAAAAAAAAAAAAAAFxcXLn29vYApKSkFBQUF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9/QAICAgAo6OjAAoMCwBtbGzNAAAAAAAAAAAAAAAAAAAAAAAAAAAAAAAAAAAAAAIA&#10;AAAAAAAAAAAAAAAAAAAAAAAAAAAAAACnp6dRwsLCRpWVlQAbGx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ABAAAAAQAAAAEAAAABAAAA&#10;AQ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MDAAAAAAAJCQkAlZWVAN/g4CeEgoOEAAAAAAAAAAAAAAAAAAAAAAAAAAAAAAAAAf//&#10;/wAAAAAAAAAAAAAAAAAAAAAA3dvcCE9RUPQ5OTkDlZWVAAYGBgD///8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PwA////AAUFBQD8/PwAiYiJAJ2cnACpqakjNTc23gAAAAAAAAAAAAAAAAAAAAAB////&#10;AAAAAAAAAAAAAAAAAAAAAABwbm+gvL69X8bGxgAODg4A+fn5AA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gICAP///wAAAAAAAQEBAP//&#10;/wAAAAAAAQEBAP///wD+/v4AAwMDAP///w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D5+PgAUE9QAAcHB9CytLMxAAAAAAAAAAAAAAAAAAAAAAIAAAAA&#10;AAAAAAAAAAAAAAAAw8HCLbGxsV9xcXEADQ0NAP///wAHBw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9/PwAAAAAAPz8/AD8/PwAAP//&#10;AAEAAQD+/v4A/v7+AAMDAwD29vYA/v7+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CAgIAAgICAAgICQB5eXkA0NDQMJ+dnl8AAAAAAAAAAAAAAAAAAAAAAf///wAA&#10;AAAAAAAAAAAAAABbWVq86enpQ7i6uQABAQE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8A/v39AAMEBAD+/f0A/f39AP///wD8/PwA&#10;BQUFAAQFBQD3+PcACAgIAP///wD6+voACQk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3+AAEBAQBlZGQA09PT78nLyhIAAAAAAAAAAAAAAAACAAAAAAAA&#10;AAAAAAAAzMzMHMDAwENnaGgAAwMDAAICAg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CAwMA//7+AAAAAAC5ubkAQ0NDACwsLAAz&#10;MzMAk5KSAAICAgD9/f0AAwMDAAkJCQ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0A/f39AG9vbwDm5uYRtLKzQAAAAAAAAAAAAAAAAAH///8AAAAA&#10;AAAAAABYWFi/5uTlQLy9vQAFBgUAAAAAAAEBAQD8/PwAAwMD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39AAEBAgD08/MAYmJiAMvLywAlJSUAQEBAANLS&#10;0gDIyMgAGBkYAKSlpQAjIyMA/v7+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Dr6+sAnZ2dAGJiYgA6OjoAAgICAAUGBgD9/f0A&#10;JyYmAIiKigDU1NQA2tnZAAEBAQ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QEBAAICAgAwMDAACQkJAJ6dnYoAAAAAAAAAAAIAAAAAAAAAALW1&#10;tWc7OzsAGxsb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9AOLi4gD7+/sAUFBQAAMEBAD+/f0A/fz8AAECAgAC&#10;AwMAMTAwAAkJCQC2trYA//7+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QEBAAcHBwBiYmIAs7OzXwAAAAAAAAAAAgAAAAAAAAAA4eHh&#10;IlRUVAD9/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QA/f39AP///wAICAgAAP//AAABAQABAQEAAAAAAP//&#10;/wD6+voA+fn5ABEREQ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AAAAD8/PwAAQEBAFxcXAD7+/sAz83OHAAAAAACAAAAAKenp1H4+PgA&#10;KysrAAAAAA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gAhISEABQUFAJ+fnwD///8AAgEBAAICAgAA//8A////&#10;ANXV1QD19fUAOTk5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AQEBAADAwMAGRkZAAMDAwC3t7dlAAAAAAIAAAAAsbGxbiAgIAAa&#10;GhoABAQEAP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A8PDwBqamoAoaGhAMPDwwD7+/sA/v7+AAABAQDQz88A&#10;dHR0AC0tLQAnKCgA/v7+AAE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AQALS0tALy8vF8AAAAABAAAAADX19c4RUVFAAUF&#10;BQD+/v4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EAAgMDAHBwcADHx8cATk5OACcnJwAxMTEA3d3dANLS0gAn&#10;JycAtra2AAAAAAD//v4AAAIB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BKSkoAg4ODHwAAAAACAAAAAPj4+Ag3NzcAAQEB&#10;AAEBAQ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BAQEAAAAAAKioqAC1trYAISEhANHR0QADAwMAjo6OALi4&#10;uAAFBgYAAP//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k5OQAEBAQA1tXWEQQAAAAA9fT1ACYkJQD//v8A&#10;//7/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QFBAD/AwIAAAABADw9PAA7OzsA/Pz8AAQEAwABAgIAAP8A&#10;AAECAQD//v4ABAY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SkpAAQEBADs6+scBNnX2A7+/f0ADxAQAAEAAAAC&#10;AQE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AECAgAAAAAAAAAAAAEDAQAGAwYAAAAAAAAAAAAAAQAA&#10;AAAAAAE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BwcACQkJAOnp6SEC4+PjJwEBAQAKCQkA////AAEC&#10;Ag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CAgA5ubmJQLx8fEXAAAAAAMDAwAAAQEAAP//&#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AAICAgDz8/MRAvn5+Qj9/f0ABgYGAAE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AAgICAPj4+AsC9/f3DgICAgAAAQE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gACAgIA/Pz8Bg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P//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GBgYAISEhACMjIwD7&#10;+/sABgYGAP7+/gD///8ABwc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D///8A/v7+AAYG&#10;BgD+/v4AAQEBAAAAAAAAAAAAAAAAAAAAAAAAAAAAAAAAAAAAAAAAAAAAAAAAAAAAAAAAAAAAAAAA&#10;AAAAAAAAAAAAAAAAAP8AAAAAAAAAAAAAAAAAAAAAAAAAAAAAAAAAAAAAAAAAAQ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CAgABAQEA/f39&#10;AAEBA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BAQEAAAAAAAEBAQAAAAAA&#10;AAAAAAEBAQAAAAAAAQEB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PsABQYGAP///wD+/v4A/Pz8AAsLCwD8/PwABAQEAPz8/AAEBAQAAAAAAAAA&#10;AAAAAAAAAAAAAAAAAAAAAAAAAAAAAAAAAAAAAAAAAAAAAAAAAAAAAAAAAAAAAAAAAAAAAAAABAAA&#10;AAAAAAAAAAAAAAAAAAAAAAAAAP//AAAAAQAAAAAAAAAAAAAAAAAAAAAAAAAAAAAAAAAAAAAAAAAA&#10;AAAAAAAAAAAAAAAAAAAAAAD6+fkANDQ0AO7u7gD2J0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H1WAEdHRwD6+voABQUFAAAAAAAAAAAAAAAA&#10;AAAAAAAAAAAAAAAAAAAAAAAAAAAAAAAAAAAAAAAAAAAAAAAAAAAAAAAAAAAAAAAAAAAAAAACAAAA&#10;AAAAAAAAAAAAAAAAAAAAAAAAAQEAAAAAAAAAAAAAAAAAAAAAAAAAAAAAAAAAAAAAAAAAAAAAAAAA&#10;AAAAAAAAAAAAAAAAAAAAAAMDAwD7+/sAaGh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CwsA/Pz8AAQEBAD///8AAAAAAAAAAAAAAAAA&#10;AAAAAAAAAAAAAAAAAAAAAAAAAAAAAAAAAAAAAAAAAAAAAAAAAAAAAAAAAAAAAAAAAAAAAAIAAAAA&#10;AAAAAAAAAAAAAAAAAAAAAAAAAAAAAAAAAAAAAAAAAAAAAAAAAAAAAAAAAAAAAAAAAAAAAAAAAAAA&#10;AAAAAAAAAAAAAAAAAAAABAUFAAEBAQATEx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QABAQEA/f39AAAAAAAAAAAAAAAAAAAAAAAA&#10;AAAAAAAAAAAAAAAAAAAAAAAAAAAAAAAAAAAAAAAAAAAAAAAAAAAAAAAAAAAAAAAAAAAABAAAAAAA&#10;AAAAAAAAAAAAAAAAAAAAAAAAAAAAAAAAAAAAAAAAAAAAAAAAAAAAAAAAAAAAAAAAAAAAAAAAAAAA&#10;AAAAAAAAAAAAAAAAAAD//v4AAQEB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n5AAICAgACAgI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AAAAAAAAAAAAAAAAAAAAAAAAAAAAAAAAAAAAAAAAAAAAAAAA&#10;AAAAAAAAAAAAAAAAAAAAAAAAAAAGBQ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OS4kwAAAAAAAAAAAHhh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PPEnQAAAAAAe2N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PPEn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QEAAAAAAAAAAAAD&#10;AwIA/f3+AAAAAAAAAAAAAwMCAP39/gAAAAAAAAAAAAMDAgD9/f4AAAAAAAEBAQACAgEA/f3+AAAA&#10;AAABAQAAAQEBAP7+/wAAAAAAAgIBAP//AAD+//8A////AAAAAAAAAAAAAAAAAAAAAAAAAAAAAAAA&#10;AAAAAAAAAAAAAAAAAAAAAAAAAAAAAAAAAAAAAAAAAAAAAAAAAAAAAAAAAAAAAAAAAAAAAAAAAAAA&#10;AAAAAAAAAAAAAAAAAAAAAAAAAAAAAAAAAAAAAAAAAAAAAAAAAAAAAAQ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qshwAAAAAAAAAAAAAA&#10;AAAAAAAAAAAAAAAAAAAAAAAAAAAAAAAAAAAAAAAAAAAAAAAAAAAAAAAAAAAAAAAAAAAAAAAAAAAA&#10;AAAAAAAAAAAAAAAAAAAAAAAAAAAAAAAAAIyluACYrs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gtcQAAAAA&#10;AAAAAQAFAwIA+/39AAAAAAAAAAEABQQDAPv8/AAAAAAAAgEBAAEBAQD9/v4AAAAAAAQDAgD+/gAA&#10;/v/+AAAAAAAEAwMA/f7+AP///wBgSzwAAgIC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0LCADz&#10;9fgAAAAAAAEBAQALCQcA8/X4AAAAAAADAgIABwYEAPb4+gAAAAAABgUEAAIBAQD4+vsAAAAAAAkH&#10;BQD8/f0A+/z9AAAAAAALCQc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CwgA8/X4AAAA&#10;AAABAQEACwkHAPT2+AAAAAAAAgIBAAcGBAD2+PoAAAAAAAYEAwACAQEA+Pr7AAAAAAAJBwUA/P3+&#10;APv8/QAAAAAACwkHAPj5+w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NPGMA&#10;88SdAPPEnQAAAAAAAAAAAAAAAAAAAAAAAAAAAAAAAAAAAAAAAAAAAAAAAAAAAAAAAAAAAAAAAAAA&#10;AAAAAAAAAAAAAAAAAAAAAAAAAAAAAAAAAAAAAAAAAAAAAAAAAAAAAAAAAAAAAAAAAAAAAAAAAAAA&#10;AAAAAAAAAAAAAAAAAAAAAAAAAAAAAAAAAAAAAAAADTxjAPPEnQDzxJ0ADTxjAAAAAAAAAAAAAAAA&#10;AAAAAAAAAAAAAAAAAAAAAAAAAAAAAAAAAAAAAAAAAAAADTxjAPPEnQDsv5kAFEF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MCgcA&#10;8/X4AAAAAAAmVXkACggHAPT2+AAAAAAABQQDAAQDAgD3+fsAAAAAAAkHBgD7/PwA/P3+AAAAAAAM&#10;CggA9ff5AP///wAAAAAADQsI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bFhEAAAAAAAAAAAAAAAAAAAAAAAAAAAAAAAAAAAAAAAAAAAAAAAAAAAAAAAAAAAAAAAAAAAAA&#10;AAAAAAAAAAAAAAAAAAAAAAAAAAAAAAAAAAAAAAAAAAAAAAAAAAAAAAAAAAAAAAAAAAAAAAAAAAAA&#10;AAAAAAAAAAAAAAAAAAAAAAAAAAAAAAAAAAAAAAAAAAAAAAAAAAAAAAAAAABfTD0AAAAAAAAAAAAA&#10;AAAAAAAAAAAAAAAAAAAAAAAAAAAAAAAAAAAAAAAAAAAAAAAAAAAAZVJ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kHAPP1+AAA&#10;AAAAAwICAAkHBgD09vgAAAAAAAUEAwAEAwMA9/n7AAAAAAAKCAYA+/z8APz9/gAAAAAADAoIAPb4&#10;+QD///8AAAAAAA0LCAD09vk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NiujAAAAAAAAAAAAAAAAAAAAAAAAAAAAAAAAAAAAAAAAAAAAAAAAAAAAAAAAAAAAAAAAAAAAAAA&#10;AAAAAAAAAAAAAAAAAAAAAAAAAAAAAAAAAAAAAAAAAAAAAAAAAAAAAAAAAAAAAAAAAAAAAAAAAAAA&#10;AAAAAAAAAAAAAAAAAAAAAAAAAAAAAAAAAAAAAAAAAAAAAAAAAAAAAAAAANjg5gAAAAAAAAAAAAAA&#10;AAAAAAAAAAAAAAAAAAAAAAAAAAAAAAAAAAAAAAAAAAAAAAAAAACLcF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vgAAAAAAAMC&#10;AgAHBgQA9ff5AAAAAAAFBAMABAMCAPf5+gAAAAAACQcGAPr7/AD8/f4AAAAAAAwKCAD19/kA/v7/&#10;AAAAAAAMCggA8/X4AP///wAAAAAAAwIC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b4+gAAAAAABgUEAAIB&#10;AQD4+vsAAAAAAAkHBgD6+/wA/P3+AAAAAAALCQcA+Pn7AP7//wAAAAAADQsIAPT2+QD///8AAAAA&#10;AA0LCADz9fgAAAAAAAAAAAADAgI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f5itAH+YrQDzxJ0A&#10;88SdAAAAAAAAAAAAAAAAAAAAAAAAAAAAAAAAAAAAAAAAAAAAAAAAAAAAAAAAAAAAAAAAAAAAAAAA&#10;AAAAAAAAAAAAAAAAAAAAAAAAAAAAAAAAAAAAAAAAAAAAAAAAAAAAAAAAAAAAAAAAAAAA5biUAAAA&#10;AAAAAAAAAAAAAAAAAAAAAAAAAAAAAAAAAAANPGMAAAAAAAAAAAAAAAAAAAAAAAAAAAAAAAAAAAAA&#10;AAAAAAAAAAAAAAAAAAAAAAAAAAAAAAAAAF19lwAAAAAA88SdAPPEnQANPG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FBAACAQEA+Pr7&#10;AAAAAAAJBwYA+/z8APz9/gAAAAAACwkHAPf5+gD+/v8AAAAAAA0LCADz9fgAAAAAAAAAAAANCwgA&#10;8/X4AAAAAAAAAAAAAAAAAP3+/g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08YwDz&#10;xJ0AAAAAAAAAAAAAAAAAAAAAAAAAAAAAAAAAAAAAAAAAAAAAAAAAAAAAAAAAAAAAAAAAAAAAAAAA&#10;AAAAAAAAAAAAAAAAAAAAAAAAAAAAAAAAAAAAAAAAAAAAAAAAAAAAAAAAAAAAAAAAAAAbSGwA8vT3&#10;AAAAAAAAAAAAAAAAAAAAAADzxJ0AAAAAAAAAAAAAAAAAAAAAAAAAAAAAAAAAAAAAAAAAAAAAAAAA&#10;AAAAAAAAAAAAAAAAAAAAAAAAAAAAAAAAAAAAAAAAAAANPGMA88S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BAMAAgEBAPj6+wAAAAAA&#10;d11JAP3+/gD//wAAAAAAAAQEAwD9/f4A////AAAAAAAFBQMA+/v9AAAAAAAAAAAABQUDAIihtgAA&#10;AAAAAAAAAA0LCAAAAAAAAAAAAAAAAAAAAAAAAAAAAAAAAAAAAAAAAAAAAAAAAAAAAAAAAAAAAAAA&#10;AAAAAAAAAAAAAAAAAAAAAAAAAAAAAAAAAAAAAAAAAAAAAAAAAAAAAAAAAAAAAAAAAAAAAAAAAAAA&#10;AAAAAAAAAAAAAAAAAAAAAAAAAAAAAAAAAAAAAAAEAAAAAAAAAAAAAAAAAAAAAAAAAAAA//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w+MQB1kKYAAAAAAAAAAAAAAAAAAAAA&#10;AAAAAAAAAAAAAAAAAAAAAAAAAAAAAAAAAAAAAAAAAAAAAAAAAAAAAADb4ugAAAAAAAAAAAAAAAAA&#10;AAAAAAAAAAAAAAAAAAAAAA08YwDzxJ0A88SdAA08YwAAAAAAAAAAAAAAAAAAAAAAAAAAAAAAAAAA&#10;AAAAAAAAAAAAAAAAAAAAAAAAAAAAAAAAAAAAAAAAAAAAAAAAAAAAzqaFADJa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DAgD3+fsAAAAAAAoIBgBl&#10;UD8AAAAAAAAAAAAAAAAAAAAAAAAAAAAAAAAAAAAAAAAAAAAAAAAAAAAAAAAAAAAAAAAAiKG2AAAA&#10;AAANCwgA8/X4AAAAAAAAAAAAAAAAAAAAAAAAAAAAAAAAAAAAAAAAAAAAAAAAAAAAAAAAAAAAAAAA&#10;AAAAAAAAAAAAAAAAAAAAAAAAAAAAAAAAAAAAAAAAAAAAAAAAAAAAAAAAAAAAAAAAAAAAAAAAAAAA&#10;AAAAAAAAAAAAAAAAAAAAAAAAAAAAAAAAAAAAAAQ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YSAAAAAAAAAAAAAAAAAAAAAAAAAAAA&#10;AAAAAAAAAAAAAAAAAAAAAAAAAAAAAAAAAAAAAAAAAAAAAAAAAAAAAAAAAAAAAAAAAAAAAAAAAAAA&#10;AAAAAAAAAAAAAAAAAAAAAAAAABRBZwDsv5kAGxYRAOXq7wAAAAAAAAAAAAAAAAAAAAAAAAAAAAAA&#10;AAAAAAAAAAAAAAAAAAAAAAAAAAAAAAAAAAAAAAAAAAAAAAAAAAAlHh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n7AAAAAAAJBwUA+/z9ACRT&#10;eAAAAAAADAoIAPb4+QD+/v8AAAAAAAwKCAD19/kA////AAAAAAANCwgA8/X4AAAAAAAAAAAADQsI&#10;APP1+AAAAAAAAAAAAAMCAg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8+ZAAAAAAAAAAAAAAAAAAAAAAAAAAAAAAAAAAA&#10;AAAAAAAAAAAAAAAAAAAAAAAAAAAAAAAAAAAAAAAAAPPEnQAAAAAAAAAAAAAAAAAAAAAAAAAAAAAA&#10;AAAAAAAAAAAAAAAAAAAAAAAA+fv8APr7/ADYr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cGAPz9/gD7/P0AAAAA&#10;AAsJBwD19/kA/v7/AAAAAAAMCggA9ff5AP///wAAAAAADQsIAPP1+AAAAAAAAAAAAA0LCADz9fgA&#10;AAAAAAAAAAAAAAAA/f7+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DzxJ0AAAAAAAAAAAAAAAAAAAAAAAAA&#10;AAAAAAAAAAAAAAAAAAAAAAAAAAAAAAAAAAACAgEAAAAAABNBZwAAAAAAAAAAAAAAAAAAAAAAAAAA&#10;AAAAAAAAAAAAAAAAAAAAAAAAAAAAE0FnAAAAAADzxJ0AAAAAAAAAAAAAAAAAAAAAAAAAAAAAAAAA&#10;AAAAAAAAAAAAAAAAAAAAAAAAAAAAAAAAAAAAAAAAAAAAAAAAK1R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HBgD8/f0A+/z9AAAAAAALCQcA&#10;9/n6AP///wAAAAAADAoIAPX3+QD///8AAAAAAA0LCADz9fgAAAAAAAAAAAANCwgA8/X4AAAAAAAA&#10;AAAADQsI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DNpYQAAAAAAAAA&#10;AAAAAAAAAAAAAAAAAAAAAAAAAAAAAAAAAAAAAAAADTxjAAAAAADzxJ0AAAAAAAAAAAAAAAAAAAAA&#10;AAAAAAAAAAAAAAAAAAAAAAAAAAAAAAAAAPHCnAAAAAAA+vv8AAAAAAAAAAAAAAAAAAAAAAAAAAAA&#10;AAAAAAAAAAAAAAAAAAAAAAAAAAAAAAAADTxjAAAAAADzxJ0AAAAAAAAAAAAAAAAAAAAAAAAAAAAA&#10;AAAAAAAAAAAAAAAAAAAAAAAAAAAAAAAAAAAA88SdAAAAAADi6O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39APv8/QAAAAAACwkHAPf5+gD+&#10;/v8AAAAAAA0LCAD19/kA////AAAAAAANCwgA8/X4AAAAAAAAAAAADQsIAPP1+AAAAAAAAAAAAA0L&#10;CADz9fg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1ayKAB4YEwA+Y4IAwp1+&#10;AAAAAAAAAAAAAAAAAAAAAAAAAAAAAAAAAAAAAAAAAAAADz5kAPHCnADzxJ0ADTxjAAAAAAAAAAAA&#10;AAAAAAAAAAAAAAAAAAAAALCOcgBDNisAAAAAAA08YwAAAAAAAAAAAAAAAAAAAAAAAAAAAAAAAAAA&#10;AAAAAAAAAAAAAAAAAAAAAAAAAAAAAAAAAAAAED5lAPDCmwAAAAAAAAAAAAAAAAAAAAAAAAAAAAAA&#10;AAAAAAAAAAAAAAAAAAAAAAAAAAAAAO/BmwAAAAAADz5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AAAAAAD6/P0AAAAAAAAAAAAAAAAA+fv8AAAAAAAA&#10;AAAAAAAAAPn7/AAAAAAAAAAAAAAAAAD5+/wAAAAAAAAAAAAAAAAA+fv8AAAAAAAAAAAAAAAAAPn7&#10;/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BAQAAAAAAAAAAAAAAAAAA&#10;AAAAAAAAAAAAAAAAAAAAAAAAAAAAAAAAAAAAAAAAAAAAAAAAAAAAAAAAAAAAAAAAAAAAAAAAAAAA&#10;AAAAAAAAAAAAAAAAAAAAAAAAAAAAAAAAAAAAAAAAAAAAAAAAAAAAAAAAAAAAAAAAAADzxJ0AAAAA&#10;AAAAAAAAAAAAAAAAAAAAAAAAAAAAAAAAAAAAAAAAAAAAAAAAAAAAAAAAAAAAAAAAAAAAAAAAAAAA&#10;AAAAAAAAAAAAAAAAAAAAAAAAAAANP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QAAAAAAAAAAAAAAAAAAAAAA&#10;AAAAAAAAAAAAAAAAAAAAAAAAAAAAAAAAAAAAAAAAAAAAAAAAAAAAAAAAAAAAAAAAAAAAAAAAAAAA&#10;AAAAAAAAAAAAAAAAAAAAAAAAAAAAAAAAAAAAAAAAAAAAAAAAAAAAAAAAAAAAAAAAAG2Ko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AAAAAAAAAAA&#10;AAAAAAAAAAAAAAAAAAAAAAAAAAAAAAAAAAAAAAAAAAAAAAAAAAAAAAAAAAAAAAAAoLL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BAAAAAAAAAAAAAAAAAAAAAAAAAAAA&#10;AAAAAAAAAAAAAAAAAAAAAAAAAAAAAAAAAAAAAAAAAAAAAAAAAAAAAAAAAAAAAPPBmwAA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9fXAEVFRQAAAF8AAAAAAAAA&#10;AAAAAAAAAAAAAAAAAAAAAAAAAAAAAAAAAAAAAAAAAAAAAAAAAAAAAAAAAAAAAAAAAAAAAAAAAAAA&#10;AAAAAAAAAAAAAAAAAAIAAAAAAAAAAAAAAAAAAAAAAAAAAP8AAA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8AAAABAAAAAAAAAAAA&#10;AAAAAAAAAAAAAAAAAAAAAAAAAAAAAAAAAAAAAAAAAAAAAAAAAA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ujBAJLa&#10;QAAAAAAAAAAAAAAAAAAAAAAAAAAAAAAAAAAAAAAAAAAAAAAAAAAAAAAAAAAAAAAAAABuJsAAKh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FyDkA4/rIAAAAAAAAAAAAAAAA&#10;AAAAAAAAAAAAAAAAAAAAAAAAAAAAAAAAAAAAAAAAAAAAAAAAAAAAAAAAAAAAAAAAAJLaQAAA2gAA&#10;AAAAAB0GOAB7OM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wgEAAAAAAAAAAAAAAAAAAAAAAAAAAAAAAAAA&#10;AAAAAAAAAAAAAAAAAAAAAAAAAAAAAAAAAAAAAAAAAAAAAAAAAAAAAAAAAAAAAAAAAAAAAAAAAAAA&#10;AAAA4/rIAGjCAQAAAAAAlz3+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owgEAAAAAAAAAAAAAAAAAAAAAAAAAAAAAAAAAAAAAAAAAAAAA&#10;AAAAAAAAAAAAAAAAAAAAAAAAAAAAAAAAAAAAAAAAAAAAAAAAAAAAAAAAAAAAAAAAAAAAAAAAAAAA&#10;AAAAAAAAAAAAAAAAAABpwwIAAAAAAJ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P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vwwA/QP1AAAAAAAAAAAAAAAAAAAAAAAAAAAAAAAAAAAAAAAAAAAAAAAAAAAA&#10;AAAAAAAAAAAAAAAAAAAAAAAAAAAAAAAAAAAAAAAAAAAAAAAAAAAAAAAAAAAAAAAAAAAAAAAAAAAA&#10;AAAAAAAAAAAAAAAAAAAAAAAAAAAAaMIBAAP9CwCVQf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IBAP0D9QAAAAAAAAAAAAAAAAAAAAAAAAAAAAAAAAAAAAAAAAAAAAAAAAAAAAAAAAAA&#10;AAAAAAAAAAAAAAAAAAAAAAAAAAAAAAAAAAAAAAAAAAAAAAAAAAAAAAAAAAAAAAAAAAAAAAAAAAAA&#10;AAAAAAAAAAAAAAAAAAAAAAAAAAAAAAAA/QP1AGjC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ty/&#10;AGjCAQAAAAAAAAAAAAAAAAAAAAAAAAAAAAAAAAAAAAAAAAAAAAAAAAAAAAAAAAAAAAAAAAAAAAAA&#10;AAAAAAAAAAAAAAAAAAAAAAAAAAAAAAAAAAAAAAAAAAAAAAAAAAAAAAAAAAAAAAAAAAAAAAAAAAAA&#10;AAAAAAAAAAAAAAAAAAAAAAAAAAAAAAAAAAAAAAAAAGjCAQDN27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yzPACa5kIA&#10;AAAAAAAAAAAAAAAAAAAAAAAAAAAAAAAAAAAAAAAAAAAAAAAAAAAAAAAAAAAAAAAAAAAAAAAAAAAA&#10;AAAAAAAAAAAAAAAAAAAAAAAAAAAAAAAAAAAAAAAAAAAAAAAAAAAAAAAAAAAAAAAAAAAAAAAAAAAA&#10;AAAAAAAAAAAAAAAAAAAAAAAAAAAAAAAAAAAAAAAAAAAAAJvnQwB8sz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5wSYA7A/FAAAAAAAA&#10;AAAAAAAAAAAAAAAAAAAAAAAAAAAAAAAAAAAAAAAAAAAAAAAAAAAAAAAAAAAAAAAAAAAAAAAAAAAA&#10;AAAAAAAAAAAAAAAAAAAAAAAAAAAAAAAAAAAAAAAAAAAAAAAAAAAAAAAAAAAAAAAAAAAAAAAAAAAA&#10;AAAAAAAAAAAAAAAAAAAAAAAAAAAAAAAAAAAAAAAAAAAAAAAAAOwPxQB4wC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7M8AO8B2wAAAAAAAAAAAAAA&#10;AAAAAAAAAAAAAAAAAAAAAAAAAAAAAAAAAAAAAAAAAAAAAAAAAAAAAAAAAAAAAAAAAAAAAAAAAAAA&#10;AAAAAAAAAAAAAAAAAAAAAAAAAAAAAAAAAAAAAAAAAAAAAAAAAAAAAAAAAAAAAAAAAAAAAAAAAAAA&#10;AAAAAAAAAAAAAAAAAAAAAAAAAAAAAAAAAAAAAAAAAAAAAAAAAAAAAPAC3AB8tD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3avgDtD8UAAAAAAAAAAAAAAAAAAAAA&#10;AAAAAAAAAAAAAAAAAAAAAAAAAAAAAAAAAAAAAAAAAAAAAAAAAAAAAAAAAAAAAAAAAAAAAAAAAAAA&#10;AAAAAAAAAAAAAAAAAAAAAAAAAAAAAAAAAAAAAAAAAAAAAAAAAAAAAAAAAAAAAAAAAAAAAAAAAAAA&#10;AAAAAAAAAAAAAAAAAAAAAAAAAAAAAAAAAAAAAAAAAAAAAAAAAAAAAAAAAOwOxQDN2r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hDAAAAAAAAAAAAAAAAAAAAAAAAAAAA&#10;AAAAAAAAAAAAAAAAAAAAAAAAAAAAAAAAAAAAAAAAAAAAAAAAAAAAAAAAAAAAAAAAAAAAAAAAAAAA&#10;AAAAAAAAAAAAAAAAAAAAAAAAAAAAAAAAAAAAAAAAAAAAAAAAAAAAAAAAAAAAAAAAAAAAAAAAAAAA&#10;AAAAAAAAAAAAAAAAAAAAAAAAAAAAAAAAAAAAAAAAAAAAAAAAAAAAAAAAAAAAAJvoQ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jCAQAAAAAAAAAAAAAAAAAAAAAAAAAAAAAAAAAA&#10;AAAAAAAAAAAAAAAAAAAAAAAAAAAAAAAAAAAAAAAAAAAAAAAAAAAAAAAAAAAAAAAAAAAAAAAAAAAA&#10;AAAAAAAAAAAAAAAAAAAAAAAAAAAAAAAAAAAAAAAAAAAAAAAAAAAAAAAAAAAAAAAAAAAAAAAAAAAA&#10;AAAAAAAAAAAAAAAAAAAAAAAAAAAAAAAAAAAAAAAAAAAAAAAAAAAAAAAAAAAAAAAAAGj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qvgsAAAAAAAAAAAAAAAAAAAAAAAAAAAAAAAAAAAAAAAAA&#10;AAAAAAAAAAAAAAAAAAAAAAAAAAAAAAAAAAAAAAAAAAAAAAAAAAAAAAAAAAAAAAAAAAAAAAAAAAAA&#10;AAAAAAAAAAAAAAAAAAAAAAAAAAAAAAAAAAAAAAAAAAAAAAAAAAAAAAAAAAAAAAAAAAAAAAAAAAAA&#10;AAAAAAAAAAAAAAAAAAAAAAAAAAAAAAAAAAAAAAAAAAAAAAAAAAAAAAAAAAAAAAAAAAAAAGu+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4E9gAAAAAAAAAAAAAAAAAAAAAAAAAAAAAAAAAAAAAAAAAA&#10;AAAAAAAAAAAAAAAAAAAAAAAAAAAAAAAAAAAAAAAAAAAAAAAAAAAAAAAAAAAAAAAAAAAAAAAAAAAA&#10;AAAAAAAAAAAAAAAAAAAAAAAAAAAAAAAAAAAAAAAAAAAAAAAAAAAAAAAAAAAAAAAAAAAAAAAAAAAA&#10;AAAAAAAAAAAAAAAAAAAAAAAAAAAAAAAAAAAAAAAAAAAAAAAAAAAAAAAAAAAAAAAAAAAA/QT2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j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ow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GL+gAIBUrAA/8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7/AAAAAAAAAAAAAAAAAMf3k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OACckLAAAAAAAAAAAAAAAAABow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VRPEAAAAAAAAAAAAAAAAAjb5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D7/AAAAAAAAAAAAAAAAAAAAAADbBK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8/QAAAAAAAAAAAAAAAAAAAAAAaM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Eo8AAgICAAAAAAAAAAAAAAAAAPf4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AqHAJg+/wAAAAAAAAAAAAAAAAAAAAAAAAAAAAAAAAAAAAAAAv8EAEws&#10;cAAAAAAAAAAAAAAAAAAAAAAAcco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NHgAAAAAAJg+/wCQOPUAAAAAAAAAAAAAAAAAAAAAAAAAAACWP/sAAAAA&#10;AAAAAAAAAAAAAAAAAG+8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GCgCYPv8AFwAxAAAAAAAAAAAAmD7/AAAAAAAAAAAA&#10;AAAAAAAAAAAAAAAA+Qb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sEHAJY/+QAAAAAAAAAAAAAAAACBPs4AAAAAAPv7+wAAAAAAAAAAAAAAAAAA&#10;AAAAAAAAAGj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foAx9yuAAAAAAAAAAAAAAAAAAAAAAAAAAAABQUFAAAAAAAAAAAAAAAAAAAA&#10;AADc5d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h5lMAAAAAAAAAAAAAAAAAAAAAAAAAAAAAAAAAAAAAAAAAAAAAAAAAAAAA&#10;AIzdL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owgEAAAAAAAAAAAAAAAAAAAAAAAAAAAAAAAAAAAAAAAAAAABswQ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4nwAAAAAAAAAAA&#10;AAAAAAAAAAAAAAAAAAAAAAAAAAAAAAAAAAAAAAAAAAAAAAAAAAAAAAAAAAAAAAAAAAAAAAAAAAAA&#10;AAAAAAAAAAAAAAAAAAAAAAAAAABowgEAAAAAAAAAAAAAAAAAAAAAAAAAAAAAAAAAAAAAAPwB9gAA&#10;AAAAAAAAAAAAAAAAAAAAAAAAAAAAAAAAAAAAAAAAAAAAAAAAAAAAAAAAAAAAAAAAAAAAAAAAAAAA&#10;AAAAAAAAAAAAAAAAAAAAAAAAAAAAAAAAAAAAAAAAAAAAAAAAAAAAAAAAAAAAAAAAAABtJr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hc/AAAAAAAAAAAA&#10;AAAAAAAAAAAAAAAAAAAAAAAAAAAAAAAAAAAAAAAAAAAAAAAAAAAAAAAAAAAAAAAAAAAAAAAAAAAA&#10;AAAAAAAAAAAAAAAAAAAAAAAAAAAAAACItlMAAAAAAAAAAAAAAAAAAAAAAAAAAABowgEAAAAAAAAA&#10;AAAAAAAAAAAAAAAAAAAAAAAAAAAAAAAAAAAAAAAAAAAAAAAAAAAAAAAAAAAAAAAAAAAAAAAAAAAA&#10;AAAAAAAAAAAAAAAAAAAAAAAAAAAAAAAAAAAAAAAAAAAAAAAAAAAAAAAAAAAAAAAAACsY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AMrgD+/v4AAAAAAAAAAAAAAAAA09/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BjgAAAAAAAAA&#10;AAAAAAAAAAAAAAAAAAAAAAAAAAAAAAAAAAAAAAAAAAAAAAAAAAAAAAAAAAAAAAAAAAAAAAAAAAAA&#10;AAAAAAAAAAAAAAAAAAAAAAAAAAAAAAAAAGrEAwAAAAAAAAAAAAAAAACV4zwAAAAAAAAAAAAAAAAA&#10;AAAAAAAAAAAAAAAAAAAAAAAAAAAAAAAAAAAAAAAAAAAAAAAAAAAAAAAAAAAAAAAAAAAAAAAAAAAA&#10;AAAAAAAAAAAAAAAAAAAAAAAAAAAAAAAAAAAAAAAAAAAAAAAAAAAAAAAAAB0FN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s4xwAAAAAAAAAA&#10;AAAAAAAAAAAAAAAAAAAAAAAAAAAAAAAAAAAAAAAAAAAAAAAAAAAAAAAAAAAAAAAAAAAAAAAAAAAA&#10;AAAAAAAAAAAAAAAAAAAAAAAAAAAAAAAAAAAAAGjCAQAAAAAAaL8FAAAAAAAAAAAAAAAAAAAAAAAA&#10;AAAAAAAAAAAAAAAAAAAAAAAAAAAAAAAAAAAAAAAAAAAAAAAAAAAAAAAAAAAAAAAAAAAAAAAAAAAA&#10;AAAAAAAAAAAAAAAAAAAAAAAAAAAAAAAAAAAAAAAAAAAAAAAAAAAAAAAAezn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esArAAA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XPf4A&#10;AAAAAAAAAAAAAAAAAAAAAAAAAAAAAAAAAAAAAAAAAAAAAAAAAAAAAAAAAAAAAAAAAAAAAAAAAAAA&#10;AAAAAAAAAAAAAAAAAAAAAAAAAAAAAAAAAAAAAAAAAAAAAADuAtYAAAAAAAAAAAAAAAAAAAAAAAAA&#10;AAAAAAAAAAAAAAAAAAAAAAAAAAAAAAAAAAAAAAAAAAAAAAAAAAAAAAAAAAAAAAAAAAAAAAAAAAAA&#10;AAAAAAAAAAAAAAAAAAAAAAAAAAAAAAAAAAAAAAAAAAAAAAAAAAAAAACXPf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g+&#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P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L8CgAAAAAAAAAAAAAAAAAAAAAAAAAAAAAAAAAAAAAAAAAAAAAAAAAAAAAAAAAAAAAAAAAAAAAA&#10;AAAAAAAAAAAAAAAAAAAAAAAAAAAAAAAAAAAAAAAAAAAAAAAAAAAAAAAAAAAAAAAAAAAAAAAAAAAA&#10;AAAAAAAAAAAAAAAAAAAAAAAAAAAAAAAAAAAAAAAAAAAAAAAAAAAAAAAAAAAAAAAAAAAAAAAAAAAA&#10;AAAAAAAAAAAAAAAAAAAAAAAAAAAAAAAAAAAAAAAAA/w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kL1AAAAAAAAAAAAAAAAAAAAAAAAAAAAAAAAAAAAAAAAAAAAAAAAAAAAAAAAAAAAAAAAAAAAAAAA&#10;AAAAAAAAAAAAAAAAAAAAAAAAAAAAAAAAAAAAAAAAAAAAAAAAAAAAAAAAAAAAAAAAAAAAAAAAAAAA&#10;AAAAAAAAAAAAAAAAAAAAAAAAAAAAAAAAAAAAAAAAAAAAAAAAAAAAAAAAAAAAAAAAAAAAAAAAAAAA&#10;AAAAAAAAAAAAAAAAAAAAAAAAAAAAAAAAAAAAAACVQv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D7/AAAAAAAAAAAAAAAAAAAAAAAAAAAAAAAAAAAAAAAAAAAAAAAAAAAAAAAAAAAAAAAAAAAA&#10;AAAAAAAAAAAAAAAAAAAAAAAAAAAAAAAAAAAAAAAAAAAAAAAAAAAAAAAAAAAAAAAAAAAAAAAAAAAA&#10;AAAAAAAAAAAAAAAAAAAAAAAAAAAAAAAAAAAAAAAAAAAAAAAAAAAAAAAAAAAAAAAAAAAAAAAAAAAA&#10;AAAAAAAAAAAAAAAAAAAAAAAAAAAAAAAAmD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hm9AAAAAAAAAAAAAAAAAAAAAAAAAAAAAAAAAAAAAAAAAAAAAAAAAAAAAAAAAAAAAAAA&#10;AAAAAAAAAAAAAAAAAAAAAAAAAAAAAAAAAAAAAAAAAAAAAAAAAAAAAAAAAAAAAAAAAAAAAAAAAAAA&#10;AAAAAAAAAAAAAAAAAAAAAAAAAAAAAAAAAAAAAAAAAAAAAAAAAAAAAAAAAAAAAAAAAAAAAAAAAAAA&#10;AAAAAAAAAAAAAAAAAAAAAAAAAGYZ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JUIAFPI7AAAAAAAAAAAAAAAAAAAAAAAAAAAAAAAAAAAAAAAAAAAAAAAAAAAAAAAAAAAA&#10;AAAAAAAAAAAAAAAAAAAAAAAAAAAAAAAAAAAAAAAAAAAAAAAAAAAAAAAAAAAAAAAAAAAAAAAAAAAA&#10;AAAAAAAAAAAAAAAAAAAAAAAAAAAAAAAAAAAAAAAAAAAAAAAAAAAAAAAAAAAAAAAAAAAAAAAAAAAA&#10;AAAAAAAAAAAAAAAAAAAU8jsAMiV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TMQAEP4kAAAAAAAAAAAAAAAAAAAAAAAAAAAAAAAAAAAAAAAAAAAAAAAAAAAAAAAA&#10;AAAAAAAAAAAAAAAAAAAAAAAAAAAAAAAAAAAAAAAAAAAAAAAAAAAAAAAAAAAAAAAAAAAAAAAAAAAA&#10;AAAAAAAAAAAAAAAAAAAAAAAAAAAAAAAAAAAAAAAAAAAAAAAAAAAAAAAAAAAAAAAAAAAAAAAAAAAA&#10;AAAAAAAAAAAAEP4kAIRMx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IQNsAFPI7AAAAAAAAAAAAAAAAAAAAAAAAAAAAAAAAAAAAAAAAAAAAAAAAAAAA&#10;AAAAAAAAAAAAAAAAAAAAAAAAAAAAAAAAAAAAAAAAAAAAAAAAAAAAAAAAAAAAAAAAAAAAAAAAAAAA&#10;AAAAAAAAAAAAAAAAAAAAAAAAAAAAAAAAAAAAAAAAAAAAAAAAAAAAAAAAAAAAAAAAAAAAAAAAAAAA&#10;AAAAABTyOwCIQN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ETMQAZhq+AAAAAAAAAAAAAAAAAAAAAAAAAAAAAAAAAAAAAAAAAAAAAAAA&#10;AAAAAAAAAAAAAAAAAAAAAAAAAAAAAAAAAAAAAAAAAAAAAAAAAAAAAAAAAAAAAAAAAAAAAAAAAAAA&#10;AAAAAAAAAAAAAAAAAAAAAAAAAAAAAAAAAAAAAAAAAAAAAAAAAAAAAAAAAAAAAAAAAAAAAAAAAABl&#10;Gb0AhEz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JEEAmCT/AGjCAQAAAAAAAAAAAAAAAAAAAAAAAAAAAAAAAAAAAAAA&#10;AAAAAAAAAAAAAAAAAAAAAAAAAAAAAAAAAAAAAAAAAAAAAAAAAAAAAAAAAAAAAAAAAAAAAAAAAAAA&#10;AAAAAAAAAAAAAAAAAAAAAAAAAAAAAAAAAAAAAAAAAAAAAAAAAAAAAAAAAAAAAAAAAAAAmD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D7/AAP8CgAAAAAAAAAAAAAAAAAAAAAAAAAAAAAAAAAA&#10;AAAAAAAAAAAAAAAAAAAAAAAAAAAAAAAAAAAAAAAAAAAAAAAAAAAAAAAAAAAAAAAAAAAAAAAAAAAA&#10;AAAAAAAAAAAAAAAAAAAAAAAAAAAAAAAAAAAAAAAAAAAAAAAAAAAAAAAAAvsJAJ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D/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UL1AAAAAABowgEAAAAAAAAAAAAAAAAAAAAAAAAA&#10;AAAAAAAAAAAAAAAAAAAAAAAAAAAAAAAAAAAAAAAAAAAAAAAAAAAAAAAAAAAAAAAAAAAAAAAAAAAA&#10;AAAAAAAAAAAAAAAAAAAAAAAAAAAAAAAAAAAAAAAAAAAAAAAAAJg+/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g+/wAAAAAAaMIBAAAAAAAAAAAAAAAA&#10;AAAAAAAAAAAAAAAAAAAAAAAAAAAAAAAAAAAAAAAAAAAAAAAAAAAAAAAAAAAAAAAAAAAAAAAAAAAA&#10;AAAAAAAAAAAAAAAAAAAAAAAAAAAAAAAAAAAAAJc9/g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YPv8AAAAAAITHOADk+8kA&#10;AAAAAAAAAAAAAAAAAAAAAAAAAAAAAAAAAAAAAAAAAAAAAAAAAAAAAAAAAAAAAAAAAAAAAAAAAAAA&#10;AAAAAAAAAAAAAAAAAAAAHAU3AHw5y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DnIAAAAAAAA&#10;AAAA1ejAAJPaQQAAAAAAAAAAAAAAAAAAAAAAAAAAAAAAAAAAAAAAAAAAAAAAAAAAAAAAAAAAAAAA&#10;AABtJr8AKxh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GEAAmB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VVUAAAAAAMzMzADMzMwAAAAAAFVVVQAAAAAAAAAAAAAAAAAAAAAAAAAAAAAAAAAAAAAAAAAA&#10;AAAAAAAAAAAAAAAAAAAAAAAAAAAAAAAAAAAAAAAAAAAAAAAAAAAAAAAAAAAAAAAAAAAAAAAAAAAA&#10;AAAAAAAAAAAAAAAAAAAAAAAAAAAAAAAAAAAAAAAAAAAAAAAAAAAAAAAAAAAAAAAAAAAAAAAAAAAA&#10;AAAAAAAAAAAAAAAAAAAAAAAAAAAAAAAAAAAAAAAAAJubmwAhISEAzMzMAGdnZ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f3wBDQ0MAAAAAAAAAAADMzM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nJqbYn19fZ3Z2toADQwMAAAAAAD/AAAAAQIBAAAAAAAAAAAAAAAAAAAAAAAAAAAAAAAA&#10;AAAAAAAAAAAAAAAAAAAAAAAAAAAAAAAAAPv5+gArKysAbW1tAGxsbAAB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9fXAEVFRQCmpqYAPT09AAAAAAAAAAAAAQEB&#10;AAAAAAAAAAAAAAAAAAAAAAAAAAAAAAAAAAAAAAAAAAAAAAAAAAAAAAAAAAAAAAAAAP/9/gA7OzsA&#10;Pj4+l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mpqQCpqakAAAAAAAAAAAAAAAAAAAAA&#10;AAAAAACampoAy8v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V1dXAPHx8QDLy8sAAAAAAAAAAAAAAAAA&#10;y8vLAA8PDwA1NT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f3wBU&#10;VFQAV1d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u&#10;7gCampoAAAAAAAAAAAAAAAAAAAAAAAAAAAAAAAAAAAAAAAAAAAAAAAAAAAAAAAAAAAAAAAAAAAAA&#10;AAAAAAAAAAAAAAAAAAAAAAAAAAAAAAAAAAAAAAAAAAAAAAAAAAAAAAAAAAAAAAAAAAAAAAAAAAAA&#10;AAAAAAAAAAAAAAAAAAAAAAAAAAAAAAAAAAAAAAAAAAAAAAAAAAAAAAAAAAAAAAAAAAAAAAAAAAAA&#10;AAAAAAAAAAAAAAAAAAAAAAAAAO7u7gCamp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Q0NDAM/PzwAAAAAAAAAAAO7u7gDP&#10;z88ARUV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u7u4AAAAAABIS&#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w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3d3QAhIS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7u7gCsrKwA&#10;AAAAAGZmZ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hISAGZmZ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EhIAZmZmAAAAAAAAAAAAAAAAAAAAAAAAAAAAAAAAAAAAAAAAAAAAEhISAGZmZgAAAAAAAAAA&#10;AAAAAAAAAAAAAAAAAAAAAAAAAAAAAAAAAAAAAAAAAAAAAAAAAAAAAAAAAAAAAAAAAAAAAAAAAAAA&#10;AAAAAAAAAAAAAAAAAAAAAAAAAAAAAAAAAAAAAAAAAAAAAAAAAAAAAAAAAAAAAAAAAAAAAAAAAAAA&#10;AAAAAAAAAAAAAAAAAAAAAAAAAAAAAAAAAAAAAAAAAAAAAAAAAAAAAAAAABISEgBmZm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u&#10;7gCampo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EAAAAAAAAAAAAAAAAAAAAAAAAAAAAAAAAAAABDQ0MAz8/PAAAAAAAAAAAA7u7uAM/P&#10;zwBFRU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d3dACEh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d3dACEhIQAAAAAAAAAAAAAAAAAAAAAAAAAAAAAAAAAA&#10;AAAAAAAAAAAAAAAAAAAAAAAAAAAAAAAAAAAAAAAAAAAAAAAAAAAAAAAAAAAAAAAAAAAAAAAAAAAA&#10;AAAAAAAAAAAAAAAAAAAAAAAAAAAAAAQAAAAAAAAAAAAAAAAAAAAAAAAAAAD//wAAAAEAAAAAAAAA&#10;AAAAAAAAAAAAAAAAAAAAAAAAAAAAAAAAAAAAAAAAAAAAAAAAAAAAAAAAAAAAAAAAAAAA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u7uAKysrAAAAAAAZmZ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u7uAKysrAAAAAAAZmZm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EhIAZmZ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SEhIAZmZm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rKwAVFRUABIS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7u7gAAAAAAEhI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D//wAAAAEAAAAAAAAAAAAAAAAAAAAAAAAA&#10;AAAAAAAAAAAAAAAAAAAAAAAAAAAAAAAAAAAAAAAAAAAAAAAAAAAAAAAA/w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1dXAAAAAAAAAAAAAAAAAAAAAAAAAAAAAAAAAAAAAAAAAAAAAAAAAAAAAAAAAAAAAAAAAAAA&#10;AAAAAAAAAAAAAAAAAAAAAAAAAAAAAAAAAAAAAAAAAAAAAAAAAAAAAAAAAAAAAAAAAAAAAAAAAAAA&#10;AAAAAAAAAAAAAAAAAAAAAAAAAAAAAAAAAAAAAAAAAAAAAAAAAAAAAAAAAAAAAAAAAAAAAAAAAAAA&#10;V1d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u7u4AmpqaAAAAAAAA&#10;AAAAAAAAAAAAAAAAAAAAAAAAAAAAAAAAAAAAAAAAAAAAAAAAAAAAAAAAAAAAAAAAAAAAAAAAAAAA&#10;AAAAAAAAmpqaAO7u7gAAAAAAAAAAAAAAAAAAAAAAAAAAAAAAAAAAAAAAAAAAAAAAAAAAAAAAAAAA&#10;AAAAAAAAAAAAAAAAAAAAAAAAAAAAAAAAAAAAAAAAAAAAAAAAAAAAAAAAAAAAAAAAAO7u7gCamp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D//w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dX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fe8wAAAAAAAAAAAAAAAAAAAAAAAAAAAAAAAAAAAAAAAAAAAAAAAAAAAAAAAAAAAAAAAAAA&#10;AAAAAAAAAAAAAAAAAAAAAAAAAFki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B5gAAAAAAAAAAAAAAAAAAAAAAAAAAAAAAAAAAAAAAAAAAAAAAAAAAAAAAAAAAAAAA&#10;AAAAAAAAAAAAAAAAAACNPx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MOBADjXyUASR4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DgQAwFEhAAMCAg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w4EAMBRIQAD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C04PMAZL3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uHnAIuitQDS&#10;2+IA1t7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qKQAAAAAAAAAAAAAAAAAAAAAAAAAAAA3PL8AGnB6ABKHg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y8ygBsiaAA9ff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4ecAbImgAPX3+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uitQD19/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0tv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bi9QAan9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QAAAAAAAAAA&#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DW3u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D/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NP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l5wAAAAAAAA&#10;AAAAAAAAAAAAAAAAAAAAAAAAAAAAAAAAAAAA88S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IcF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B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iU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oiG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WEY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lJ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rIwB5Yk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hHOQBbSj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ZfTQA5LiYAg5uvANLb4gD19/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YFACoiGwBmUkIA&#10;W0o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0xJwC6ln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KbA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ImhxQAAAOE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LSkjQDHu6kAAAAAAAAAAAAAAAAAAAAA&#10;AAAAAAAAAAAAAAAAAKKOcADZ0cUAAAAAAAAAAAAAAAAAAAAAAKKOcADZ0c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Dt6eMAAAD/ANvTx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29PGACcvOwAmLjoAyLyqAAAAAAAAAAAA7enjAMi8&#10;qgBxia0ATFx0AO3p4wAAAAAA7enjAMi8qgBxia0ATFx0AO3p4wAAAAAAAAAAAO7q5ABKWnIAcYmt&#10;AO3p4wDHu6kAcYmtAHGJrQAAAAEA2dHFANrSxgASFhwAcYmtAHGJrQDIvKoAAAAAANrSxgASFhwA&#10;cYmtAHGJrQDIvK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Me7qQA4RFYAAAAAABMXHQATFx4A2dHFACcvOwDa0sYAOERW&#10;AAAAAAATFx0AJS06AAAAAADa0sYAOERWAAAAAAATFx0AJS06AAAAAAAAAAAAEhYcABQYHgAAAAAA&#10;7enjAO7q5ACPd1MAAAAAAAAAAAATFxwAJi46ANvTxwCPd1MAJS05AHGJrQAAAAAAExcdANvTxwCP&#10;d1MAJS05AHGJ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AAAAAAAAAAANrSxgAlLTkAcYmtAHGJrQBxia0AcYmtAAEBAQDs6OIAJi46AMi8qgAA&#10;AAAAAAAAANvTxgAAAAAAJi46AMi8qgAAAAAAAAAAANvTxgAAAAAAAAAAAAAAAAAAAAAAAAAAABMX&#10;HQDb08cA7OjiAAAAAACijnAA2dHFAMe7qQC0pIwAExcdAHGJrQAlLToA7urkAMe7qQC0pIwAExcd&#10;AHGJrQAlLToA7ur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AAAAAAAAAAAyLyqAF5ykAAAAAAAAAAAAAAAAAAAAAAAOERWAMi8qgBMXHQAOERWAI93&#10;UwAAAAAAEhYcAAAAAAATFx0AOERWAI93UwAAAAAAEhYcAAAAAAAAAAAAAAAAAAAAAAAAAAAAExcd&#10;AEtbcwCjj3EAAAAAACUtOQAnLzsAAAAAALSkjQCPd1MAAAAAABIWHABMXHMAAAAAALSkjQCPd1MA&#10;AAAAABIWHABMXHMAAAAAAI93UwBxia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0F4QA9PT0AAAAAAAAAAAABAQEAAAAAAAAAAAAAAAAAAAAAAAAAAAAAAAAAAAAAAAAA&#10;AAAAAAAAAAAAAAAAAAAAAAAA//3+ADs7OwA+Pj6W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Fx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lF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wAAAAEAAAAAAAAA&#10;AAAAAAAAAAAAAAAAAAAAAAAAAAAAAAAAAAAAAAAAAAAAAAAAAAAAAAAAAAAAAAAAAAAAAAAAAAAA&#10;AAAAAAAAAAAAAAC1pY0AXXGPAAEBAQCijnAAJy87AAAAAAC1pY0AXXGPAAEBAQCijnAAJy8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nJqbYn19fZ3Z2toADQwMAAAAAAD/AAAAAQIBAAAAAAAAAAAAAAAA&#10;AAAAAAAAAAAAAAAAAAAAAAAAAAAAAAAAAAAAAAAAAAAAAAAAAPv5+gArKysAbW1tABIs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KSNAExc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BeEAPT09&#10;AAAAAAAAAAAAAQEBAAAAAAAAAAAAAAAAAAAAAAAAAAAAAAAAAAAAAAAAAAAAAAAAAAAAAAAAAAAA&#10;AAAAAP/9/gA7OzsAPj4+l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Fx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OUV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C0pI0Ax7upAAAAAAAAAAAAAAAAAAAAAAAAAAAAAAAAAAAAAACijnAA2dHFAAAA&#10;AAAAAAAAAAAAAAAAAACijnAA2dH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o5wACUt&#10;OQBxia0AcYmtALamjgDs6OIAAAAAAAAAAAAAAAAAAAAAAAAAAAAAAAAAAAAAAAAAAAAAAAAAAAAA&#10;AAAAAAAAAAAAAAAAAAAAAAAAAAAAAAAAAAAAAAAAAAAAAAAAAAAAAAAAAAAAAAAAAAAAAAAAAAAA&#10;AAAAABMXHQBfc5EAAAAAAAAAAAAAAAAAAAAAAAAAAAAAAAAAAAAAAAAAAAAAAAAAAAAAAAAAAAAA&#10;AAAA7enj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6eM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7enjAAAA/wDb08cAOUV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DHu6oAJS05AO7q5ADZ0cUAJy87AAAAAAAAAAAAx7upAMi8qgASFhwAAQEBAAAAAAAAAAAA&#10;x7upAMi8qgASFhwAAQEBAAAAAADt6eMAtKSMAAEBAQDt6eMAcYmtANrSxgC1pY0AAAAAACUtOQBM&#10;XHQAAAAAAKKOcADt6eMAAAAAADhEVgA5RVcAAAAAAKKOcADt6eMAAAAAADhEVgA5R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Da0sYAJS05&#10;AExcdAAAAAAAAAAAAAAAAACijnAA7OjiACYuOgCijnAAOUVXAAAAAADb08YAJS04ACYuOgCijnAA&#10;OUVXAAAAAADb08YAJS04AAAAAAAAAAAAAAAAAAAAAAATFx0A29PHAOzo4gAUGB4Aoo5wADdDVQDu&#10;6uQA7enjAExcdABxia0AtKSNAO7q5ADHu6kA7enjAExcdABxia0AtKSNAO7q5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6eMAtKSMAF9zkQAAAAAAAAAAAAAA&#10;AAAAAAAAAAAAAKKOcABKWnIAFBgeAAAAAAAAAAAAAAAAAAAAAAAAAAAAAAAAAAAAAAAAAAAAAAAA&#10;AAAAAAAAAAAAAAAAAAAAAAAAAAAAoo5wAEpacgAUG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rSxgC1pY0AJS05ABQYHgAAAAAAAAAAAAAAAAAAAAAAAAAAAAAAAAAAAAAAAAAAAAAAAAAAAAAA&#10;AAAAAAAAAACPd1MAAAAAAAAAAAA4RFYAFBg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xcdAF9zkQAAAAAAAAAAAAAAAAAAAAAA&#10;Ji46ACYuOgAAAAAAAAAAAAAAAAAAAAAAAAAAAAAAAAAAAAAAAAAAAAAAAAAAAAAAAAAAAAAAAAAA&#10;AAAAAAAAAHGJ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P///wAAAAAAAAAA&#10;AAAAAAAAAAAAAAAAAAAAAAAAAAAAAAAAAAAAAAAAAAAAAAAAAAAAAAAAAAAAAAAAAAAAAAAAAAAA&#10;AAAAAAIAAAAAAAAAAAAAAAAAAAAAAAAAAAAAAAAAAAAAAAAAAAAAAAAAAAAAAAAAAAAAAAAAAAAA&#10;AAAAAAAAAAAAAAAAAAAAAAAAAAAAAAAA////AP///wAFB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BAQEAAgICAPj4+AAAAAAA&#10;AAAAAAAAAAAAAAAAAAAAAAAAAAAAAAAAAAAAAAAAAAAAAAAAAAAAAAAAAAAAAAAAAAAAAAAAAAAA&#10;AAAABAAAAAAAAAAAAAAAAAAAAAAAAAAAAP//AAAAAQAAAAAAAAAAAAAAAAAAAAAAAAAAAAAAAAAA&#10;AAAAAAAAAAAAAAAAAAAAAAAAAAAAAAD9/f0AAgIC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P39/QAAAAAACAgIAAAAAAAA&#10;AAAAAAAAAAAAAAAAAAAAAAAAAAAAAAAAAAAAAAAAAAAAAAAAAAAAAAAAAAAAAAAAAAAAAAAAAAAA&#10;AAACAAAAAAAAAAAAAAAAAAAAAAAAAAAAAQEAAAAAAAAAAAAAAAAAAAAAAAAAAAAAAAAAAAAAAAAA&#10;AAAAAAAAAAAAAAAAAAAAAAAAAAAAAAgJCQAFBQUAjY2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wM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BAAAA&#10;/v3+AAEBAQABAQEAAAAAAAAAAAAAAAAAAAD/AP///wABAQIA////AAEBAQD///4AAQEBAAAAAAD+&#10;/v8AAQEBAAEBAAAAAQEAAAAAAP///wAAAAAAAAAAAAEBAQD+/v4AAgICAP///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D/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C&#10;AgIAAP//AP7+/gACAQEA/v7+AAEBAQAAAAAAAQEBAP38/AABAgIA//7+AAAAAAABAwIA////AAIB&#10;AQD/AAAA//7/AP8B/wAAAAAAAgICAP///wD///8A////AAICAgD9/f0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P/+&#10;/gD9/f0AAwQEAAABAQD///8AAgICAP39/QD6+/sA7ezsAOzs7ADx8fEA6OjoAO/v7wABAQEABgYG&#10;ABMTEwAaGxsADA0MABgYGAAODg4AAQEBAAICAgD8/PwA////AP///wAC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AAAAAAAAAAAAAAAAAAAAAAAAAAA+/v7&#10;AAQEBAD+/f0AAgMDAPb39wDZ2NgAra2tALa2tgDq6uoA/f39AAcHBwAFBQUACQkJAP7+/gAAAAAA&#10;+fn5APX19QAFBwYAAgICACgoKABfX18APT09ABkZGQD9/f0A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BQUA&#10;AQEBAOvr6wCFhYUAp6enAAAAAAAKCgoAQEBAAFJSUgA2NjYAFRUVAAIDAwD5+PgABwcHAAAAAAAA&#10;AQEA+fj4ANXX1gC4uLgAsLCwAG5ubgAGBgYAHBwcAImJiQA/Pz8AAw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gICAPv7+wAFBQUA/f39AOjm5wBz&#10;c3MAwsLCAAUFBQB0dHQAV1dXABYXFwAGBQUAAQEBAAAAAAD+/v4A/fz8AAcICAD+/f0AAAAAAAID&#10;AwAHCAgAMTAxADIxMgB0cnMA9vb2AMnJyQCGhoYAXVtcABQUFABzc3MAXmBfAPz8/AAEBAQA/f39&#10;AAAAAAACAgIAAAAAAP7+/g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AAAA/wAAAP8AAAEAAQD//v8A//3+AP79/gB+fH0AQEBAANLS&#10;0gCIiIgAzM3NAHR1dQAeHx8ABgUFAP///wABAQEAAQEBAAICAgADBAQAAAAAAP3+/gACAgIA////&#10;AP/+/gD+/f0A////AAQFBQAODw8AQ0NDALu8vACzs7MAKioqAHh4eAA+Pj4A4eHhAPj4+AD///8A&#10;AgICAP7+/gD+/v4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D//wDd3t4Aa2pqAN3d3QBnZ2cAZmZm&#10;ABMUFAAA//8A//7+AAABAQD9/v4A29raAMXFxQDV1dUA2dnZAPPz8wD5+fkA/f39AAcHBwALCwsA&#10;FxcXACgoKAA3ODgANTQ0AA8QEAACAwMAAf7+ADEyMgCio6MAxcTEAHl7egBGRkYAbm5uAGhoaAAC&#10;AgIA/v7+AAEBAQ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sLGxAHFwcAAbGxsAqampADY3NwABAQEA&#10;////AAD//wDl5eUApaWlALq6ugDZ2dkACgoKAB0dHQAnJycAGhoaAA0NDQAGBgYA9PT0AO7u7gDe&#10;3t4Ar66uAJeVlQAVFRUANzc3AFVXVwBAQEAAAgMDAAMCAgA/Pz8Au7u7AH9/fwCBgYEAz8/PAIyM&#10;jAANDQ0ABg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P79/gD7+/sAAwMDAKWlpQB2dnYAR0dHAJSVlQALCgoA/wD/AP///wDn&#10;5+cAlZWVAKOjowAICAgAPT09AG9xcAA7OzsAEBAQAAQEBAAAAAAA/v7+AAICAgAAAAAAAAAAAAAA&#10;AAD6+voA19bWALe3uAC0tLMAXV5dAC4uLwBycnIAQkNCAAQCAwAIBgcAiYeIADk3OAB4eHgAXFpb&#10;AKCgoAAYGBgA/Pz8AAQFBQAAAAAAAAAAAAABAAAAAAAAAAAAAAAAAAD/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EAwAAAAAAuLi4AHR0dABXV1cAkpOTAAMDAwABAQEA9PT0AGpqagBvb28APDw8&#10;AMPDwwB/f38ADQ0NAAICAgD9/f0AAAAAAAICAgD///8A////AAEBAQAAAAAAAAAAAAAAAAAAAAAA&#10;AQEBAAEBAQD+/v4AAwMDAEBAQAC5ubkAlpaWAMrKygA5OTkAysrKAPn4+AD//v4AODk5AKCgoADn&#10;5+cAXFxcAP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M3NzQBxcXEARkZGAJCQkAAAAAAA/v7+APv6+gA9PT0Avr6+AJqamgCkpKQA&#10;EhISAAQEBAD39/cAAQEBAAAAAAACAgIA////AAEBAQABAQEA////AAAAAAAAAAAAAAAAAAAAAAAA&#10;AAAA/Pz8AAICAgADAwMAAAAAAPv7+wBOTk4AysrKADAvMABKSkoAqampAAQEBAACAgIAJycnAJmZ&#10;mQDKysoAaWlp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D///8A&#10;AAAAAPz8/AD6+vsAcnJyABwcHACdnZ0AAQICAAAAAAD5+fkALy8vAP7+/gC4uLgAS0tLAP7+/gAC&#10;AgIA////AA4ODgD///8AAwMDAAEBAQABAQEAAAAAAAAAAAABAQEAAAAAAAAAAAAAAAAAAAAAAAAA&#10;AAAFBQUA////AAICAgAAAAAACAgIAAEBAQATExMAq6uqAG5ubgB7e3sAjY2NAP/+/gAMDQ0APj4+&#10;AIqKigC9vb0Ap6enAPf29gD///8A9/f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P///wAA&#10;AAAAAgICAHl4eQDi4uIAr6+vAAQFBQAA//8A+Pj4AEJCQgADAwMAr6+vACEjIgD///8AAgICAP//&#10;/wACAgIAAAAAAAEBAQAAAAAAAAAAAAAAAAAAAAAAAAAAAAAAAAAAAAAAAAAAAAAAAAAAAAAAAQEB&#10;AAAAAAABAQEAAAAAAAEBAQAAAAAAAQEBAAAAAAAHBwgAent7AAMDAwCHh4cAGhoaAFVVVQD+AQEA&#10;WVpaAL6+vgCDgoIAU1JSAP///wACAgIA////AAEBAQAB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P//&#10;/wDa2toAsLCvAHFxcQAwMDAAAgEBAPr7+wBZWVkA5+fnAK2urgAfHx8AAAAAAAEBAQAAAAAA////&#10;AAAAAAAAAAAAAAAAAAAAAAAAAAAAAAAAAAAAAAAAAAAAAAAAAAAAAAAAAAAAAAAAAAAAAAAAAAAA&#10;AAAAAAAAAAAAAAAAAAAAAAAAAAAAAAAAAAAAAP7//gAFBQUAenp6AFNTUwB3d3cAzc3NAAMCAgAC&#10;AQEAh4eHAPj4+ABdXV0A/Pz8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10;AHFxcQAODg8AYmJiAAAAAAD///8ApKOjAMrKygCkpKQAIB8fAAMEBAABAQEAAAAAAP39/QADAwMA&#10;AAAAAAAAAAAAAAAAAAAAAAAAAAAAAAAAAAAAAAAAAAAAAAAAAAAAAAAAAAAAAAAAAAAAAAAAAAAA&#10;AAAAAAAAAAAAAAAAAAAAAAAAAAAAAAAAAAAAAgEBAPv6+gD///8AkJCQACcnJwBzc3MA8PDwAAEB&#10;AQAWFhYAfX19AMXFxQDg4O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EBAQDc29wA&#10;1tbWAH99fQAODg4A////AOPk5ACAgIAATU5OAD0+PQAGBwcAAAAAAAAAAAAAAAAABAQEAP39/QAA&#10;AAAAAAAAAAAAAAAAAAAAAAAAAAAAAAAAAAAAAAAAAAAAAAAAAAAAAAAAAAAAAAAAAAAAAAAAAAAA&#10;AAAAAAAAAAAAAAAAAAAAAAAAAAAAAAAAAAAAAAAABgcHAAMDAwAJCgoAl5iXAOXl5QCUlJQAAgMD&#10;AAIBAQBXVlYACAgIAH9+fgD9/P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fv8AIB/fwAS&#10;DxAAPj8/AP7+/gABAQEAjIuLAAoKCgB+f34A/f7+AAABAAD+//4AAQEBAAEBAQAAAAAAAwMDAAAA&#10;AAAAAAAAAAAAAAAAAAAAAAAAAAAAAAAAAAAAAAAAAAAAAAAAAAAAAAAAAAAAAAAAAAAAAAAAAAAA&#10;AAAAAAAAAAAAAAAAAAAAAAAAAAAAAAAAAAABAQAAAQAAAQMCAAABAAAkJSUAZWVlAJaWlgDc29sA&#10;AQMDAAoMDAB6enoAw8LDAOTj4wACAgIAAAAAAAAAAAAB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D29/cAtra2AGFi&#10;YgAQEBAA/v7+ANvb2wCtra0AamtqABoaGgADAwMA////AAAAAAAAAAAAAAAAAAAAAAAAAAAAAAAA&#10;AAAAAAAAAAAAAAAAAAAAAAAAAAAAAAAAAAAAAAAAAAAAAAAAAAAAAAAAAAAAAAAAAAAAAAAAAAAA&#10;AAAAAAAAAAAAAAAAAAAAAAAAAAAAAAAAAAAAAAAAAAAAAAAAAAAAAAAAAABnZ2cAGhoaAJSUlAD+&#10;/f0A////AF9fXwAGBgYAubm5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AMHAwAACAgIAVlZW&#10;APz8/AD/AAAAqqqqABcXFwBtbm4A/Pz8AAMDAwD8/PwAAwMDAAAAAAAAAAAAAAAAAAAAAAAAAAAA&#10;AAAAAAAAAAAAAAAAAAAAAAAAAAAAAAAAAAAAAAAAAAAAAAAAAAAAAAAAAAAAAAAAAAAAAAAAAAAA&#10;AAAAAAAAAAAAAAAAAAAAAAAAAAAAAAAAAAAAAAAAAAAAAAAAAAAAAAAAABISEgBQUFAAvb29APn6&#10;+gABAQEAAwQEAC8vLwCcnJwA+vr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oqKiAB0dHQAUFRUA&#10;AQEBAP7+/gCvr68AREREAAH/AAACAgIA/v7+AAYGBgD///8AAAAAAAAAAAAAAAAAAAAAAAAAAAAA&#10;AAAAAAAAAAAAAAAAAAAAAAAAAAAAAAAAAAAAAAAAAAAAAAAAAAAAAAAAAAAAAAAAAAAAAAAAAAAA&#10;AAAAAAAAAAAAAAAAAAAAAAAAAAAAAAAAAAAAAAAAAAAAAAAAAAAAAAAA/wAAAFlZWQDw8PAAqKen&#10;AP/+/gD7+voAbW1tAOLi4gDc3N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DGxsYAW1tbAAMDAwAD&#10;BAQAysnJAOnp6QBVVVUAAQEBAAICAgACAgIAAAAAAAEBAQAAAAAAAAAAAAAAAAAAAAAAAAAAAAAA&#10;AAAAAAAAAAAAAAAAAAAAAAAAAAAAAAAAAAAAAAAAAAAAAAAAAAAAAAAAAAAAAAAAAAAAAAAAAAAA&#10;AAAAAAAAAAAAAAAAAAAAAAAAAAAAAAAAAAAAAAAAAAAAAAAAAAAAAAAAAAAAIiIiAC8vLwC4uLgA&#10;////AAQFBQA5OTkADAwMANfX1wD9/f0A/v7+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u3tAPn5+QBMTEwA//7+AP//&#10;/wDExMQAFRUVADIyMgAAAAAAAAAAAAAAAAAAAAAAAAAAAAAAAAAAAAAAAAAAAAAAAAAAAAAAAAAA&#10;AAAAAAAAAAAAAAAAAAAAAAAAAAAAAAAAAAAAAAAAAAAAAAAAAAAAAAAAAAAAAAAAAAAAAAAAAAAA&#10;AAAAAAAAAAAAAAAAAAAAAAAAAAAAAAAAAAAAAAAAAAAAAAAAAAAAAAICAgACAgIASEhIANbW1gAB&#10;AQEAAQAAAAUFBQAbGxsAycnIA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m5uYAAwMDACIiIgACAgIAAP//&#10;ANfX1wAkJCQAAwQEAP7//wAAAAAAAAAAAAAAAAAAAAAAAAAAAAAAAAAAAAAAAAAAAAAAAAAAAAAA&#10;AAAAAAAAAAAAAAAAAAAAAID/fwAAAAAAAAAAAAAAAAAAAAAAAAAAAAAAAAAAAAAAAAAAAAAAAAAA&#10;AAAAAAAAAAAAAAAAAAAAAAAAAAAAAAAAAAAAAAAAAAAAAAAAAAAAAAAAAAD//v4AAAEBAC8vLwD4&#10;+PgA5ubmAAABAQAEBAQAHx8fANbW1w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29vbAAkJCQAEBQUA/v7+&#10;AAECAgDd3d0AJycnAAMDAwABAQEAAAAAAAAAAAAAAAAAAAAAAAAAAAAAAAAAAAAAAAAAAAAAAAAA&#10;AAAAAAAAAAAAAAAAAAAAAAAAAAAAAAAAAAAAAAAAAAAAAAAAAAAAAAAAAAAAAAAAAAAAAAAAAAAA&#10;AAAAAAAAAAAAAAAAAAAAAAAAAAAAAAAAAAAAAAAAAAAAAAAAAAAAAAAAAP8AAAD//v4AHR0dAPPz&#10;8wDU1NQA//7+AP39/QAoKCgA5ublAPn5+QACAgI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v3//gD/AQAA/P38AP8BAAD+AP8AAQ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wAAAP8AAAD/AADm5uYACQkJAP/+/gACAgIA&#10;+/n5APLx8QAeHh4AAAAAAAEBAQAAAAAAAAAAAAAAAAAAAAAAAAAAAAAAAAAAAAAAAAAAAAAAAAAA&#10;AAAAAAAAAAAAAAAAAAAAAAAAAAAAAAAAAAAAAAAAAAAAAAAAAAAAAAAAAAAAAAAAAAAAAAAAAAAA&#10;AAAAAAAAAAAAAAAAAAAAAAAAAAAAAAAAAAAAAAAAAAAAAAAAAAAAAAAAAgICAAEBAQAPDw8AEA4O&#10;ANzb2wABAgIAAgICAB4eHgDo6ekA/Pz8AAA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gIA/v7+AP7+/gICBAQE+v///wAAAAAAAQEBAAICAg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Ly8gACAgIAAwQEAAABAQD4&#10;+fkA+Pn5ABEREQAA//8A/v7+AAAAAAAAAAAAAAAAAAAAAAAAAAAAAAAAAAAAAAAAAAAAAAAAAAAA&#10;AAAAAAAAAAAAAAAAAAAAAAAAAAAAAAAAAAAAAAAAAAAAAAAAAAAAAAAAAAAAAAAAAAAAAAAAAAAA&#10;AAAAAAAAAAAAAAAAAAAAAAAAAAAAAAAAAAAAAAAAAAAAAAAAAAAAAAAA//8AAAAAAAYGBgAJCwsA&#10;5+joAP79/QD///8ADg4OAAD/AAD19fUAAAAAAAICAg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BgYG+AILCwvy////AAICAgD+/v4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P///wAA//8AAP//AAEB&#10;AQD8/PwAAwMDAP///wACAgIAAAAAAAAAAAAAAAAAAAAAAAAAAAAAAAAAAAAAAAAAAAAAAAAAAAAA&#10;AAAAAAAAAAAAAAAAAAAAAAAAAAAAAAAAAAAAAAAAAAAAAAAAAAAAAAAAAAAAAAAAAAAAAAAAAAAA&#10;AAAAAAAAAAAAAAAAAAAAAAAAAAAAAAAAAAAAAAAAAAAAAAAAAAAAAP8AAAAAAAAAAwMDAAUFBQD5&#10;+fkAAAAAAP///wAFBQUA////APz8/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DAwP9Ag4ODu0AAAAA+vr6AP///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CAgAAQEBAAABAQAAAAAAAAAA&#10;AAcHBwD39/cAAQICAP79/QAAAAAAAAAAAAAAAAAAAAAAAAAAAAAAAAAAAAAAAAAAAAAAAAAAAAAA&#10;AAAAAAAAAAAAAAAAAAAAAAAAAAAAAAAAAAAAAAAAAAAAAAAAAAAAAAAAAAAAAAAAAAAAAAAAAAAA&#10;AAAAAAAAAAAAAAAAAAAAAAAAAAAAAAAAAAAAAAAAAAAAAAAAAAAAAQEBAAAAAAD6+voA9fX1ABER&#10;EQAAAAAAAgICAPb29gACAwIACgoKAAAAAAD///8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sA+vr6AAsLC+8CDg4O7AUFBQD5+fkAAgIC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ISEgD7+/sA/v39AP///wAFBQUA&#10;CwsLAOzs7AAA//8AAgMDAAAAAAAAAAAAAAAAAAAAAAAAAAAAAAAAAAAAAAAAAAAAAAAAAAAAAAAA&#10;AAAAAAAAAAAAAAAAAAAAAAAAAAAAAAAAAAAAAAAAAAAAAAAAAAAAAAAAAAAAAAAAAAAAAAAAAAAA&#10;AAAAAAAAAAAAAAAAAAAAAAAAAAAAAAAAAAAAAAAAAAAAAAAAAAAAAAAA/f7+APf4+ADy8vIAFxcX&#10;AAICAgABAQEA6+vrAAoJCgAEBAQ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AgD7+/sADw8P7QI7OzvZAQEBAPT09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R0dAPf39wD///8AAQICAAcICAAS&#10;EhIA3t7eAP8AAAD+/v4AAAAAAAAAAAAAAAAAAAAAAAAAAAAAAAAAAAAAAAAAAAAAAAAAAAAAAAAA&#10;AAAAAAAAAAAAAAAAAAAAAAAAAAAAAAAAAAAAAAAAAAAAAAAAAAAAAAAAAAAAAAAAAAAAAAAAAAAA&#10;AAAAAAAAAAAAAAAAAAAAAAAAAAAAAAAAAAAAAAAAAAAAAAAAAP7+/gADAgIA7ezsAP///wAtLS0A&#10;AAEBAAAAAADe3t4AFRUVAAcHBwABAQEAAQEB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EBAPf39wAeHh7WAgAAAAAEBAQA4+PjAAAAAAD///8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lJSUA+fn5APb29gD///8A/fz8ACYm&#10;JgDa2toAAAAAAAEBAAAAAAAAAAAAAAAAAAAAAAAAAAAAAAAAAAAAAAAAAAAAAAAAAAAAAAAAAAAA&#10;AAAAAAAAAAAAAAAAAAAAAAAAAAAAAAAAAAAAAAAAAAAAAAAAAAAAAAAAAAAAAAAAAAAAAAAAAAAA&#10;AAAAAAAAAAAAAAAAAAAAAAAAAAAAAAAAAAAAAAAAAAAAAAAAAQEBAAAAAADh4eEABwcHACkpKQAA&#10;//8AAAEBAN3d3QAdHh0ABgYGAAEBAQD9/f0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t7e0A+/v7ABUVFeECAAAAAAsLC/3Nzc0A/f39AAEBAQ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SEgD///8AyMjIAAEAAAACAwMAMjIy&#10;ANra2gDt7OwAAQECAAAAAAAAAAAAAAAAAAAAAAAAAAAAAAAAAAAAAAAAAAAAAAAAAAAAAAAAAAAA&#10;AAAAAAAAAAAAAAAAAAAAAAAAAAAAAAAAAAAAAAAAAAAAAAAAAAAAAAAAAAAAAAAAAAAAAAAAAAAA&#10;AAAAAAAAAAAAAAAAAAAAAAAAAAAAAAAAAAAAAAAAAAAAAAAAAAAA////AMPDwwATExMADAwMAAAB&#10;AQD8/PwA39/fADEwMQD///8AAAAAAP///w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TExAD6+voANDY14QIAAAAAExMT5M/PzwD//v4AAQEBAP7+/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xMTAA0ODgC1trUA/v//AP79/QA+Pj4A&#10;9/f3AMHBwQD+/v4AAAAAAP///wD//v4AAP//AAAAAAAAAAAAAAAAAAAAAAAAAAAAAAAAAAAAAAAA&#10;AAAAAAAAAAAAAAAAAAAAAAAAAAAAAAAAAAAAAAAAAAAAAAAAAAAAAAAAAAAAAAAAAAAAAAAAAAAA&#10;AAAAAAAAAAAAAAAAAAAAAAAAAAAAAAAAAAAAAAAAAAAAAAAAAAD6+voAv7+/ADg4OAAAAAAA/fz8&#10;APHx8QDt7e0ANjY1AAEBAQAAAAAAAwMD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AAAAAD//v8AwcHBAA4ODgAAAAAAAgAAAABKSkqbysjJAPHx8gAA/wAAA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v8A//3+APz7+wDGxsYAQkJCpgAAAAACAAAAAFVVVYj5+fkA3t3dAPv6+gAC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BdXV0A7u7uAOXl5QACAwMAAAAAAF5e&#10;XgDLy8sA4+LiAP39/QACAgIAAgMDAPz7+wAAAAAAAAAAAAAAAAAAAAAAAAAAAAAAAAAAAAAAAAAA&#10;AAAAAAAAAAAAAAAAAAAAAAAAAAAAAAAAAAAAAAAAAAAAAAAAAAAAAAAAAAAAAAAAAAAAAAAAAAAA&#10;AAAAAAAAAAAAAAAAAAAAAAAAAAAAAAAAAAAAAAAAAAAA//8AoqKiACIiIgA7OzsA/wEBAAQFBQCi&#10;oqIANzc3ABcX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AAAB&#10;AQD/AAAA/Pz8AOXl5QBJSUmbAAAAAAIAAAAAIiIi/RcXF/i2trYABAQEAP/+/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YmJgALCwsAj4+PAAD+/wACAwMASEhI&#10;AAkJCQB8fHwABQYGAAAAAAAAAAAABAQEAAAAAAAAAAAAAAAAAAAAAAAAAAAAAAAAAAAAAAAAAAAA&#10;AAAAAAAAAAAAAAAAAAAAAAAAAAAAAAAAAAAAAAAAAAAAAAAAAAAAAAAAAAAAAAAAAAAAAAAAAAAA&#10;AAAAAAAAAAAAAAAAAAAAAAAAAAAAAAAAAAAAAAAAANHS0gC+vr4AX19fAPj39wABAAAA5eXlAOHh&#10;4QBhYWEABAU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CAgIA//7+&#10;AAD//wC6uroABQUFAEtNTMAAAAAAAgAAAAAAAAAAODg4tLS0tAD4+P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YGAGhoaAC1tbUA4eHhAP39/QASExMA&#10;d3d3AMDAwADY19cAAAAAAAD//wD9/v4AAAAAAAAAAAAAAAAAAAAAAAAAAAAAAAAAAAAAAAAAAAAA&#10;AAAAAAAAAAAAAAAAAAAAAAAAAAAAAAAAAAAAAAAAAAAAAAAAAAAAAAAAAAAAAAAAAAAAAAAAAAAA&#10;AAAAAAAAAAAAAAAAAAAAAAAAAAAAAAAAAAAAAAAAg4KCAB0dHQBbW1sACQoKAPv7+wCIh4cACgoK&#10;ADk5O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BAQEA&#10;/v7+AI+PjwAhISHhAAAAAAAAAAACAAAAAAAAAABdXV186urqAMXFxQ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cnJyAAYGBgCio6MA/f39AP7+/gBO&#10;T08AGxsbAFpaWgD4+PgA/v//AAEBAQD///8A////AP///wD+/v4AAAAAAAAAAAAAAAAAAAAAAAAA&#10;AAAAAAAAAAAAAAAAAAAAAAAAAAAAAAAAAAAAAAAAAAAAAAAAAAAAAAAAAAAAAAAAAAAAAAAAAAAA&#10;AAAAAAAAAAAA////AP///wD//v4A/v7+AKCfnwDHx8cAd3d3AAkJCQD9/f0A7e3tALS0tABra2sA&#10;ERE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P3+/gDn&#10;5+cA19fXAG9vb2YAAAAAAAAAAAIAAAAAAAAAADo8O9knJyfcqqqq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FBQUAWFhYAJ6enQDe3d0AAQAAABER&#10;EQCXmJgA6enpAH5+fgD19fUA/v39AAAAAAAAAAAAAQEBAAEBAQAAAAAAAAAAAAAAAAAAAAAAAAAA&#10;AAAAAAAAAAAAAAAAAAAAAAAAAAAAAAAAAAAAAAAAAAAAAAAAAAAAAAAAAAAAAAAAAAAAAAAAAAAA&#10;AAAAAAAAAAD///8AAAAAAPv7+wDb2toAiIiIAFVVVQBISEgAAgMDAP38/AB7e3sA+vr6AGJiYgAC&#10;AgIA/f3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P39/QADAwMA/v7+AOPj4gBP&#10;T08A/Pz8AIeHhwBLS0wAAQIBAPz8/AABAAEAysrKAJmZmQC8vLsACgoLADw8OwBCQkMAKCgoABwc&#10;HAAWFRUAAwQEAAAAAAD///8A9vX1AOXm5gDg398AxsbGALy8vADg4OAAHx8fAFxcXABZWloADAsL&#10;AAMEBAD9/PwA8vPzAG9ubgDDw8MAb29vAG1ubgACAQEAAQICAAECAQAAAAA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CAgIA////AAAAAAAAAAAAAQEBAP7+/gBpaWkAwMDAAK2trRIsLCzvAAAAAAAAAAAA&#10;AAAAAAAAAAAAAAAB////AAAAAAAAAAAAAAAAAAAAAAAAAAAAAAAAAMfFxiddXV3YVlZWAHx+fQAJ&#10;CQkA9/f3AAQEBAAEBAQAAg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X1&#10;9QBaWloAzMzMAGNjYwBwbm8AEBAQAAECAgD///8AAQEBANvb2wCtrKwAxcXFANjY2AD29vYACQkJ&#10;AAoKCgAHBwcAAgICAPz8/AD29vYA9fX1AP39/QAgICAAKioqAFFSUgBFRUUABAMDAAABAQD//v4A&#10;+Pj4AMrLywBwb28A8/PzAIiIiABTVFQA//7+AAMDAwAAAQEAAQ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z8AAICAgACAgIA/v7+AAEBAQD+/v4AnJycAIODgwCIiIhVXFxcrAAAAAAAAAAAAAAAAAAA&#10;AAAAAAAAAAAAAAH///8AAAAAAAAAAAAAAAAAAAAAAAAAAAAAAAAAAAAAAKGfoFyDg4OjdXZ2AGRl&#10;ZAD///8A////AAUF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ICAgCFhYUAnp6eABAODwCHiIgAPj4+AAkJCQAA//8A////AP///wABAQEA8/PzANbW1gDS0tIA&#10;4+PjAPn5+QD4+PgABgYGABUVFQAoKCgANzc3ABgZGQD9/PwAAgICAAEBAQD/AAAA9/b2AO7v7wCH&#10;hoYAs7OzACAgIAClpaUAExQUAAYGBgAEBAQA/v7+AAIBAQAA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D6+voA2djYAJmZmQCzs7MA+fn5ABEREQATEhIAMjExACgo&#10;KAAaGxsAFRQUAAECAgD19PQA5ubmAN/g4ADNzs4A3t7eAPDw8AD6+voAMDAwAGpqagBCQ0MADg0N&#10;AAAAAAABA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AQEBAD+/v4A&#10;AAAAAAMDAwD+/v4Ara2tAHFxcQA3NzfFra2tPAAAAAAAAAAAAAAAAAAAAAAAAAAAAAAAAAAAAAAA&#10;AAAAAAAAAAAAAAAB////AAAAAAAAAAAAAAAAAAAAAAAAAAAAAAAAAAAAAAAAAAAAAAAAAAAAAAAA&#10;AAAAhoaGfpycnIFAQEAAkY+QAAkJCQD9/f0ABQUFAAIDAwAAAAAAAAAAAAAAAAAAAQAA/w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8A////AAAAAAABAQEA/Pv7APT19QDj4uIAx8fHAMnJyQDU1NQA6urq&#10;AAICAgD6+voAAQEBAAQEBAAAAAAAAwMDACcnJwAzMzMAPj4+ACgoKAAZGRkAAgICAP8AAAABAAAA&#10;/P39AAUG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P7+/gAD&#10;AwMA+/v7AIaGhgCenp4AVFRUm46OjmYAAAAAAAAAAAAAAAAAAAAAAAAAAAAAAAAAAAAAAAAAAAAA&#10;AAAAAAAAAAAAAAH///8AAAAAAAAAAAAAAAAAAAAAAAAAAAAAAAAAAAAAAAAAAAAAAAAAAAAAAAAA&#10;AAAAAAAAqKioTn18fbEXFhYAl5iYACwrKwAAAAAAAQIC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ACAgIA/v7+AAICAgD///8A/v7+AAAAAAACAgIA/fz9AP38/AD19vYA&#10;8fDwAPz8/AD6+voABgYGAAwMDAAREREABAYFAAQEBAD9/f0AAwMDAP7+/gABAQEA/f39AAEBAQ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D8/PwABgYGAN/f&#10;3wB2dnYAzMzMAHNzc25ubm6TAAAAAAAAAAAAAAAAAAAAAAAAAAAAAAAAAAAAAAAAAAAAAAAAAAAA&#10;AAAAAAAAAAAAAf///wAAAAAAAAAAAAAAAAAAAAAAAAAAAAAAAAAAAAAAAAAAAAAAAAAAAAAAAAAA&#10;AAAAAAAAAAAAzs3NHHt6e7nU1NQqbm5uAGdnZwAODw8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AAICAgABAQEA/f39AP///wADAwMAAQEBAPz8/AAEAwQAAP//AP///wAA&#10;AAAA////AAIDAwAA//8AAAAAAP8AAAD+//4AAAAAAAICAgD///8A/v7+AAICAgABAQEA////AAIC&#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AAEBAQCdnZ0Aj4+P&#10;AA4ODuyEhIRHREREzgAAAAAAAAAAAAAAAAAAAAAAAAAAAAAAAAAAAAAAAAAAAAAAAAAAAAAAAAAA&#10;AAAAAAAAAAAB////AAAAAAAAAAAAAAAAAAAAAAAAAAAAAAAAAAAAAAAAAAAAAAAAAAAAAAAAAAAA&#10;AAAAAAAAAAAAAAAAAAAAAH99foyjo6NzGRkZAHx9fQA+PT0ACgsLAAAAAAAAAQAAAQEBAPz8/AAD&#10;AwMA////AAICAgD///8AAAAAAPz8/AAFBQ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BAAAAAAAAAAAAAAAAAAAA&#10;AAAAAAAAAAAAAAAAAAAAAAAAAAD/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EAAAAAAAAAAAAAAAAAAAAA&#10;AAAAAAAAAAAAAAAAAAAAAAAAAP8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D+/v4AAQEBAAECAgD///8ADg4O/RQUFOQoKCjI&#10;MzMzuisrK8I4Ojnc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AAAAAAAAAAAAAAAAAAAAAA4d/gA/r6+gj7+/sG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">
                <v:shape id="Picture 211" o:spid="_x0000_s1027" type="#_x0000_t75" style="position:absolute;width:18948;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">
                  <v:imagedata r:id="rId48" o:title=""/>
                  <v:path arrowok="t"/>
                </v:shape>
                <v:shape id="Picture 212" o:spid="_x0000_s1028" type="#_x0000_t75" style="position:absolute;left:22479;width:21907;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">
                  <v:imagedata r:id="rId49" o:title=""/>
                  <v:path arrowok="t"/>
                </v:shape>
                <w10:wrap type="square"/>
              </v:group>
            </w:pict>
          </mc:Fallback>
        </mc:AlternateContent>
      </w: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Default="00D551D7" w:rsidP="00D551D7">
      <w:pPr>
        <w:rPr>
          <w:b/>
          <w:noProof/>
          <w:lang w:val="en-GB" w:eastAsia="en-GB"/>
        </w:rPr>
      </w:pPr>
    </w:p>
    <w:p w:rsidR="00D551D7" w:rsidRPr="00927F45" w:rsidRDefault="00D551D7" w:rsidP="00D551D7">
      <w:pPr>
        <w:rPr>
          <w:b/>
          <w:noProof/>
          <w:lang w:val="en-GB" w:eastAsia="en-GB"/>
        </w:rPr>
      </w:pPr>
      <w:r w:rsidRPr="00927F45">
        <w:rPr>
          <w:b/>
          <w:noProof/>
          <w:lang w:val="en-GB" w:eastAsia="en-GB"/>
        </w:rPr>
        <w:t>Payment Confirmation</w:t>
      </w:r>
    </w:p>
    <w:p w:rsidR="00D551D7" w:rsidRDefault="00D551D7" w:rsidP="00D551D7">
      <w:pPr>
        <w:rPr>
          <w:noProof/>
          <w:lang w:val="en-GB" w:eastAsia="en-GB"/>
        </w:rPr>
      </w:pPr>
      <w:r>
        <w:rPr>
          <w:noProof/>
          <w:lang w:val="en-GB" w:eastAsia="en-GB"/>
        </w:rPr>
        <w:t xml:space="preserve">The prototype contains a green tick icon which indicates the payment was successful, along with a confirmation message and a button which allows users to go back to the previous page. </w:t>
      </w:r>
    </w:p>
    <w:p w:rsidR="00D551D7" w:rsidRPr="00D551D7" w:rsidRDefault="00D551D7" w:rsidP="002D0DE0">
      <w:pPr>
        <w:rPr>
          <w:noProof/>
          <w:lang w:val="en-GB" w:eastAsia="en-GB"/>
        </w:rPr>
      </w:pPr>
      <w:r>
        <w:rPr>
          <w:noProof/>
          <w:lang w:val="en-GB" w:eastAsia="en-GB"/>
        </w:rPr>
        <w:t>The final design does not contain a tick icon as this was implemented within Stripe. The message remains the same as the prototype and is in a pop-up and the button is also implemented wihtin the pop up. There is also an x icon on the top right corner, which allows users to close the message. The font type is calibri and the font colour is black. The succesful is a header, h3.</w:t>
      </w:r>
      <w:bookmarkStart w:id="5" w:name="_GoBack"/>
      <w:bookmarkEnd w:id="5"/>
    </w:p>
    <w:p w:rsidR="00D00567" w:rsidRDefault="00934C27" w:rsidP="00934C27">
      <w:pPr>
        <w:pStyle w:val="Heading1"/>
      </w:pPr>
      <w:r>
        <w:t>Group_5_Student_2_iPhone</w:t>
      </w:r>
    </w:p>
    <w:p w:rsidR="00734F69" w:rsidRDefault="00734F69" w:rsidP="00734F69">
      <w:r>
        <w:rPr>
          <w:noProof/>
          <w:lang w:val="en-GB" w:eastAsia="en-GB"/>
        </w:rPr>
        <w:drawing>
          <wp:anchor distT="0" distB="0" distL="114300" distR="114300" simplePos="0" relativeHeight="251660288" behindDoc="0" locked="0" layoutInCell="1" allowOverlap="1">
            <wp:simplePos x="0" y="0"/>
            <wp:positionH relativeFrom="column">
              <wp:posOffset>1428750</wp:posOffset>
            </wp:positionH>
            <wp:positionV relativeFrom="paragraph">
              <wp:posOffset>8468360</wp:posOffset>
            </wp:positionV>
            <wp:extent cx="2872105" cy="1476375"/>
            <wp:effectExtent l="0" t="0" r="4445" b="9525"/>
            <wp:wrapNone/>
            <wp:docPr id="2" name="Picture 2" descr="C:\Users\w1552858\AppData\Local\Microsoft\Windows\INetCache\Content.Word\6. even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1552858\AppData\Local\Microsoft\Windows\INetCache\Content.Word\6. events_p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l="6656" t="24236" r="5324" b="19553"/>
                    <a:stretch>
                      <a:fillRect/>
                    </a:stretch>
                  </pic:blipFill>
                  <pic:spPr bwMode="auto">
                    <a:xfrm>
                      <a:off x="0" y="0"/>
                      <a:ext cx="287210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t>As Student 2, I was responsible with the implementation of the proposed design for the events page, the favourites list, and emailing the favourites list to a valid email.</w:t>
      </w:r>
    </w:p>
    <w:p w:rsidR="00734F69" w:rsidRDefault="00734F69" w:rsidP="00734F69"/>
    <w:p w:rsidR="00734F69" w:rsidRDefault="00734F69" w:rsidP="00734F69"/>
    <w:p w:rsidR="00734F69" w:rsidRDefault="00734F69" w:rsidP="00734F69">
      <w:r>
        <w:rPr>
          <w:noProof/>
          <w:lang w:val="en-GB" w:eastAsia="en-GB"/>
        </w:rPr>
        <w:drawing>
          <wp:anchor distT="0" distB="0" distL="114300" distR="114300" simplePos="0" relativeHeight="251661312" behindDoc="0" locked="0" layoutInCell="1" allowOverlap="1">
            <wp:simplePos x="0" y="0"/>
            <wp:positionH relativeFrom="column">
              <wp:posOffset>1276350</wp:posOffset>
            </wp:positionH>
            <wp:positionV relativeFrom="paragraph">
              <wp:posOffset>10795</wp:posOffset>
            </wp:positionV>
            <wp:extent cx="2872105" cy="1476375"/>
            <wp:effectExtent l="0" t="0" r="4445" b="9525"/>
            <wp:wrapNone/>
            <wp:docPr id="5" name="Picture 5" descr="C:\Users\w1552858\AppData\Local\Microsoft\Windows\INetCache\Content.Word\6. even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1552858\AppData\Local\Microsoft\Windows\INetCache\Content.Word\6. events_p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l="6656" t="24236" r="5324" b="19553"/>
                    <a:stretch>
                      <a:fillRect/>
                    </a:stretch>
                  </pic:blipFill>
                  <pic:spPr bwMode="auto">
                    <a:xfrm>
                      <a:off x="0" y="0"/>
                      <a:ext cx="2872105"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4F69" w:rsidRDefault="00734F69" w:rsidP="00734F69"/>
    <w:p w:rsidR="00734F69" w:rsidRDefault="00734F69" w:rsidP="00734F69"/>
    <w:p w:rsidR="00734F69" w:rsidRDefault="00734F69" w:rsidP="00734F69"/>
    <w:p w:rsidR="00734F69" w:rsidRPr="00734F69" w:rsidRDefault="00734F69" w:rsidP="00734F69"/>
    <w:p w:rsidR="002D0DE0" w:rsidRDefault="002D0DE0" w:rsidP="002D0DE0"/>
    <w:p w:rsidR="00626FEA" w:rsidRDefault="00626FEA" w:rsidP="002D0DE0">
      <w:pPr>
        <w:rPr>
          <w:noProof/>
          <w:lang w:val="en-GB" w:eastAsia="en-GB"/>
        </w:rPr>
      </w:pPr>
    </w:p>
    <w:p w:rsidR="00734F69" w:rsidRDefault="00734F69" w:rsidP="002D0DE0">
      <w:r>
        <w:t xml:space="preserve">When it came to developing the design for the events page, I went over the designs and felt there was too much text being crammed onto the screen at one time. As well as this, I felt that the structure of the </w:t>
      </w:r>
      <w:r w:rsidR="00833A1D">
        <w:t>page and how it was formatted looked a bit off. To</w:t>
      </w:r>
      <w:r>
        <w:t xml:space="preserve"> remedy this I made the foll</w:t>
      </w:r>
      <w:r w:rsidR="00833A1D">
        <w:t>owing changes below.</w:t>
      </w:r>
    </w:p>
    <w:p w:rsidR="00BE471B" w:rsidRPr="00BE471B" w:rsidRDefault="00BE471B" w:rsidP="002D0DE0">
      <w:pPr>
        <w:rPr>
          <w:b/>
          <w:u w:val="single"/>
        </w:rPr>
      </w:pPr>
      <w:r w:rsidRPr="00BE471B">
        <w:rPr>
          <w:b/>
          <w:u w:val="single"/>
        </w:rPr>
        <w:t>Events Selection Page</w:t>
      </w:r>
    </w:p>
    <w:p w:rsidR="00833A1D" w:rsidRDefault="006B06C4" w:rsidP="002D0DE0">
      <w:r>
        <w:rPr>
          <w:noProof/>
          <w:lang w:val="en-GB" w:eastAsia="en-GB"/>
        </w:rPr>
        <mc:AlternateContent>
          <mc:Choice Requires="wpg">
            <w:drawing>
              <wp:anchor distT="0" distB="0" distL="114300" distR="114300" simplePos="0" relativeHeight="251667456" behindDoc="0" locked="0" layoutInCell="1" allowOverlap="1">
                <wp:simplePos x="0" y="0"/>
                <wp:positionH relativeFrom="column">
                  <wp:posOffset>38100</wp:posOffset>
                </wp:positionH>
                <wp:positionV relativeFrom="paragraph">
                  <wp:posOffset>23495</wp:posOffset>
                </wp:positionV>
                <wp:extent cx="5448300" cy="3448050"/>
                <wp:effectExtent l="0" t="0" r="0" b="0"/>
                <wp:wrapNone/>
                <wp:docPr id="18" name="Group 18"/>
                <wp:cNvGraphicFramePr/>
                <a:graphic xmlns:a="http://schemas.openxmlformats.org/drawingml/2006/main">
                  <a:graphicData uri="http://schemas.microsoft.com/office/word/2010/wordprocessingGroup">
                    <wpg:wgp>
                      <wpg:cNvGrpSpPr/>
                      <wpg:grpSpPr>
                        <a:xfrm>
                          <a:off x="0" y="0"/>
                          <a:ext cx="5448300" cy="3448050"/>
                          <a:chOff x="0" y="0"/>
                          <a:chExt cx="5448300" cy="3448050"/>
                        </a:xfrm>
                      </wpg:grpSpPr>
                      <pic:pic xmlns:pic="http://schemas.openxmlformats.org/drawingml/2006/picture">
                        <pic:nvPicPr>
                          <pic:cNvPr id="6" name="Picture 6" descr="C:\Users\w1552858\AppData\Local\Microsoft\Windows\INetCache\Content.Word\Event-page-top.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28575"/>
                            <a:ext cx="2717800" cy="1391285"/>
                          </a:xfrm>
                          <a:prstGeom prst="rect">
                            <a:avLst/>
                          </a:prstGeom>
                          <a:noFill/>
                          <a:ln>
                            <a:noFill/>
                          </a:ln>
                        </pic:spPr>
                      </pic:pic>
                      <pic:pic xmlns:pic="http://schemas.openxmlformats.org/drawingml/2006/picture">
                        <pic:nvPicPr>
                          <pic:cNvPr id="20" name="Picture 20" descr="C:\Users\w1552858\AppData\Local\Microsoft\Windows\INetCache\Content.Word\events-search.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00100" y="1485900"/>
                            <a:ext cx="3962400" cy="1962150"/>
                          </a:xfrm>
                          <a:prstGeom prst="rect">
                            <a:avLst/>
                          </a:prstGeom>
                          <a:noFill/>
                          <a:ln>
                            <a:noFill/>
                          </a:ln>
                        </pic:spPr>
                      </pic:pic>
                      <pic:pic xmlns:pic="http://schemas.openxmlformats.org/drawingml/2006/picture">
                        <pic:nvPicPr>
                          <pic:cNvPr id="21" name="Picture 21" descr="C:\Users\w1552858\AppData\Local\Microsoft\Windows\INetCache\Content.Word\events-location sort.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771775" y="0"/>
                            <a:ext cx="2676525" cy="1414145"/>
                          </a:xfrm>
                          <a:prstGeom prst="rect">
                            <a:avLst/>
                          </a:prstGeom>
                          <a:noFill/>
                          <a:ln>
                            <a:noFill/>
                          </a:ln>
                        </pic:spPr>
                      </pic:pic>
                    </wpg:wgp>
                  </a:graphicData>
                </a:graphic>
              </wp:anchor>
            </w:drawing>
          </mc:Choice>
          <mc:Fallback>
            <w:pict>
              <v:group w14:anchorId="0CB5A35C" id="Group 18" o:spid="_x0000_s1026" style="position:absolute;margin-left:3pt;margin-top:1.85pt;width:429pt;height:271.5pt;z-index:251667456" coordsize="54483,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285;width:27178;height:1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">
                  <v:imagedata r:id="rId54" o:title="Event-page-top"/>
                  <v:path arrowok="t"/>
                </v:shape>
                <v:shape id="Picture 20" o:spid="_x0000_s1028" type="#_x0000_t75" style="position:absolute;left:8001;top:14859;width:39624;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">
                  <v:imagedata r:id="rId55" o:title="events-search"/>
                  <v:path arrowok="t"/>
                </v:shape>
                <v:shape id="Picture 21" o:spid="_x0000_s1029" type="#_x0000_t75" style="position:absolute;left:27717;width:26766;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">
                  <v:imagedata r:id="rId56" o:title="events-location sort"/>
                  <v:path arrowok="t"/>
                </v:shape>
              </v:group>
            </w:pict>
          </mc:Fallback>
        </mc:AlternateContent>
      </w:r>
    </w:p>
    <w:p w:rsidR="00734F69" w:rsidRDefault="00626FEA" w:rsidP="00626FEA">
      <w:pPr>
        <w:tabs>
          <w:tab w:val="left" w:pos="5115"/>
        </w:tabs>
      </w:pPr>
      <w:r>
        <w:tab/>
      </w:r>
    </w:p>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734F69" w:rsidRDefault="00734F69" w:rsidP="00734F69">
      <w:r>
        <w:t xml:space="preserve">The final design of the Event’s page includes 2 sorting filters which allows the user to sort via location of the event, and via A-Z or Z-A lettering alphabetical-wise – much like how we planned in the prototype (top-left). However, in addition to this we included a search filter which utilises JavaScript to identify a key word typed into the search bar and correlates that with possible events of a similar name (see </w:t>
      </w:r>
      <w:r w:rsidR="00626FEA">
        <w:t>the above</w:t>
      </w:r>
      <w:r>
        <w:t xml:space="preserve"> screens</w:t>
      </w:r>
      <w:r w:rsidR="00626FEA">
        <w:t xml:space="preserve">hot for the </w:t>
      </w:r>
      <w:r>
        <w:t>example</w:t>
      </w:r>
      <w:r w:rsidR="00626FEA">
        <w:t>s I’ve described</w:t>
      </w:r>
      <w:r>
        <w:t>).</w:t>
      </w:r>
      <w:r w:rsidR="00626FEA">
        <w:t xml:space="preserve"> Once a user clicks on the desired event, it will take them to a more detailed page about the event in question.</w:t>
      </w:r>
      <w:r w:rsidR="00152E08">
        <w:t xml:space="preserve"> This design for the events selection page is effective </w:t>
      </w:r>
      <w:r w:rsidR="007577D5">
        <w:t>at how it’s meant to function, with the relatively well sized buttons being easy to press and navigate when held in the landscape orientation by the user.</w:t>
      </w:r>
    </w:p>
    <w:p w:rsidR="00BE471B" w:rsidRPr="00BE471B" w:rsidRDefault="00BE471B" w:rsidP="00734F69">
      <w:pPr>
        <w:rPr>
          <w:b/>
          <w:u w:val="single"/>
        </w:rPr>
      </w:pPr>
      <w:r w:rsidRPr="00BE471B">
        <w:rPr>
          <w:b/>
          <w:u w:val="single"/>
        </w:rPr>
        <w:t>Events Description Page</w:t>
      </w:r>
    </w:p>
    <w:p w:rsidR="00626FEA" w:rsidRPr="002D744F" w:rsidRDefault="006B06C4" w:rsidP="00734F69">
      <w:r>
        <w:rPr>
          <w:noProof/>
          <w:lang w:val="en-GB" w:eastAsia="en-GB"/>
        </w:rPr>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142875</wp:posOffset>
                </wp:positionV>
                <wp:extent cx="5562600" cy="2752090"/>
                <wp:effectExtent l="0" t="0" r="0" b="0"/>
                <wp:wrapNone/>
                <wp:docPr id="19" name="Group 19"/>
                <wp:cNvGraphicFramePr/>
                <a:graphic xmlns:a="http://schemas.openxmlformats.org/drawingml/2006/main">
                  <a:graphicData uri="http://schemas.microsoft.com/office/word/2010/wordprocessingGroup">
                    <wpg:wgp>
                      <wpg:cNvGrpSpPr/>
                      <wpg:grpSpPr>
                        <a:xfrm>
                          <a:off x="0" y="0"/>
                          <a:ext cx="5562600" cy="2752090"/>
                          <a:chOff x="0" y="0"/>
                          <a:chExt cx="5562600" cy="2752090"/>
                        </a:xfrm>
                      </wpg:grpSpPr>
                      <pic:pic xmlns:pic="http://schemas.openxmlformats.org/drawingml/2006/picture">
                        <pic:nvPicPr>
                          <pic:cNvPr id="22" name="Picture 22" descr="C:\Users\w1552858\AppData\Local\Microsoft\Windows\INetCache\Content.Word\events-page-details-top.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5740" cy="1352550"/>
                          </a:xfrm>
                          <a:prstGeom prst="rect">
                            <a:avLst/>
                          </a:prstGeom>
                          <a:noFill/>
                          <a:ln>
                            <a:noFill/>
                          </a:ln>
                        </pic:spPr>
                      </pic:pic>
                      <pic:pic xmlns:pic="http://schemas.openxmlformats.org/drawingml/2006/picture">
                        <pic:nvPicPr>
                          <pic:cNvPr id="23" name="Picture 23" descr="C:\Users\w1552858\AppData\Local\Microsoft\Windows\INetCache\Content.Word\events-page-details-desc.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781300" y="0"/>
                            <a:ext cx="2743200" cy="1350645"/>
                          </a:xfrm>
                          <a:prstGeom prst="rect">
                            <a:avLst/>
                          </a:prstGeom>
                          <a:noFill/>
                          <a:ln>
                            <a:noFill/>
                          </a:ln>
                        </pic:spPr>
                      </pic:pic>
                      <pic:pic xmlns:pic="http://schemas.openxmlformats.org/drawingml/2006/picture">
                        <pic:nvPicPr>
                          <pic:cNvPr id="24" name="Picture 24" descr="C:\Users\w1552858\AppData\Local\Microsoft\Windows\INetCache\Content.Word\events-details-add-fav.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1390650"/>
                            <a:ext cx="2752090" cy="1361440"/>
                          </a:xfrm>
                          <a:prstGeom prst="rect">
                            <a:avLst/>
                          </a:prstGeom>
                          <a:noFill/>
                          <a:ln>
                            <a:noFill/>
                          </a:ln>
                        </pic:spPr>
                      </pic:pic>
                      <pic:pic xmlns:pic="http://schemas.openxmlformats.org/drawingml/2006/picture">
                        <pic:nvPicPr>
                          <pic:cNvPr id="25" name="Picture 25" descr="C:\Users\w1552858\AppData\Local\Microsoft\Windows\INetCache\Content.Word\events-details-maps.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781300" y="1381125"/>
                            <a:ext cx="2781300" cy="1369695"/>
                          </a:xfrm>
                          <a:prstGeom prst="rect">
                            <a:avLst/>
                          </a:prstGeom>
                          <a:noFill/>
                          <a:ln>
                            <a:noFill/>
                          </a:ln>
                        </pic:spPr>
                      </pic:pic>
                    </wpg:wgp>
                  </a:graphicData>
                </a:graphic>
              </wp:anchor>
            </w:drawing>
          </mc:Choice>
          <mc:Fallback>
            <w:pict>
              <v:group w14:anchorId="45A4473D" id="Group 19" o:spid="_x0000_s1026" style="position:absolute;margin-left:0;margin-top:11.25pt;width:438pt;height:216.7pt;z-index:251672576" coordsize="55626,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">
                <v:shape id="Picture 22" o:spid="_x0000_s1027" type="#_x0000_t75" style="position:absolute;width:2745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">
                  <v:imagedata r:id="rId61" o:title="events-page-details-top"/>
                  <v:path arrowok="t"/>
                </v:shape>
                <v:shape id="Picture 23" o:spid="_x0000_s1028" type="#_x0000_t75" style="position:absolute;left:27813;width:27432;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">
                  <v:imagedata r:id="rId62" o:title="events-page-details-desc"/>
                  <v:path arrowok="t"/>
                </v:shape>
                <v:shape id="Picture 24" o:spid="_x0000_s1029" type="#_x0000_t75" style="position:absolute;top:13906;width:27520;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">
                  <v:imagedata r:id="rId63" o:title="events-details-add-fav"/>
                  <v:path arrowok="t"/>
                </v:shape>
                <v:shape id="Picture 25" o:spid="_x0000_s1030" type="#_x0000_t75" style="position:absolute;left:27813;top:13811;width:27813;height:1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">
                  <v:imagedata r:id="rId64" o:title="events-details-maps"/>
                  <v:path arrowok="t"/>
                </v:shape>
              </v:group>
            </w:pict>
          </mc:Fallback>
        </mc:AlternateContent>
      </w:r>
    </w:p>
    <w:p w:rsidR="00734F69" w:rsidRDefault="00734F69" w:rsidP="002D0DE0"/>
    <w:p w:rsidR="00734F69" w:rsidRDefault="00734F69"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354257" w:rsidRDefault="00BE471B" w:rsidP="002D0DE0">
      <w:r>
        <w:t>On this page the user will see two buttons, ‘Add to Favourites’ and ‘Book Now’, an image related to the event in question, a description of the event, prices for the event</w:t>
      </w:r>
      <w:r w:rsidR="00354257">
        <w:t xml:space="preserve"> for Children, Adults and OAPs, and a pop-out dropdown option that displays and minimizes the Google Maps API implementation which shows the location of the event. </w:t>
      </w:r>
      <w:r w:rsidR="007577D5">
        <w:t xml:space="preserve">The implementation of the Google API Maps in this way makes it more dynamic and interactive for the user instead of it being static content that’s there on the page. This way the user can choose if they want to see the Google Maps or not, and allows for less clutter on the page. </w:t>
      </w:r>
    </w:p>
    <w:p w:rsidR="00354257" w:rsidRDefault="00354257" w:rsidP="00152E08">
      <w:r>
        <w:t>If the user decides they want to add the event to their favourites list, they would click ‘Add to Favourites’, which displays a popup message telling the user that the event in question has been added to their Favourites list, as well as a link to the Favourites list.</w:t>
      </w:r>
      <w:r w:rsidR="00152E08">
        <w:t xml:space="preserve"> </w:t>
      </w:r>
      <w:r w:rsidR="002D4CD0">
        <w:t>If the user wants to then remove this item from their favourites, the ‘Add to Favourites’ button will be replaced with a ‘Remove from Favourites’ button that when clicked does to the opposite – it removes the event in question from the users Favourites list.</w:t>
      </w:r>
      <w:r w:rsidR="00152E08" w:rsidRPr="00152E08">
        <w:t xml:space="preserve"> </w:t>
      </w:r>
      <w:r w:rsidR="00152E08">
        <w:t>The user is presented this information in a way that provides the user effective feedback that the actions they performed were successful via the implementation of the popup messages.</w:t>
      </w:r>
    </w:p>
    <w:p w:rsidR="005D78D9" w:rsidRPr="007577D5" w:rsidRDefault="002D4CD0" w:rsidP="002D0DE0">
      <w:r>
        <w:t>If the user would like to book tickets for the event in question, it will take the user to a booking form</w:t>
      </w:r>
      <w:r w:rsidR="00543F5A">
        <w:t xml:space="preserve"> to book the event, and then a payment page allowing the user to pay for the ticket’s they’ve booked (implemented by Student 1 – further details in their section).</w:t>
      </w:r>
    </w:p>
    <w:p w:rsidR="005D78D9" w:rsidRPr="005D78D9" w:rsidRDefault="005D78D9" w:rsidP="002D0DE0">
      <w:pPr>
        <w:rPr>
          <w:b/>
          <w:u w:val="single"/>
        </w:rPr>
      </w:pPr>
      <w:r w:rsidRPr="005D78D9">
        <w:rPr>
          <w:b/>
          <w:u w:val="single"/>
        </w:rPr>
        <w:t>Favourites Page</w:t>
      </w:r>
    </w:p>
    <w:p w:rsidR="002D4CD0" w:rsidRDefault="00D551D7" w:rsidP="002D0DE0">
      <w:r>
        <w:rPr>
          <w:noProof/>
          <w:lang w:val="en-GB" w:eastAsia="en-GB"/>
        </w:rPr>
        <w:pict>
          <v:group id="_x0000_s1031" style="position:absolute;margin-left:76.2pt;margin-top:4.95pt;width:278.55pt;height:282.85pt;z-index:251677696" coordorigin="3324,3409" coordsize="5571,5657">
            <v:shape id="_x0000_s1027" type="#_x0000_t75" style="position:absolute;left:3417;top:3409;width:5395;height:2664;mso-position-horizontal-relative:text;mso-position-vertical-relative:text;mso-width-relative:page;mso-height-relative:page">
              <v:imagedata r:id="rId65" o:title="fav-page"/>
            </v:shape>
            <v:shape id="_x0000_s1028" type="#_x0000_t75" style="position:absolute;left:3324;top:6324;width:5571;height:2742;mso-position-horizontal-relative:text;mso-position-vertical-relative:text;mso-width-relative:page;mso-height-relative:page">
              <v:imagedata r:id="rId66" o:title="fav-page-email"/>
            </v:shape>
          </v:group>
        </w:pict>
      </w:r>
    </w:p>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4001C8" w:rsidRDefault="004001C8" w:rsidP="002D0DE0"/>
    <w:p w:rsidR="004001C8" w:rsidRDefault="004001C8" w:rsidP="002D0DE0"/>
    <w:p w:rsidR="004001C8" w:rsidRDefault="004001C8" w:rsidP="002D0DE0"/>
    <w:p w:rsidR="004001C8" w:rsidRDefault="004001C8" w:rsidP="002D0DE0"/>
    <w:p w:rsidR="004001C8" w:rsidRDefault="004001C8" w:rsidP="002D0DE0"/>
    <w:p w:rsidR="00BE471B" w:rsidRDefault="00BE471B" w:rsidP="002D0DE0"/>
    <w:p w:rsidR="00BE471B" w:rsidRDefault="007B06FB" w:rsidP="002D0DE0">
      <w:r>
        <w:t>When the user enters the Favourites page, if they have not selected any favourite pages, they will not appear in their relevant category.</w:t>
      </w:r>
      <w:r w:rsidR="005D11BE">
        <w:t xml:space="preserve"> However, if the user has selected a page as one of their favourites, it will appear for them in its respective category (as seen above). As well as this, the user is also able to click on each favourite that they have selected, and it will redirect them back to its respective detailed description page.</w:t>
      </w:r>
    </w:p>
    <w:p w:rsidR="00152E08" w:rsidRDefault="00D551D7" w:rsidP="002D0DE0">
      <w:r>
        <w:rPr>
          <w:noProof/>
        </w:rPr>
        <w:pict>
          <v:shape id="_x0000_s1029" type="#_x0000_t75" style="position:absolute;margin-left:64.5pt;margin-top:7.35pt;width:303pt;height:149.1pt;z-index:251678720;mso-position-horizontal-relative:text;mso-position-vertical-relative:text;mso-width-relative:page;mso-height-relative:page">
            <v:imagedata r:id="rId67" o:title="fav-page-email-sent"/>
          </v:shape>
        </w:pict>
      </w:r>
    </w:p>
    <w:p w:rsidR="00152E08" w:rsidRDefault="00152E08" w:rsidP="002D0DE0"/>
    <w:p w:rsidR="00152E08" w:rsidRDefault="00152E08" w:rsidP="002D0DE0"/>
    <w:p w:rsidR="00152E08" w:rsidRDefault="00152E08" w:rsidP="002D0DE0"/>
    <w:p w:rsidR="00152E08" w:rsidRDefault="00152E08" w:rsidP="002D0DE0"/>
    <w:p w:rsidR="00152E08" w:rsidRDefault="00152E08" w:rsidP="002D0DE0"/>
    <w:p w:rsidR="00152E08" w:rsidRDefault="00152E08" w:rsidP="002D0DE0"/>
    <w:p w:rsidR="00152E08" w:rsidRDefault="00D551D7" w:rsidP="002D0DE0">
      <w:r>
        <w:rPr>
          <w:noProof/>
        </w:rPr>
        <w:pict>
          <v:shape id="_x0000_s1030" type="#_x0000_t75" style="position:absolute;margin-left:0;margin-top:.65pt;width:430.5pt;height:78pt;z-index:251680768;mso-position-horizontal:absolute;mso-position-horizontal-relative:text;mso-position-vertical:absolute;mso-position-vertical-relative:text;mso-width-relative:page;mso-height-relative:page">
            <v:imagedata r:id="rId68" o:title="fav-email-screenshot"/>
          </v:shape>
        </w:pict>
      </w:r>
    </w:p>
    <w:p w:rsidR="00152E08" w:rsidRDefault="00152E08" w:rsidP="002D0DE0"/>
    <w:p w:rsidR="00152E08" w:rsidRDefault="00152E08" w:rsidP="002D0DE0"/>
    <w:p w:rsidR="00152E08" w:rsidRDefault="00152E08" w:rsidP="002D0DE0"/>
    <w:p w:rsidR="00152E08" w:rsidRDefault="00152E08" w:rsidP="002D0DE0"/>
    <w:p w:rsidR="00BE471B" w:rsidRDefault="00152E08" w:rsidP="002D0DE0">
      <w:r>
        <w:t>To email the list to a verified email, the user is required to enter their respective valid email address. Once they have done that and clicked ‘Send Now’, the user will again be presented with a popup message that provides the user with feedback that their favourites list was successfully sent to their email. You can also see that it was indeed successful with the screenshot of the email message displayed the correct list item in the email.</w:t>
      </w:r>
    </w:p>
    <w:p w:rsidR="00BE471B" w:rsidRPr="002D0DE0" w:rsidRDefault="00BE471B" w:rsidP="002D0DE0"/>
    <w:p w:rsidR="00934C27" w:rsidRDefault="00934C27" w:rsidP="00934C27">
      <w:pPr>
        <w:pStyle w:val="Heading1"/>
      </w:pPr>
      <w:r>
        <w:t>Group_5_Student_3_iPad</w:t>
      </w:r>
    </w:p>
    <w:p w:rsidR="002D0DE0" w:rsidRPr="002D0DE0" w:rsidRDefault="002D0DE0" w:rsidP="002D0DE0">
      <w:r>
        <w:t>-</w:t>
      </w:r>
    </w:p>
    <w:p w:rsidR="00934C27" w:rsidRDefault="00934C27" w:rsidP="00934C27">
      <w:pPr>
        <w:pStyle w:val="Heading1"/>
      </w:pPr>
      <w:r>
        <w:t>Group_5_Student_4_iPad</w:t>
      </w:r>
    </w:p>
    <w:p w:rsidR="002D0DE0" w:rsidRDefault="002D0DE0" w:rsidP="004F0B52"/>
    <w:p w:rsidR="006F0A92" w:rsidRDefault="004F0B52" w:rsidP="004F0B52">
      <w:r>
        <w:t xml:space="preserve">As student 4, I was responsible with the implementation of the proposed design for showing detailed information about team members. </w:t>
      </w:r>
    </w:p>
    <w:p w:rsidR="006F0A92" w:rsidRDefault="006F0A92" w:rsidP="006F0A92">
      <w:pPr>
        <w:jc w:val="center"/>
      </w:pPr>
      <w:r>
        <w:rPr>
          <w:rFonts w:ascii="Calibri" w:hAnsi="Calibri" w:cs="Calibri"/>
          <w:noProof/>
          <w:color w:val="000000"/>
          <w:lang w:val="en-GB" w:eastAsia="en-GB"/>
        </w:rPr>
        <w:drawing>
          <wp:inline distT="0" distB="0" distL="0" distR="0">
            <wp:extent cx="3629025" cy="2638742"/>
            <wp:effectExtent l="0" t="0" r="0" b="9525"/>
            <wp:docPr id="8" name="Picture 8" descr="https://lh6.googleusercontent.com/Nu8E_ma2v0tiXVTj_GmOJE-vtn8s7Wm765Q6e8Od8w3DP0rs19Azur5wKtLsAqQFHWVPbl5f4FS1qCAJFO-WM8YDP8HJbVnV7n9Ct2FtHp1yxqnydNMtzGco9dD5xwkdBe_QCbbYSGeDsS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u8E_ma2v0tiXVTj_GmOJE-vtn8s7Wm765Q6e8Od8w3DP0rs19Azur5wKtLsAqQFHWVPbl5f4FS1qCAJFO-WM8YDP8HJbVnV7n9Ct2FtHp1yxqnydNMtzGco9dD5xwkdBe_QCbbYSGeDsSn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9025" cy="2638742"/>
                    </a:xfrm>
                    <a:prstGeom prst="rect">
                      <a:avLst/>
                    </a:prstGeom>
                    <a:noFill/>
                    <a:ln>
                      <a:noFill/>
                    </a:ln>
                  </pic:spPr>
                </pic:pic>
              </a:graphicData>
            </a:graphic>
          </wp:inline>
        </w:drawing>
      </w:r>
      <w:r>
        <w:t>.</w:t>
      </w:r>
    </w:p>
    <w:p w:rsidR="004F0B52" w:rsidRDefault="006F0A92" w:rsidP="004F0B52">
      <w:r>
        <w:t xml:space="preserve"> In the prototype, the “About” section was appearing as shown in the image above. Anyway, as I started to develop the page, I found it really difficult to make it look nicely because I thought it will make the user feel confused about the structure due to the fact that there was a lot of information to be shown in one page without even using the scrolling option. So I decided to create a simple list instead</w:t>
      </w:r>
      <w:r w:rsidR="00F62EAD">
        <w:t xml:space="preserve"> consisted of 4 lines, each of them containing the photo of the team member, his name and age, level, course and his location. The same design is used</w:t>
      </w:r>
      <w:r w:rsidR="002D0DE0">
        <w:t xml:space="preserve"> for the iPad portrait</w:t>
      </w:r>
      <w:r w:rsidR="00F62EAD">
        <w:t xml:space="preserve">, while the icons disappear when the page is displayed on iPhone, no matter the orientation. As it can be seen below, the scrolling option applies as well. In terms of sorting &amp; filtering, I decided to use a dropdown menu in order to filter the team members by their location. The user is also allowed to sort alphabetically the team members ordering. Underneath the sorting, there is a search bar implemented using JavaScript that allows the user to type some letters </w:t>
      </w:r>
      <w:r w:rsidR="00A4368D">
        <w:t>in order to filter the results. It needs to be noted the fact that the searching applies to the description and location as well as to the name of the student.</w:t>
      </w:r>
    </w:p>
    <w:p w:rsidR="00F62EAD" w:rsidRDefault="00F62EAD" w:rsidP="004F0B52">
      <w:r>
        <w:rPr>
          <w:noProof/>
          <w:lang w:val="en-GB" w:eastAsia="en-GB"/>
        </w:rPr>
        <w:drawing>
          <wp:inline distT="0" distB="0" distL="0" distR="0" wp14:anchorId="378BB41B" wp14:editId="05893246">
            <wp:extent cx="2654490" cy="19902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4295" cy="2005102"/>
                    </a:xfrm>
                    <a:prstGeom prst="rect">
                      <a:avLst/>
                    </a:prstGeom>
                  </pic:spPr>
                </pic:pic>
              </a:graphicData>
            </a:graphic>
          </wp:inline>
        </w:drawing>
      </w:r>
      <w:r>
        <w:rPr>
          <w:noProof/>
          <w:lang w:val="en-GB" w:eastAsia="en-GB"/>
        </w:rPr>
        <w:drawing>
          <wp:inline distT="0" distB="0" distL="0" distR="0">
            <wp:extent cx="2674644" cy="199483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15225" cy="2025106"/>
                    </a:xfrm>
                    <a:prstGeom prst="rect">
                      <a:avLst/>
                    </a:prstGeom>
                  </pic:spPr>
                </pic:pic>
              </a:graphicData>
            </a:graphic>
          </wp:inline>
        </w:drawing>
      </w:r>
    </w:p>
    <w:p w:rsidR="00A4368D" w:rsidRDefault="00A4368D" w:rsidP="004F0B52">
      <w:r>
        <w:t xml:space="preserve">After the list of the team members I thought it would be nice to have some more information about the website so I added three paragraphs consisted into the “About Us”, “Our Mission” and “Why us?”. In the specifications I was also required to incorporate a short video so I embedded one from YouTube called “Multimedia and Games Computing at University of Westminster” so it will be related to our educational background. </w:t>
      </w:r>
    </w:p>
    <w:p w:rsidR="006F42DB" w:rsidRDefault="00A4368D" w:rsidP="004F0B52">
      <w:r>
        <w:t>The header we used was designed by Haresh</w:t>
      </w:r>
      <w:r w:rsidR="002D0DE0">
        <w:t xml:space="preserve"> (student 3)</w:t>
      </w:r>
      <w:r>
        <w:t xml:space="preserve"> and it was used in both iPad orientations as it was simple and clear. We made it have a fixed position </w:t>
      </w:r>
      <w:r w:rsidR="002D0DE0">
        <w:t>contrary to the footer that</w:t>
      </w:r>
      <w:r>
        <w:t xml:space="preserve"> we thought it would make the pages look to compact.</w:t>
      </w:r>
    </w:p>
    <w:p w:rsidR="00C079F8" w:rsidRDefault="00C079F8" w:rsidP="006F42DB">
      <w:pPr>
        <w:sectPr w:rsidR="00C079F8">
          <w:footerReference w:type="default" r:id="rId72"/>
          <w:pgSz w:w="12240" w:h="15840"/>
          <w:pgMar w:top="1728" w:right="1800" w:bottom="1440" w:left="1800" w:header="720" w:footer="720" w:gutter="0"/>
          <w:pgNumType w:start="0"/>
          <w:cols w:space="720"/>
          <w:titlePg/>
          <w:docGrid w:linePitch="360"/>
        </w:sectPr>
      </w:pPr>
    </w:p>
    <w:p w:rsidR="00C079F8" w:rsidRDefault="006F42DB" w:rsidP="006F42DB">
      <w:r>
        <w:t>Beside the “About” page, I was also responsible with providing a detailed information about each team member. The first idea, shown in the prototype, was changed almost completely</w:t>
      </w:r>
      <w:r w:rsidR="00C079F8">
        <w:t xml:space="preserve"> in terms of description. I kept the name, age, picture and “Add to favorites” button though.</w:t>
      </w:r>
    </w:p>
    <w:p w:rsidR="00932EA9" w:rsidRDefault="00932EA9" w:rsidP="006F42DB">
      <w:pPr>
        <w:rPr>
          <w:rFonts w:ascii="Calibri" w:hAnsi="Calibri" w:cs="Calibri"/>
          <w:color w:val="000000"/>
          <w:sz w:val="18"/>
          <w:szCs w:val="18"/>
        </w:rPr>
        <w:sectPr w:rsidR="00932EA9" w:rsidSect="00C579F8">
          <w:type w:val="continuous"/>
          <w:pgSz w:w="12240" w:h="15840"/>
          <w:pgMar w:top="1728" w:right="1800" w:bottom="1440" w:left="1800" w:header="720" w:footer="720" w:gutter="0"/>
          <w:pgNumType w:start="0"/>
          <w:cols w:space="720"/>
          <w:titlePg/>
          <w:docGrid w:linePitch="360"/>
        </w:sectPr>
      </w:pPr>
    </w:p>
    <w:p w:rsidR="006F42DB" w:rsidRDefault="006F42DB" w:rsidP="00C579F8">
      <w:pPr>
        <w:jc w:val="center"/>
        <w:rPr>
          <w:rFonts w:ascii="Calibri" w:hAnsi="Calibri" w:cs="Calibri"/>
          <w:color w:val="000000"/>
          <w:sz w:val="18"/>
          <w:szCs w:val="18"/>
        </w:rPr>
      </w:pPr>
      <w:r>
        <w:rPr>
          <w:rFonts w:ascii="Calibri" w:hAnsi="Calibri" w:cs="Calibri"/>
          <w:noProof/>
          <w:color w:val="000000"/>
          <w:lang w:val="en-GB" w:eastAsia="en-GB"/>
        </w:rPr>
        <w:drawing>
          <wp:inline distT="0" distB="0" distL="0" distR="0">
            <wp:extent cx="4298712" cy="3125338"/>
            <wp:effectExtent l="0" t="0" r="6985" b="0"/>
            <wp:docPr id="13" name="Picture 13" descr="https://lh4.googleusercontent.com/63P4eweWWw0S9T6WqOmHlEOyWD449EIhUWfaPSwhrGRfG6smHSWpagIKATHL55mRxX49PGARgE1ebCWzDzBvSeDxL8TNi55afrUYa-r95E92ODKocxCW4-SpbfUjVyhlEFo3i1Hvnj4kU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63P4eweWWw0S9T6WqOmHlEOyWD449EIhUWfaPSwhrGRfG6smHSWpagIKATHL55mRxX49PGARgE1ebCWzDzBvSeDxL8TNi55afrUYa-r95E92ODKocxCW4-SpbfUjVyhlEFo3i1Hvnj4kU5d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1132" cy="3185261"/>
                    </a:xfrm>
                    <a:prstGeom prst="rect">
                      <a:avLst/>
                    </a:prstGeom>
                    <a:noFill/>
                    <a:ln>
                      <a:noFill/>
                    </a:ln>
                  </pic:spPr>
                </pic:pic>
              </a:graphicData>
            </a:graphic>
          </wp:inline>
        </w:drawing>
      </w:r>
    </w:p>
    <w:p w:rsidR="00C079F8" w:rsidRDefault="00C079F8" w:rsidP="006F42DB">
      <w:pPr>
        <w:sectPr w:rsidR="00C079F8" w:rsidSect="00932EA9">
          <w:type w:val="continuous"/>
          <w:pgSz w:w="12240" w:h="15840"/>
          <w:pgMar w:top="1728" w:right="1800" w:bottom="1440" w:left="1800" w:header="720" w:footer="720" w:gutter="0"/>
          <w:pgNumType w:start="0"/>
          <w:cols w:space="720"/>
          <w:titlePg/>
          <w:docGrid w:linePitch="360"/>
        </w:sectPr>
      </w:pPr>
    </w:p>
    <w:p w:rsidR="00932EA9" w:rsidRDefault="00932EA9" w:rsidP="006F42DB">
      <w:pPr>
        <w:sectPr w:rsidR="00932EA9" w:rsidSect="00C079F8">
          <w:type w:val="continuous"/>
          <w:pgSz w:w="12240" w:h="15840"/>
          <w:pgMar w:top="1728" w:right="1800" w:bottom="1440" w:left="1800" w:header="720" w:footer="720" w:gutter="0"/>
          <w:pgNumType w:start="0"/>
          <w:cols w:space="720"/>
          <w:titlePg/>
          <w:docGrid w:linePitch="360"/>
        </w:sectPr>
      </w:pPr>
    </w:p>
    <w:p w:rsidR="002D0DE0" w:rsidRDefault="00C079F8" w:rsidP="006F42DB">
      <w:r>
        <w:t>So instead of using only one capture, I implemented this page to have a clear structure and I made use of the scrolling function as well. I replaced the first description idea with a short interview that would allow the user to get to know the team member in a nicer way. Eventually, on the orientation change, the interview will go underneath the picture and the picture will expand to the screen size. Below that, there is a collapsible text saying “Click to see my location on Google Maps” so when the user clicks on that bar, the embedded map will show up allowing the user to see the location as well as to open the map in a new page, on full screen.</w:t>
      </w:r>
    </w:p>
    <w:p w:rsidR="006F42DB" w:rsidRDefault="006F42DB" w:rsidP="006F42DB">
      <w:r>
        <w:rPr>
          <w:noProof/>
          <w:lang w:val="en-GB" w:eastAsia="en-GB"/>
        </w:rPr>
        <w:drawing>
          <wp:inline distT="0" distB="0" distL="0" distR="0">
            <wp:extent cx="2515457" cy="188339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53208" cy="1911656"/>
                    </a:xfrm>
                    <a:prstGeom prst="rect">
                      <a:avLst/>
                    </a:prstGeom>
                  </pic:spPr>
                </pic:pic>
              </a:graphicData>
            </a:graphic>
          </wp:inline>
        </w:drawing>
      </w:r>
      <w:r>
        <w:t xml:space="preserve"> </w:t>
      </w:r>
      <w:r>
        <w:rPr>
          <w:noProof/>
          <w:lang w:val="en-GB" w:eastAsia="en-GB"/>
        </w:rPr>
        <w:drawing>
          <wp:inline distT="0" distB="0" distL="0" distR="0">
            <wp:extent cx="2511188" cy="1879322"/>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d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50844" cy="1909000"/>
                    </a:xfrm>
                    <a:prstGeom prst="rect">
                      <a:avLst/>
                    </a:prstGeom>
                  </pic:spPr>
                </pic:pic>
              </a:graphicData>
            </a:graphic>
          </wp:inline>
        </w:drawing>
      </w:r>
    </w:p>
    <w:p w:rsidR="006F42DB" w:rsidRDefault="006F42DB" w:rsidP="004F0B52"/>
    <w:p w:rsidR="006F42DB" w:rsidRDefault="00C079F8" w:rsidP="004F0B52">
      <w:r>
        <w:t>As regards the “Add to favorites</w:t>
      </w:r>
      <w:r w:rsidR="002D0DE0">
        <w:t>”</w:t>
      </w:r>
      <w:r>
        <w:t xml:space="preserve"> button</w:t>
      </w:r>
      <w:r w:rsidR="00D41889">
        <w:t xml:space="preserve"> I implemented here the system response and feedback required so when the button is clicked, a pop-up message will appear informing the user about the fact that that specific team member is added to the favorites list and is also giving him the link to the “Favorites” page. In the pictures below is shown the process of what I just explained. There is going to be one page that will contain all the favorite items around the website. At the end of that page, there is a text box asking for an email address that allows the user to send an email to himself containing the items that he added to his lists.</w:t>
      </w:r>
    </w:p>
    <w:p w:rsidR="00C079F8" w:rsidRDefault="00C079F8" w:rsidP="004F0B52">
      <w:r>
        <w:rPr>
          <w:noProof/>
          <w:lang w:val="en-GB" w:eastAsia="en-GB"/>
        </w:rPr>
        <w:drawing>
          <wp:inline distT="0" distB="0" distL="0" distR="0">
            <wp:extent cx="2381534" cy="178615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v.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10749" cy="1808063"/>
                    </a:xfrm>
                    <a:prstGeom prst="rect">
                      <a:avLst/>
                    </a:prstGeom>
                  </pic:spPr>
                </pic:pic>
              </a:graphicData>
            </a:graphic>
          </wp:inline>
        </w:drawing>
      </w:r>
      <w:r>
        <w:rPr>
          <w:noProof/>
          <w:lang w:val="en-GB" w:eastAsia="en-GB"/>
        </w:rPr>
        <w:drawing>
          <wp:inline distT="0" distB="0" distL="0" distR="0">
            <wp:extent cx="2381535" cy="1790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v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23536" cy="1822421"/>
                    </a:xfrm>
                    <a:prstGeom prst="rect">
                      <a:avLst/>
                    </a:prstGeom>
                  </pic:spPr>
                </pic:pic>
              </a:graphicData>
            </a:graphic>
          </wp:inline>
        </w:drawing>
      </w:r>
    </w:p>
    <w:p w:rsidR="00D41889" w:rsidRDefault="00D41889" w:rsidP="004F0B52">
      <w:r>
        <w:t>When the user clicks on the item, in this case the student, the student page will show up again, this time having the “Remove from favorites” button active. When clicked, the same pop-up message will show up announcing the user that he successfully removed the student from his favorites list.</w:t>
      </w:r>
    </w:p>
    <w:p w:rsidR="00C079F8" w:rsidRDefault="00C079F8" w:rsidP="004F0B52">
      <w:r>
        <w:rPr>
          <w:noProof/>
          <w:lang w:val="en-GB" w:eastAsia="en-GB"/>
        </w:rPr>
        <w:drawing>
          <wp:inline distT="0" distB="0" distL="0" distR="0">
            <wp:extent cx="2674620" cy="20044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v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0734" cy="2016493"/>
                    </a:xfrm>
                    <a:prstGeom prst="rect">
                      <a:avLst/>
                    </a:prstGeom>
                  </pic:spPr>
                </pic:pic>
              </a:graphicData>
            </a:graphic>
          </wp:inline>
        </w:drawing>
      </w:r>
      <w:r>
        <w:rPr>
          <w:noProof/>
          <w:lang w:val="en-GB" w:eastAsia="en-GB"/>
        </w:rPr>
        <w:drawing>
          <wp:inline distT="0" distB="0" distL="0" distR="0">
            <wp:extent cx="2674961" cy="2005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v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15285" cy="2035521"/>
                    </a:xfrm>
                    <a:prstGeom prst="rect">
                      <a:avLst/>
                    </a:prstGeom>
                  </pic:spPr>
                </pic:pic>
              </a:graphicData>
            </a:graphic>
          </wp:inline>
        </w:drawing>
      </w:r>
    </w:p>
    <w:p w:rsidR="006F42DB" w:rsidRPr="004F0B52" w:rsidRDefault="006F42DB" w:rsidP="004F0B52"/>
    <w:p w:rsidR="00457BFF" w:rsidRDefault="00457BFF" w:rsidP="00D97083">
      <w:pPr>
        <w:rPr>
          <w:rFonts w:ascii="Calibri" w:hAnsi="Calibri" w:cs="Calibri"/>
          <w:color w:val="000000"/>
          <w:sz w:val="18"/>
          <w:szCs w:val="18"/>
        </w:rPr>
      </w:pPr>
    </w:p>
    <w:p w:rsidR="002D0DE0" w:rsidRPr="00D97083" w:rsidRDefault="002D0DE0" w:rsidP="00D97083"/>
    <w:p w:rsidR="00D97083" w:rsidRDefault="00D97083" w:rsidP="00D97083">
      <w:pPr>
        <w:pStyle w:val="Heading1"/>
      </w:pPr>
      <w:r>
        <w:t>References</w:t>
      </w:r>
    </w:p>
    <w:p w:rsidR="002D0DE0" w:rsidRPr="002D0DE0" w:rsidRDefault="00D551D7" w:rsidP="002D0DE0">
      <w:pPr>
        <w:pStyle w:val="Heading1"/>
        <w:shd w:val="clear" w:color="auto" w:fill="FFFFFF"/>
        <w:spacing w:before="0" w:after="0"/>
        <w:rPr>
          <w:rFonts w:asciiTheme="minorHAnsi" w:hAnsiTheme="minorHAnsi" w:cs="Arial"/>
          <w:color w:val="auto"/>
          <w:sz w:val="24"/>
          <w:szCs w:val="24"/>
        </w:rPr>
      </w:pPr>
      <w:hyperlink r:id="rId80" w:history="1">
        <w:r w:rsidR="002D0DE0" w:rsidRPr="002D0DE0">
          <w:rPr>
            <w:rFonts w:asciiTheme="minorHAnsi" w:hAnsiTheme="minorHAnsi"/>
            <w:color w:val="auto"/>
            <w:sz w:val="24"/>
            <w:szCs w:val="24"/>
          </w:rPr>
          <w:br/>
          <w:t>University of Westminster</w:t>
        </w:r>
      </w:hyperlink>
      <w:r w:rsidR="002D0DE0" w:rsidRPr="002D0DE0">
        <w:rPr>
          <w:rFonts w:asciiTheme="minorHAnsi" w:hAnsiTheme="minorHAnsi"/>
          <w:color w:val="auto"/>
          <w:sz w:val="24"/>
          <w:szCs w:val="24"/>
        </w:rPr>
        <w:t>(2014</w:t>
      </w:r>
      <w:r w:rsidR="002D0DE0" w:rsidRPr="002D0DE0">
        <w:rPr>
          <w:rFonts w:asciiTheme="minorHAnsi" w:hAnsiTheme="minorHAnsi"/>
          <w:i/>
          <w:color w:val="auto"/>
          <w:sz w:val="24"/>
          <w:szCs w:val="24"/>
        </w:rPr>
        <w:t xml:space="preserve">) </w:t>
      </w:r>
      <w:r w:rsidR="002D0DE0" w:rsidRPr="002D0DE0">
        <w:rPr>
          <w:rFonts w:asciiTheme="minorHAnsi" w:hAnsiTheme="minorHAnsi" w:cs="Arial"/>
          <w:bCs/>
          <w:i/>
          <w:color w:val="auto"/>
          <w:sz w:val="24"/>
          <w:szCs w:val="24"/>
        </w:rPr>
        <w:t>Multimedia and Games Computing at University of Westminster</w:t>
      </w:r>
      <w:r w:rsidR="002D0DE0" w:rsidRPr="002D0DE0">
        <w:rPr>
          <w:rFonts w:asciiTheme="minorHAnsi" w:hAnsiTheme="minorHAnsi" w:cs="Arial"/>
          <w:bCs/>
          <w:color w:val="auto"/>
          <w:sz w:val="24"/>
          <w:szCs w:val="24"/>
        </w:rPr>
        <w:t xml:space="preserve">. </w:t>
      </w:r>
      <w:r w:rsidR="002D0DE0" w:rsidRPr="002D0DE0">
        <w:rPr>
          <w:rFonts w:asciiTheme="minorHAnsi" w:eastAsiaTheme="minorHAnsi" w:hAnsiTheme="minorHAnsi" w:cs="Arial"/>
          <w:color w:val="auto"/>
          <w:sz w:val="24"/>
          <w:szCs w:val="24"/>
          <w:shd w:val="clear" w:color="auto" w:fill="FFFFFF"/>
        </w:rPr>
        <w:t>Available at: </w:t>
      </w:r>
      <w:hyperlink r:id="rId81" w:history="1">
        <w:r w:rsidR="002D0DE0" w:rsidRPr="002D0DE0">
          <w:rPr>
            <w:rStyle w:val="Hyperlink"/>
            <w:rFonts w:asciiTheme="minorHAnsi" w:eastAsiaTheme="minorHAnsi" w:hAnsiTheme="minorHAnsi" w:cstheme="minorBidi"/>
            <w:color w:val="auto"/>
            <w:sz w:val="24"/>
            <w:szCs w:val="24"/>
            <w:u w:val="none"/>
          </w:rPr>
          <w:t>https://www.youtube.com/watch?v=BaauU5K_gBo</w:t>
        </w:r>
      </w:hyperlink>
      <w:r w:rsidR="002D0DE0" w:rsidRPr="002D0DE0">
        <w:rPr>
          <w:rFonts w:asciiTheme="minorHAnsi" w:eastAsiaTheme="minorHAnsi" w:hAnsiTheme="minorHAnsi" w:cstheme="minorBidi"/>
          <w:color w:val="auto"/>
          <w:sz w:val="24"/>
          <w:szCs w:val="24"/>
        </w:rPr>
        <w:t xml:space="preserve">  </w:t>
      </w:r>
      <w:r w:rsidR="002D0DE0" w:rsidRPr="002D0DE0">
        <w:rPr>
          <w:rFonts w:asciiTheme="minorHAnsi" w:eastAsiaTheme="minorHAnsi" w:hAnsiTheme="minorHAnsi" w:cs="Arial"/>
          <w:color w:val="auto"/>
          <w:sz w:val="24"/>
          <w:szCs w:val="24"/>
          <w:shd w:val="clear" w:color="auto" w:fill="FFFFFF"/>
        </w:rPr>
        <w:t>(Accessed: 28 November 2017).</w:t>
      </w:r>
    </w:p>
    <w:p w:rsidR="00D97083" w:rsidRPr="00D97083" w:rsidRDefault="00D97083" w:rsidP="00D97083"/>
    <w:p w:rsidR="00D97083" w:rsidRPr="00D97083" w:rsidRDefault="00D97083" w:rsidP="00D97083"/>
    <w:p w:rsidR="00934C27" w:rsidRDefault="00934C27"/>
    <w:sectPr w:rsidR="00934C27" w:rsidSect="00C079F8">
      <w:type w:val="continuous"/>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0567" w:rsidRDefault="00D00567" w:rsidP="00C6554A">
      <w:pPr>
        <w:spacing w:before="0" w:after="0" w:line="240" w:lineRule="auto"/>
      </w:pPr>
      <w:r>
        <w:separator/>
      </w:r>
    </w:p>
  </w:endnote>
  <w:endnote w:type="continuationSeparator" w:id="0">
    <w:p w:rsidR="00D00567" w:rsidRDefault="00D0056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567" w:rsidRDefault="00ED7C44">
    <w:pPr>
      <w:pStyle w:val="Footer"/>
    </w:pPr>
    <w:r>
      <w:t xml:space="preserve">Page </w:t>
    </w:r>
    <w:r>
      <w:fldChar w:fldCharType="begin"/>
    </w:r>
    <w:r>
      <w:instrText xml:space="preserve"> PAGE  \* Arabic  \* MERGEFORMAT </w:instrText>
    </w:r>
    <w:r>
      <w:fldChar w:fldCharType="separate"/>
    </w:r>
    <w:r w:rsidR="00D551D7">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0567" w:rsidRDefault="00D00567" w:rsidP="00C6554A">
      <w:pPr>
        <w:spacing w:before="0" w:after="0" w:line="240" w:lineRule="auto"/>
      </w:pPr>
      <w:r>
        <w:separator/>
      </w:r>
    </w:p>
  </w:footnote>
  <w:footnote w:type="continuationSeparator" w:id="0">
    <w:p w:rsidR="00D00567" w:rsidRDefault="00D0056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2B4A94"/>
    <w:multiLevelType w:val="hybridMultilevel"/>
    <w:tmpl w:val="CD5E1CB0"/>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attachedTemplate r:id="rId1"/>
  <w:defaultTabStop w:val="720"/>
  <w:characterSpacingControl w:val="doNotCompress"/>
  <w:hdrShapeDefaults>
    <o:shapedefaults v:ext="edit" spidmax="92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C27"/>
    <w:rsid w:val="000E3325"/>
    <w:rsid w:val="000F7EA4"/>
    <w:rsid w:val="00152E08"/>
    <w:rsid w:val="002554CD"/>
    <w:rsid w:val="00293B83"/>
    <w:rsid w:val="002B4294"/>
    <w:rsid w:val="002D0DE0"/>
    <w:rsid w:val="002D4CD0"/>
    <w:rsid w:val="002F66A7"/>
    <w:rsid w:val="00333D0D"/>
    <w:rsid w:val="00354257"/>
    <w:rsid w:val="003B0974"/>
    <w:rsid w:val="003B67B4"/>
    <w:rsid w:val="004001C8"/>
    <w:rsid w:val="00457BFF"/>
    <w:rsid w:val="004B199C"/>
    <w:rsid w:val="004C049F"/>
    <w:rsid w:val="004F0B52"/>
    <w:rsid w:val="005000E2"/>
    <w:rsid w:val="00543F5A"/>
    <w:rsid w:val="005D11BE"/>
    <w:rsid w:val="005D78D9"/>
    <w:rsid w:val="005F01F7"/>
    <w:rsid w:val="00626FEA"/>
    <w:rsid w:val="006A3CE7"/>
    <w:rsid w:val="006B06C4"/>
    <w:rsid w:val="006F0A92"/>
    <w:rsid w:val="006F42DB"/>
    <w:rsid w:val="00734F69"/>
    <w:rsid w:val="007577D5"/>
    <w:rsid w:val="007B06FB"/>
    <w:rsid w:val="00833A1D"/>
    <w:rsid w:val="00932EA9"/>
    <w:rsid w:val="00934C27"/>
    <w:rsid w:val="00A4368D"/>
    <w:rsid w:val="00B16A04"/>
    <w:rsid w:val="00BE471B"/>
    <w:rsid w:val="00BE79B3"/>
    <w:rsid w:val="00C079F8"/>
    <w:rsid w:val="00C579F8"/>
    <w:rsid w:val="00C6554A"/>
    <w:rsid w:val="00CE1CF3"/>
    <w:rsid w:val="00D00567"/>
    <w:rsid w:val="00D41889"/>
    <w:rsid w:val="00D551D7"/>
    <w:rsid w:val="00D97083"/>
    <w:rsid w:val="00ED7C44"/>
    <w:rsid w:val="00F62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3F1D30B0"/>
  <w15:chartTrackingRefBased/>
  <w15:docId w15:val="{8DE9BBFB-F536-4D93-A4CC-23133016A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qFormat/>
    <w:rsid w:val="00934C27"/>
    <w:pPr>
      <w:spacing w:after="120" w:line="240" w:lineRule="auto"/>
      <w:ind w:left="720"/>
      <w:contextualSpacing/>
      <w:jc w:val="both"/>
    </w:pPr>
    <w:rPr>
      <w:rFonts w:eastAsia="Times New Roman" w:cs="Times New Roman"/>
      <w:color w:val="auto"/>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2669501">
      <w:bodyDiv w:val="1"/>
      <w:marLeft w:val="0"/>
      <w:marRight w:val="0"/>
      <w:marTop w:val="0"/>
      <w:marBottom w:val="0"/>
      <w:divBdr>
        <w:top w:val="none" w:sz="0" w:space="0" w:color="auto"/>
        <w:left w:val="none" w:sz="0" w:space="0" w:color="auto"/>
        <w:bottom w:val="none" w:sz="0" w:space="0" w:color="auto"/>
        <w:right w:val="none" w:sz="0" w:space="0" w:color="auto"/>
      </w:divBdr>
    </w:div>
    <w:div w:id="194591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90.png"/><Relationship Id="rId63" Type="http://schemas.openxmlformats.org/officeDocument/2006/relationships/image" Target="media/image170.png"/><Relationship Id="rId68" Type="http://schemas.openxmlformats.org/officeDocument/2006/relationships/image" Target="media/image5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15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youtube.com/watch?v=BaauU5K_gB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100.png"/><Relationship Id="rId64" Type="http://schemas.openxmlformats.org/officeDocument/2006/relationships/image" Target="media/image18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80" Type="http://schemas.openxmlformats.org/officeDocument/2006/relationships/hyperlink" Target="https://www.youtube.com/channel/UCDDiSoWjjf2SMnFMftaD5v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80.png"/><Relationship Id="rId62" Type="http://schemas.openxmlformats.org/officeDocument/2006/relationships/image" Target="media/image160.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1567187\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C08A1-72E3-4CD2-AA73-AEA6EAB0A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18</Pages>
  <Words>2586</Words>
  <Characters>14742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Services</dc:creator>
  <cp:keywords/>
  <dc:description/>
  <cp:lastModifiedBy>Information Services</cp:lastModifiedBy>
  <cp:revision>2</cp:revision>
  <dcterms:created xsi:type="dcterms:W3CDTF">2017-12-01T19:15:00Z</dcterms:created>
  <dcterms:modified xsi:type="dcterms:W3CDTF">2017-12-01T19:15:00Z</dcterms:modified>
</cp:coreProperties>
</file>