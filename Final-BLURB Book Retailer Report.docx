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6554A" w:rsidRPr="008B5277" w:rsidRDefault="00934C27" w:rsidP="00C6554A">
      <w:pPr>
        <w:pStyle w:val="Photo"/>
      </w:pPr>
      <w:bookmarkStart w:id="0" w:name="_Toc321147149"/>
      <w:bookmarkStart w:id="1" w:name="_Toc318188227"/>
      <w:bookmarkStart w:id="2" w:name="_Toc318188327"/>
      <w:bookmarkStart w:id="3" w:name="_Toc318189312"/>
      <w:bookmarkStart w:id="4" w:name="_Toc321147011"/>
      <w:r>
        <w:rPr>
          <w:noProof/>
          <w:lang w:val="en-GB" w:eastAsia="en-GB"/>
        </w:rPr>
        <w:drawing>
          <wp:inline distT="0" distB="0" distL="0" distR="0">
            <wp:extent cx="4152900" cy="5734050"/>
            <wp:effectExtent l="0" t="0" r="0" b="0"/>
            <wp:docPr id="1" name="Picture 1" descr="C:\Users\Calvin\AppData\Local\Microsoft\Windows\INetCache\Content.Word\1. app_open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alvin\AppData\Local\Microsoft\Windows\INetCache\Content.Word\1. app_opening.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152900" cy="5734050"/>
                    </a:xfrm>
                    <a:prstGeom prst="rect">
                      <a:avLst/>
                    </a:prstGeom>
                    <a:noFill/>
                    <a:ln>
                      <a:noFill/>
                    </a:ln>
                  </pic:spPr>
                </pic:pic>
              </a:graphicData>
            </a:graphic>
          </wp:inline>
        </w:drawing>
      </w:r>
    </w:p>
    <w:bookmarkEnd w:id="0"/>
    <w:bookmarkEnd w:id="1"/>
    <w:bookmarkEnd w:id="2"/>
    <w:bookmarkEnd w:id="3"/>
    <w:bookmarkEnd w:id="4"/>
    <w:p w:rsidR="00C6554A" w:rsidRDefault="00934C27" w:rsidP="00C6554A">
      <w:pPr>
        <w:pStyle w:val="Title"/>
      </w:pPr>
      <w:r>
        <w:t>BLURP Book Retailer Report</w:t>
      </w:r>
    </w:p>
    <w:p w:rsidR="00C6554A" w:rsidRPr="00D5413C" w:rsidRDefault="00934C27" w:rsidP="00C6554A">
      <w:pPr>
        <w:pStyle w:val="Subtitle"/>
      </w:pPr>
      <w:r>
        <w:t>Coursework 2</w:t>
      </w:r>
    </w:p>
    <w:p w:rsidR="00C6554A" w:rsidRDefault="00934C27" w:rsidP="00C6554A">
      <w:pPr>
        <w:pStyle w:val="ContactInfo"/>
      </w:pPr>
      <w:r>
        <w:t>Group 5 | Mobile User Experience|</w:t>
      </w:r>
      <w:r w:rsidRPr="00D5413C">
        <w:t xml:space="preserve"> </w:t>
      </w:r>
      <w:r>
        <w:t>11/12/2017</w:t>
      </w:r>
      <w:r w:rsidR="00C6554A">
        <w:br w:type="page"/>
      </w:r>
    </w:p>
    <w:p w:rsidR="005F01F7" w:rsidRDefault="005F01F7" w:rsidP="00C6554A">
      <w:pPr>
        <w:pStyle w:val="Heading1"/>
      </w:pPr>
      <w:r>
        <w:lastRenderedPageBreak/>
        <w:t>Introduction</w:t>
      </w:r>
    </w:p>
    <w:p w:rsidR="005F01F7" w:rsidRPr="005F01F7" w:rsidRDefault="005F01F7" w:rsidP="005F01F7"/>
    <w:p w:rsidR="005F01F7" w:rsidRDefault="005F01F7" w:rsidP="005F01F7">
      <w:r>
        <w:t xml:space="preserve">Group 5 was consisted of 4 members as follows: Calvin Keesoony (Student 1, iPhone portrait orientation), Sam Collins (Student 2, iPhone landscape orientation), Haresh Vekryia (Student 3, iPad portrait orientation) and Madalina Voiniciuc (student 4, iPad landscape orientation). </w:t>
      </w:r>
    </w:p>
    <w:p w:rsidR="005F01F7" w:rsidRDefault="005F01F7" w:rsidP="005F01F7">
      <w:r>
        <w:t>We chose to design and implement the second concept, Book retailer Web App, as we considered it would be more challenging to develop an education related program than a fashion one. Also, after listening to some discussions within the class, we observed that most of our colleagues tend to embrace the other approach of the project so we thought it would be a good opportunity to come forward.</w:t>
      </w:r>
    </w:p>
    <w:p w:rsidR="002F66A7" w:rsidRDefault="002F66A7" w:rsidP="005F01F7">
      <w:r>
        <w:t>From the beginning we tried to establish a regularity as regards our group meetings in order to bring together our work even if each of us tried to concentrate to finish our parts and always be in time with the schedule we set.</w:t>
      </w:r>
    </w:p>
    <w:p w:rsidR="005F01F7" w:rsidRDefault="002F66A7" w:rsidP="005F01F7">
      <w:r>
        <w:t>After we received the feedback for the first coursework we decided to take into consideration the suggestions so we end up having a quite different website to the one we made prototypes for.</w:t>
      </w:r>
    </w:p>
    <w:p w:rsidR="00BE79B3" w:rsidRDefault="00BE79B3" w:rsidP="005F01F7">
      <w:r>
        <w:t xml:space="preserve">As regards the differences between iPhone and iPad, there are a few important ones, for example, we decided to add icons on the list of items (Stores, Events, Team Members) when the website is opened in </w:t>
      </w:r>
      <w:r w:rsidRPr="00122E32">
        <w:t xml:space="preserve">iPad while in the iPhone device we tried to make it less crowded as there was already a lot of content to display. In the matter of orientations, the differences between iPad portrait and iPad landscape are almost </w:t>
      </w:r>
      <w:r w:rsidR="00626FEA" w:rsidRPr="00122E32">
        <w:rPr>
          <w:color w:val="auto"/>
        </w:rPr>
        <w:t>un</w:t>
      </w:r>
      <w:r w:rsidRPr="00122E32">
        <w:rPr>
          <w:color w:val="auto"/>
        </w:rPr>
        <w:t>noticeable</w:t>
      </w:r>
      <w:r w:rsidRPr="00122E32">
        <w:t xml:space="preserve"> </w:t>
      </w:r>
      <w:r w:rsidR="00D97083" w:rsidRPr="00122E32">
        <w:t>because we tried to have a sequence of the steps while doing a task on the website so that the user would not feel any discrepancy of the design unless the size of the screen is changed considerably.</w:t>
      </w:r>
      <w:r w:rsidR="00626FEA" w:rsidRPr="00122E32">
        <w:t xml:space="preserve"> Overall in our designs across both iPad and iPhone we wanted to keep the structure and how we formatted both designs universally the same, so our implementations for our pages share a lot of similarities amongst them regarding the CSS implemented.</w:t>
      </w:r>
    </w:p>
    <w:p w:rsidR="00BE79B3" w:rsidRDefault="00BE79B3" w:rsidP="005F01F7"/>
    <w:p w:rsidR="00BE79B3" w:rsidRDefault="00BE79B3" w:rsidP="005F01F7"/>
    <w:p w:rsidR="002F66A7" w:rsidRPr="005F01F7" w:rsidRDefault="000F7EA4" w:rsidP="005F01F7">
      <w:r w:rsidRPr="00BE79B3">
        <w:rPr>
          <w:noProof/>
          <w:lang w:val="en-GB" w:eastAsia="en-GB"/>
        </w:rPr>
        <w:lastRenderedPageBreak/>
        <mc:AlternateContent>
          <mc:Choice Requires="wps">
            <w:drawing>
              <wp:anchor distT="45720" distB="45720" distL="114300" distR="114300" simplePos="0" relativeHeight="251659264" behindDoc="0" locked="0" layoutInCell="1" allowOverlap="1" wp14:anchorId="43FE570F" wp14:editId="0F5EAE26">
                <wp:simplePos x="0" y="0"/>
                <wp:positionH relativeFrom="column">
                  <wp:posOffset>2787015</wp:posOffset>
                </wp:positionH>
                <wp:positionV relativeFrom="paragraph">
                  <wp:posOffset>3829050</wp:posOffset>
                </wp:positionV>
                <wp:extent cx="1838325" cy="579755"/>
                <wp:effectExtent l="0" t="0" r="28575" b="10795"/>
                <wp:wrapSquare wrapText="bothSides"/>
                <wp:docPr id="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38325" cy="579755"/>
                        </a:xfrm>
                        <a:prstGeom prst="rect">
                          <a:avLst/>
                        </a:prstGeom>
                        <a:solidFill>
                          <a:srgbClr val="FFFFFF"/>
                        </a:solidFill>
                        <a:ln w="9525">
                          <a:solidFill>
                            <a:srgbClr val="000000"/>
                          </a:solidFill>
                          <a:miter lim="800000"/>
                          <a:headEnd/>
                          <a:tailEnd/>
                        </a:ln>
                      </wps:spPr>
                      <wps:txbx>
                        <w:txbxContent>
                          <w:p w:rsidR="00BE79B3" w:rsidRDefault="00BE79B3" w:rsidP="00BE79B3">
                            <w:r>
                              <w:t>The Home page on iPhone portrait (Implemented)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shapetype w14:anchorId="43FE570F" id="_x0000_t202" coordsize="21600,21600" o:spt="202" path="m,l,21600r21600,l21600,xe">
                <v:stroke joinstyle="miter"/>
                <v:path gradientshapeok="t" o:connecttype="rect"/>
              </v:shapetype>
              <v:shape id="Text Box 2" o:spid="_x0000_s1026" type="#_x0000_t202" style="position:absolute;margin-left:219.45pt;margin-top:301.5pt;width:144.75pt;height:45.65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">
                <v:textbox>
                  <w:txbxContent>
                    <w:p w:rsidR="00BE79B3" w:rsidRDefault="00BE79B3" w:rsidP="00BE79B3">
                      <w:r>
                        <w:t>The Home page on iPhone portrait (Implemented)</w:t>
                      </w:r>
                    </w:p>
                  </w:txbxContent>
                </v:textbox>
                <w10:wrap type="square"/>
              </v:shape>
            </w:pict>
          </mc:Fallback>
        </mc:AlternateContent>
      </w:r>
      <w:r w:rsidR="00932EA9">
        <w:rPr>
          <w:noProof/>
          <w:lang w:val="en-GB" w:eastAsia="en-GB"/>
        </w:rPr>
        <mc:AlternateContent>
          <mc:Choice Requires="wps">
            <w:drawing>
              <wp:anchor distT="45720" distB="45720" distL="114300" distR="114300" simplePos="0" relativeHeight="251657216" behindDoc="0" locked="0" layoutInCell="1" allowOverlap="1">
                <wp:simplePos x="0" y="0"/>
                <wp:positionH relativeFrom="column">
                  <wp:posOffset>391795</wp:posOffset>
                </wp:positionH>
                <wp:positionV relativeFrom="paragraph">
                  <wp:posOffset>3870325</wp:posOffset>
                </wp:positionV>
                <wp:extent cx="1849120" cy="586740"/>
                <wp:effectExtent l="0" t="0" r="17780" b="2286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49120" cy="586740"/>
                        </a:xfrm>
                        <a:prstGeom prst="rect">
                          <a:avLst/>
                        </a:prstGeom>
                        <a:solidFill>
                          <a:srgbClr val="FFFFFF"/>
                        </a:solidFill>
                        <a:ln w="9525">
                          <a:solidFill>
                            <a:srgbClr val="000000"/>
                          </a:solidFill>
                          <a:miter lim="800000"/>
                          <a:headEnd/>
                          <a:tailEnd/>
                        </a:ln>
                      </wps:spPr>
                      <wps:txbx>
                        <w:txbxContent>
                          <w:p w:rsidR="00BE79B3" w:rsidRDefault="00BE79B3">
                            <w:r>
                              <w:t>The Home page on iPhone portrait (Prototype)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shape id="_x0000_s1027" type="#_x0000_t202" style="position:absolute;margin-left:30.85pt;margin-top:304.75pt;width:145.6pt;height:46.2pt;z-index:2516572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">
                <v:textbox>
                  <w:txbxContent>
                    <w:p w:rsidR="00BE79B3" w:rsidRDefault="00BE79B3">
                      <w:r>
                        <w:t>The Home page on iPhone portrait (Prototype)</w:t>
                      </w:r>
                    </w:p>
                  </w:txbxContent>
                </v:textbox>
                <w10:wrap type="square"/>
              </v:shape>
            </w:pict>
          </mc:Fallback>
        </mc:AlternateContent>
      </w:r>
      <w:r w:rsidR="002F66A7">
        <w:rPr>
          <w:noProof/>
          <w:lang w:val="en-GB" w:eastAsia="en-GB"/>
        </w:rPr>
        <w:drawing>
          <wp:inline distT="0" distB="0" distL="0" distR="0">
            <wp:extent cx="2657475" cy="3731665"/>
            <wp:effectExtent l="0" t="0" r="0" b="2540"/>
            <wp:docPr id="4" name="Picture 4" descr="C:\Users\Calvin\AppData\Local\Microsoft\Windows\INetCache\Content.Word\2. 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alvin\AppData\Local\Microsoft\Windows\INetCache\Content.Word\2. home.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682809" cy="3767240"/>
                    </a:xfrm>
                    <a:prstGeom prst="rect">
                      <a:avLst/>
                    </a:prstGeom>
                    <a:noFill/>
                    <a:ln>
                      <a:noFill/>
                    </a:ln>
                  </pic:spPr>
                </pic:pic>
              </a:graphicData>
            </a:graphic>
          </wp:inline>
        </w:drawing>
      </w:r>
      <w:r w:rsidR="002F66A7">
        <w:rPr>
          <w:noProof/>
          <w:lang w:val="en-GB" w:eastAsia="en-GB"/>
        </w:rPr>
        <w:drawing>
          <wp:inline distT="0" distB="0" distL="0" distR="0">
            <wp:extent cx="2105025" cy="373439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ntitled.png"/>
                    <pic:cNvPicPr/>
                  </pic:nvPicPr>
                  <pic:blipFill>
                    <a:blip r:embed="rId10">
                      <a:extLst>
                        <a:ext uri="{28A0092B-C50C-407E-A947-70E740481C1C}">
                          <a14:useLocalDpi xmlns:a14="http://schemas.microsoft.com/office/drawing/2010/main" val="0"/>
                        </a:ext>
                      </a:extLst>
                    </a:blip>
                    <a:stretch>
                      <a:fillRect/>
                    </a:stretch>
                  </pic:blipFill>
                  <pic:spPr>
                    <a:xfrm>
                      <a:off x="0" y="0"/>
                      <a:ext cx="2117044" cy="3755716"/>
                    </a:xfrm>
                    <a:prstGeom prst="rect">
                      <a:avLst/>
                    </a:prstGeom>
                  </pic:spPr>
                </pic:pic>
              </a:graphicData>
            </a:graphic>
          </wp:inline>
        </w:drawing>
      </w:r>
    </w:p>
    <w:p w:rsidR="00BE79B3" w:rsidRDefault="00BE79B3" w:rsidP="00C6554A">
      <w:pPr>
        <w:pStyle w:val="Heading1"/>
      </w:pPr>
    </w:p>
    <w:p w:rsidR="00BE79B3" w:rsidRDefault="00BE79B3" w:rsidP="00C6554A">
      <w:pPr>
        <w:pStyle w:val="Heading1"/>
      </w:pPr>
    </w:p>
    <w:p w:rsidR="00BE79B3" w:rsidRDefault="00BE79B3" w:rsidP="00C6554A">
      <w:pPr>
        <w:pStyle w:val="Heading1"/>
      </w:pPr>
    </w:p>
    <w:p w:rsidR="00BE79B3" w:rsidRDefault="00BE79B3" w:rsidP="00C6554A">
      <w:pPr>
        <w:pStyle w:val="Heading1"/>
      </w:pPr>
    </w:p>
    <w:p w:rsidR="00BE79B3" w:rsidRDefault="00BE79B3" w:rsidP="00C6554A">
      <w:pPr>
        <w:pStyle w:val="Heading1"/>
      </w:pPr>
    </w:p>
    <w:p w:rsidR="00BE79B3" w:rsidRDefault="00BE79B3" w:rsidP="00C6554A">
      <w:pPr>
        <w:pStyle w:val="Heading1"/>
      </w:pPr>
    </w:p>
    <w:p w:rsidR="00C6554A" w:rsidRDefault="00934C27" w:rsidP="00C6554A">
      <w:pPr>
        <w:pStyle w:val="Heading1"/>
      </w:pPr>
      <w:r>
        <w:t>Group_5_Student_1_iPhone</w:t>
      </w:r>
    </w:p>
    <w:p w:rsidR="00122E32" w:rsidRDefault="00122E32" w:rsidP="00122E32">
      <w:r>
        <w:t>I was responsible for: intro page, points of interest’s list, providing information about each poi, implementing google maps for the poi’s, favourites list for poi, booking form, and template creation for iPhone portrait.</w:t>
      </w:r>
    </w:p>
    <w:p w:rsidR="00122E32" w:rsidRDefault="00122E32" w:rsidP="00122E32">
      <w:pPr>
        <w:rPr>
          <w:b/>
          <w:noProof/>
          <w:lang w:val="en-GB" w:eastAsia="en-GB"/>
        </w:rPr>
      </w:pPr>
      <w:r>
        <w:rPr>
          <w:noProof/>
          <w:lang w:val="en-GB" w:eastAsia="en-GB"/>
        </w:rPr>
        <w:lastRenderedPageBreak/>
        <mc:AlternateContent>
          <mc:Choice Requires="wpg">
            <w:drawing>
              <wp:anchor distT="0" distB="0" distL="114300" distR="114300" simplePos="0" relativeHeight="251682816" behindDoc="0" locked="0" layoutInCell="1" allowOverlap="1">
                <wp:simplePos x="0" y="0"/>
                <wp:positionH relativeFrom="margin">
                  <wp:align>center</wp:align>
                </wp:positionH>
                <wp:positionV relativeFrom="paragraph">
                  <wp:posOffset>12700</wp:posOffset>
                </wp:positionV>
                <wp:extent cx="3561715" cy="3429000"/>
                <wp:effectExtent l="0" t="0" r="635" b="0"/>
                <wp:wrapSquare wrapText="bothSides"/>
                <wp:docPr id="30" name="Group 30"/>
                <wp:cNvGraphicFramePr/>
                <a:graphic xmlns:a="http://schemas.openxmlformats.org/drawingml/2006/main">
                  <a:graphicData uri="http://schemas.microsoft.com/office/word/2010/wordprocessingGroup">
                    <wpg:wgp>
                      <wpg:cNvGrpSpPr/>
                      <wpg:grpSpPr>
                        <a:xfrm>
                          <a:off x="0" y="0"/>
                          <a:ext cx="3561715" cy="3429000"/>
                          <a:chOff x="0" y="0"/>
                          <a:chExt cx="3561715" cy="3429000"/>
                        </a:xfrm>
                      </wpg:grpSpPr>
                      <pic:pic xmlns:pic="http://schemas.openxmlformats.org/drawingml/2006/picture">
                        <pic:nvPicPr>
                          <pic:cNvPr id="52" name="Picture 52"/>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1876425" y="0"/>
                            <a:ext cx="1685290" cy="3429000"/>
                          </a:xfrm>
                          <a:prstGeom prst="rect">
                            <a:avLst/>
                          </a:prstGeom>
                        </pic:spPr>
                      </pic:pic>
                      <pic:pic xmlns:pic="http://schemas.openxmlformats.org/drawingml/2006/picture">
                        <pic:nvPicPr>
                          <pic:cNvPr id="53" name="Picture 53"/>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1671320" cy="3419475"/>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12F6516E" id="Group 30" o:spid="_x0000_s1026" style="position:absolute;margin-left:0;margin-top:1pt;width:280.45pt;height:270pt;z-index:251682816;mso-position-horizontal:center;mso-position-horizontal-relative:margin" coordsize="35617,342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wAA////AP7+/gABAQEA5+bmAHl5eQC5ubkAGRkZ+qurqxIlJyb1AAAAAAAAAAAAAAAAAAAAAAAA&#10;AAAAAAAAAAAAAAAAAAAAAAAAAAAAAAAAAAAAAAAAAAAAAAAAAAAAAAAAAgAAAAAAAAAAAAAAAAAA&#10;AAAAAAAAAAAAAAAAAAAAAAAAAAAAAAAAAAAAAAAAAAAAAAAAAAAAAAAAAAAAAI+Pj3MkJCT/6urq&#10;H6ioqACrq6sAJSUlAAICAgACAgI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9/PwAAAAAAAEBAQAWFxcAm5ubAL6+vgAUFBQGRkZG9HVyc5oAAAAAAAAAAAAAAAAAAAAAAAAA&#10;AAAAAAAAAAAAAAAAAAAAAAAAAAAAAAAAAAAAAAAAAAAAAAAAAAAAAAAB////AAAAAAAAAAAAAAAA&#10;AAAAAAAAAAAAAAAAAAAAAAAAAAAAAAAAAAAAAAAAAAAAAAAAAAAAAABXV1e/wsLCQGpqagBsbGwA&#10;Dw8PAAEBAQD///8AAgICAP39/QADAwM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v7+&#10;AAEBAQD///8A/v7+AAEBAQD9/f0ABQUFAPb29gClpaUAjYuMACAgINmQkJA5KSsq7wAAAAAAAAAA&#10;AAAAAAAAAAAAAAAAAAAAAAAAAAAAAAAAAAAAAAAAAAAAAAAAAAAAAAH///8AAAAAAAAAAAAAAAAA&#10;AAAAAAAAAAAAAAAAAAAAAAAAAAAAAAAAAAAAAAAAAADPz88ZbW1tzfHx8ROQkJAGPj4+AP7+/gAE&#10;BAQAAQEBAP///wACAgIA/v7+AAMDA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v4A&#10;////AAMDAwD///8A////AAEBAQD///8A/Pz8AAICAgDS0NEAcXFxAPPz8/iKioo+REZFywAAAAAA&#10;AAAAAAAAAAAAAAAAAAAAAAAAAAAAAAAAAAAAAAAAAAAAAAAAAAAAAgAAAAAAAAAAAAAAAAAAAAAA&#10;AAAAAAAAAAAAAAAAAAAAAAAAAAAAAAAAAAAAvb29MmFhYd4GBgYZs7OzBkNDQwAFBQUABwcHAAMD&#10;AwACAgIAAwMDAAEBAQADAwM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ICAgAD&#10;AwMAAAAAAAEBAQACAgIAAQEBAAICAgAGBgYABAQEACwuLQCmqKcAJScmCGZmZsqqqKlOAAAAAAAA&#10;AAAAAAAAAAAAAAAAAAAAAAAAAAAAAAAAAAAAAAAAAAAAAAAAAAACAAAAAAAAAAAAAAAAAAAAAAAA&#10;AAAAAAAAAAAAAAAAAAAAAAAAAAAAALy8vDJra2vNIiIiCKurqwAeHh4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BYWFgChoaEASUtKAHp6erGsqqtMAAAA&#10;AAAAAAAAAAAAAAAAAAAAAAAAAAAAAAAAAAAAAAAAAAAAAAAAAAH///8AAAAAAAAAAAAAAAAAAAAA&#10;AAAAAAAAAAAAAAAAAAAAAADR0dEWWlpa5iQkJAOrq6sA/f39AAgICAABAQE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AAAAAAAA&#10;AAAAAAAAAAAAAAAAAAAAAAAAAAAAAAAAAAAAAAD9/v0AAwECAP39/QD9/f0AdHJzALCwsACgn582&#10;Q0ZFywAAAAAAAAAAAAAAAAAAAAAAAAAAAAAAAAAAAAAAAAAAAf///wAAAAAAAAAAAAAAAAAAAAAA&#10;AAAAAAAAAAAAAAAAAAAAACsrK/wWFhYDt7e3AAICAgAGBgY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P8AAAAAAAAA&#10;AAAAAAAAAAAAAAAAAAAAAAAAAAAAAAAAAAAAAP3+/QD9/P0ABQQEAAEBAQD//v8AXFtbAMbExACz&#10;tbUXLS8u6gAAAAAAAAAAAAAAAAAAAAAAAAAAAAAAAAAAAAAB////AAAAAAAAAAAAAAAAAAAAAAAA&#10;AAAAAAAAAAAAAAAmJib/EhIS7LS0tBQUFBQAAAAAAP///wABAQE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P8AAAAAAAAAAAAAAAAAAAAAAAAAAAAAAAAAAAAAAAAAAAAAAAE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P///wD5+fkAVVVVAN7c&#10;3QCvsLAMJicm9QAAAAAAAAAAAAAAAAAAAAAAAAAAAAAAAAIAAAAAAAAAAAAAAAAAAAAAAAAAAAAA&#10;AAAAAAAAXFxcufb29gCkpKQUFBQUAAAAAAAAAAAAAQEB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f39AAgICACjo6MACgwL&#10;AG1sbM0AAAAAAAAAAAAAAAAAAAAAAAAAAAAAAAAAAAAAAgAAAAAAAAAAAAAAAAAAAAAAAAAAAAAA&#10;AKenp1HCwsJGlZWVABsbG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BAAAAAQAAAAEAAAABAAAAAQAAAAEAAAABAAAAAQAAAAE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DAwMAAAAAAAkJCQCVlZUA&#10;3+DgJ4SCg4QAAAAAAAAAAAAAAAAAAAAAAAAAAAAAAAAB////AAAAAAAAAAAAAAAAAAAAAADd29wI&#10;T1FQ9Dk5OQOVlZUABgYGAP///wABAQE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Pz8/AD///8ABQUFAPz8/ACJ&#10;iIkAnZycAKmpqSM1NzbeAAAAAAAAAAAAAAAAAAAAAAH///8AAAAAAAAAAAAAAAAAAAAAAHBub6C8&#10;vr1fxsbGAA4ODgD5+fkABwcH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P7+/gACAgIA////AAAAAAABAQEA////AAAAAAABAQEA////AP7+/gADAwMA&#10;////AAEBAQ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P7+/gAAAAAAAAAAAPn4&#10;+ABQT1AABwcH0LK0szEAAAAAAAAAAAAAAAAAAAAAAgAAAAAAAAAAAAAAAAAAAADDwcItsbGxX3Fx&#10;cQANDQ0A////AAcHB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8A//7/AP38/AAAAAAA/Pz8APz8/AAA//8AAQABAP7+/gD+/v4AAwMDAPb29gD+&#10;/v4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gICAAICAgACAgIACAgJ&#10;AHl5eQDQ0NAwn52eXwAAAAAAAAAAAAAAAAAAAAAB////AAAAAAAAAAAAAAAAAFtZWrzp6elDuLq5&#10;AAEBAQADAwM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P/+/wD+/f0AAwQEAP79/QD9/f0A////APz8/AAFBQUABAUFAPf49wAICAgA////APr6&#10;+gAJCQk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f4A&#10;AQEBAGVkZADT09PvycvKEgAAAAAAAAAAAAAAAAIAAAAAAAAAAAAAAADMzMwcwMDAQ2doaAADAwMA&#10;AgICAP39/Q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QEAAAIDAwD//v4AAAAAALm5uQBDQ0MALCwsADMzMwCTkpIAAgICAP39/QADAwMACQkJ&#10;AP///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P7+/QD9&#10;/f0Ab29vAObm5hG0srNAAAAAAAAAAAAAAAAAAf///wAAAAAAAAAAAFhYWL/m5OVAvL29AAUGBQAA&#10;AAAAAQEBAPz8/AADAwMAAQEB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f0AAQECAPTz8wBiYmIAy8vLACUlJQBAQEAA0tLSAMjIyAAYGRgApKWlACMjIwD+/v4A&#10;BAQE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QEBAOvr6wCdnZ0AYmJiADo6OgACAgIABQYGAP39/QAnJiYAiIqKANTU1ADa2dkAAQEBAP//&#10;/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P///wABAQEA&#10;AgICADAwMAAJCQkAnp2digAAAAAAAAAAAgAAAAAAAAAAtbW1Zzs7OwAbGxsAAwMD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v0A4uLiAPv7+wBQUFAAAwQEAP79/QD9/PwAAQICAAIDAwAxMDAACQkJALa2tgD//v4AAQEB&#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P///wAB&#10;AQEABwcHAGJiYgCzs7NfAAAAAAAAAAACAAAAAAAAAADh4eEiVFRUAP39/Q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MDBAD9/f0A////AAgICAAA//8AAAEBAAEBAQAAAAAA////APr6+gD5+fkAERERAAABAQ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CAgIAAAAAAPz8&#10;/AABAQEAXFxcAPv7+wDPzc4cAAAAAAIAAAAAp6enUfj4+AArKysAAAAAAAEBAQ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CEhIQAFBQUAn5+fAP///wACAQEAAgICAAD//wD///8A1dXVAPX19QA5OTkAAQEBAP///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CAgIABAQE&#10;AAMDAwAZGRkAAwMDALe3t2UAAAAAAgAAAACxsbFuICAgABoaGgAEBAQA/f39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QEADw8PAGpqagChoaEAw8PDAPv7+wD+/v4AAAEBANDPzwB0dHQALS0tACcoKAD+/v4AAQAB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UEBAAtLS0AvLy8XwAAAAAEAAAAANfX1zhFRUUABQUFAP7+/gADAwM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EA&#10;AQACAwMAcHBwAMfHxwBOTk4AJycnADExMQDd3d0A0tLSACcnJwC2trYAAAAAAP/+/gAAAgEAAAAB&#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EBAEpKSgCDg4MfAAAAAAIAAAAA+Pj4CDc3NwABAQEAAQEBAP7+/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10;AAEBAQAAAAAAqKioALW2tgAhISEA0dHRAAMDAwCOjo4AuLi4AAUGBgAA//8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OTk5AAQEBADW1dYRBAAAAAD19PUAJiQlAP/+/wD//v8AAQEB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AAAA&#10;BAUEAP8DAgAAAAEAPD08ADs7OwD8/PwABAQDAAECAgAA/wAAAQIBAP/+/gAEBgU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pKSkABAQEAOzr6xwE2dfYDv79/QAPEBAAAQAAAAIBAQAAAQE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EBAQAA&#10;AAAAAQICAAAAAAAAAAAAAQMBAAYDBgAAAAAAAAAAAAABAAAAAAAAAQIC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YHBwAJCQkA6enpIQLj4+MnAQEBAAoJCQD///8AAQICAAD//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gICADm5uYlAvHx8RcAAAAAAwMDAAABAQAA//8AAAEB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8AAgICAPPz8xEC+fn5CP39/QAGBgYAAQAAAP7+/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BAQACAgIA+Pj4CwL39/cOAgICAAABAQAAAAAAAgIC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7+AAICAgD8/PwGAgAAAAAAAAAAAAAAAAAAAAAAAAAAAP//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CAAAAAAAAAAAAAAAAAAAAAAAAAAAAAQE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I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B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E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QAAAAAAAAAAAAAAAAAAAAAAAAAAAD//wAAAAE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BAAAAAAAAAAAAAAAAAAAAAAAAAAAAAEB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EAAAAAAAAAAAAAAAAAAAAAAAAAAAB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IAAAAAAAAAAAAAAAAAAAAAAAAAAP8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gAAAAAAAAAAAAAAAAAAAAAAAAAAAP//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&#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CAAAAAAAAAAAAAAAAAAAAAAAAAAAAAQE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QAAAAAAAAAAAAAAAAAAAAAAAAAAAE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BAAAAAAAAAAAAAAAAAAAAAAAAAAA/wAAAAE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E&#10;AAAAAAAAAAAAAAAAAAAAAAAAAAAA//8AAAAB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QA&#10;AAAAAAAAAAAAAAAAAAAAAAAAAAABAQ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B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E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BAAAAAAAAAAAAAAAAAAAAAAAAAAAAP//AAAAAQ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QEBAAYGBgAhISEAIyMjAPv7+wAGBgYA/v7+AP///wAHBwc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E&#10;AAAAAAAAAAAAAAAAAAAAAAAAAAAAAQE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I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8AAgICAAEBAQD9/f0AAQEBAP///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BAAA&#10;AAAAAAAAAAAAAAAAAAAAAAAAAQ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CAAAA&#10;AAAAAAAAAAAAAAAAAAAAAAD/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IAAAAA&#10;AAAAAAAAAAAAAAAAAAAAAAD//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gAAAAAA&#10;AAAAAAAAAAAAAAAAAAAAAAEB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CAAAAAAAA&#10;AAAAAAAAAAAAAAAAAAAB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IAAAAAAAAA&#10;AAAAAAAAAAAAAAAAAP8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gAAAAAAAAAA&#10;AAAAAAAAAAAAAAAAAP//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CAAAAAAAAAAAA&#10;AAAAAAAAAAAAAAAAAQE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I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CAAAAAAAAAAAAAAAA&#10;AAAAAAAAAAAA//8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IAAAAAAAAAAAAAAAAA&#10;AAAAAAAAAAABAQ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C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IAAAAAAAAAAAAAAAAAAAAA&#10;AAAAAAD//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CAAAAAAAAAAAAAAAAAAAAAAAA&#10;AAAAAQE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IAAAAAAAAAAAAAAAAAAAAAAAAA&#10;AAE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gAAAAAAAAAAAAAAAAAAAAAAAAAA&#10;/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CAAAAAAAAAAAAAAAAAAAAAAAAAAAA&#10;//8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IAAAAAAAAAAAAAAAAAAAAAAAAAAAAB&#10;AQ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gAAAAAAAAAAAAAAAAAAAAAAAAAAAQ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CAAAAAAAAAAAAAAAAAAAAAAAAAAD/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ID/f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gAAAAAAAAAAAAAAAAAAAAAAAAAA&#10;AP//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CAAAAAAAAAAAAAAAAAAAAAAAAAAAA&#10;AQE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Pv8+wAFBgYA////&#10;AP7+/gD8/PwACwsLAPz8/AAEBAQA/Pz8AAQEBAAAAAAAAAAAAAAAAAAAAAAAAAAAAAAAAAAAAAAA&#10;AAAAAAAAAAAAAAAAAAAAAAAAAAAAAAAAAAAAAAAAAAAEAAAAAAAAAAAAAAAAAAAAAAAAAAAA//8A&#10;AAABAAAAAAAAAAAAAAAAAAAAAAAAAAAAAAAAAAAAAAAAAAAAAAAAAAAAAAAAAAAAAAAAAPr5+QA0&#10;NDQA7u7uAPYnTQ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CsfVYAR0dHAPr6+gAFBQUAAAAAAAAAAAAAAAAAAAAAAAAAAAAAAAAAAAAAAAAAAAAA&#10;AAAAAAAAAAAAAAAAAAAAAAAAAAAAAAAAAAAAAAAAAAIAAAAAAAAAAAAAAAAAAAAAAAAAAAABAQAA&#10;AAAAAAAAAAAAAAAAAAAAAAAAAAAAAAAAAAAAAAAAAAAAAAAAAAAAAAAAAAAAAAAAAAAAAwMDAPv7&#10;+wBoaGg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sLCwD8/PwABAQEAP///wAAAAAAAAAAAAAAAAAAAAAAAAAAAAAAAAAAAAAAAAAAAAAA&#10;AAAAAAAAAAAAAAAAAAAAAAAAAAAAAAAAAAAAAAAAAgAAAAAAAAAAAAAAAAAAAAAAAAAAAAAAAAAA&#10;AAAAAAAAAAAAAAAAAAAAAAAAAAAAAAAAAAAAAAAAAAAAAAAAAAAAAAAAAAAAAAAAAAAEBQUAAQEB&#10;ABMTE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BQUFAAEBAQD9/f0AAAAAAAAAAAAAAAAAAAAAAAAAAAAAAAAAAAAAAAAAAAAAAAAAAAAA&#10;AAAAAAAAAAAAAAAAAAAAAAAAAAAAAAAAAAAAAAAEAAAAAAAAAAAAAAAAAAAAAAAAAAAAAAAAAAAA&#10;AAAAAAAAAAAAAAAAAAAAAAAAAAAAAAAAAAAAAAAAAAAAAAAAAAAAAAAAAAAAAAAAAP/+/gABAQEA&#10;AQEB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5+fkAAgICAAICAgAAAAAAAAAAAAAAAAAAAAAAAAAAAAAAAAAAAAAAAAAAAAAAAAAAAAAA&#10;AAAAAAAAAAAAAAAAAAAAAAAAAAAAAAAAAAAAAAI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gAAAAAAAAAAAAAAAAAAAAAAAAAAAP//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CAAAAAAAAAAAAAAAAAAAAAAAAAAAAAQE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IAAAAAAAAAAAAAAAAAAAAAAAAAAAE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gAAAAAAAAAAAAAAAAAAAAAAAAAA/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CAAAAAAAAAAAAAAAAAAAAAAAAAAAA//8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IAAAAAAAAAAAAAAAAAAAAAAAAAAAABAQ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C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IAAAAAAAAAAAAAAAAAAAAAAAAAAAD//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gAAAAAAAAAAAAAAAAAAAAAAAAAAAAEB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C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I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gAAAAAAAAAAAAAAAAAAAAAAAAAAAP//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CAAAAAAAAAAAAAAAAAAAAAAAAAAAAAQE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I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gAAAAAAAAAAAAAAAAAAAAAAAAAAAQ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CAAAAAAAAAAAAAAAAAAAAAAAAAAD/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CA/38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gAAAAAAAAAAAAAAAAAAAAAAAAAAAP//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CAAAAAAAAAAAAAAAAAAAAAAAAAAAAAQE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IAAAAAAAAAAAAAAAAAAAAAAAAAAAE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gAAAAAAAAAAAAAAAAAAAAAAAAAA/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CAAAAAAAAAAAAAAAAAAAAAAAAAAAA//8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IAAAAAAAAAAAAAAAAAAAAAAAAAAAABAQ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C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IAAAAAAAAAAAAAAAAAAAAAAAAAAAD//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gAAAAAAAAAAAAAAAAAAAAAAAAAAAAEB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C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I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gAAAAAAAAAAAAAAAAAAAAAAAAAAAP//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C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IAAAAAAAAAAAAAAAAAAAAAAAAAAAABAQ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gAAAAAAAAAAAAAAAAAAAAAAAAAAAQ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C&#10;AAAAAAAAAAAAAAAAAAAAAAAAAAD/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IA&#10;AAAAAAAAAAAAAAAAAAAAAAAAAAD//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gAA&#10;AAAAAAAAAAAAAAAAAAAAAAAAAAEB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CAAAA&#10;AAAAAAAAAAAAAAAAAAAAAAAB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IAAAAA&#10;AAAAAAAAAAAAAAAAAAAAAP8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gAAAAAA&#10;AAAAAAAAAAAAAAAAAAAAAP//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CAAAAAAAA&#10;AAAAAAAAAAAAAAAAAAAAAQE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I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CAAAAAAAAAAAA&#10;AAAAAAAAAAAAAAAA//8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gP9/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gAAAAAA&#10;AAAAAAAAAAAAAAAAAAAAAAEB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C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IAAAAAAAAA&#10;AAAAAAAAAAAAAAAAAAE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gAAAAAAAAAA&#10;AAAAAAAAAAAAAAAA/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CAAAAAAAAAAAA&#10;AAAAAAAAAAAAAAAA//8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IAAAAAAAAAAAAA&#10;AAAAAAAAAAAAAAABAQ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gAAAAAAAAAAAAAA&#10;AAAAAAAAAAAAAQ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CAAAAAAAAAAAAAAAA&#10;AAAAAAAAAAD/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IAAAAAAAAAAAAAAAAA&#10;AAAAAAAAAAD//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gAAAAAAAAAAAAAAAAAA&#10;AAAAAAAAAAEB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C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I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gAAAAAAAAAAAAAAAAAAAAAA&#10;AAAAAP//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CAAAAAAAAAAAAAAAAAAAAAAAA&#10;AAAAAQE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I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g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CAAAAAAAAAAAAAAAAAAAAAAAAAAAA&#10;//8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IAAAAAAAAAAAAAAAAAAAAAAAAAAAAB&#10;AQ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CAAAAAAAAAAAAAAAAAAAAAAAAAAAB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IAAAAAAAAAAAAAAAAAAAAAAAAAAP8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gAAAAAAAAAAAAAAAAAAAAAAAAAAAP//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CAAAAAAAAAAAAAAAAAAAAAAAAAAAAAQE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IAAAAAAAAAAAAAAAAAAAAAAAAAAAE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gAAAAAAAAAAAAAAAAAAAAAAAAAA/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CAAAAAAAAAAAAAAAAAAAAAAAAAAAA//8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ID/fwAAAAAAAAAAAAAAAAAAAAAAAAAAAAAAAAAA&#10;AAAAAAAAAAAAAAAAAAAAAAAAAAAAAAAAAAAAAAAAAAAAAAAAAAAAAAAAAAAAAAAAAAAAAAAAAAAA&#10;AAAAAAAAAAAAAAAAAAAAAAAAAAAAAAAAAAAAAAAAAgAAAAAAAAAAAAAAAAAAAAAAAAAAAAEB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C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I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gAAAAAAAAAAAAAAAAAAAAAAAAAAAP//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CAAAAAAAAAAAAAAAAAAAAAAAAAAAAAQE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I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CAAAAAAAAAAAAAAAAAAAAAAAAAAAA//8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I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gAAAAAAAAAAAAAAAAAAAAAAAAAAAAEB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CAAAAAAAAAAAAAAAAAAAAAAAAAAAB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IAAAAAAAAAAAAAAAAAAAAAAAAAAP8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gAAAAAAAAAAAAAAAAAAAAAAAAAAAP//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CAAAAAAAAAAAAAAAAAAAAAAAAAAAAAQE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IAAAAAAAAAAAAAAAAAAAAAAAAAAAE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gAAAAAAAAAAAAAAAAAAAAAAAAAA/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CAAAAAAAAAAAAAAAAAAAAAAAAAAAA//8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IAAAAAAAAAAAAAAAAAAAAAAAAAAAABAQ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C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IAAAAAAAAAAAAAAAAAAAAAAAAAAAD//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gAAAAAAAAAAAAAAAAAAAAAAAAAAAAEB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C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IAAAAAAAAAAAAAAAAAAAAAAAAAAAE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gAAAAAAAAAAAAAAAAAAAAAAAAAA/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CAAAAAAAAAAAAAAAAAAAAAAAAAAAA//8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IAAAAAAAAAAAAAAAAAAAAAAAAAAAABAQAAAAAAAAAAAAAAAAAAAAAAAAAAAAAAAAAAAAAA&#10;AAAAAAAAAAAAAAAAAAAAAAAAAAAAAAAAAACA/38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CAAAAAAAAAAAAAAAAAAAAAAAAAAAB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IAAAAAAAAAAAAAAAAAAAAAAAAAAP8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gAAAAAAAAAAAAAAAAAAAAAAAAAAAP//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CAAAAAAAAAAAAAAAAAAAAAAAAAAAAAQE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I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g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CAAAAAAAAAAAAAAAAAAAAAAAAAAAA//8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IAAAAAAAAAAAAAAAAAAAAAAAAAAAABAQ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g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C&#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IA&#10;AAAAAAAAAAAAAAAAAAAAAAAAAAD//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gAA&#10;AAAAAAAAAAAAAAAAAAAAAAAAAAEB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C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IAAAAA&#10;AAAAAAAAAAAAAAAAAAAAAAE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gAAAAAA&#10;AAAAAAAAAAAAAAAAAAAA/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CAAAAAAAA&#10;AAAAAAAAAAAAAAAAAAAA//8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IAAAAAAAAA&#10;AAAAAAAAAAAAAAAAAAABAQ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gAAAAAAAAAA&#10;AAAAAAAAAAAAAAAAAQ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CAAAAAAAAAAAA&#10;AAAAAAAAAAAAAAD/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IAAAAAAAAAAAAA&#10;AAAAAAAAAAAAAAD//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gAAAAAAAAAAAAAA&#10;AAAAAAAAAAAAAAEB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C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I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gAAAAAAAAAAAAAAAAAA&#10;AAAAAAAAAP//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CAAAAAAAAAAAAAAAAAAAA&#10;AAAAAAAAAQE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I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gP9/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C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I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gAAAAAAAAAAAAAAAAAA&#10;AAAAAAAAAP//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CAAAAAAAAAAAAAAAAAAAA&#10;AAAAAAAAAQE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IAAAAAAAAAAAAAAAAAAAAA&#10;AAAAAAE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gAAAAAAAAAAAAAAAAAAAAAA&#10;AAAA/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CAAAAAAAAAAAAAAAAAAAAAAAA&#10;AAAA//8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IAAAAAAAAAAAAAAAAAAAAAAAAA&#10;AAABAQ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gAAAAAAAAAAAAAAAAAAAAAAAAAA&#10;AQ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CAAAAAAAAAAAAAAAAAAAAAAAAAAD/&#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IAAAAAAAAAAAAAAAAAAAAAAAAAAAD/&#10;/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gAAAAAAAAAAAAAAAAAAAAAAAAAAAAEB&#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C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I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gAAAAAAAAAAAAAAAAAAAAAAAAAAAP//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CAAAAAAAAAAAAAAAAAAAAAAAAAAAAAQE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I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gAAAAAAAAAAAAAAAAAAAAAAAAAAAQ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CAAAAAAAAAAAAAAAAAAAAAAAAAAD/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IAAAAAAAAAAAAAAAAAAAAAAAAAAAD//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gAAAAAAAAAAAAAAAAAAAAAAAAAAAAEB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CAAAAAAAAAAAAAAAAAAAAAAAAAAAB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ODAk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IAAAAAAAAAAAAAAAAAAAAAAAAAAP8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P//AADyw5wA&#10;AAAAAAAAAAAAAAAAAAAAAAAAAADyw5w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gAAAAAAAAAAAAAAAAAAAAAAAAAAAP//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EBAQDY&#10;rowAAAAAAAAAAAAAAAAA4bWRAAEBAQ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CAAAAAAAAAAAAAAAAAAAAAAAAAAAAAQE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BsW&#10;EQCjg2kAAAAAAKWFawASDww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I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FBBNACFbFYATj8yAAAAAAAAAAAAAAAAAAAAAAAAAAAAAAAAAAAAAAAAAAAAAAAAAAAAAAAAAAAA&#10;AAAAAAAAAAAAAAAAAAAAAAAAAAAAAID/f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C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blhH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IAAAAAAAAAAAAAAAAAAAAAAAAAAAD//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gAAAAAAAAAAAAAAAAAAAAAAAAAAAAEB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C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I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gAAAAAAAAAAAAAAAAAAAAAAAAAAAP//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CAAAAAAAAAAAAAAAAAAAAAAAAAAAAAQE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I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gAAAAAAAAAAAAAAAAAAAAAAAAAAAQ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CAAAAAAAAAAAAAAAAAAAAAAAAAAD/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QAAAAAAAAAAAAAAAAAAAAAAAAAAAD//wAAAAE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gAAAAAAAAAAAAAAAAAAAAAAAAAAAAEB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BPQDMA88SdAKWFa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3LSQA88SdAPPEnQAFBAMAAAAAAAAAAAAAAAAAAAAAAAAAAAAAAAAAAAAAAAAAAAAA&#10;AAAAAAAAAAAAAAAAAAAAAAAAAAAAAAAAAAAAAAAAAAAAAAAAAAAAAAAAAAAAAAAAAAAAAAAAAAAA&#10;AAAAAAAAAAAAAAAAAAAKCAcA1KuJAPPEnQAJBwY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CAAAAAAAAAAAAAAAAAAAAAAAAAAAB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Tj8yAPHCn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O7AmgCMcVsAAAAAAAAAAAAAAAAAAAAAAAAAAAAAAAAAAAAAAAAA&#10;AAAAAAAAAAAAAAAAAAAAAAAAAAAAAAAAAAAAAAAAAAAAAAAAAAAAAAAAAAAAAAAAAAAAAAAAAAAA&#10;AAAAAAAAAAAAAAAAAAAAAAAAAAAAAAAAAOq9lwBMPTE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QAAAAAAAAAAAAAAAAAAAAAAAAAAP8AAAAB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Ku8yQBigJoA&#10;AAAAAAAAAAAAAAAAAAAAAAAAAAAAAAAAAAAAAAAAAAAAAAAAAAAAAAAAAAAAAAAAAAAAAAAAAAAA&#10;AAAAb1pIAIRqVQAAAAAAAgIBAPPEnQANPGM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Y4OYANVx9AAAAAAAAAAAAAAAAAAAAAAAAAAAAAAAAAAAAAAAAAAAAAAAAAAAA&#10;AAAAAAAAKCAaAMukgwAAAAAAAAAAAGdTQgA+MigANl19AAAAAAAAAAAAAAAAAAAAAAAAAAAAAAAA&#10;AAAAAAANPGMAAAAAAAAAAAAAAAAAAAAAAAAAAAAAAAAAAAAAAAAAAAAAAAAAAAAAAAAAAAAAAAAA&#10;AAAAAAAAAAAAAAAACQcGAOi7lgACAgEAAAAAAKeHbABohZ0ApbfG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gAAAAAAAAAAAAAAAAAAAAAAAAAAAP//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CRprgADTxjAP7+/wAAAAAAAAAAAPLDn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Y4OYADTxjAHKNpAAAAAAAAAAAACkhGgDCnX4AAAAAAAAAAAAAAAAAAAAAAAAAAAAAAAAA&#10;AAAAAAAAAAAAAAAAAAAAAAAAAAAAAAAAAAAAAAAAAAAAAAAAAAAAAAAAAAAAAAAAAAAAAAAAAAAA&#10;AAAAAAAAAAAAAAD3+foADz5kAH2XrAAAAAAAAAAAAJh7YwACAgE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CAAAAAAAAAAAAAAAAAAAAAAAAAAAAAQE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Dz5kAAAAAAAAAAAAAQEBAC0kHQ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m6+/AB5KbgAAAAAAAAAAADEnHwAmHxkAAAAAAAAAAAAAAAAAAAAAAAAAAAAA&#10;AAAAAAAAAAAAAAAAAAAAAAAAAAAAAAAAAAAAAAAAAAAAAAAAAAAAAAAAAAAAAAAAAAAAAAAAAAAA&#10;AAAAAAAAAAAAAAAAAAAAAAAAkKW3AHiSqAAAAAAAAAAAAPDBm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I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IEtvAAAAAAAAAAAAxqC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7/L1AC5XeQAAAAAAAAAAAM2lhAAAAAAAAAAAAAAAAAAAAAAAAAAAAAAA&#10;AAAAAAAAAAAAAAAAAAAAAAAAAAAAAAAAAAAAAAAAAAAAAAAAAAAAAAAAAAAAAAAAAAAAAAAAAAAA&#10;AAAAAAAAAAAAAAAAAAAAAAAAAAAAlaq7APr7/AAAAAAAAQEBACkhG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t8fQAAAAAAAAAAAAAAAAABQQD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3+XqAOLn7AAAAAAAAAAAAIpvWQAAAAAAAAAAAAAAAAAAAAAAAAAA&#10;AAAAAAAAAAAAAAAAAAAAAAAAAAAAAAAAAAAAAAAAAAAAAAAAAAAAAAAAAAAAAAAAAAAAAAAAAAAA&#10;AAAAAAAAAAAAAAAAAAAAAAAAAAAAAAAAE0FnAAAAAAAAAAAAyqOD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CAAAAAAAAAAAAAAAAAAAAAAAAAAAA//8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gS28AAAAAAAAAAAA+Mig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K1V3AAAAAAAAAAAAaVVE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IAAAAAAAAAAAAAAAAAAAAAAAAAAAABAQ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O3x9AAAAAAAAAAAACEbF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v7/AAAAAAAAAAAAAAAAAAAAAAAAAAAAAAAAAAAAAAAA&#10;AAAAAAAAAAAAAAAAAAAAAAAAAAAAAAAAAAAAAAAAAAAAAAAAAAAAAAAAAAAAAAAAAAAAAAAAAAAA&#10;AAAAAAAAAAAAAAAAAAAAAAAAAAAAAAAAAADw8/Y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g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BTdZAAAAAAAAAAAAB/ZlIAAAAAAAAAAAAAAAAAAAAAAAAA&#10;AAAAAAAAAAAAAAAAAAAAAAAAAAAAAAAAAAAAAAAAAAAAAAAAAAAAAAAAAAAAAAAAAAAAAAAAAAAA&#10;AAAAAAAAAAAAAAAAAAAAAAAAAAAAAAAAAMvW3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C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MDM1gAAAAAAAAAAAFVFNwAAAAAAAAAAAAAAAAAAAAAAAAAA&#10;AAAAAAAAAAAAAAAAAAAAAAAAAAAAAAAAAAAAAAAAAAAAAAAAAAAAAAAAAAAAAAAAAAAAAAAAAAAA&#10;AAAAAAAAAAAAAAAAAAAAAAAAAAAAAAAAEg4L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I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UEA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P3+AAAAAAAAAAAADAoIAAAAAAAAAAAAAAAAAAAAAAAAAAAA&#10;AAAAAAAAAAAAAAAAAAAAAAAAAAAAAAAAAAAAAAAAAAAAAAAAAAAAAAAAAAAAAAAAAAAAAAAAAAAA&#10;AAAAAAAAAAAAAAAAAAAAAAAAAAAAAAAzKSE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gAAAAAAAAAAAAAAAAAAAAAAAAAAAP//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oYJoAAAAAAAAAAAAxtH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8/f0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C&#10;AAAAAAAAAAAAAAAAAAAAAAAAAAAAAQE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BNPjIAAAAAAAAAAADX3+Y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BEOCwAAAAAAAAAAAO/y9QAAAAAAAAAAAAAAAAAAAAAAAAAAAAAA&#10;AAAAAAAAAAAAAAAAAAAAAAAAAAAAAAAAAAAAAAAAAAAAAAAAAAAAAAAAAAAAAAAAAAAAAAAAAAAA&#10;AAAAAAAAAAAAAAAAAAAAAACEalUAAAAAAAAAAADs8PM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IA&#10;AAAAAAAAAAAAAAAAAAAAAAAAAAE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CAAAAAAAAAAAAAAAAAAAAAAAAAAD/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JB0XAFtJOgAAAAAAAAAAABVC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IdtVwAAAAAAAAAAALPCzgAAAAAAAAAAAAAAAAAAAAAAAAAA&#10;AAAAAAAAAAAAAAAAAAAAAAAAAAAAAAAAAAAAAAAAAAAAAAAAAAAAAAAAAAAAAAAAAAAAAAAAAAAA&#10;AAAAAAAAAAAAAAAAAAAAAPLDnAAAAAAAAAAAAPr7/AD2+Pk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IAAAAAAAAAAAAAAAAAAAAAAAAAAAD//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Hpi&#10;TwDPp4YAAAAAAAAAAACvv8wA/f7+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EAwIAAAAAAAAAAAAAAAAAAAAAAAAAAAAAAAAAAAAAAAAAAAAAAAAA&#10;AAAAAAAAAAAAAAAAAAAAAAAAAAAAAAAAAAAAAAAAAAAAAAAAAAAAAAAAAAAAAAAAAAAAAAAAAAAA&#10;AAAAAAAAAAAAAADzxJ0AAQEBAAAAAAAAAAAAE0Fn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BAAAAAAAAAAAAAAAAAAAAAAAAAAAAAEB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EI1KgCxj3MAAAAA&#10;AAAAAAAAAAAA8PP2AF59l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O/BmwAAAAAAAAAAAGOBmgAAAAAAAAAAAAAAAAAAAAAAAAAAAAAAAAAA&#10;AAAAAAAAAAAAAAAAAAAAAAAAAAAAAAAAAAAAAAAAAAAAAAAAAAAAAAAAAAAAAAAAAAAAAAAAAA4M&#10;CQDbsI4ACggGAAAAAAAAAAAAAAAAAA8+Z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E&#10;AAAAAAAAAAAAAAAAAAAAAAAAAAAB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BVRDcAVUQ3AAAAAAAAAAAAAAAA&#10;AAAAAAAAAAAAAAAAAAAAAAAAAAAAAAAAAAAAAAAAAAAAAAAAAAAAAAAAAAAAAAAAAAAAAAAAAAAA&#10;AAAAALPCzgBaepU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C0kXQAAAAAAAAAAAAAAAAAqrvJAAAAAAAAAAAAAAAAAAAAAAAAAAAA88SdAAAA&#10;AAAAAAAAAAAAAAAAAAAAAAAAAAAAAAAAAAAAAAAAAAAAAAAAAAAAAAAAAAAAAAAAAAAAAAAAAAAA&#10;AAAAAAAAAAAAAAAAAAAAAAARP2UA/v7/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IA&#10;AAAAAAAAAAAAAAAAAAAAAAAAAP8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Z4We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iW9ZAD8zKQAAAAAAAAAAABRBZwAAAAAAAAAAAAAAAAAAAAAAAAAAAAAAAAAAAAAAAAAA&#10;AAAAAAAAAAAAAAAAAAAAAAAAAAAAAAAAAAAAAAAAAAAAAAAAAAAAAAAAAAAAAAAAAAAAAAAAAAAA&#10;AAAAAAAAAAAAAAAAma2+APz9/g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gAA&#10;AAAAAAAAAAAAAAAAAAAAAAAAAP//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muZQAuZV3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O2/mQBqVUQAAAAAAAAAAACOpLYA+fv8AAAAAAAAAAAAAAAAAAAAAAAAAAAAAAAAAAAAAAAAAAAA&#10;AAAAAAAAAAAAAAAAAAAAAAAAAAAAAAAAAAAAAAAAAAAAAAAAAAAAAAAAAAAAAAAAAAAAAAAAAAAA&#10;AAAAAAAAAAAAAABnU0IA88SdAAICAQ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EAAAA&#10;AAAAAAAAAAAAAAAAAAAAAAAAAQE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CrvMkAYoCaAAAAAAAAAAAAAAAAAAAA&#10;AAAAAAAAAAAAAAAAAAAAAAAAAAAAAAAAAAAAAAAAAAAAAAAAAAAAAAAAAAAAADMqIQDAmnwAAAAA&#10;AAAAAAA6LyYA1ayKACtUdg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MOefgAwJh8A&#10;AAAAAAAAAAAAAAAAhJywAImgswAAAAAAAAAAAAAAAAAAAAAAAAAAAAAAAAAAAAAADTxjAAAAAAAA&#10;AAAAAAAAAAAAAAAAAAAAAAAAAAAAAAAAAAAAAAAAAAAAAAAAAAAAAAAAAAAAAAAAAAAAAAAAAAMC&#10;AgC+mnsAMiggAAAAAAAAAAAA8cKcAA08Y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Q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zdbfAA08YwB0XksA&#10;f2ZSAAAAAAAeGBMAooNpAO3w8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oIBoA&#10;88SdAAAAAAAAAAAAAAAAAAAAAAAAAAAAAAAAAAAAAAAAAAAAAAAAAAAAAAAAAAAAAAAAAAAAAAAA&#10;AAAAAAAAABtIbADy9PcAAAAAAAAAAAAAAAAAAAAAAAAAAAAAAAAAAAAAAAAAAAAAAAAAAAAAAAAA&#10;AAAAAAAAAAAAAAAAAAAAAAAAAAAAAAAAAAAAAAAAAAAAAAAAAAAAAAAAAAAAAAAAAAAAAAAA/f7+&#10;AD9kgwAAAAAA88SdAAAAAAAAAAAA88SdAA08Y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IyitQAm&#10;UHMAAAAAAAAAAABRQTQABQQD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GiF&#10;nQANPGMA8vT3AAAAAAAAAAAAAAAAAAAAAAAAAAAAAAAAAAAAAAAAAAAAAAAAAAAAAAAAAAAAAAAA&#10;AAAAAAAAAAAAAAAAAAAAAAAAAAAAAAAAAAAAAAAAAAAAAAAAAAAAAAAAAAAAAAAAAAAAAAAAAAAA&#10;AAAAAAAAAAANPGMA/v7/AAAAAAAAAAAA8sOc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CAAAAAAAA&#10;AAAAAAAAAAAAAAAAAAAA//8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Ofs&#10;8ABwjKMAAAAAAAAAAABfTT4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19/kApbfG&#10;AAAAAAAAAAAAAAAAAAAAAAAAAAAAAAAAAAAAAAAAAAAAAAAAAAAAAAAAAAAAAAAAAAAAAAAAAAAA&#10;AAAAAAAAAAAAAAAAAAAAAAAAAAAAAAAAAAAAAAAAAAAAAAAAAAAAAAAAAAAAAAAAAAAAAAAAAAAA&#10;AAAAAAAAAAAAAAAPPmQAAAAAAAAAAAABAQEACggG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QAAAAAAAAA&#10;AAAAAAAAAAAAAAAAAAABAQ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J2wwACPc1wAAQEB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Y4OYANVx9&#10;AAAAAAAAAAAAAAAAAAAAAAAAAAAAAAAAAAAAAAAAAAAAAAAAAAEBAQDyw5wAAAAAAAsJBwB5Yk4A&#10;h56yAAAAAAAAAAAAAAAAAAAAAAAAAAAAAAAAAAAAAAAAAAAAAAAAAAAAAAAAAAAAAAAAAAAAAAAA&#10;AAAAAAAAAAAAAAAAAAAAAAAAAAAAAAAAAAAAAAAAAAAAAAAAAAAAAAAAAAAAAAAAAAAAAAAAAAAA&#10;AAAAAAAAAAAAAAAAAAA+Y4IAwp1+AAAAAADftJEAF0Rp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CAAAAAAAAAAAA&#10;AAAAAAAAAAAAAAAB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IAAAAAAAAAAAAA&#10;AAAAAAAAAAAAAP8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gAAAAAAAAAAAAAA&#10;AAAAAAAAAAAAAP//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CAAAAAAAAAAAAAAAA&#10;AAAAAAAAAAAAAQE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IAAAAAAAAAAAAAAAAA&#10;AAAAAAAAAAE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gAAAAAAAAAAAAAAAAAA&#10;AAAAAAAA/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CAAAAAAAAAAAAAAAAAAAA&#10;AAAAAAAA//8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IAAAAAAAAAAAAAAAAAAAAA&#10;AAAAAAABAQ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C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IAAAAAAAAAAAAAAAAAAAAAAAAA&#10;AAD//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BAAAAAAAAAAAAAAAAAAAAAAAAAAA&#10;AAEB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E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Q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EAAAAAAAAAAAAAAAAAAAAAAAA&#10;AAAA//8AAAAB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Q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gAAAAAAAAAAAAAAAAAAAAAAAAAA&#10;AAEB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CAAAAAAAAAAAAAAAAAAAAAAAAAAAB&#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IAAAAAAAAAAAAAAAAAAAAAAAAAAP8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gAAAAAAAAAAAAAAAAAAAAAAAAAAAP//&#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EAAAAAAAAAAAAAAAAAAAAAAAAAAAAAQE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PDAoA5LiTAAAAAAAAAAAAAAAAAAAAAAAAAAAAAAAAAAAAAAAAAAAAAAAAAAAAAAAAAAAAAAAA&#10;AAAAAAAAAAAAAAAAAAAAAAAAAAAAAAAAAAAAAAAAAAAAAAAAAAAAAAAAAAAAAAAAAAAAAAAAAAAA&#10;AAAAAAAAAAAAAAAAAAAAAAAAAAAAAAAAAAAAAAAAAAAAAAAAAAAAAAAAAAAAAAAAAAAAAFl5lAC0&#10;w88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IAAAAAAAAAAAAAAAAAAAAAAAAAAAE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BAAAAAAAAAAAAAAAAAAAAAAAAAAA/wAAAAE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8fT2AA08Y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CAAAAAAAAAAAAAAAAAAAAAAAAAAAA//8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IAAAAAAAAAAAAAAAAAAAAAAAAAAAABAQ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C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IAAAAAAAAAAAAAAAAAAAAAAAAAAAD//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gAAAAAAAAAAAAAAAAAAAAAAAAAAAAEB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C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I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CAAAAAAAAAAAAAAAAAAAAAAAAAAAA//8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IAAAAAAAAAAAAAAAAAAAAAAAAAAAABAQ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gAAAAAAAAAAAAAAAAAAAAAAAAAAAQ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CAAAAAAAAAAAAAAAAAAAAAAAAAAD/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IAAAAAAAAAAAAAAAAAAAAAAAAAAAD//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gAAAAAAAAAAAAAAAAAAAAAAAAAAAAEB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CAAAAAAAAAAAAAAAAAAAAAAAAAAAB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IAAAAAAAAAAAAAAAAAAAAAAAAAAP8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ID/f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EAAAAAAAAAAAAAAAAAAAAAAAAAAAA//8AAAAB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IAAAAAAAAAAAAAAAAAAAAAAAAAAAABAQ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g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C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QAAAAAAAAAAAAAAAAAAAAAAAAAAAD//wAAAAE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gAAAAAAAAAAAAAAAAAAAAAAAAAAAAEB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Nff5gAAAAAA&#10;Jh8YACkhGgDX3+UAAAAAAK++zABTRDcAAAAAACggGgCtvMkAAAAAAAAAAAAAAAAAAAAAAAAAAAAA&#10;AAAAAAAAAAAAAAAAAAAAAAAAAAAAAAAAAAAAAAAAAAAAAAAAAAAAAAAAAAAAAAAAAAAAAAAAAAAA&#10;AAAAAAAAAAAAAAAAAAAAAAAAAAAAAAAAAAAAAAAAAAAAAAAAAAAAAAAAAAAAAAAAAAAAAAAAAAAA&#10;AAAAAAAAAAAAAAAAAAAAAAAAAAAAAAAAAAAAAAAAAAAAAAAAAK+/zABRQTQAAAAAAFFCNADW3eQ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E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IAAAAAAAAAAAAAAAAAAAAAAAAAAAE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Cvv8sA/f39AFFB&#10;NAADAwMA1+DmAAAAAACyws8A/f39AFFBNAADAwMArr/LAAAAAAAAAAAAAAAAAAAAAAAAAAAAAAAA&#10;AAAAAAAAAAAAAAAAAAAAAAAAAAAAAAAAAAAAAAAAAAAAAAAAAAAAAAAAAAAAAAAAANri6QAAAAAA&#10;KiMcAHhgTQAAAAAAAAAAAHdfTAArIx0ApIVrACYfGADa4ukA2ODmACojHACggGYAAAAAAAAAAAAA&#10;AAAAn4BmACsjHQDW3eQA2uHoAAAAAAAAAAAAAAAAAAAAAACvv8sA/f39AKCAZgADAwMArr/L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BAAAAAAAAAAAAAAAAAAAAAAAAAAA/wAAAAE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CAAAAAAAAAAAAAAAAAAAAAAAAAAAA//8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K+/zAAAAAAA&#10;rbzJAAAAAAAAAAAAAAAAANff5gAAAAAArbzJAAAAAAAAAAAAAAAAAAAAAAAAAAAAAAAAAAAAAAAA&#10;AAAAAAAAAAAAAAAAAAAAAAAAAAAAAAAAAAAAAAAAAAAAAAAAAAAAAAAAAAAAAAAAAAAAssLPAA08&#10;YwD9/f0AAAAAAAAAAAAAAAAAhZywAGCAmgAAAAAAAAAAANri6QAQP2YA1d3jAAAAAAAAAAAAAAAA&#10;ANbd5AANPGMA2uHoAAAAAAAAAAAAAAAAAAAAAAAAAAAAAAAAAK+/zAAAAAAArbzJ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GcmptifX19ndna2gANDAwAAAAAAP8AAAABAgEAAAAAAAAAAAAAAAAAAAAAAAAAAAAA&#10;AAAAAAAAAAAAAAAAAAAAAAAAAAAAAAAAAAAA+/n6ACsrKwBtbW0AeqvR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LWGXwA9PT0AAAAAAAAAAAAB&#10;AQEAAAAAAAAAAAAAAAAAAAAAAAAAAAAAAAAAAAAAAAAAAAAAAAAAAAAAAAAAAAAAAAAA//3+ADs7&#10;OwA+Pj6WAgAAAAAAAAAAAAAAAAAAAAAAAAAAAQ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CAAAAAAAAAAAAAAAAAAAAAAAAAAD/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IAAAAAAAAAAAAAAAAAAAAAAAAAAAD//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gAAAAAAAAAAAAAAAAAAAAAAAAAAAAEB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C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I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gAAAAAAAAAAAAAAAAAAAAAAAAAAAP//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C&#10;AAAAAAAAAAAAAAAAAAAAAAAAAAAAAQE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I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CAAAA&#10;AAAAAAAAAAAAAAAAAAAAAAAA//8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I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gAAAAAA&#10;AAAAAAAAAAAAAAAAAAAAAAEB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CAAAAAAAA&#10;AAAAAAAAAAAAAAAAAAAB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IAAAAAAAAA&#10;AAAAAAAAAAAAAAAAAP8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CA/38AAAAAAAAAAAAAAAAAAAAAAAAAAAAAAAAAAAAAAAAAAAAAAAACAAAA&#10;AAAAAAAAAAAAAAAAAAAAAAAA//8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IAAAAA&#10;AAAAAAAAAAAAAAAAAAAAAAABAQ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gAAAAAA&#10;AAAAAAAAAAAAAAAAAAAAAQ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CAAAAAAAA&#10;AAAAAAAAAAAAAAAAAAD/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IAAAAAAAAA&#10;AAAAAAAAAAAAAAAAAAD//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gAAAAAAAAAA&#10;AAAAAAAAAAAAAAAAAAEB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C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I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gAAAAAAAAAAAAAA&#10;AAAAAAAAAAAAAP//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CAAAAAAAAAAAAAAAA&#10;AAAAAAAAAAAAAQE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I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C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IAAAAAAAAAAAAAAAAAAAAA&#10;AAAAAAD//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gAAAAAAAAAAAAAAAAAAAAAA&#10;AAAAAAEB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CAAAAAAAAAAAAAAAAAAAAAAAA&#10;AAAB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IAAAAAAAAAAAAAAAAAAAAAAAAA&#10;AP8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gAAAAAAAAAAAAAAAAAAAAAAAAAA&#10;AP//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CAAAAAAAAAAAAAAAAAAAAAAAAAAAA&#10;AQE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I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CAAAAAAAAAAAAAAAAAAAAAAAAAAAA//8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IAAAAAAAAAAAAAAAAAAAAAAAAAAAABAQ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C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IAAAAAAAAAAAAAAAAAAAAAAAAAAAD//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gAAAAAAAAAAAAAAAAAAAAAAAAAAAAEBAAAAAAAA&#10;AAAAAAAAAAAAAAAAAAAAAAAAAAAAAAAAAAAAAAAAAAAAAAAAAAAAAAAAAAAAAAAAAAAAAAAAAAAA&#10;AAAAAAAAAAAAAAAAAAAAAAAAAAAAAAAAAAAAAAAAAAAAAAAAAAAAAAAAAAAAAAAAAAAAAAAAAAAA&#10;AAAAAAAAAAAAAAAAgP9/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I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gAAAAAAAAAAAAAAAAAAAAAAAAAAAQ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CAAAAAAAAAAAAAAAAAAAAAAAAAAD/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IAAAAAAAAAAAAAAAAAAAAAAAAAAAD//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gAAAAAAAAAAAAAAAAAAAAAAAAAAAAEB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CAAAAAAAAAAAAAAAAAAAAAAAAAAAB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IAAAAAAAAAAAAAAAAAAAAAAAAAAP8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gAAAAAAAAAAAAAAAAAAAAAAAAAAAP//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CAAAAAAAAAAAAAAAAAAAAAAAAAAAAAQE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I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CAAAAAAAAAAAAAAAAAAAAAAAAAAAA//8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IAAAAAAAAAAAAAAAAAAAAAAAAAAAABAQ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g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C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IAAAAAAAAAAAAAAAAAAAAAAAAAAAD//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g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CAAAAAAAAAAAAAAAAAAAAAAAAAAAAAQE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IAAAAAAAAAAAAAAAAAAAAAAAAAAAE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gAAAAAAAAAAAAAAAAAAAAAAAAAA/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CAAAAAAAAAAAAAAAAAAAAAAAAAAAA//8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IAAAAAAAAAAAAAAAAAAAAAAAAAAAABAQ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gAAAAAAAAAAAAAAAAAAAAAAAAAAAQ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CAAAAAAAAAAAAAAAAAAAAAAAAAAD/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IAAAAAAAAAAAAAAAAAAAAAAAAAAAD//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gAAAAAAAAAAAAAAAAAAAAAAAAAAAAEB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ID/f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I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CAAAAAAAAAAAAAAAAAAAAAAAAAAAA//8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IAAAAAAAAAAAAAAAAAAAAAAAAAAAABAQ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CAAAAAAAAAAAAAAAAAAAAAAAAAAAB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IAAAAAAAAAAAAAAAAAAAAAAAAAAP8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gAAAAAAAAAAAAAAAAAAAAAAAAAAAP//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CAAAAAAAAAAAAAAAAAAAAAAAAAAAAAQE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IAAAAAAAAAAAAAAAAAAAAAAAAAAAE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gAAAAAAAAAAAAAAAAAAAAAAAAAA/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C&#10;AAAAAAAAAAAAAAAAAAAAAAAAAAAA//8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IA&#10;AAAAAAAAAAAAAAAAAAAAAAAAAAABAQ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C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IAAAAA&#10;AAAAAAAAAAAAAAAAAAAAAAD//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gAAAAAA&#10;AAAAAAAAAAAAAAAAAAAAAAEB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C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I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gAAAAAAAAAA&#10;AAAAAAAAAAAAAAAAAP//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CAAAAAAAAAAAA&#10;AAAAAAAAAAAAAAAAAQE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I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gAAAAAAAAAAAAAA&#10;AAAAAAAAAAAAAQ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CAAAAAAAAAAAAAAAA&#10;AAAAAAAAAAD/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IAAAAAAAAAAAAAAAAA&#10;AAAAAAAAAAD//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gAAAAAAAAAAAAAAAAAA&#10;AAAAAAAAAAEB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CA/38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IAAAAAAAAAAAAA&#10;AAAAAAAAAAAAAAE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gAAAAAAAAAAAAAA&#10;AAAAAAAAAAAA/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CAAAAAAAAAAAAAAAA&#10;AAAAAAAAAAAA//8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IAAAAAAAAAAAAAAAAA&#10;AAAAAAAAAAABAQ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C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IAAAAAAAAAAAAAAAAAAAAA&#10;AAAAAAD//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gAAAAAAAAAAAAAAAAAAAAAA&#10;AAAAAAEB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C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I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gAAAAAAAAAAAAAAAAAAAAAAAAAA&#10;AP//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C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IAAAAAAAAAAAAAAAAAAAAAAAAAAAAB&#10;AQ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gAAAAAAAAAAAAAAAAAAAAAAAAAAAQ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CAAAAAAAAAAAAAAAAAAAAAAAAAAD/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IAAAAAAAAAAAAAAAAAAAAAAAAAAAD//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gAAAAAAAAAAAAAAAAAAAAAAAAAAAAEB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CAAAAAAAAAAAAAAAAAAAAAAAAAAAB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IAAAAAAAAAAAAAAAAAAAAAAAAAAP8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gAAAAAAAAAAAAAAAAAAAAAAAAAAAP//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CAAAAAAAAAAAAAAAAAAAAAAAAAAAAAQE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I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CAAAAAAAAAAAAAAAAAAAAAAAAAAAA//8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IAAAAAAAAAAAAAAAAAAAAAAAAAAAABAQ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gP9/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IAAAAAAAAAAAAAAAAAAAAAAAAAAAE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gAAAAAAAAAAAAAAAAAAAAAAAAAA/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CAAAAAAAAAAAAAAAAAAAAAAAAAAAA//8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IAAAAAAAAAAAAAAAAAAAAAAAAAAAABAQ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gAAAAAAAAAAAAAAAAAAAAAAAAAAAQ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CAAAAAAAAAAAAAAAAAAAAAAAAAAD/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IAAAAAAAAAAAAAAAAAAAAAAAAAAAD//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gAAAAAAAAAAAAAAAAAAAAAAAAAAAAEB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C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I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gAAAAAAAAAAAAAAAAAAAAAAAAAAAP//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CAAAAAAAAAAAAAAAAAAAAAAAAAAAAAQE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I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CAAAAAAAAAAAAAAAAAAAAAAAAAAAA//8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IAAAAAAAAAAAAAAAAAAAAAAAAAAAABAQ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CAAAAAAAAAAAAAAAAAAAAAAAAAAAB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IAAAAAAAAAAAAAAAAAAAAAAAAAAP8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gAAAAAAAAAAAAAAAAAAAAAAAAAAAP//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CAAAAAAAAAAAAAAAAAAAAAAAAAAAAAQE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IAAAAAAAAAAAAAAAAAAAAAAAAAAAE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gAAAAAAAAAAAAAAAAAAAAAAAAAA/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CAAAAAAAAAAAAAAAAAAAAAAAAAAAA//8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IAAAAAAAAAAAAAAAAAAAAAAAAAAAABAQ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g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ID/f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I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gAAAAAAAAAAAAAAAAAAAAAAAAAAAP//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CAAAAAAAAAAAAAAAAAAAAAAAAAAAAAQE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I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g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C&#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IA&#10;AAAAAAAAAAAAAAAAAAAAAAAAAAD//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gAA&#10;AAAAAAAAAAAAAAAAAAAAAAAAAAEB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CAAAA&#10;AAAAAAAAAAAAAAAAAAAAAAAB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IAAAAA&#10;AAAAAAAAAAAAAAAAAAAAAP8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gAAAAAA&#10;AAAAAAAAAAAAAAAAAAAAAP//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CAAAAAAAA&#10;AAAAAAAAAAAAAAAAAAAAAQE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IAAAAAAAAA&#10;AAAAAAAAAAAAAAAAAAE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gAAAAAAAAAA&#10;AAAAAAAAAAAAAAAA/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CAAAAAAAAAAAA&#10;AAAAAAAAAAAAAAAA//8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IAAAAAAAAAAAAA&#10;AAAAAAAAAAAAAAABAQ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C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IAAAAAAAAAAAAAAAAA&#10;AAAAAAAAAAD//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gAAAAAAAAAAAAAAAAAA&#10;AAAAAAAAAAEB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C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IAAAAAAAAAAAAAAAAAAAAA&#10;AAAAAAE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gAAAAAAAAAAAAAAAAAAAAAA&#10;AAAA/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CAAAAAAAAAAAAAAAAAAAAAAAA&#10;AAAA//8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IAAAAAAAAAAAAAAAAAAAAAAAAA&#10;AAABAQ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gAAAAAAAAAAAAAAAAAAAAAAAAAA&#10;AQ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CA/38AAAAAAAAAAAAAAAAAAAAAAAAAAAAAAAAAAAAAAAAAAAAAAAAAAAAAAAAAAAAAAAAAAAAA&#10;AAAAAAAAAAAAAAAAAAAAAAAAAAAAAAAAAAAAAAAAAAAAAAAAAAAAAAAAAAAAAAAAAAAAAAAAAAAA&#10;AAAAAAAAAAAAAAAAAAAAAAAAAAAAAAAAAAAAAAAAAAAAAAAAAAAAAAIAAAAAAAAAAAAAAAAAAAAA&#10;AAAAAP8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gAAAAAAAAAAAAAAAAAAAAAA&#10;AAAAAP//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CAAAAAAAAAAAAAAAAAAAAAAAA&#10;AAAAAQE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I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g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CAAAAAAAAAAAAAAAAAAAAAAAAAAAA&#10;//8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IAAAAAAAAAAAAAAAAAAAAAAAAAAAAB&#10;AQ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C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IAAAAAAAAAAAAAAAAAAAAAAAAAAAD//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gAAAAAAAAAAAAAAAAAAAAAAAAAAAAEB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C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IAAAAAAAAAAAAAAAAAAAAAAAAAAAE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gAAAAAAAAAAAAAAAAAAAAAAAAAA/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CAAAAAAAAAAAAAAAAAAAAAAAAAAAA//8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IAAAAAAAAAAAAAAAAAAAAAAAAAAAABAQ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gAAAAAAAAAAAAAAAAAAAAAAAAAAAQ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CAAAAAAAAAAAAAAAAAAAAAAAAAAD/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IAAAAAAAAAAAAAAAAAAAAAAAAAAAD//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gAAAAAAAAAAAAAAAAAAAAAAAAAAAAEB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C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I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gAAAAAAAAAAAAAAAAAAAAAAAAAAAP//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CAAAAAAAAAAAAAAAAAAAAAAAAAAAAAQE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I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g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CAAAAAAAAAAAAAAAAAAAAAAAAAAAAAAAAAAAAAAAAAAAAAAAAAAAAAAAA&#10;gP9/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gAAAAAAAAAAAAAAAAAAAAAAAAAAAP//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CAAAAAAAAAAAAAAAAAAAAAAAAAAAAAQE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IAAAAAAAAAAAAAAAAAAAAAAAAAAAE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gAAAAAAAAAAAAAAAAAAAAAAAAAA/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CAAAAAAAAAAAAAAAAAAAAAAAAAAAA//8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IAAAAAAAAAAAAAAAAAAAAAAAAAAAABAQ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gAAAAAAAAAAAAAAAAAAAAAAAAAAAQ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CAAAAAAAAAAAAAAAAAAAAAAAAAAD/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IAAAAAAAAAAAAAAAAAAAAAAAAAAAD//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gAAAAAAAAAAAAAAAAAAAAAAAAAAAAEB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C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I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gAAAAAAAAAAAAAAAAAAAAAAAAAAAP//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CAAAAAAAAAAAAAAAAAAAAAAAAAAAAAQE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I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gAAAAAAAAAAAAAAAAAAAAAAAAAAAQ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CAAAAAAAAAAAAAAAAAAAAAAAAAAD/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IAAAAAAAAAAAAAAAAAAAAAAAAAAAD//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gAAAAAAAAAAAAAAAAAAAAAAAAAAAAEB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C&#10;AAAAAAAAAAAAAAAAAAAAAAAAAAAB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IA&#10;AAAAAAAAAAAAAAAAAAAAAAAAAP8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gAA&#10;AAAAAAAAAAAAAAAAAAAAAAAAAP//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CAAAA&#10;AAAAAAAAAAAAAAAAAAAAAAAAAQE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I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CAAAAAAAA&#10;AAAAAAAAAAAAAAAAAAAA//8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ID/&#10;f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gAA&#10;AAAAAAAAAAAAAAAAAAAAAAAAAAEB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C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I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gAAAAAA&#10;AAAAAAAAAAAAAAAAAAAAAP//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C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IAAAAAAAAA&#10;AAAAAAAAAAAAAAAAAAABAQ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gAAAAAAAAAA&#10;AAAAAAAAAAAAAAAAAQ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CAAAAAAAAAAAA&#10;AAAAAAAAAAAAAAD/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IAAAAAAAAAAAAA&#10;AAAAAAAAAAAAAAD//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gAAAAAAAAAAAAAA&#10;AAAAAAAAAAAAAAEB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CAAAAAAAAAAAAAAAA&#10;AAAAAAAAAAAB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IAAAAAAAAAAAAAAAAA&#10;AAAAAAAAAP8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gAAAAAAAAAAAAAAAAAA&#10;AAAAAAAAAP//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CAAAAAAAAAAAAAAAAAAAA&#10;AAAAAAAAAQE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I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P///wAAAAAA////AAAAAAAAAAAAAAAAAAAAAAAAAAAAAAAAAAAAAAAA&#10;AAAAAAAAAAAAAAAAAAAAAAAAAAAAAAAAAAAAAAAAAAAAAAAAAAAAAgAAAAAAAAAAAAAAAAAAAAAA&#10;AAAAAAAAAAAAAAAAAAAAAAAAAAAAAAAAAAAAAAAAAAAAAAAAAAAAAAAAAAAAAAAAAAAAAAAAAAAA&#10;AAD///8A////AAUFBQ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v7+AAEBAQACAgIA+Pj4AAAAAAAAAAAAAAAAAAAAAAAAAAAAAAAAAAAA&#10;AAAAAAAAAAAAAAAAAAAAAAAAAAAAAAAAAAAAAAAAAAAAAAAAAAAEAAAAAAAAAAAAAAAAAAAAAAAA&#10;AAAA//8AAAABAAAAAAAAAAAAAAAAAAAAAAAAAAAAAAAAAAAAAAAAAAAAAAAAAAAAAAAAAAAAAAAA&#10;AP39/QACAgIAAwMD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CAgIA/f39AAAAAAAICAgAAAAAAAAAAAAAAAAAAAAAAAAAAAAAAAAAAAAA&#10;AAAAAAAAAAAAAAAAAAAAAAAAAAAAAAAAAAAAAAAAAAAAAAAAAAQAAAAAAAAAAAAAAAAAAAAAAAAA&#10;AAABAQAAAAAAAAAAAAAAAAAAAAAAAAAAAAAAAAAAAAAAAAAAAAAAAAAAAAAAAAAAAAAAAAAAAAAA&#10;CAkJAAUFBQCNjY0AKg8PAPz8/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MDAwAAAAAAAAAAAAAAAAAAAAAAAAAAAAAAAAAAAAAAAAAAAAAA&#10;AAAAAAAAAAAAAAAAAAAAAAAAAAAAAAAAAAAAAAAAAAAAAAI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gAAAAAAAAAAAAAAAAAAAAAAAAAAAP//&#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CAAAAAAAAAAAAAAAAAAAAAAAAAAAAAQE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IAAAAAAAAAAAAAAAAAAAAAAAAAAAE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gAAAAAAAAAAAAAAAAAAAAAAAAAA/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CAAAAAAAAAAAAAAAAAAAAAAAAAAAA//8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CA/38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gAAAAAAAAAAAAAAAAAAAAAAAAAAAAEB&#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EAAAAAAAAAAAAAAAAAAAAAAAAAAAB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10;AAAAAAAAAAAAAAAAAAAAAAAAAAAAAAAAAAAAAAAAAAEAAAD+/f4AAQEBAAEBAQAAAAAAAAAAAAAA&#10;AAAAAP8A////AAEBAgD///8AAQEBAP///gABAQEAAAAAAP7+/wABAQEAAQEAAAABAQAAAAAA////&#10;AAAAAAAAAAAAAQEBAP7+/gACAgIA////AAEBAQ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QAAAAAAAAAAAAAAAAAAAAAAAAAAP8AAAAB&#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wAAAAICAgAA//8A/v7+AAIBAQD+/v4AAQEB&#10;AAAAAAABAQEA/fz8AAECAgD//v4AAAAAAAEDAgD///8AAgEBAP8AAAD//v8A/wH/AAAAAAACAgIA&#10;////AP///wD///8AAgICAP39/QAAAAAAAwMD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BAAAAAAAAAAAAAAAAAAAAAAAAAAAAP//AAAA&#10;AQ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BAAAA//7+AP39/QADBAQAAAEBAP///wACAgIA&#10;/f39APr7+wDt7OwA7OzsAPHx8QDo6OgA7+/vAAEBAQAGBgYAExMTABobGwAMDQwAGBgYAA4ODgAB&#10;AQEAAgICAPz8/AD///8A////AAICA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EAAAAAAAAAAAAAAAAAAAAAAAAAAAAAQE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BAAAA&#10;AAAAAAAAAAAAAAAAAAAAAAAAAAAAAAAAAAAAAAAAAAD7+/sABAQEAP79/QACAwMA9vf3ANnY2ACt&#10;ra0Atra2AOrq6gD9/f0ABwcHAAUFBQAJCQkA/v7+AAAAAAD5+fkA9fX1AAUHBgACAgIAKCgoAF9f&#10;XwA9PT0AGRkZAP39/QAGBgY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Q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UFBQABAQEA6+vrAIWFhQCnp6cAAAAAAAoK&#10;CgBAQEAAUlJSADY2NgAVFRUAAgMDAPn4+AAHBwcAAAAAAAABAQD5+PgA1dfWALi4uACwsLAAbm5u&#10;AAYGBgAcHBwAiYmJAD8/PwADAwM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B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P7+/gACAgIA+/v7AAUFBQD9/f0A6ObnAHNzcwDCwsIABQUFAHR0dABXV1cAFhcX&#10;AAYFBQABAQEAAAAAAP7+/gD9/PwABwgIAP79/QAAAAAAAgMDAAcICAAxMDEAMjEyAHRycwD29vYA&#10;ycnJAIaGhgBdW1wAFBQUAHNzcwBeYF8A/Pz8AAQEBAD9/f0AAAAAAAICAgAAAAAA/v7+AAMDA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CAAAAAAAAAAAAAAAAAAAAAAAAAAAA//8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wAAAP8A&#10;AAD/AAAA/wAAAQABAP/+/wD//f4A/v3+AH58fQBAQEAA0tLSAIiIiADMzc0AdHV1AB4fHwAGBQUA&#10;////AAEBAQABAQEAAgICAAMEBAAAAAAA/f7+AAICAgD///8A//7+AP79/QD///8ABAUFAA4PDwBD&#10;Q0MAu7y8ALOzswAqKioAeHh4AD4+PgDh4eEA+Pj4AP///wACAgIA/v7+AP7+/gABAQE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QAAAAAAAAAAAAAAAAAAAAAAAAAAAABAQ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BAQEAAP//AN3e3gBramoA3d3dAGdnZwBmZmYAExQUAAD//wD//v4AAAEBAP3+/gDb&#10;2toAxcXFANXV1QDZ2dkA8/PzAPn5+QD9/f0ABwcHAAsLCwAXFxcAKCgoADc4OAA1NDQADxAQAAID&#10;AwAB/v4AMTIyAKKjowDFxMQAeXt6AEZGRgBubm4AaGhoAAICAgD+/v4AAQEBAAEBAQ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B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P/+/gCwsbEAcXBwABsbGwCpqakANjc3AAEBAQD///8AAP//AOXl5QClpaUAurq6ANnZ&#10;2QAKCgoAHR0dACcnJwAaGhoADQ0NAAYGBgD09PQA7u7uAN7e3gCvrq4Al5WVABUVFQA3NzcAVVdX&#10;AEBAQAACAwMAAwICAD8/PwC7u7sAf39/AIGBgQDPz88AjIyMAA0NDQAGBgY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EAAAAAAAAAAAAAAAAAAAAAAAAAAAB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P8A/v3+APv7&#10;+wADAwMApaWlAHZ2dgBHR0cAlJWVAAsKCgD/AP8A////AOfn5wCVlZUAo6OjAAgICAA9PT0Ab3Fw&#10;ADs7OwAQEBAABAQEAAAAAAD+/v4AAgICAAAAAAAAAAAAAAAAAPr6+gDX1tYAt7e4ALS0swBdXl0A&#10;Li4vAHJycgBCQ0IABAIDAAgGBwCJh4gAOTc4AHh4eABcWlsAoKCgABgYGAD8/PwABAUFAAAAAAAA&#10;AAAAAAEAAAAAAAAAAAAAAAAAAP8AAAAAAAAAAQ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wQDAAAAAAC4uLgA&#10;dHR0AFdXVwCSk5MAAwMDAAEBAQD09PQAampqAG9vbwA8PDwAw8PDAH9/fwANDQ0AAgICAP39/QAA&#10;AAAAAgICAP///wD///8AAQEBAAAAAAAAAAAAAAAAAAAAAAABAQEAAQEBAP7+/gADAwMAQEBAALm5&#10;uQCWlpYAysrKADk5OQDKysoA+fj4AP/+/gA4OTkAoKCgAOfn5wBcXFwA+/v7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CAAAAAAAAAAAAAAAAAAAAAAAAAAAAAQE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BAAAAzc3NAHFxcQBG&#10;RkYAkJCQAAAAAAD+/v4A+/r6AD09PQC+vr4AmpqaAKSkpAASEhIABAQEAPf39wABAQEAAAAAAAIC&#10;AgD///8AAQEBAAEBAQD///8AAAAAAAAAAAAAAAAAAAAAAAAAAAD8/PwAAgICAAMDAwAAAAAA+/v7&#10;AE5OTgDKysoAMC8wAEpKSgCpqakABAQEAAICAgAnJycAmZmZAMrKygBpaWkAAAAAAAAAAAAAAAAA&#10;AAAAAAAAAAAAAAAA/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IAAAAAAAAAAAAAAAAAAAAAAAAAAAE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v7+AP///wAAAAAA/Pz8APr6+wBycnIAHBwcAJ2d&#10;nQABAgIAAAAAAPn5+QAvLy8A/v7+ALi4uABLS0sA/v7+AAICAgD///8ADg4OAP///wADAwMAAQEB&#10;AAEBAQAAAAAAAAAAAAEBAQAAAAAAAAAAAAAAAAAAAAAAAAAAAAUFBQD///8AAgICAAAAAAAICAgA&#10;AQEBABMTEwCrq6oAbm5uAHt7ewCNjY0A//7+AAwNDQA+Pj4AioqKAL29vQCnp6cA9/b2AP///wD3&#10;9/c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BAAAAAAAAAAAAAAAAAAAAAAAAAAA/wAAAAE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CAAAAAAAAAAAAAAAAAAAAAAAAAAAA//8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P7+/gAAAAAA////ANra2gCwsK8AcXFxADAwMAACAQEA&#10;+vv7AFlZWQDn5+cAra6uAB8fHwAAAAAAAQEBAAAAAAD///8AAAAAAAAAAAAAAAAAAAAAAAAAAAAA&#10;AAAAAAAAAAAAAAAAAAAAAAAAAAAAAAAAAAAAAAAAAAAAAAAAAAAAAAAAAAAAAAAAAAAAAAAAAAAA&#10;AAAAAAAA/v/+AAUFBQB6enoAU1NTAHd3dwDNzc0AAwICAAIBAQCHh4cA+Pj4AF1dXQD8/PwABAQE&#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IAAAAAAAAAAAAAAAAAAAAAAAAAAAABAQ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QEBAAAAAAD///8AcXFxAA4ODwBiYmIAAAAAAP///wCk&#10;o6MAysrKAKSkpAAgHx8AAwQEAAEBAQAAAAAA/f39AAMDAwAAAAAAAAAAAAAAAAAAAAAAAAAAAAAA&#10;AAAAAAAAAAAAAAAAAAAAAAAAAAAAAAAAAAAAAAAAAAAAAAAAAAAAAAAAAAAAAAAAAAAAAAAAAAAA&#10;AAAAAAACAQEA+/r6AP///wCQkJAAJycnAHNzcwDw8PAAAQEBABYWFgB9fX0AxcXFAODg4AAAAAAA&#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g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8AAQEBANzb3ADW1tYAf319AA4ODgD///8A4+TkAICA&#10;gABNTk4APT49AAYHBwAAAAAAAAAAAAAAAAAEBAQA/f39AAAAAAAAAAAAAAAAAAAAAAAAAAAAAAAA&#10;AAAAAAAAAAAAAAAAAAAAAAAAAAAAAAAAAAAAAAAAAAAAAAAAAAAAAAAAAAAAAAAAAAAAAAAAAAAA&#10;AAAAAAAAAAAGBwcAAwMDAAkKCgCXmJcA5eXlAJSUlAACAwMAAgEBAFdWVgAICAgAf35+AP38/Q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C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IAAAAAAAAAAAAAAAAAAAAAAAAAAAD//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EBAPb39wC2trYAYWJiABAQEAD+/v4A29vbAK2trQBqa2oA&#10;GhoaAAMDAwD///8AAAAAAAAAAAAAAAAAAAAAAAAAAAAAAAAAAAAAAAAAAAAAAAAAAAAAAAAAAAAA&#10;AAAAAAAAAAAAAAAAAAAAAAAAAAAAAAAAAAAAAAAAAAAAAAAAAAAAAAAAAAAAAAAAAAAAAAAAAAAA&#10;AAAAAAAAAAAAAAAAAAAAAAAAAAAAAGdnZwAaGhoAlJSUAP79/QD///8AX19fAAYGBgC5ubkA//7/&#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gAAAAAAAAAAAAAAAAAAAAAAAAAAAAEB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v4AwcDAAAICAgBWVlYA/Pz8AP8AAACqqqoAFxcXAG1ubgD8&#10;/PwAAwMDAPz8/AADAwMAAAAAAAAAAAAAAAAAAAAAAAAAAAAAAAAAAAAAAAAAAAAAAAAAAAAAAAAA&#10;AAAAAAAAAAAAAAAAAAAAAAAAAAAAAAAAAAAAAAAAAAAAAAAAAAAAAAAAAAAAAAAAAAAAAAAAAAAA&#10;AAAAAAAAAAAAAAAAAAAAAAAAAAAAEhISAFBQUAC9vb0A+fr6AAEBAQADBAQALy8vAJycnAD6+vo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C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P8AAACioqIAHR0dABQVFQABAQEA/v7+AK+vrwBEREQAAf8AAAIC&#10;AgD+/v4ABgYGAP///wAAAAAAAAAAAAAAAAAAAAAAAAAAAAAAAAAAAAAAAAAAAAAAAAAAAAAAAAAA&#10;AAAAAAAAAAAAAAAAAAAAAAAAAAAAAAAAAAAAAAAAAAAAAAAAAAAAAAAAAAAAAAAAAAAAAAAAAAAA&#10;AAAAAAAAAAAAAAAAAAAAAAAAAAD/AAAAWVlZAPDw8ACop6cA//7+APv6+gBtbW0A4uLiANzc3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I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gAAAAAAAAAAAAAAAAAAAAAAAAAAAP//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C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gAAAAAAAAAAAAAAAAAAAAAAAAAAAAEB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C/f/+AP8BAAD8/fwA/wEAAP4A/wABAgE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EC&#10;AgD+/v4A/v7+AgIEBAT6////AAAAAAABAQEAAgICAP///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EBAQAGBgb4AgsLC/L///8AAgICAP7+/gD9/f0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gICAAMDA/0CDg4O7QAAAAD6+voA////AAEBAQ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Pz7+wD6&#10;+voACwsL7wIODg7sBQUFAPn5+QACAgIAAQEB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QICAPv7&#10;+wAPDw/tAjs7O9kBAQEA9PT0AAEBAQ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CAQEA9/f3&#10;AB4eHtYCAAAAAAQEBADj4+MAAAAAAP///wABAQE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O3t7QD7+/sA&#10;FRUV4QIAAAAACwsL/c3NzQD9/f0AAQEBAP7+/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xMTEAPr6+gA0&#10;NjXhAgAAAAATExPkz8/PAP/+/gABAQEA/v7+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P8AAAAAAAAAAAAAAAAAAP/+/wDBwcEADg4OAAAA&#10;AAACAAAAAEpKSpvKyMkA8fHyAAD/AAAC/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P8AAAD+/wD//f4A/Pv7AMbGxgBCQkKmAAAA&#10;AAIAAAAAVVVViPn5+QDe3d0A+/r6AAIEB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wMDAF1dXQDu7u4A5eXlAAIDAwAAAAAAXl5eAMvLywDj4uIA/f39AAICAgACAwMA&#10;/Pv7AAAAAAAAAAAAAAAAAAAAAAAAAAAAAAAAAAAAAAAAAAAAAAAAAAAAAAAAAAAAAAAAAAAAAAAA&#10;AAAAAAAAAAAAAAAAAAAAAAAAAAAAAAAAAAAAAAAAAAAAAAAAAAAAAAAAAAAAAAAAAAAAAAAAAAAA&#10;AAAAAAAAAAAAAAD//wCioqIAIiIiADs7OwD/AQEABAUFAKKiogA3NzcAFxcY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8/PwAAAEBAP8AAAD8/PwA5eXlAElJSZsAAAAA&#10;AgAAAAAiIiL9FxcX+La2tgAEBAQA//7+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8AJiYmAAsLCwCPj48AAP7/AAIDAwBISEgACQkJAHx8fAAFBgYAAAAAAAAAAAAE&#10;BAQAAAAAAAAAAAAAAAAAAAAAAAAAAAAAAAAAAAAAAAAAAAAAAAAAAAAAAAAAAAAAAAAAAAAAAAAA&#10;AAAAAAAAAAAAAAAAAAAAAAAAAAAAAAAAAAAAAAAAAAAAAAAAAAAAAAAAAAAAAAAAAAAAAAAAAAAA&#10;AAAAAAAAAAAA0dLSAL6+vgBfX18A+Pf3AAEAAADl5eUA4eHhAGFhYQAEBQQ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AAICAgD//v4AAP//ALq6ugAFBQUAS01MwAAAAAAC&#10;AAAAAAAAAAA4ODi0tLS0APj4+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GBgYAaGhoALW1tQDh4eEA/f39ABITEwB3d3cAwMDAANjX1wAAAAAAAP//AP3+&#10;/gAAAAAAAAAAAAAAAAAAAAAAAAAAAAAAAAAAAAAAAAAAAAAAAAAAAAAAAAAAAAAAAAAAAAAAAAAA&#10;AAAAAAAAAAAAAAAAAAAAAAAAAAAAAAAAAAAAAAAAAAAAAAAAAAAAAAAAAAAAAAAAAAAAAAAAAAAA&#10;AAAAAAAAAACDgoIAHR0dAFtbWwAJCgoA+/v7AIiHhwAKCgoAOTk5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wAAAAAAAAEBAQD+/v4Aj4+PACEhIeEAAAAAAAAAAAIA&#10;AAAAAAAAAF1dXXzq6uoAxcXFAP8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QEBAAAAAABycnIABgYGAKKjowD9/f0A/v7+AE5PTwAbGxsAWlpaAPj4+AD+//8AAQEB&#10;AP///wD///8A////AP7+/gAAAAAAAAAAAAAAAAAAAAAAAAAAAAAAAAAAAAAAAAAAAAAAAAAAAAAA&#10;AAAAAAAAAAAAAAAAAAAAAAAAAAAAAAAAAAAAAAAAAAAAAAAAAAAAAAAAAAD///8A////AP/+/gD+&#10;/v4AoJ+fAMfHxwB3d3cACQkJAP39/QDt7e0AtLS0AGtrawARERE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BAAAA/f7+AOfn5wDX19cAb29vZgAAAAAAAAAAAgAA&#10;AAAAAAAAOjw72ScnJ9yqqqo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8AAQEBAAUFBQBYWFgAnp6dAN7d3QABAAAAERERAJeYmADp6ekAfn5+APX19QD+/f0A&#10;AAAAAAAAAAABAQEAAQEBAAAAAAAAAAAAAAAAAAAAAAAAAAAAAAAAAAAAAAAAAAAAAAAAAAAAAAAA&#10;AAAAAAAAAAAAAAAAAAAAAAAAAAAAAAAAAAAAAAAAAAAAAAAAAAAAAAAAAP///wAAAAAA+/v7ANva&#10;2gCIiIgAVVVVAEhISAACAwMA/fz8AHt7ewD6+voAYmJiAAICAgD9/f0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wAA/f39AAMDAwD+/v4A4+PiAE9PTwD8/PwAh4eHAEtLTAABAgEA/Pz8&#10;AAEAAQDKysoAmZmZALy8uwAKCgsAPDw7AEJCQwAoKCgAHBwcABYVFQADBAQAAAAAAP///wD29fUA&#10;5ebmAODf3wDGxsYAvLy8AODg4AAfHx8AXFxcAFlaWgAMCwsAAwQEAP38/ADy8/MAb25uAMPDwwBv&#10;b28AbW5uAAIBAQABAgIAAQIBAAAAAAD///8AAQEB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v7+AAICAgD///8AAAAAAAAA&#10;AAABAQEA/v7+AGlpaQDAwMAAra2tEiwsLO8AAAAAAAAAAAAAAAAAAAAAAAAAAAH///8AAAAAAAAA&#10;AAAAAAAAAAAAAAAAAAAAAAAAx8XGJ11dXdhWVlYAfH59AAkJCQD39/cABAQEAAQEBAACAgI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9fX1AFpaWgDMzMwAY2NjAHBubwAQEBAA&#10;AQICAP///wABAQEA29vbAK2srADFxcUA2NjYAPb29gAJCQkACgoKAAcHBwACAgIA/Pz8APb29gD1&#10;9fUA/f39ACAgIAAqKioAUVJSAEVFRQAEAwMAAAEBAP/+/gD4+PgAysvLAHBvbwDz8/MAiIiIAFNU&#10;VAD//v4AAwMDAAABAQABAgE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8/PwAAgICAAICAgD+/v4AAQEB&#10;AP7+/gCcnJwAg4ODAIiIiFVcXFysAAAAAAAAAAAAAAAAAAAAAAAAAAAAAAAAAf///wAAAAAAAAAA&#10;AAAAAAAAAAAAAAAAAAAAAAAAAAAAoZ+gXIODg6N1dnYAZGVkAP///wD///8ABQUF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P7+/gD///8AAgICAIWFhQCenp4AEA4PAIeIiAA+&#10;Pj4ACQkJAAD//wD///8A////AAEBAQDz8/MA1tbWANLS0gDj4+MA+fn5APj4+AAGBgYAFRUVACgo&#10;KAA3NzcAGBkZAP38/AACAgIAAQEBAP8AAAD39vYA7u/vAIeGhgCzs7MAICAgAKWlpQATFBQABgYG&#10;AAQEBAD+/v4AAgEBAAACAQ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wAAAAAA&#10;APr6+gDZ2NgAmZmZALOzswD5+fkAERERABMSEgAyMTEAKCgoABobGwAVFBQAAQICAPX09ADm5uYA&#10;3+DgAM3OzgDe3t4A8PDwAPr6+gAwMDAAampqAEJDQwAODQ0AAAAAAAEDA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P/+/wD///8A&#10;AAAAAAEBAQD8+/sA9PX1AOPi4gDHx8cAycnJANTU1ADq6uoAAgICAPr6+gABAQEABAQEAAAAAAAD&#10;AwMAJycnADMzMwA+Pj4AKCgoABkZGQACAgIA/wAAAAEAAAD8/f0ABQYF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8A/v7+AAMDAwD7+/sAhoaGAJ6engBUVFSbjo6O&#10;ZgAAAAAAAAAAAAAAAAAAAAAAAAAAAAAAAAAAAAAAAAAAAAAAAAAAAAAAAAAAAf///wAAAAAAAAAA&#10;AAAAAAAAAAAAAAAAAAAAAAAAAAAAAAAAAAAAAAAAAAAAAAAAAAAAAACoqKhOfXx9sRcWFgCXmJgA&#10;LCsrAAAAAAABAgIAAAAAAAAAAAAAAAAAAAE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v7+AAICAgD+&#10;/v4AAgICAP///wD+/v4AAAAAAAICAgD9/P0A/fz8APX29gDx8PAA/Pz8APr6+gAGBgYADAwMABER&#10;EQAEBgUABAQEAP39/QADAwMA/v7+AAEBAQD9/f0AAQEBAAAAAAADAwM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8A/f39APz8/AAGBgYA39/fAHZ2dgDMzMwAc3Nzbm5ubpMAAAAA&#10;AAAAAAAAAAAAAAAAAAAAAAAAAAAAAAAAAAAAAAAAAAAAAAAAAAAAAAAAAAAB////AAAAAAAAAAAA&#10;AAAAAAAAAAAAAAAAAAAAAAAAAAAAAAAAAAAAAAAAAAAAAAAAAAAAAAAAAADOzc0ce3p7udTU1Cpu&#10;bm4AZ2dnAA4PDwAAAAAAAAAAAAAAAAAAAQ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9/f0AAgICAAEB&#10;AQD9/f0A////AAMDAwABAQEA/Pz8AAQDBAAA//8A////AAAAAAD///8AAgMDAAD//wAAAAAA/wAA&#10;AP7//gAAAAAAAgICAP///wD+/v4AAgICAAEBAQD///8AAgIC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AAAAAAAAAAAAAAAA&#10;AAAAAAAAAAAAAAAAAAAAAAAAAAEAAAAAAAAAAAAAAAAAAAAAAAAAAAAAAAAAAAAAAAAAAAAAAP8A&#10;AAAAAAAAAAAAAAAAAAAAAAAAAAAAAAAAAAAAAAAAAAAAAAE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P8AAAAAAAAAAAAAAAAA&#10;AAAAAAAAAAAAAAAAAAAAAAAAAQAAAAAAAAAAAAAAAAAAAAAAAAAAAAAAAAAAAAAAAAAAAAAA/wAA&#10;AAAAAAAAAAAAAAAAAAAAAAAAAAAAAAAAAAAAAAAAAAAAAQ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10;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2" o:spid="_x0000_s1027" type="#_x0000_t75" style="position:absolute;left:18764;width:16853;height:342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vzoADGAAAA2wAAAA8AAABkcnMvZG93bnJldi54bWxEj1trwkAUhN8L/oflCL4U3RhoqdFViqK2&#10;vnkB9e2QPbnY7NmQXWP677uFQh+HmfmGmS06U4mWGldaVjAeRSCIU6tLzhWcjuvhGwjnkTVWlknB&#10;NzlYzHtPM0y0ffCe2oPPRYCwS1BB4X2dSOnSggy6ka2Jg5fZxqAPssmlbvAR4KaScRS9SoMlh4UC&#10;a1oWlH4d7kbBdRw/36L9chdvVudJ+3nJLrjNlBr0u/cpCE+d/w//tT+0gpcYfr+EHyDnP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G/OgAMYAAADbAAAADwAAAAAAAAAAAAAA&#10;AACfAgAAZHJzL2Rvd25yZXYueG1sUEsFBgAAAAAEAAQA9wAAAJIDAAAAAA==&#10;">
                  <v:imagedata r:id="rId13" o:title=""/>
                  <v:path arrowok="t"/>
                </v:shape>
                <v:shape id="Picture 53" o:spid="_x0000_s1028" type="#_x0000_t75" style="position:absolute;width:16713;height:341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khI5zEAAAA2wAAAA8AAABkcnMvZG93bnJldi54bWxEj0FrwkAUhO8F/8PyhF5Ks1GxlOgqwTbg&#10;qZAYqMdH9pkEd9+G7FbTf98tFHocZuYbZrufrBE3Gn3vWMEiSUEQN0733CqoT8XzKwgfkDUax6Tg&#10;mzzsd7OHLWba3bmkWxVaESHsM1TQhTBkUvqmI4s+cQNx9C5utBiiHFupR7xHuDVymaYv0mLPcaHD&#10;gQ4dNdfqyyp4fysHNPnSPbWmPq/7nIpP/6HU43zKNyACTeE//Nc+agXrFfx+iT9A7n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khI5zEAAAA2wAAAA8AAAAAAAAAAAAAAAAA&#10;nwIAAGRycy9kb3ducmV2LnhtbFBLBQYAAAAABAAEAPcAAACQAwAAAAA=&#10;">
                  <v:imagedata r:id="rId14" o:title=""/>
                  <v:path arrowok="t"/>
                </v:shape>
                <w10:wrap type="square" anchorx="margin"/>
              </v:group>
            </w:pict>
          </mc:Fallback>
        </mc:AlternateContent>
      </w:r>
    </w:p>
    <w:p w:rsidR="00122E32" w:rsidRDefault="00122E32" w:rsidP="00122E32">
      <w:pPr>
        <w:rPr>
          <w:b/>
          <w:noProof/>
          <w:lang w:val="en-GB" w:eastAsia="en-GB"/>
        </w:rPr>
      </w:pPr>
    </w:p>
    <w:p w:rsidR="00122E32" w:rsidRDefault="00122E32" w:rsidP="00122E32">
      <w:pPr>
        <w:rPr>
          <w:b/>
          <w:noProof/>
          <w:lang w:val="en-GB" w:eastAsia="en-GB"/>
        </w:rPr>
      </w:pPr>
    </w:p>
    <w:p w:rsidR="00122E32" w:rsidRDefault="00122E32" w:rsidP="00122E32">
      <w:pPr>
        <w:rPr>
          <w:b/>
          <w:noProof/>
          <w:lang w:val="en-GB" w:eastAsia="en-GB"/>
        </w:rPr>
      </w:pPr>
    </w:p>
    <w:p w:rsidR="00122E32" w:rsidRDefault="00122E32" w:rsidP="00122E32">
      <w:pPr>
        <w:rPr>
          <w:b/>
          <w:noProof/>
          <w:lang w:val="en-GB" w:eastAsia="en-GB"/>
        </w:rPr>
      </w:pPr>
    </w:p>
    <w:p w:rsidR="00122E32" w:rsidRDefault="00122E32" w:rsidP="00122E32">
      <w:pPr>
        <w:rPr>
          <w:b/>
          <w:noProof/>
          <w:lang w:val="en-GB" w:eastAsia="en-GB"/>
        </w:rPr>
      </w:pPr>
    </w:p>
    <w:p w:rsidR="00122E32" w:rsidRDefault="00122E32" w:rsidP="00122E32">
      <w:pPr>
        <w:rPr>
          <w:b/>
          <w:noProof/>
          <w:lang w:val="en-GB" w:eastAsia="en-GB"/>
        </w:rPr>
      </w:pPr>
    </w:p>
    <w:p w:rsidR="00122E32" w:rsidRDefault="00122E32" w:rsidP="00122E32">
      <w:pPr>
        <w:rPr>
          <w:b/>
          <w:noProof/>
          <w:lang w:val="en-GB" w:eastAsia="en-GB"/>
        </w:rPr>
      </w:pPr>
    </w:p>
    <w:p w:rsidR="00122E32" w:rsidRDefault="00122E32" w:rsidP="00122E32">
      <w:pPr>
        <w:rPr>
          <w:b/>
          <w:noProof/>
          <w:lang w:val="en-GB" w:eastAsia="en-GB"/>
        </w:rPr>
      </w:pPr>
    </w:p>
    <w:p w:rsidR="00122E32" w:rsidRDefault="00122E32" w:rsidP="00122E32">
      <w:pPr>
        <w:rPr>
          <w:b/>
          <w:noProof/>
          <w:lang w:val="en-GB" w:eastAsia="en-GB"/>
        </w:rPr>
      </w:pPr>
    </w:p>
    <w:p w:rsidR="00122E32" w:rsidRDefault="00122E32" w:rsidP="00122E32">
      <w:pPr>
        <w:rPr>
          <w:b/>
          <w:noProof/>
          <w:lang w:val="en-GB" w:eastAsia="en-GB"/>
        </w:rPr>
      </w:pPr>
    </w:p>
    <w:p w:rsidR="00122E32" w:rsidRDefault="00122E32" w:rsidP="00122E32">
      <w:pPr>
        <w:rPr>
          <w:b/>
          <w:noProof/>
          <w:lang w:val="en-GB" w:eastAsia="en-GB"/>
        </w:rPr>
      </w:pPr>
    </w:p>
    <w:p w:rsidR="00122E32" w:rsidRDefault="00122E32" w:rsidP="00122E32">
      <w:pPr>
        <w:rPr>
          <w:b/>
          <w:noProof/>
          <w:lang w:val="en-GB" w:eastAsia="en-GB"/>
        </w:rPr>
      </w:pPr>
      <w:r>
        <w:rPr>
          <w:b/>
          <w:noProof/>
          <w:lang w:val="en-GB" w:eastAsia="en-GB"/>
        </w:rPr>
        <w:t>Intro Page</w:t>
      </w:r>
    </w:p>
    <w:p w:rsidR="00122E32" w:rsidRDefault="00122E32" w:rsidP="00122E32">
      <w:pPr>
        <w:rPr>
          <w:noProof/>
          <w:lang w:val="en-GB" w:eastAsia="en-GB"/>
        </w:rPr>
      </w:pPr>
      <w:r>
        <w:rPr>
          <w:noProof/>
          <w:lang w:val="en-GB" w:eastAsia="en-GB"/>
        </w:rPr>
        <w:t>The prototype shows that the blurb logo is centred and displayed the welcome message below. The background is dark blue and the content is white. The welcome message just says ‘welcome’.</w:t>
      </w:r>
    </w:p>
    <w:p w:rsidR="00122E32" w:rsidRDefault="00122E32" w:rsidP="00122E32">
      <w:pPr>
        <w:rPr>
          <w:noProof/>
          <w:lang w:val="en-GB" w:eastAsia="en-GB"/>
        </w:rPr>
      </w:pPr>
      <w:r>
        <w:rPr>
          <w:noProof/>
          <w:lang w:val="en-GB" w:eastAsia="en-GB"/>
        </w:rPr>
        <w:t>The final design has a background which is dark blue and the logo which is white. A ‘slidefade’ transition is used when the page is opened and then displays the content. This was done by jquery. The welcome message says ‘welcome’ and includes a summary of the app. The interactive aspect of this page is that users can swipe either left or right in order to access the homepage, which was done by jquery. An icon is displayed at the bottom, indicating that users are able to swipe the screen. The colour scheme remains white and blue from the prototype. The font is arial and the font size is 20px. I’ve decided to make the ‘welcome’ message a header as it’s meant to stand out whereas the summary remains the normal font type.</w:t>
      </w:r>
    </w:p>
    <w:p w:rsidR="00122E32" w:rsidRDefault="00122E32" w:rsidP="00122E32">
      <w:pPr>
        <w:tabs>
          <w:tab w:val="left" w:pos="1260"/>
        </w:tabs>
        <w:rPr>
          <w:lang w:val="en-GB" w:eastAsia="en-GB"/>
        </w:rPr>
      </w:pPr>
    </w:p>
    <w:p w:rsidR="00122E32" w:rsidRDefault="00122E32" w:rsidP="00122E32">
      <w:pPr>
        <w:rPr>
          <w:b/>
          <w:noProof/>
          <w:lang w:val="en-GB" w:eastAsia="en-GB"/>
        </w:rPr>
      </w:pPr>
      <w:r>
        <w:rPr>
          <w:noProof/>
          <w:lang w:val="en-GB" w:eastAsia="en-GB"/>
        </w:rPr>
        <w:lastRenderedPageBreak/>
        <mc:AlternateContent>
          <mc:Choice Requires="wpg">
            <w:drawing>
              <wp:anchor distT="0" distB="0" distL="114300" distR="114300" simplePos="0" relativeHeight="251687936" behindDoc="0" locked="0" layoutInCell="1" allowOverlap="1">
                <wp:simplePos x="0" y="0"/>
                <wp:positionH relativeFrom="margin">
                  <wp:align>center</wp:align>
                </wp:positionH>
                <wp:positionV relativeFrom="paragraph">
                  <wp:posOffset>0</wp:posOffset>
                </wp:positionV>
                <wp:extent cx="6014085" cy="3924300"/>
                <wp:effectExtent l="0" t="0" r="5715" b="0"/>
                <wp:wrapSquare wrapText="bothSides"/>
                <wp:docPr id="27" name="Group 27"/>
                <wp:cNvGraphicFramePr/>
                <a:graphic xmlns:a="http://schemas.openxmlformats.org/drawingml/2006/main">
                  <a:graphicData uri="http://schemas.microsoft.com/office/word/2010/wordprocessingGroup">
                    <wpg:wgp>
                      <wpg:cNvGrpSpPr/>
                      <wpg:grpSpPr>
                        <a:xfrm>
                          <a:off x="0" y="0"/>
                          <a:ext cx="6014085" cy="3924300"/>
                          <a:chOff x="0" y="0"/>
                          <a:chExt cx="6014085" cy="3924300"/>
                        </a:xfrm>
                      </wpg:grpSpPr>
                      <pic:pic xmlns:pic="http://schemas.openxmlformats.org/drawingml/2006/picture">
                        <pic:nvPicPr>
                          <pic:cNvPr id="48" name="Picture 48"/>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2009775" y="0"/>
                            <a:ext cx="1927860" cy="3924300"/>
                          </a:xfrm>
                          <a:prstGeom prst="rect">
                            <a:avLst/>
                          </a:prstGeom>
                        </pic:spPr>
                      </pic:pic>
                      <pic:pic xmlns:pic="http://schemas.openxmlformats.org/drawingml/2006/picture">
                        <pic:nvPicPr>
                          <pic:cNvPr id="49" name="Picture 49"/>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1914525" cy="3914140"/>
                          </a:xfrm>
                          <a:prstGeom prst="rect">
                            <a:avLst/>
                          </a:prstGeom>
                        </pic:spPr>
                      </pic:pic>
                      <pic:pic xmlns:pic="http://schemas.openxmlformats.org/drawingml/2006/picture">
                        <pic:nvPicPr>
                          <pic:cNvPr id="50" name="Picture 50"/>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4086225" y="0"/>
                            <a:ext cx="1927860" cy="3923665"/>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665A2D7B" id="Group 27" o:spid="_x0000_s1026" style="position:absolute;margin-left:0;margin-top:0;width:473.55pt;height:309pt;z-index:251687936;mso-position-horizontal:center;mso-position-horizontal-relative:margin" coordsize="60140,39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wAA////AP7+/gAB&#10;AQEA5+bmAHl5eQC5ubkAGRkZ+qurqxIlJyb1AAAAAAAAAAAAAAAAAAAAAAAAAAAAAAAAAAAAAAAA&#10;AAAAAAAAAAAAAAAAAAAAAAAAAAAAAAAAAAAAAAAAAgAAAAAAAAAAAAAAAAAAAAAAAAAAAAAAAAAA&#10;AAAAAAAAAAAAAAAAAAAAAAAAAAAAAAAAAAAAAAAAAAAAAI+Pj3MkJCT/6urqH6ioqACrq6sAJSUl&#10;AAICAgACAgI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9/PwAAAAAAAEB&#10;AQAWFxcAm5ubAL6+vgAUFBQGRkZG9HVyc5oAAAAAAAAAAAAAAAAAAAAAAAAAAAAAAAAAAAAAAAAA&#10;AAAAAAAAAAAAAAAAAAAAAAAAAAAAAAAAAAAAAAAB////AAAAAAAAAAAAAAAAAAAAAAAAAAAAAAAA&#10;AAAAAAAAAAAAAAAAAAAAAAAAAAAAAAAAAAAAAABXV1e/wsLCQGpqagBsbGwADw8PAAEBAQD///8A&#10;AgICAP39/QADAwM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v7+AAEBAQD///8A/v7+&#10;AAEBAQD9/f0ABQUFAPb29gClpaUAjYuMACAgINmQkJA5KSsq7wAAAAAAAAAAAAAAAAAAAAAAAAAA&#10;AAAAAAAAAAAAAAAAAAAAAAAAAAAAAAAAAAAAAAH///8AAAAAAAAAAAAAAAAAAAAAAAAAAAAAAAAA&#10;AAAAAAAAAAAAAAAAAAAAAAAAAADPz88ZbW1tzfHx8ROQkJAGPj4+AP7+/gAEBAQAAQEBAP///wAC&#10;AgIA/v7+AAMDA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v4A////AAMDAwD///8A&#10;////AAEBAQD///8A/Pz8AAICAgDS0NEAcXFxAPPz8/iKioo+REZFywAAAAAAAAAAAAAAAAAAAAAA&#10;AAAAAAAAAAAAAAAAAAAAAAAAAAAAAAAAAAAAAgAAAAAAAAAAAAAAAAAAAAAAAAAAAAAAAAAAAAAA&#10;AAAAAAAAAAAAAAAAAAAAvb29MmFhYd4GBgYZs7OzBkNDQwAFBQUABwcHAAMDAwACAgIAAwMDAAEB&#10;AQADAwM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ICAgADAwMAAAAAAAEBAQAC&#10;AgIAAQEBAAICAgAGBgYABAQEACwuLQCmqKcAJScmCGZmZsqqqKlOAAAAAAAAAAAAAAAAAAAAAAAA&#10;AAAAAAAAAAAAAAAAAAAAAAAAAAAAAAAAAAACAAAAAAAAAAAAAAAAAAAAAAAAAAAAAAAAAAAAAAAA&#10;AAAAAAAAAAAAALy8vDJra2vNIiIiCKurqwAeHh4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BYWFgChoaEASUtKAHp6erGsqqtMAAAAAAAAAAAAAAAAAAAA&#10;AAAAAAAAAAAAAAAAAAAAAAAAAAAAAAAAAAH///8AAAAAAAAAAAAAAAAAAAAAAAAAAAAAAAAAAAAA&#10;AAAAAADR0dEWWlpa5iQkJAOrq6sA/f39AAgICAABAQE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AAAAAAAAAAAAAAAAAAAAAAAA&#10;AAAAAAAAAAAAAAAAAAAAAAD9/v0AAwECAP39/QD9/f0AdHJzALCwsACgn582Q0ZFywAAAAAAAAAA&#10;AAAAAAAAAAAAAAAAAAAAAAAAAAAAAAAAAf///wAAAAAAAAAAAAAAAAAAAAAAAAAAAAAAAAAAAAAA&#10;AAAAACsrK/wWFhYDt7e3AAICAgAGBgY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P8AAAAAAAAAAAAAAAAAAAAAAAAA&#10;AAAAAAAAAAAAAAAAAAAAAP3+/QD9/P0ABQQEAAEBAQD//v8AXFtbAMbExACztbUXLS8u6gAAAAAA&#10;AAAAAAAAAAAAAAAAAAAAAAAAAAAAAAAB////AAAAAAAAAAAAAAAAAAAAAAAAAAAAAAAAAAAAAAAm&#10;Jib/EhIS7LS0tBQUFBQAAAAAAP///wABAQE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P8AAAAAAAAAAAAAAAAAAAAAAAAAAAAAAAAAAAAAAAAAAAAAAAE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P///wD5+fkAVVVVAN7c3QCvsLAMJicm9QAA&#10;AAAAAAAAAAAAAAAAAAAAAAAAAAAAAAIAAAAAAAAAAAAAAAAAAAAAAAAAAAAAAAAAAAAAXFxcufb2&#10;9gCkpKQUFBQUAAAAAAAAAAAAAQEB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f39AAgICACjo6MACgwLAG1sbM0AAAAAAAAA&#10;AAAAAAAAAAAAAAAAAAAAAAAAAAAAAgAAAAAAAAAAAAAAAAAAAAAAAAAAAAAAAKenp1HCwsJGlZWV&#10;ABsbG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B&#10;AAAAAQAAAAEAAAABAAAAAQAAAAEAAAABAAAAAQAAAAE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DAwMAAAAAAAkJCQCVlZUA3+DgJ4SCg4QAAAAA&#10;AAAAAAAAAAAAAAAAAAAAAAAAAAAB////AAAAAAAAAAAAAAAAAAAAAADd29wIT1FQ9Dk5OQOVlZUA&#10;BgYGAP///wABAQE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Pz8/AD///8ABQUFAPz8/ACJiIkAnZycAKmpqSM1&#10;NzbeAAAAAAAAAAAAAAAAAAAAAAH///8AAAAAAAAAAAAAAAAAAAAAAHBub6C8vr1fxsbGAA4ODgD5&#10;+fkABwcH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P7+/gACAgIA////AAAAAAABAQEA////AAAAAAABAQEA////AP7+/gADAwMA////AAEBAQ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P7+/gAAAAAAAAAAAPn4+ABQT1AABwcH0LK0&#10;szEAAAAAAAAAAAAAAAAAAAAAAgAAAAAAAAAAAAAAAAAAAADDwcItsbGxX3FxcQANDQ0A////AAcH&#10;B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8A&#10;//7/AP38/AAAAAAA/Pz8APz8/AAA//8AAQABAP7+/gD+/v4AAwMDAPb29gD+/v4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gICAAICAgACAgIACAgJAHl5eQDQ0NAwn52e&#10;XwAAAAAAAAAAAAAAAAAAAAAB////AAAAAAAAAAAAAAAAAFtZWrzp6elDuLq5AAEBAQADAwM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P/+/wD+&#10;/f0AAwQEAP79/QD9/f0A////APz8/AAFBQUABAUFAPf49wAICAgA////APr6+gAJCQk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f4AAQEBAGVkZADT09Pv&#10;ycvKEgAAAAAAAAAAAAAAAAIAAAAAAAAAAAAAAADMzMwcwMDAQ2doaAADAwMAAgICAP39/Q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QEAAAID&#10;AwD//v4AAAAAALm5uQBDQ0MALCwsADMzMwCTkpIAAgICAP39/QADAwMACQkJAP///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P7+/QD9/f0Ab29vAObm5hG0&#10;srNAAAAAAAAAAAAAAAAAAf///wAAAAAAAAAAAFhYWL/m5OVAvL29AAUGBQAAAAAAAQEBAPz8/AAD&#10;AwMAAQEB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f0AAQEC&#10;APTz8wBiYmIAy8vLACUlJQBAQEAA0tLSAMjIyAAYGRgApKWlACMjIwD+/v4ABAQE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QEBAOvr6wCd&#10;nZ0AYmJiADo6OgACAgIABQYGAP39/QAnJiYAiIqKANTU1ADa2dkAAQEBAP///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P///wABAQEAAgICADAwMAAJCQkA&#10;np2digAAAAAAAAAAAgAAAAAAAAAAtbW1Zzs7OwAbGxsAAwMD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v0A4uLiAPv7&#10;+wBQUFAAAwQEAP79/QD9/PwAAQICAAIDAwAxMDAACQkJALa2tgD//v4AAQEB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P///wABAQEABwcHAGJiYgCz&#10;s7NfAAAAAAAAAAACAAAAAAAAAADh4eEiVFRUAP39/Q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MDBAD9/f0A////&#10;AAgICAAA//8AAAEBAAEBAQAAAAAA////APr6+gD5+fkAERERAAABAQ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CAgIAAAAAAPz8/AABAQEAXFxcAPv7&#10;+wDPzc4cAAAAAAIAAAAAp6enUfj4+AArKysAAAAAAAEBAQ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CEhIQAFBQUA&#10;n5+fAP///wACAQEAAgICAAD//wD///8A1dXVAPX19QA5OTkAAQEBAP///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CAgIABAQEAAMDAwAZGRkAAwMD&#10;ALe3t2UAAAAAAgAAAACxsbFuICAgABoaGgAEBAQA/f39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QEADw8PAGpqagCh&#10;oaEAw8PDAPv7+wD+/v4AAAEBANDPzwB0dHQALS0tACcoKAD+/v4AAQAB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UEBAAtLS0A&#10;vLy8XwAAAAAEAAAAANfX1zhFRUUABQUFAP7+/gADAwM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EAAQACAwMAcHBwAMfH&#10;xwBOTk4AJycnADExMQDd3d0A0tLSACcnJwC2trYAAAAAAP/+/gAAAgEAAAAB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EBAEpKSgCD&#10;g4MfAAAAAAIAAAAA+Pj4CDc3NwABAQEAAQEBAP7+/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AAEBAQAAAAAAqKio&#10;ALW2tgAhISEA0dHRAAMDAwCOjo4AuLi4AAUGBgAA//8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OTk5AAQE&#10;BADW1dYRBAAAAAD19PUAJiQlAP/+/wD//v8AAQEB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AAAABAUEAP8DAgAAAAEA&#10;PD08ADs7OwD8/PwABAQDAAECAgAA/wAAAQIBAP/+/gAEBgU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pKSkABAQE&#10;AOzr6xwE2dfYDv79/QAPEBAAAQAAAAIBAQAAAQE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EBAQAAAAAAAQICAAAAAAAA&#10;AAAAAQMBAAYDBgAAAAAAAAAAAAABAAAAAAAAAQIC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YHBwAJCQkA&#10;6enpIQLj4+MnAQEBAAoJCQD///8AAQICAAD//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gICADm&#10;5uYlAvHx8RcAAAAAAwMDAAABAQAA//8AAAEB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8AAgICAPPz&#10;8xEC+fn5CP39/QAGBgYAAQAAAP7+/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BAQACAgIA+Pj4&#10;CwL39/cOAgICAAABAQAAAAAAAgIC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7+AAICAgD8/PwG&#10;AgAAAAAAAAAAAAAAAAAAAAAAAAAAAP//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C&#10;AAAAAAAAAAAAAAAAAAAAAAAAAAAAAQE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I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B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10;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E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QAAAAA&#10;AAAAAAAAAAAAAAAAAAAAAAD//wAAAAE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BAAAAAAA&#10;AAAAAAAAAAAAAAAAAAAAAAEB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EAAAAAAAA&#10;AAAAAAAAAAAAAAAAAAAB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IAAAAAAAAA&#10;AAAAAAAAAAAAAAAAAP8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gAAAAAAAAAA&#10;AAAAAAAAAAAAAAAAAP//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CAAAAAAAAAAAA&#10;AAAAAAAAAAAAAAAAAQE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QAAAAAAAAAAAAA&#10;AAAAAAAAAAAAAAE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BAAAAAAAAAAAAAAA&#10;AAAAAAAAAAAA/wAAAAE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EAAAAAAAAAAAAAAAA&#10;AAAAAAAAAAAA//8AAAAB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QAAAAAAAAAAAAAAAAA&#10;AAAAAAAAAAABAQ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B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E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BAAAAAAAAAAAAAAA&#10;AAAAAAAAAAAAAP//AAAAAQ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QEBAAYGBgAhISEAIyMjAPv7+wAGBgYA/v7+AP///wAHBwc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EAAAAAAAAAAAAAAAA&#10;AAAAAAAAAAAAAQE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I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8AAgICAAEBAQD9/f0AAQEBAP///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BAAAAAAAAAAAAAAAAAAA&#10;AAAAAAAAAQ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CAAAAAAAAAAAAAAAAAAAA&#10;AAAAAAD/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IAAAAAAAAAAAAAAAAAAAAA&#10;AAAAAAD//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gAAAAAAAAAAAAAAAAAAAAAA&#10;AAAAAAEB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CAAAAAAAAAAAAAAAAAAAAAAAA&#10;AAAB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IAAAAAAAAAAAAAAAAAAAAAAAAA&#10;AP8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gAAAAAAAAAAAAAAAAAAAAAAAAAA&#10;AP//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CAAAAAAAAAAAAAAAAAAAAAAAAAAAA&#10;AQE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I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CAAAAAAAAAAAAAAAAAAAAAAAAAAAA//8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IAAAAAAAAAAAAAAAAAAAAAAAAAAAABAQ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C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IAAAAAAAAAAAAAAAAAAAAAAAAAAAD//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CAAAAAAAAAAAAAAAAAAAAAAAAAAAAAQE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IAAAAAAAAAAAAAAAAAAAAAAAAAAAE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gAAAAAAAAAAAAAAAAAAAAAAAAAA/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CAAAAAAAAAAAAAAAAAAAAAAAAAAAA//8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IAAAAAAAAAAAAAAAAAAAAAAAAAAAABAQ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gAAAAAAAAAAAAAAAAAAAAAAAAAAAQ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CAAAAAAAAAAAAAAAAAAAAAAAAAAD/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ID/f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gAAAAAAAAAAAAAAAAAAAAAAAAAAAP//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CAAAAAAAAAAAAAAAAAAAAAAAAAAAAAQE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Pv8+wAFBgYA////AP7+/gD8/PwACwsL&#10;APz8/AAEBAQA/Pz8AAQEBAAAAAAAAAAAAAAAAAAAAAAAAAAAAAAAAAAAAAAAAAAAAAAAAAAAAAAA&#10;AAAAAAAAAAAAAAAAAAAAAAAAAAAEAAAAAAAAAAAAAAAAAAAAAAAAAAAA//8AAAABAAAAAAAAAAAA&#10;AAAAAAAAAAAAAAAAAAAAAAAAAAAAAAAAAAAAAAAAAAAAAAAAAAAAAPr5+QA0NDQA7u7uAPYnTQ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CsfVYA&#10;R0dHAPr6+gAFBQUAAAAAAAAAAAAAAAAAAAAAAAAAAAAAAAAAAAAAAAAAAAAAAAAAAAAAAAAAAAAA&#10;AAAAAAAAAAAAAAAAAAAAAAAAAAIAAAAAAAAAAAAAAAAAAAAAAAAAAAABAQAAAAAAAAAAAAAAAAAA&#10;AAAAAAAAAAAAAAAAAAAAAAAAAAAAAAAAAAAAAAAAAAAAAAAAAAAAAwMDAPv7+wBoaGg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sLCwD8&#10;/PwABAQEAP///wAAAAAAAAAAAAAAAAAAAAAAAAAAAAAAAAAAAAAAAAAAAAAAAAAAAAAAAAAAAAAA&#10;AAAAAAAAAAAAAAAAAAAAAAAAAgAAAAAAAAAAAAAAAAAAAAAAAAAAAAAAAAAAAAAAAAAAAAAAAAAA&#10;AAAAAAAAAAAAAAAAAAAAAAAAAAAAAAAAAAAAAAAAAAAAAAAAAAAEBQUAAQEBABMTE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BQUFAAEB&#10;AQD9/f0AAAAAAAAAAAAAAAAAAAAAAAAAAAAAAAAAAAAAAAAAAAAAAAAAAAAAAAAAAAAAAAAAAAAA&#10;AAAAAAAAAAAAAAAAAAAAAAAEAAAAAAAAAAAAAAAAAAAAAAAAAAAAAAAAAAAAAAAAAAAAAAAAAAAA&#10;AAAAAAAAAAAAAAAAAAAAAAAAAAAAAAAAAAAAAAAAAAAAAAAAAP/+/gABAQEAAQEB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5+fkAAgIC&#10;AAICAgAAAAAAAAAAAAAAAAAAAAAAAAAAAAAAAAAAAAAAAAAAAAAAAAAAAAAAAAAAAAAAAAAAAAAA&#10;AAAAAAAAAAAAAAAAAAAAAAI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gAAAAAAAAAAAAAAAAAAAAAAAAAAAP//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CAAAAAAAAAAAAAAAAAAAAAAAAAAAAAQE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IAAAAAAAAAAAAAAAAAAAAAAAAAAAE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gAAAAAAAAAAAAAAAAAAAAAAAAAA/wAAAAAAAAAAAAAAAAAAAAAAAAAAAAAA&#10;AAAAAAAAAAAAAAAAAAAAAAAAAAAAAAAAAAAAAAAAAAAAAAAAAAAAAAAAAAAAAAAAAAAAAAAAAAAA&#10;AAAAAAAAAAAAAAAAAAAAAAAAAAAAAAAAAAAAAAAAAAAAAAAAAAAAAAAAAAYFB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CAAAAAAAAAAAAAAAAAAAAAAAAAAAA//8AAAAAAAAAAAAAAAAAAAAAAAAAAAAA&#10;AAAAAAAAAAAAAAAAAAAAAAAAAAAAAAAAAAAAAAAAAAAAAAAAAAAAAAAAAAAAAAAAAAAAAAAAAAAA&#10;AAAAAAAAAAAAAAAAAAAAAAAAAAAAAAAAAAAAAAAAAAAAAAAAAAAAAAAA5LiTAAAAAAAAAAAAeGFO&#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IAAAAAAAAAAAAAAAAAAAAAAAAAAAABAQAAAAAAAAAAAAAAAAAAAAAAAAAAAAAA&#10;AAAAAAAAAAAAAAAAAAAAAAAAAAAAAAAAAAAAAAAAAAAAAAAAAAAAAAAAAAAAAAAAAAAAAAAAAAAA&#10;AAAAAAAAAAAAAAAAAAAAAAAAAAAAAAAAAAAAAAAAAAAAAAAAAAAAAAAAAAAA88SdAAAAAAB7Y08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gAAAAAAAAAAAAAAAAAAAAAAAAAAAAAAAAAAAAAAAAAAAAAAAAAAAAAAAAAAAAAA&#10;AAAAAAAAAAAAAAAAAAAAAAAAAAAAAAAAAAAAAAAAAAAAAAAAAAAAAAAAAAAAAAAAAAAAAAAAAAAA&#10;AAAAAAAAAAAAAAAAAAAAAAAAAAAAAAAAAAAAAAAAAAAAAAAAAAAAAAAAAAAAAAAA88Sd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C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QAAAAAAAAAAAAAAAAAAAAAAAAAAAD//wAAAAE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CA/38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TD4xAHWQpgAAAAAAAAAAAAAAAAAAAAAAAAAAAAAAAAAAAAAAAAAAAAAAAAAAAAAAAAAAAAAAAAAA&#10;AAAAAAAAANvi6AAAAAAAAAAAAAAAAAAAAAAAAAAAAAAAAAAAAAAADTxjAPPEnQDzxJ0ADTxjAAAA&#10;AAAAAAAAAAAAAAAAAAAAAAAAAAAAAAAAAAAAAAAAAAAAAAAAAAAAAAAAAAAAAAAAAAAAAAAAAAAA&#10;AAAAAADOpoUAMlp7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c&#10;FhIAAAAAAAAAAAAAAAAAAAAAAAAAAAAAAAAAAAAAAAAAAAAAAAAAAAAAAAAAAAAAAAAAAAAAAAAA&#10;AAAAAAAAAAAAAAAAAAAAAAAAAAAAAAAAAAAAAAAAAAAAAAAAAAAAAAAAFEFnAOy/mQAbFhEA5erv&#10;AAAAAAAAAAAAAAAAAAAAAAAAAAAAAAAAAAAAAAAAAAAAAAAAAAAAAAAAAAAAAAAAAAAAAAAAAAAA&#10;AAAAACUeG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3+fsAAAAAAAkHBQD7/P0AJFN4AAAAAAAMCggA9vj5AP7+/wAAAAAADAoIAPX3+QD///8A&#10;AAAAAA0LCADz9fgAAAAAAAAAAAANCwgA8/X4AAAAAAAAAAAAAwICAAAAAAAAAAAAAAAAAAAAAAAA&#10;AAAAAAAAAAAAAAAAAAAAAAAAAAAAAAAAAAAAAAAAAAAAAAAAAAAAAAAAAAAAAAAAAAAAAAAAAAAA&#10;AAAAAAAAAAAAAAAAAAAAAAAAAAAAAAAAAAAAAAAAAAAAAAAAAAAAAAAAAAAAAAAAAAAC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Dz5kAAAA&#10;AAAAAAAAAAAAAAAAAAAAAAAAAAAAAAAAAAAAAAAAAAAAAAAAAAAAAAAAAAAAAAAAAAAAAAAA88Sd&#10;AAAAAAAAAAAAAAAAAAAAAAAAAAAAAAAAAAAAAAAAAAAAAAAAAAAAAAD5+/wA+vv8ANiuj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JBwYA/P3+APv8/QAAAAAACwkHAPX3+QD+/v8AAAAAAAwKCAD19/kA////AAAAAAAN&#10;CwgA8/X4AAAAAAAAAAAADQsIAPP1+AAAAAAAAAAAAAAAAAD9/v4AAAAAAAAAAAAAAAAAAAAAAAAA&#10;AAAAAAAAAAAAAAAAAAAAAAAAAAAAAAAAAAAAAAAAAAAAAAAAAAAAAAAAAAAAAAAAAAAAAAAAAAAA&#10;AAAAAAAAAAAAAAAAAAAAAAAAAAAAAAAAAAAAAAAAAAAAAAAAAAAAAAAAAAAAAAAAAAI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v8AAAAA&#10;APPEnQAAAAAAAAAAAAAAAAAAAAAAAAAAAAAAAAAAAAAAAAAAAAAAAAAAAAAAAAAAAAICAQAAAAAA&#10;E0FnAAAAAAAAAAAAAAAAAAAAAAAAAAAAAAAAAAAAAAAAAAAAAAAAAAAAAAATQWcAAAAAAPPEnQAA&#10;AAAAAAAAAAAAAAAAAAAAAAAAAAAAAAAAAAAAAAAAAAAAAAAAAAAAAAAAAAAAAAAAAAAAAAAAAAAA&#10;AAArVHY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BAAAAAAAAAAAAAAAAAAA&#10;AAAAAAAAAAEBAAAAAAAAAAAAAAAAAAAAAAAAAAAAAAAAAAAAAAAAAAAAAAAAAAAAAAAAAAAAAAAA&#10;AAAAAAAAAAAAAAAAAAAAAAAAAAAAAAAAAAAAAAAAAAAAAAAAAAAAAAAAAAAAAAAAAAAAAAAAAAAA&#10;AAAAAAAAAAAAAAAAAAAAAPPEnQAAAAAAAAAAAAAAAAAAAAAAAAAAAAAAAAAAAAAAAAAAAAAAAAAA&#10;AAAAAAAAAAAAAAAAAAAAAAAAAAAAAAAAAAAAAAAAAAAAAAAAAAAAAAAAAA08Y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EAAAAAAAAAAAAAAAAAAAA&#10;AAAAAAABAAAAAAAAAAAAAAAAAAAAAAAAAAAAAAAAAAAAAAAAAAAAAAAAAAAAAAAAAAAAAAAAAAAA&#10;AAAAAAAAAAAAAAAAAAAAAAAAAAAAAAAAAAAAAAAAAAAAAAAAAAAAAAAAAAAAAAAAAAAAAAAAAAAA&#10;AAAAAAAAAAAAAAAAAAAAbYqh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QAAAAAAAAAAAAAAAAAAAAA&#10;AAAAAP8AAAABAAAAAAAAAAAAAAAAAAAAAAAAAAAAAAAAAAAAAAAAAAAAAAAAAAAAAAAAAAAAAAAA&#10;AAAAAAAAAAAAAAAAAAAAAAAAAAAAAAAAAAAAAAAAAAAAAAAAAAAAAAAAAAAAAAAAAAAAAAAAAAAA&#10;AAAAAAAAAAAAAAAAAACgssI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gAAAAAAAAAAAAAAAAAAAAAA&#10;AAAAAP//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CAAAAAAAAAAAAAAAAAAAAAAAA&#10;AAAAAQE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I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g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CAAAAAAAAAAAAAAAAAAAAAAAAAAAA&#10;//8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gP9/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gAAAAAAAAAAAAAAAAAAAAAA&#10;AAAAAAEB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C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QAAAAAAAAAAAAAAAAAAAAAAAAA&#10;AAEAAAAAAAAAAAAAAAAAAAAAAAAAAAAAAAAAAAAAAAAAAAAAAAAAAAAAAAAAAAAAAAAAAAAAAAAA&#10;AAAAAAAAAAAAAAAA88GbAAADAg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X19cARUVFAAAAXwAAAAAAAAAAAAAAAAAAAAAAAAAAAAAAAAAAAAAAAAAAAAAAAAAAAAAA&#10;AAAAAAAAAAAAAAAAAAAAAAAAAAAAAAAAAAAAAAAAAAAAAAAABAAAAAAAAAAAAAAAAAAAAAAAAAAA&#10;/wAAAAEAAAAAAAAAAAAAAAAAAAAAAAAAAAAAAAAAAAAAAAAAAAAAAAAAAAAAAAAAAAAAAAAAAAAA&#10;AAAAAAAAAAAAAAD/AAAAAQ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Kfe8wAAAAAAAAAAAAAAAAAAAAAAAAAA&#10;AAAAAAAAAAAAAAAAAAAAAAAAAAAAAAAAAAAAAAAAAAAAAAAAAAAAAAAAAAAAAAAAAFkiDQ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EAAAAAAAAAAAAAAAAAAAAAAAAAAAA&#10;//8AAAAB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HPB5gAAAAAAAAAAAAAAAAAAAAAA&#10;AAAAAAAAAAAAAAAAAAAAAAAAAAAAAAAAAAAAAAAAAAAAAAAAAAAAAAAAAACNPxo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IAAAAAAAAAAAAAAAAAAAAAAAAAAAAB&#10;AQ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gAAAAAAAAAAAAAAAAAAAAAAAAAAAQ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CAAAAAAAAAAAAAAAAAAAAAAAAAAD/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IAAAAAAAAAAAAAAAAAAAAAAAAAAAD//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CMOBADjXyUASR4L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gAAAAAAAAAAAAAAAAAAAAAAAAAAAAEB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j&#10;DgQAwFEhAAMCAgAB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C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Iw4EAMBR&#10;IQADAgI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IAAAAAAAAAAAAAAAAAAAAAAAAAAAAAAAAAAAAA&#10;AAAAAAAAAAAAAAAAAAAAAAAAAAAAAAAAAAAAAAAAAAAAAAAAAAAAAAAAAAAAAAAAAAAAAAAAAAAA&#10;AAAAAQ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BAAAAtODz&#10;AGS95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m&#10;HxkAKiIbAG5YRgA1KyMAAAAAAAAAAAAAAAAAAAAAAAAAAAAAAAAAAAAAAAAAAAAAAAAAAAAAAAAA&#10;AAAAAAAAAAAAAAAAAAAAAAAAAAAAAAAAAAAAAAAAAAAAAAAAAAAAAAAAAAAAAAAAAAAAAAAAAAAA&#10;AAAAAAAAAAAAAAAAAAAAAAAAAAAAAAAAAAAAAAAAAAAAAAAAAAAAAAAAAAAAAAAAANzy/ABpwegA&#10;Sh4L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EAAAAAAAAAAAAAAAAAAAAAAAAAAAAAQE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Ky8ygBsiaAA9ff5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Nrh&#10;5wDa4ecAtMLOAHliTgB2X00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I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a4ecAbImgAPX3+Q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8/f4Ag5uwAMPP2Q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IuitQD19/k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g5uv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CAAAAAAAAAAAAAAAAAAAAAAAAAAAA//8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0tvi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S2+IAAAAAAAAAAAAAAAAAAAAAAAAAAAAAAAAAAAAAAAAAAAAAAAAAAAAAAAAA&#10;AAAAAAAAAAAAAAAAAAABAQEAAQEBAAEBAQABAQEAAQEBAAEBAQABAQEAAAAAAAAAAAAAAAAAAQEB&#10;AAAAAAABAQEAAAAAAAICAgABAQEAAAAAAAAAAAAAAAAAAAAAAAAAAAAAAAAAAAAAAAAAAAC24vUA&#10;Gp/ZALbi9Q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IAAAAAAAAAAAAAAAAAAAAAAAAAAAABAQ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W3uU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PX3+QAAAAAAAAAAAAAAAAAAAAAAAAAAAAAAAAAAAAAAAAAAAAAAAAAAAAAAAAAA&#10;AAAAAAAAAAAAAAAAAAAAAAD///8A////AP///wD///8A////AAAAAAAAAAAAAQEBAAAAAAABAQEA&#10;AAAAAAAAAAAAAAAA////AP///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B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BAQEAAAAAAAAAAAD///8AAAAAAAAAAABQUFAAAAAAAE9PTwBR&#10;UVEAr6+vAP///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EAAAAAAAAAAAAAAAAAAAAAAAAAAABAAAAAAAAAAAAAAAAAAAA&#10;AAAAAAAAAAAAAAAAAAAAAAAAAAAAAAAAAAAAAAAAAAAAAAAAAAAAAAAAAAAAAAAAAAAAAAE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LCwsAABAQEAAAAAAAAA&#10;AACwsL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QAAAAAAAAAAAAAAAAAAAAAAAAAAP8AAAABAAAAAAAAAAAAAAAA&#10;AAAAAAAAAAAAAAAAAAAAAAAAAAAAAAAAAAAAAAAAAAAAAAAAAAAAAAAAAAAAAAAAAAAA/wAAAAE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BAQEA/v7+&#10;AAAAAAAAAAAAAAAAAAAAAAAAAAAAjT8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BAAAAAAAAAAAAAAAAAAAAAAAAAAAAP//AAAAAQ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ICAgD///8AAAAAAAAAAAAAAAAAAAAAAAAAAAAAAAAA////AAEBAQAAAAAA&#10;AQEBAP///wABAQEAAQEB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EAAAAAAAAAAAAAAAAAAAAAAAAAAAAAQE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QAAAAAAAAAAAAAAAAAAAAAAAAAAAE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BAAAAAAAAAAAAAAAAAAAAAAAAAAA/wAAAAE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EAAAAAAAAAAAAAAAAAAAAAAAAAAAA//8AAAAB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ID/fwAAAAAAAAAAAAAAAAAAAAAAAAAAAAAAAAAAAAAAAAAAAAAAAAAA&#10;AAAAAAAAAAAAAAAAAAAAAAAAAAAAAAAAAAAAAAAAAAAAAAAAAAAAAAAAAAAAAAAAAAAAAAAAAAAA&#10;AAAAAAAAAAAAAAAAAAAAAAAAAgAAAAAAAAAAAAAAAAAAAAAAAAAAAAEB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C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QAAAAAAAAAAAAAAAAAAAAAAAAAAAAAAAAAAAAAAAAAAAAAAAAAAAAA&#10;AAAAAAAAAAAAAAAAAAAAAAAAAAAAAAAAAAAAAAAAAAAAAAAAAAAAAAAAAAAAAAAAAQ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HhgTQD///8AiaG0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PPEnQAAAAAAAAAAAAAAAAAAAAAAAAAAAAAAAAAAAAAAAAAAAAAAAAAAAAAAAAAAAAAA&#10;AAAAAAAAAQEBAAEBAQD///8AAAAAAAAAAAAAAAAAAAAAAP///wABAQEA////AAEBAQAAAAAAAAAA&#10;AP///wACAgIA/v7+AAEBAQAAAAAAAQEBAP///wD///8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NfX1wBFRUUApqamAD09PQAA&#10;AAAAAAAAAAEBAQAAAAAAAAAAAAAAAAAAAAAAAAAAAAAAAAAAAAAAAAAAAAAAAAAAAAAAAAAAAAAA&#10;AAD//f4AOzs7AD4+PpYEAAAAAAAAAAAAAAAAAAAAAAAAAAAAAQE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iKCz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v7+AAAAAAAAAAAAAAAAAAAAAAABAQEAAAAAAP///wABAQEAAAAAAP///wAAAAAA&#10;AAAAAP///wABAQEA////AAAAAAAAAAAAAQEB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Q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QEBAAAAAAAAAAAA////AAAAAAAAAAAAAAAAAP///wD+/v4AAAAAAAEBAQAB&#10;AQEAAgICAP39/QAAAAAAAAAAAP///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Cvr68AUlJSALGxsQBSUlIA////AP//&#10;/wD///8Ar6+vAAEBAQCvr68AAwMDAK6urgABAQE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EAAAAAAAAAAAAAAAAAAAAAAAAAAAA//8AAAAB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P///wAAAAAAAAAAAAAAAAAAAAAAAAAAAFJSUgD///8AAgICAP///wABAQEA////&#10;AP///wABAQEA////AAAAAAD9/f0AAQEBAP///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I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iHBY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gG&#10;BQAAAAAAAAAAAAAAAAAAAAAAAAAAAAAAAAAAAAAAAAAAAAAAAAAAAAAAAAAAAAAAAAAAAAAAAAAA&#10;AAAAAAABAQEAAQEBAAEBAQABAQEAAQEBAAAAAAAAAAAAAAAAAAAAAAD///8A////AP///wABAQEA&#10;AQEBAAEBAQAAAAAAAQEBAAEBAQABAQE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gAAAAAAAAAAAAAAAAAAAAAAAAAAAAEB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C4lHg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KiIb&#10;AAAAAAAAAAAAAAAAAAAAAAAAAAAAAAAAAAAAAAAAAAAAAAAAAAAAAAAAAAAAAAAAAAAAAAAAAAAA&#10;////AP///wD///8A////AP///wD///8A/v7+AAAAAAD///8AAAAAAP7+/gAAAAAAAAAAAP7+/gAA&#10;AAAA////AAAAAAD+/v4AAAAAAP///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BmUkIA&#10;AAAAAAAAAAAAAAAAAAAAAAAAAAAAAAAAAAAAAAAAAAAAAAAAAAAAAAAAAAAAAAAAAAAAAAAAAAAA&#10;AAAAAAAAAAAAAAAAAAAAAAAAAAAAAAABAQEAAAAAAAAAAAAAAAAAAQEBAAAAAAAAAAAAAQEBAAAA&#10;AAAAAAAAAAAAAAEBAQ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WEc5AFtKO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BAAAAAAAAAAAAAAAAAAAAAAAAAAAAP//AAAAAQ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B2X00AOS4mAIObrwDS2+IA9ff5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IBgUAKiIbAGZSQgBbSjs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EAAAAAAAAAAAAAAAAAAAAAAAAAAAAAQE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9MScAupZ4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IAAAAAAAAAAAAAAAAAAAAAAAAAAAE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gAAAAAAAAAAAAAAAAAAAAAAAAAA/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CAAAAAAAAAAAAAAAAAAAAAAAAAAAA//8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IAAAAAAAAAAAAAAAAAAAAAAAAAAAABAQ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g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C&#10;AAAAAAAAAAAAAAAAAAAAAAAAAAAAAAAAAAAAAAAAAAAAAAAAAAAAAAAAAAAAAAAAAAAAAAAAAAAA&#10;AAAAAAAAAAAAAAAAAAAAAAAAAAAAAAAAAAAAAAAAAAE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IA&#10;AAAAAAAAAAAAAAAAAAAAAAAAAAD//wAAAAAAAAAAAAAAAAAAAAAAAAAAAAAAAAAAAAAAAAAAAAAA&#10;AAAAAAAAAAAAAAAAAAAAAAAAAAAAAAAAAAAAAAAA/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gAA&#10;AAAAAAAAAAAAAAAAAAAAAAAAAAEB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C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IAAAAA&#10;AAAAAAAAAAAAAAAAAAAAAAE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gAAAAAA&#10;AAAAAAAAAAAAAAAAAAAA/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CAAAAAAAA&#10;AAAAAAAAAAAAAAAAAAAA//8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BnJqbYn19fZ3Z2toA&#10;DQwMAAAAAAD/AAAAAQIBAAAAAAAAAAAAAAAAAAAAAAAAAAAAAAAAAAAAAAAAAAAAAAAAAAAAAAAA&#10;AAAAAAAAAPv5+gArKysAbW1tAG1sbAAAAwIAAAAAAAAAAAAAAAAAAAAAAAAAAAAAAAAAAAAAAAAA&#10;AAAAAAAAAAAAAAAAAAAAAAAAAAAAAAAAAAAAAAAAAAAAAAAAAAAAAAAAAAAAAAAAAAAAAAAAAAAA&#10;AAAAAAAAAAAAVVVVAN/f3wDMzMw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19fXAEVFRQCmpqYAPT09AAAAAAAAAAAAAQEBAAAAAAAAAAAAAAAAAAAAAAAA&#10;AAAAAAAAAAAAAAAAAAAAAAAAAAAAAAAAAAAAAAAAAP/9/gA7OzsAPj4+lgIAAAAAAAAAAAAAAAAA&#10;AAAAAAAAAAD//wAAAAAAAAAAAAAAAAAAAAAAAAAAAAAAAAAAAAAAAAAAAAAAAAAAAAAAAAAAAAAA&#10;AAAAAAAAAAAAAAAAAAAAAAAA/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gAAAAAAAAAAAAAAAAAA&#10;AAAAAAAAAAEB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EAAAAAAAAAAAAAAAAAAAA&#10;AAAAAAAAAAAAAAAAAAAAAAAAAAAAAAAAAAAAAAAAAAAAAAAAAAAAAAAAAAAAAAAAAAAAAAAAAAAA&#10;AAAAAAAAAAAAAAAAAAAAAAAAAAAAAAAAAAAAAAAAAAAAAAAAAAAAAAAAAAAAAAAAAAAAAAAAAAAA&#10;AAAAAAAAAAAAAAAAAAAAAAAAAAAAAAAAAAAAAAAAAAAAAAAAAAAAAAAAAAAAAAAAAAAAAAAAAAAA&#10;AAAAAAAAq6ur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IAAAAAAAAAAAAAAAAAAAAA&#10;AAAAAAE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gAAAAAAAAAAAAAAAAAAAAAA&#10;AAAA/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CAAAAAAAAAAAAAAAAAAAAAAAA&#10;AAAA//8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IAAAAAAAAAAAAAAAAAAAAAAAAA&#10;AAABAQ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gAAAAAAAAAAAAAAAAAAAAAAAAAA&#10;AQAAAAAAAAAAAAAAAAAAAAAAAAAAAAAAAAAAAAAAAAAAAAAAAAAAAAAAAAAAAAAAAAAAAAAAAAAA&#10;AAAAAAAAAAAAAAAB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CAAAAAAAAAAAAAAAAAAAAAAAAAAD/&#10;AAAAAAAAAAAAAAAAAAAAAAAAAAAAAAAAAAAAAAAAAAAAAAAAAAAAAAAAAAAAAAAAAAAAAAAAAAAA&#10;AAAAAAAAAAAAAP8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IAAAAAAAAAAAAAAAAAAAAAAAAAAAD/&#10;/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gAAAAAAAAAAAAAAAAAAAAAAAAAAAAEB&#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C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3&#10;Nj4AAAAAAAAAAAAAAAAAAAAAAAAAAAAAAAAAAAAAAAAAAAAAAAAAAAAAAAAAAAAAAAAAAAAAAAAA&#10;AAAAAAAAAAAAAAAAAAAAAAAAAAAAACUmLgBDSk4AAAAAAAAAAAAAAAAAAAAAAAAAAAAAAAAAAAAA&#10;AAAAAAAAAAAAAAAAAAAAAAAAAAAAAAAAAAAAAAAAAAAAAAAAAAAAAACXn6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X19cARUVFAFdcWAAAAAAAAAAAAAAAAAAAAAAAAAAAAAAAAAAAAAAAAAAAAAAA&#10;AAAAAAAAAAAAAAAAAAAAAAAAAAAAAAAAAAAAAAAAAAAAAAAAAAAAAAAAA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CAAAAAAAAAAAAAAAAAAAA&#10;AAAAAAAA//8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I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gAAAAAAAAAAAAAAAAAAAAAA&#10;AAAAAAEB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CAAAAAAAAAAAAAAAAAAAAAAAA&#10;AAABAAAAAAAAAAAAAAAAAAAAAAAAAAAAAAAAAAAAAAAAAAAAAAAAAAAAAAAAAAAAAAAAAAAAAAAA&#10;AAAAAAAAAAAAAAAAAAE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IAAAAAAAAAAAAAAAAAAAAAAAAA&#10;AP8AAAAAAAAAAAAAAAAAAAAAAAAAAAAAAAAAAAAAAAAAAAAAAAAAAAAAAAAAAAAAAAAAAAAAAAAA&#10;AAAAAAAAAAAAAAAA/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CA/38AAAAAAAAAAAAAAAAAAAAAAAAAAAAAAAAAAAAAAAAAAAAAAAACAAAAAAAAAAAAAAAAAAAA&#10;AAAAAAAA//8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IAAAAAAAAAAAAAAAAAAAAA&#10;AAAAAAABAQ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gAAAAAAAAAAAAAAAAAAAAAA&#10;AAAAAQ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CAAAAAAAAAAAAAAAAAAAAAAAA&#10;AAD/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IAAAAAAAAAAAAAAAAAAAAAAAAA&#10;AAD//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gAAAAAAAAAAAAAAAAAAAAAAAAAA&#10;AAEB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C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IAAAAAAAAAAAAAAAAAAAAAAAAAAAAA&#10;AAAAAAAAAAAAAAAAAAAAAAAAAAAAAAAAAAAAAAAAAAAAAAAAAAAAAAAAAAAAAAAAAAAAAAAAAAAA&#10;AAAAAAAAAAAAAQ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gAAAAAAAAAAAAAAAAAAAAAAAAAAAP//&#10;AAAAAAAAAAAAAAAAAAAAAAAAAAAAAAAAAAAAAAAAAAAAAAAAAAAAAAAAAAAAAAAAAAAAAAAAAAAA&#10;AAAAAAAAAAD/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CAAAAAAAAAAAAAAAAAAAAAAAAAAAAAQE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EQ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IA&#10;AAAAAAAAAAAAAAAAAAAAAAAAAAABAQ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CAAAA&#10;AAAAAAAAAAAAAAAAAAAAAAAB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IAAAAA&#10;AAAAAAAAAAAAAAAAAAAAAP8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gAAAAAA&#10;AAAAAAAAAAAAAAAAAAAAAP//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CAAAAAAAA&#10;AAAAAAAAAAAAAAAAAAAAAQE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IAAAAAAAAA&#10;AAAAAAAAAAAAAAAAAAEAAAAAAAAAAAAAAAAAAAAAAAAAAAAAAAAAAAAAAAAAAAAAAAAAAAAAAAAA&#10;AAAAAAAAAAAAAAAAAAAAAAAAAAAAAAAAAQ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gAAAAAAAAAA&#10;AAAAAAAAAAAAAAAA/wAAAAAAAAAAAAAAAAAAAAAAAAAAAAAAAAAAAAAAAAAAAAAAAAAAAAAAAAAA&#10;AAAAAAAAAAAAAAAAAAAAAAAAAAAAAAD/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CAAAAAAAAAAAA&#10;AAAAAAAAAAAAAAAA//8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IAAAAAAAAAAAAA&#10;AAAAAAAAAAAAAAABAQ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ID/f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I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gAAAAAAAAAA&#10;AAAAAAAAAAAAAAAAAP//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CAAAAAAAAAAAA&#10;AAAAAAAAAAAAAAAAAQE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BAAAAAAAAAAAAAAAAAAAAAAAAAAAAAAAAAAAAAAAAAAAAAAAAAAAAAAAAAAAAAAAAAAAAAAA&#10;AAAAAAAAAAAAAAAAAAAAAAAAAAAAAAAAAAAAAAAAAAAAAAAAAAAAAAAAAKW94Q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CU9YACzy+4AAADu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HQUAAAAAAAAAAAAAAAAAAAAAAAAA&#10;AAAAAAAAAAAAAAAAAAAAAAAAAAAAAAAAAAAAAAAAAAAAAAAAAAAAAAAAAAAAAAAAAAAAAAAAAAAA&#10;AAACAAAAAAAAAAAAAAAAAAAAAAAAAAAAAAAAAAAAAAAAAAAAAAAAAAAAAAAAgP9/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gAAAAAAAAAAAAAAAAAAAAAAAAAAAP//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CAAAAAAAAAAAAAAAAAAAAAAAAAAAAAQEAAAAAAAAAAAAAAAAAAAAAAAAAAAAAAAAAAAAA&#10;AAAAAAAAAAAAAAAAAAAAAAAAAAAAAAAAAAAAAAAAAAAAAAAAAAAAAAAAAAAAAAAAAAAAAAAAAAAA&#10;tKSNAMe7qQAAAAAAAAAAAAAAAAAAAAAAAAAAAAAAAAAAAAAAoo5wANnRxQAAAAAAAAAAAAAAAAAA&#10;AAAAoo5wANnRxQ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IAAAAAAAAAAAAAAAAAAAAAAAAAAAEAAAAAAAAAAAAAAAAAAAAAAAAAAAAAAAAAAAAAAAAA&#10;AAAAAAAAAAAAAAAAAAAAAAAAAAAAAAAAAAAAAAAAAAAAAAAAAAAAAAAAAAAAAAAAAAAAAO3p4wAA&#10;AP8A29PH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HQXhAD09PQAAAAAAAAAAAAEBAQAAAAAAAAAA&#10;AAAAAAAAAAAAAAAAAAAAAAAAAAAAAAAAAAAAAAAAAAAAAAAAAAAAAAD//f4AOzs7AD4+PpYC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BMXH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I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OUVX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gAAAAAA&#10;AAAAAAAAAAAAAAAAAAAAAP//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CAAAAAAAA&#10;AAAAAAAAAAAAAAAAAAAAAQE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I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EAAAAAAAAAAAA&#10;AAAAAAAAAAAAAAD/AAAAAQAAAAAAAAAAAAAAAAAAAAAAAAAAAAAAAAAAAAAAAAAAAAAAAAAAAAAA&#10;AAAAAAAAAAAAAAAAAAAAAAAAAAAAAAAAAAAAAAAAAAAAALWljQBdcY8AAQEBAKKOcAAnLzsAAAAA&#10;ALWljQBdcY8AAQEBAKKOcAAnLzs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GcmptifX19ndna2gANDAwA&#10;AAAAAP8AAAABAgEAAAAAAAAAAAAAAAAAAAAAAAAAAAAAAAAAAAAAAAAAAAAAAAAAAAAAAAAAAAAA&#10;AAAA+/n6ACsrKwBtbW0AEixP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C0pI0ATFxz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B0F4QA9PT0AAAAAAAAAAAABAQEAAAAAAAAAAAAAAAAAAAAAAAAAAAAA&#10;AAAAAAAAAAAAAAAAAAAAAAAAAAAAAAAAAAAA//3+ADs7OwA+Pj6WA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BMXH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CAAAAAAAAAAAAAAAAAAAAAAAA&#10;AAAA//8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ID/fwAAAAAAAAAAAAAA&#10;AAAAAAAAAAAAAAAAAAAAAAAAAAAAAAAAAAAAAAAAAAAAAAAAAAAAAAAAAAAAAAAAAAAAAAAAAAAA&#10;AAAAAAAAAAAAAAAAAAAAAAAAAAAAAAAAAAAAAAAAAAAAAAAAAAAAAAAAAAAAAAAAAAAAAAAAAAAA&#10;AAAAAAAAAAAAAAAAAAAAAAAAAAAAAAAAAAAAAAAAAAAAAAAAAAAAAAA5RVc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gAAAAAAAAAAAAAAAAAA&#10;AAAAAAAAAAEB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C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I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CijnAAJS05AHGJrQBxia0AtqaOAOzo4gAAAAAAAAAAAAAAAAAAAAAA&#10;AAAAAAAAAAAAAAAAAAAAAAAAAAAAAAAAAAAAAAAAAAAAAAAAAAAAAAAAAAAAAAAAAAAAAAAAAAAA&#10;AAAAAAAAAAAAAAAAAAAAAAAAAAAAAAAAAAAAExcdAF9zkQAAAAAAAAAAAAAAAAAAAAAAAAAAAAAA&#10;AAAAAAAAAAAAAAAAAAAAAAAAAAAAAAAAAADt6eM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O3p4wC0pIwAX3ORAAAAAAAAAAAAAAAAAAAAAAAAAAAAoo5wAEpacgAUGB4AAAAAAAAAAAAAAAAA&#10;AAAAAAAAAAAAAAAAAAAAAAAAAAAAAAAAAAAAAAAAAAAAAAAAAAAAAAAAAACijnAASlpyABQYH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2tLGALWljQAlLTkAFBgeAAAAAAAAAAAAAAAAAAAAAAAA&#10;AAAAAAAAAAAAAAAAAAAAAAAAAAAAAAAAAAAAAAAAAI93UwAAAAAAAAAAADhEVgAUGB4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BAAAAAAAAAAAAAAAAAAAAAAAAAAAAP//AAAA&#10;AQ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T&#10;Fx0AX3ORAAAAAAAAAAAAAAAAAAAAAAAmLjoAJi46AAAAAAAAAAAAAAAAAAAAAAAAAAAAAAAAAAAA&#10;AAAAAAAAAAAAAAAAAAAAAAAAAAAAAAAAAAAAAAAAcYmt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CAAAAAAAAAAAAAAAAAAAAAAAAAAAAAQE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I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P///wAAAAAA////AAAAAAAAAAAAAAAAAAAAAAAAAAAAAAAAAAAAAAAAAAAAAAAAAAAAAAAA&#10;AAAAAAAAAAAAAAAAAAAAAAAAAAAAAAAAAAAAAgAAAAAAAAAAAAAAAAAAAAAAAAAAAAAAAAAAAAAA&#10;AAAAAAAAAAAAAAAAAAAAAAAAAAAAAAAAAAAAAAAAAAAAAAAAAAAAAAAAAAAAAAD///8A////AAUF&#10;BQ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v7+AAEBAQACAgIA+Pj4AAAAAAAAAAAAAAAAAAAAAAAAAAAAAAAAAAAAAAAAAAAAAAAAAAAA&#10;AAAAAAAAAAAAAAAAAAAAAAAAAAAAAAAAAAAEAAAAAAAAAAAAAAAAAAAAAAAAAAAA//8AAAABAAAA&#10;AAAAAAAAAAAAAAAAAAAAAAAAAAAAAAAAAAAAAAAAAAAAAAAAAAAAAAAAAAAAAP39/QACAgIAAwMD&#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CAgIA/f39AAAAAAAICAgAAAAAAAAAAAAAAAAAAAAAAAAAAAAAAAAAAAAAAAAAAAAAAAAAAAAA&#10;AAAAAAAAAAAAAAAAAAAAAAAAAAAAAAAAAAIAAAAAAAAAAAAAAAAAAAAAAAAAAAABAQAAAAAAAAAA&#10;AAAAAAAAAAAAAAAAAAAAAAAAAAAAAAAAAAAAAAAAAAAAAAAAAAAAAAAAAAAACAkJAAUFBQCNjY0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MDAwAAAAAAAAAAAAAAAAAAAAAAAAAAAAAAAAAAAAAAAAAAAAAAAAAAAAAAAAAAAAAA&#10;AAAAAAAAAAAAAAAAAAAAAAAAAAAAAAI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gAAAAAAAAAAAAAAAAAAAAAAAAAAAP//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CAAAAAAAAAAAAAAAAAAAAAAAAAAAAAQE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IAAAAAAAAAAAAAAAAAAAAAAAAAAAE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gAAAAAAAAAAAAAAAAAAAAAAAAAA/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CAAAAAAAAAAAAAAAAAAAAAAAAAAAA//8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CA/38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gAAAAAAAAAAAAAAAAAAAAAAAAAAAAEB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EAAAAAAAAAAAAAAAAAAAAAAAAAAAB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AAAAAAAAAAAAAAAA&#10;AAAAAAAAAAAAAAAAAAAAAAAAAAEAAAD+/f4AAQEBAAEBAQAAAAAAAAAAAAAAAAAAAP8A////AAEB&#10;AgD///8AAQEBAP///gABAQEAAAAAAP7+/wABAQEAAQEAAAABAQAAAAAA////AAAAAAAAAAAAAQEB&#10;AP7+/gACAgIA////AAEBAQ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QAAAAAAAAAAAAAAAAAAAAAAAAAAP8AAAAB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wAAAAICAgAA//8A/v7+AAIBAQD+/v4AAQEBAAAAAAABAQEA/fz8&#10;AAECAgD//v4AAAAAAAEDAgD///8AAgEBAP8AAAD//v8A/wH/AAAAAAACAgIA////AP///wD///8A&#10;AgICAP39/QAAAAAAAwMD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BAAAAAAAAAAAAAAAAAAAAAAAAAAAAP//AAAAAQ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BAAAA//7+AP39/QADBAQAAAEBAP///wACAgIA/f39APr7+wDt7OwA&#10;7OzsAPHx8QDo6OgA7+/vAAEBAQAGBgYAExMTABobGwAMDQwAGBgYAA4ODgABAQEAAgICAPz8/AD/&#10;//8A////AAICA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EAAAAAAAAAAAAAAAAAAAAAAAAAAAAAQE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BAAAAAAAAAAAAAAAAAAAA&#10;AAAAAAAAAAAAAAAAAAAAAAAAAAD7+/sABAQEAP79/QACAwMA9vf3ANnY2ACtra0Atra2AOrq6gD9&#10;/f0ABwcHAAUFBQAJCQkA/v7+AAAAAAD5+fkA9fX1AAUHBgACAgIAKCgoAF9fXwA9PT0AGRkZAP39&#10;/QAGBgY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Q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UFBQABAQEA6+vrAIWFhQCnp6cAAAAAAAoKCgBAQEAAUlJSADY2&#10;NgAVFRUAAgMDAPn4+AAHBwcAAAAAAAABAQD5+PgA1dfWALi4uACwsLAAbm5uAAYGBgAcHBwAiYmJ&#10;AD8/PwADAwM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B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P7+&#10;/gACAgIA+/v7AAUFBQD9/f0A6ObnAHNzcwDCwsIABQUFAHR0dABXV1cAFhcXAAYFBQABAQEAAAAA&#10;AP7+/gD9/PwABwgIAP79/QAAAAAAAgMDAAcICAAxMDEAMjEyAHRycwD29vYAycnJAIaGhgBdW1wA&#10;FBQUAHNzcwBeYF8A/Pz8AAQEBAD9/f0AAAAAAAICAgAAAAAA/v7+AAMDA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CAAAAAAAAAAAAAAAAAAAAAAAAAAAA//8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wAAAP8AAAD/AAAA/wAAAQAB&#10;AP/+/wD//f4A/v3+AH58fQBAQEAA0tLSAIiIiADMzc0AdHV1AB4fHwAGBQUA////AAEBAQABAQEA&#10;AgICAAMEBAAAAAAA/f7+AAICAgD///8A//7+AP79/QD///8ABAUFAA4PDwBDQ0MAu7y8ALOzswAq&#10;KioAeHh4AD4+PgDh4eEA+Pj4AP///wACAgIA/v7+AP7+/gABAQE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QAAAAAAAAAAAAAAAAAAAAAAAAAAAABAQ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BAQEA&#10;AP//AN3e3gBramoA3d3dAGdnZwBmZmYAExQUAAD//wD//v4AAAEBAP3+/gDb2toAxcXFANXV1QDZ&#10;2dkA8/PzAPn5+QD9/f0ABwcHAAsLCwAXFxcAKCgoADc4OAA1NDQADxAQAAIDAwAB/v4AMTIyAKKj&#10;owDFxMQAeXt6AEZGRgBubm4AaGhoAAICAgD+/v4AAQEBAAEBAQ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B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P/+/gCw&#10;sbEAcXBwABsbGwCpqakANjc3AAEBAQD///8AAP//AOXl5QClpaUAurq6ANnZ2QAKCgoAHR0dACcn&#10;JwAaGhoADQ0NAAYGBgD09PQA7u7uAN7e3gCvrq4Al5WVABUVFQA3NzcAVVdXAEBAQAACAwMAAwIC&#10;AD8/PwC7u7sAf39/AIGBgQDPz88AjIyMAA0NDQAGBgY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EAAAAAAAAAAAAAAAAAAAAAAAAAAAB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P8A/v3+APv7+wADAwMApaWlAHZ2&#10;dgBHR0cAlJWVAAsKCgD/AP8A////AOfn5wCVlZUAo6OjAAgICAA9PT0Ab3FwADs7OwAQEBAABAQE&#10;AAAAAAD+/v4AAgICAAAAAAAAAAAAAAAAAPr6+gDX1tYAt7e4ALS0swBdXl0ALi4vAHJycgBCQ0IA&#10;BAIDAAgGBwCJh4gAOTc4AHh4eABcWlsAoKCgABgYGAD8/PwABAUFAAAAAAAAAAAAAAEAAAAAAAAA&#10;AAAAAAAAAP8AAAAAAAAAAQ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wQDAAAAAAC4uLgAdHR0AFdXVwCSk5MA&#10;AwMDAAEBAQD09PQAampqAG9vbwA8PDwAw8PDAH9/fwANDQ0AAgICAP39/QAAAAAAAgICAP///wD/&#10;//8AAQEBAAAAAAAAAAAAAAAAAAAAAAABAQEAAQEBAP7+/gADAwMAQEBAALm5uQCWlpYAysrKADk5&#10;OQDKysoA+fj4AP/+/gA4OTkAoKCgAOfn5wBcXFwA+/v7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CAAAAAAAAAAAAAAAAAAAAAAAAAAAAAQE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BAAAAzc3NAHFxcQBGRkYAkJCQAAAAAAD+&#10;/v4A+/r6AD09PQC+vr4AmpqaAKSkpAASEhIABAQEAPf39wABAQEAAAAAAAICAgD///8AAQEBAAEB&#10;AQD///8AAAAAAAAAAAAAAAAAAAAAAAAAAAD8/PwAAgICAAMDAwAAAAAA+/v7AE5OTgDKysoAMC8w&#10;AEpKSgCpqakABAQEAAICAgAnJycAmZmZAMrKygBpaWkAAAAAAAAAAAAAAAAAAAAAAAAAAAAAAAAA&#10;/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IAAAAAAAAAAAAAAAAAAAAAAAAAAAE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v7+AP///wAAAAAA/Pz8APr6+wBycnIAHBwcAJ2dnQABAgIAAAAAAPn5&#10;+QAvLy8A/v7+ALi4uABLS0sA/v7+AAICAgD///8ADg4OAP///wADAwMAAQEBAAEBAQAAAAAAAAAA&#10;AAEBAQAAAAAAAAAAAAAAAAAAAAAAAAAAAAUFBQD///8AAgICAAAAAAAICAgAAQEBABMTEwCrq6oA&#10;bm5uAHt7ewCNjY0A//7+AAwNDQA+Pj4AioqKAL29vQCnp6cA9/b2AP///wD39/c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BAAAAAAAAAAAAAAAAAAAAAAAAAAA/wAAAAE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CAAAAAAAAAAAAAAAAAAAAAAAAAAAA//8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P7+/gAAAAAA////ANra2gCwsK8AcXFxADAwMAACAQEA+vv7AFlZWQDn5+cA&#10;ra6uAB8fHwAAAAAAAQEBAAAAAAD///8AAAAAAAAAAAAAAAAAAAAAAAAAAAAAAAAAAAAAAAAAAAAA&#10;AAAAAAAAAAAAAAAAAAAAAAAAAAAAAAAAAAAAAAAAAAAAAAAAAAAAAAAAAAAAAAAAAAAA/v/+AAUF&#10;BQB6enoAU1NTAHd3dwDNzc0AAwICAAIBAQCHh4cA+Pj4AF1dXQD8/PwABAQE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IAAAAAAAAAAAAAAAAAAAAAAAAAAAABAQ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QEBAAAAAAD///8AcXFxAA4ODwBiYmIAAAAAAP///wCko6MAysrKAKSkpAAg&#10;Hx8AAwQEAAEBAQAAAAAA/f39AAMDAwAAAAAAAAAAAAAAAAAAAAAAAAAAAAAAAAAAAAAAAAAAAAAA&#10;AAAAAAAAAAAAAAAAAAAAAAAAAAAAAAAAAAAAAAAAAAAAAAAAAAAAAAAAAAAAAAAAAAACAQEA+/r6&#10;AP///wCQkJAAJycnAHNzcwDw8PAAAQEBABYWFgB9fX0AxcXFAODg4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g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8AAQEBANzb3ADW1tYAf319AA4ODgD///8A4+TkAICAgABNTk4APT49AAYH&#10;BwAAAAAAAAAAAAAAAAAEBAQA/f39AAAAAAAAAAAAAAAAAAAAAAAAAAAAAAAAAAAAAAAAAAAAAAAA&#10;AAAAAAAAAAAAAAAAAAAAAAAAAAAAAAAAAAAAAAAAAAAAAAAAAAAAAAAAAAAAAAAAAAAAAAAGBwcA&#10;AwMDAAkKCgCXmJcA5eXlAJSUlAACAwMAAgEBAFdWVgAICAgAf35+AP38/Q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C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IAAAAAAAAAAAAAAAAAAAAAAAAAAAD//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EBAPb39wC2trYAYWJiABAQEAD+/v4A29vbAK2trQBqa2oAGhoaAAMDAwD///8A&#10;AAAAAAAAAAAAAAAAAAAAAAAAAAAAAAAAAAAAAAAAAAAAAAAAAAAAAAAAAAAAAAAAAAAAAAAAAAAA&#10;AAAAAAAAAAAAAAAAAAAAAAAAAAAAAAAAAAAAAAAAAAAAAAAAAAAAAAAAAAAAAAAAAAAAAAAAAAAA&#10;AAAAAAAAAAAAAGdnZwAaGhoAlJSUAP79/QD///8AX19fAAYGBgC5ubkA//7/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gAAAAAAAAAAAAAAAAAAAAAAAAAAAAEB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v4AwcDAAAICAgBWVlYA/Pz8AP8AAACqqqoAFxcXAG1ubgD8/PwAAwMDAPz8/AAD&#10;AwMAAAAAAAAAAAAAAAAAAAAAAAAAAAAAAAAAAAAAAAAAAAAAAAAAAAAAAAAAAAAAAAAAAAAAAAAA&#10;AAAAAAAAAAAAAAAAAAAAAAAAAAAAAAAAAAAAAAAAAAAAAAAAAAAAAAAAAAAAAAAAAAAAAAAAAAAA&#10;AAAAAAAAAAAAEhISAFBQUAC9vb0A+fr6AAEBAQADBAQALy8vAJycnAD6+vo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C&#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P8AAACioqIAHR0dABQVFQABAQEA/v7+AK+vrwBEREQAAf8AAAICAgD+/v4ABgYGAP//&#10;/wAAAAAAAAAAAAAAAAAAAAAAAAAAAAAAAAAAAAAAAAAAAAAAAAAAAAAAAAAAAAAAAAAAAAAAAAAA&#10;AAAAAAAAAAAAAAAAAAAAAAAAAAAAAAAAAAAAAAAAAAAAAAAAAAAAAAAAAAAAAAAAAAAAAAAAAAAA&#10;AAAAAAAAAAD/AAAAWVlZAPDw8ACop6cA//7+APv6+gBtbW0A4uLiANzc3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I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gAA&#10;AAAAAAAAAAAAAAAAAAAAAAAAAP//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u7e0A+fn5AExMTAD//v4A////AMTExAAVFRUAMjIyAAAAAAAAAAAAAAAAAAAAAAAAAAAA&#10;AAAAAAAAAAAAAAAAAAAAAAAAAAAAAAAAAAAAAAAAAAAAAAAAAAAAAAAAAAAAAAAAAAAAAAAAAAAA&#10;AAAAAAAAAAAAAAAAAAAAAAAAAAAAAAAAAAAAAAAAAAAAAAAAAAAAAAAAAAAAAAAAAAAAAAAAAAAA&#10;AAAAAAAAAgICAAICAgBISEgA1tbWAAEBAQABAAAABQUFABsbGwDJycgAAAAAAAAAAAD///8AAQEB&#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C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gAAAAAAAAAAAAAAAAAAAAAAAAAAAAEB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b29sACQkJAAQFBQD+/v4AAQICAN3d3QAnJycAAwMDAAEBAQAAAAAAAAAAAAAAAAAA&#10;AAAAAAAAAAAAAAAAAAAAAAAAAAAAAAAAAAAAAAAAAAAAAAAAAAAAAAAAAAAAAAAAAAAAAAAAAAAA&#10;AAAAAAAAAAAAAAAAAAAAAAAAAAAAAAAAAAAAAAAAAAAAAAAAAAAAAAAAAAAAAAAAAAAAAAAAAAAA&#10;AAAAAAAAAAAA/wAAAP/+/gAdHR0A8/PzANTU1AD//v4A/f39ACgoKADm5uUA+fn5AAICAgABAQE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C&#10;/f/+AP8BAAD8/fwA/wEAAP4A/wABAgE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P8AAAD/AAAA&#10;/wAAAP8AAObm5gAJCQkA//7+AAICAgD7+fkA8vHxAB4eHgAAAAAAAQEBAAAAAAAAAAAAAAAAAAAA&#10;AAAAAAAAAAAAAAAAAAAAAAAAAAAAAAAAAAAAAAAAAAAAAAAAAAAAAAAAAAAAAAAAAAAAAAAAAAAA&#10;AAAAAAAAAAAAAAAAAAAAAAAAAAAAAAAAAAAAAAAAAAAAAAAAAAAAAAAAAAAAAAAAAAAAAAAAAAAA&#10;AAAAAAAAAAACAgIAAQEBAA8PDwAQDg4A3NvbAAECAgACAgIAHh4eAOjp6QD8/PwAAAAAAP7+/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ECAgD+/v4A/v7+AgIE&#10;BAT6////AAAAAAABAQEAAgICAP///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EBAQAGBgb4AgsL&#10;C/L///8AAgICAP7+/gD9/f0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v4A////AAD//wAA//8AAQEBAPz8/AADAwMA////AAICAgAAAAAAAAAAAAAAAAAAAAAA&#10;AAAAAAAAAAAAAAAAAAAAAAAAAAAAAAAAAAAAAAAAAAAAAAAAAAAAAAAAAAAAAAAAAAAAAAAAAAAA&#10;AAAAAAAAAAAAAAAAAAAAAAAAAAAAAAAAAAAAAAAAAAAAAAAAAAAAAAAAAAAAAAAAAAAAAAAAAAAA&#10;AAAAAAAA/wAAAAAAAAADAwMABQUFAPn5+QAAAAAA////AAUFBQD///8A/Pz8AAAAAAAAAAAAAQEB&#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gICAAMDA/0CDg4O&#10;7QAAAAD6+voA////AAEBAQ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gICAABAQEAAAEBAAAAAAAAAAAABwcHAPf39wABAgIA/v39AAAAAAAAAAAAAAAAAAAAAAAA&#10;AAAAAAAAAAAAAAAAAAAAAAAAAAAAAAAAAAAAAAAAAAAAAAAAAAAAAAAAAAAAAAAAAAAAAAAAAAAA&#10;AAAAAAAAAAAAAAAAAAAAAAAAAAAAAAAAAAAAAAAAAAAAAAAAAAAAAAAAAAAAAAAAAAAAAAAAAAAA&#10;AAAAAAABAQEAAAAAAPr6+gD19fUAERERAAAAAAACAgIA9vb2AAIDAgAKCgoAAAAAAP///wD+/v4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Pz7+wD6+voACwsL7wIODg7s&#10;BQUFAPn5+QACAgIAAQEB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EhISAPv7+wD+/f0A////AAUFBQALCwsA7OzsAAD//wACAwMAAAAAAAAAAAAAAAAAAAAAAAAA&#10;AAAAAAAAAAAAAAAAAAAAAAAAAAAAAAAAAAAAAAAAAAAAAAAAAAAAAAAAAAAAAAAAAAAAAAAAAAAA&#10;AAAAAAAAAAAAAAAAAAAAAAAAAAAAAAAAAAAAAAAAAAAAAAAAAAAAAAAAAAAAAAAAAAAAAAAAAAAA&#10;AAAAAAAAAAD9/v4A9/j4APLy8gAXFxcAAgICAAEBAQDr6+sACgkKAAQEBAD///8AAAAAAAEBAQ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QICAPv7+wAPDw/tAjs7O9kB&#10;AQEA9PT0AAEBAQ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dHR0A9/f3AP///wABAgIABwgIABISEgDe3t4A/wAAAP7+/gAAAAAAAAAAAAAAAAAAAAAAAAAA&#10;AAAAAAAAAAAAAAAAAAAAAAAAAAAAAAAAAAAAAAAAAAAAAAAAAAAAAAAAAAAAAAAAAAAAAAAAAAAA&#10;AAAAAAAAAAAAAAAAAAAAAAAAAAAAAAAAAAAAAAAAAAAAAAAAAAAAAAAAAAAAAAAAAAAAAAAAAAAA&#10;AAAA/v7+AAMCAgDt7OwA////AC0tLQAAAQEAAAAAAN7e3gAVFRUABwcHAAEBAQABAQEA/v7+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CAQEA9/f3AB4eHtYCAAAAAAQE&#10;BADj4+MAAAAAAP///wABAQE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CUlJQD5+fkA9vb2AP///wD9/PwAJiYmANra2gAAAAAAAQEAAAAAAAAAAAAAAAAAAAAAAAAAAAAA&#10;AAAAAAAAAAAAAAAAAAAAAAAAAAAAAAAAAAAAAAAAAAAAAAAAAAAAAAAAAAAAAAAAAAAAAAAAAAAA&#10;AAAAAAAAAAAAAAAAAAAAAAAAAAAAAAAAAAAAAAAAAAAAAAAAAAAAAAAAAAAAAAAAAAAAAAAAAAAA&#10;AAABAQEAAAAAAOHh4QAHBwcAKSkpAAD//wAAAQEA3d3dAB0eHQAGBgYAAQEBAP39/QACAgI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O3t7QD7+/sAFRUV4QIAAAAACwsL&#10;/c3NzQD9/f0AAQEBAP7+/g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EhISAP///wDIyMgAAQAAAAIDAwAyMjIA2traAO3s7AABAQIAAAAAAAAAAAAAAAAAAAAAAAAAAAAA&#10;AAAAAAAAAAAAAAAAAAAAAAAAAAAAAAAAAAAAAAAAAAAAAAAAAAAAAAAAAAAAAAAAAAAAAAAAAAAA&#10;AAAAAAAAAAAAAAAAAAAAAAAAAAAAAAAAAAAAAAAAAAAAAAAAAAAAAAAAAAAAAAAAAAAAAAAAAAAA&#10;AAAAAAD///8Aw8PDABMTEwAMDAwAAAEBAPz8/ADf398AMTAxAP///wAAAAAA////AAEBAQ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xMTEAPr6+gA0NjXhAgAAAAATExPk&#10;z8/PAP/+/gABAQEA/v7+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T&#10;ExMADQ4OALW2tQD+//8A/v39AD4+PgD39/cAwcHBAP7+/gAAAAAA////AP/+/gAA//8AAAAAAAAA&#10;AAAAAAAAAAAAAAAAAAAAAAAAAAAAAAAAAAAAAAAAAAAAAAAAAAAAAAAAAAAAAAAAAAAAAAAAAAAA&#10;AAAAAAAAAAAAAAAAAAAAAAAAAAAAAAAAAAAAAAAAAAAAAAAAAAAAAAAAAAAAAAAAAAAAAAAAAAAA&#10;AAAAAPr6+gC/v78AODg4AAAAAAD9/PwA8fHxAO3t7QA2NjUAAQEBAAAAAAADAwM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P8AAAAAAAAAAAAAAAAAAP/+/wDBwcEADg4OAAAAAAACAAAAAEpKSpvK&#10;yMkA8fHyAAD/AAAC/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EAAAABAAAAAQAAAAEAAAQG&#10;BQBTVFMAtba2APT19AAAAQAAIiIiAC0tLQCoqKgAAgICAP78/QD//f4A//7/AAAAAQAAAAAAAAAA&#10;AAAAAAAAAAAAAAAAAAAAAAAAAAAAAAAAAAAAAAAAAAAAAAAAAAAAAAAAAAAAAAAAAAAAAAAAAAAA&#10;AAAAAAAAAAAAAAAAAAAAAAAAAAAAAAAAAAAAAAAAAAAAAAAAAAAAAAD/AAAA/wAAAP8AAAD/AAD/&#10;//8AxcXFAODg4ABWV1cAAQAAAP7+/gCqqakAAAAAACgoKAACAgIAAAAAAAEBAQABAQE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P8AAAD+/wD//f4A/Pv7AMbGxgBCQkKmAAAAAAIAAAAAVVVViPn5&#10;+QDe3d0A+/r6AAIEB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wMD&#10;AF1dXQDu7u4A5eXlAAIDAwAAAAAAXl5eAMvLywDj4uIA/f39AAICAgACAwMA/Pv7AAAAAAAAAAAA&#10;AAAAAAAAAAAAAAAAAAAAAAAAAAAAAAAAAAAAAAAAAAAAAAAAAAAAAAAAAAAAAAAAAAAAAAAAAAAA&#10;AAAAAAAAAAAAAAAAAAAAAAAAAAAAAAAAAAAAAAAAAAAAAAAAAAAAAAAAAAAAAAAAAAAAAAAAAAD/&#10;/wCioqIAIiIiADs7OwD/AQEABAUFAKKiogA3NzcAFxcY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8/PwAAAEBAP8AAAD8/PwA5eXlAElJSZsAAAAAAgAAAAAiIiL9FxcX&#10;+La2tgAEBAQA//7+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8A&#10;JiYmAAsLCwCPj48AAP7/AAIDAwBISEgACQkJAHx8fAAFBgYAAAAAAAAAAAAEBAQAAAAAAAAAAAAA&#10;AAAAAAAAAAAAAAAAAAAAAAAAAAAAAAAAAAAAAAAAAAAAAAAAAAAAAAAAAAAAAAAAAAAAAAAAAAAA&#10;AAAAAAAAAAAAAAAAAAAAAAAAAAAAAAAAAAAAAAAAAAAAAAAAAAAAAAAAAAAAAAAAAAAAAAAA0dLS&#10;AL6+vgBfX18A+Pf3AAEAAADl5eUA4eHhAGFhYQAEBQQ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AAICAgD//v4AAP//ALq6ugAFBQUAS01MwAAAAAACAAAAAAAAAAA4ODi0&#10;tLS0APj4+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G&#10;BgYAaGhoALW1tQDh4eEA/f39ABITEwB3d3cAwMDAANjX1wAAAAAAAP//AP3+/gAAAAAAAAAAAAAA&#10;AAAAAAAAAAAAAAAAAAAAAAAAAAAAAAAAAAAAAAAAAAAAAAAAAAAAAAAAAAAAAAAAAAAAAAAAAAAA&#10;AAAAAAAAAAAAAAAAAAAAAAAAAAAAAAAAAAAAAAAAAAAAAAAAAAAAAAAAAAAAAAAAAAAAAACDgoIA&#10;HR0dAFtbWwAJCgoA+/v7AIiHhwAKCgoAOTk5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wAAAAAAAAEBAQD+/v4Aj4+PACEhIeEAAAAAAAAAAAIAAAAAAAAAAF1dXXzq&#10;6uoAxcXFAP8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QEBAAAA&#10;AABycnIABgYGAKKjowD9/f0A/v7+AE5PTwAbGxsAWlpaAPj4+AD+//8AAQEBAP///wD///8A////&#10;AP7+/gAAAAAAAAAAAAAAAAAAAAAAAAAAAAAAAAAAAAAAAAAAAAAAAAAAAAAAAAAAAAAAAAAAAAAA&#10;AAAAAAAAAAAAAAAAAAAAAAAAAAAAAAAAAAAAAAAAAAD///8A////AP/+/gD+/v4AoJ+fAMfHxwB3&#10;d3cACQkJAP39/QDt7e0AtLS0AGtrawARERE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BAAAA/f7+AOfn5wDX19cAb29vZgAAAAAAAAAAAgAAAAAAAAAAOjw72Scn&#10;J9yqqqo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8AAQEB&#10;AAUFBQBYWFgAnp6dAN7d3QABAAAAERERAJeYmADp6ekAfn5+APX19QD+/f0AAAAAAAAAAAABAQEA&#10;AQEBAAAAAAAAAAAAAAAAAAAAAAAAAAAAAAAAAAAAAAAAAAAAAAAAAAAAAAAAAAAAAAAAAAAAAAAA&#10;AAAAAAAAAAAAAAAAAAAAAAAAAAAAAAAAAAAAAAAAAP///wAAAAAA+/v7ANva2gCIiIgAVVVVAEhI&#10;SAACAwMA/fz8AHt7ewD6+voAYmJiAAICAgD9/f0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wAA/f39AAMDAwD+/v4A4+PiAE9PTwD8/PwAh4eHAEtLTAABAgEA/Pz8AAEAAQDKysoAmZmZ&#10;ALy8uwAKCgsAPDw7AEJCQwAoKCgAHBwcABYVFQADBAQAAAAAAP///wD29fUA5ebmAODf3wDGxsYA&#10;vLy8AODg4AAfHx8AXFxcAFlaWgAMCwsAAwQEAP38/ADy8/MAb25uAMPDwwBvb28AbW5uAAIBAQAB&#10;AgIAAQIBAAAAAAD///8AAQEB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v7+AAICAgD///8AAAAAAAAAAAABAQEA/v7+AGlp&#10;aQDAwMAAra2tEiwsLO8AAAAAAAAAAAAAAAAAAAAAAAAAAAH///8AAAAAAAAAAAAAAAAAAAAAAAAA&#10;AAAAAAAAx8XGJ11dXdhWVlYAfH59AAkJCQD39/cABAQEAAQEBAACAgI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9fX1AFpaWgDMzMwAY2NjAHBubwAQEBAAAQICAP///wABAQEA&#10;29vbAK2srADFxcUA2NjYAPb29gAJCQkACgoKAAcHBwACAgIA/Pz8APb29gD19fUA/f39ACAgIAAq&#10;KioAUVJSAEVFRQAEAwMAAAEBAP/+/gD4+PgAysvLAHBvbwDz8/MAiIiIAFNUVAD//v4AAwMDAAAB&#10;AQABAgE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8/PwAAgICAAICAgD+/v4AAQEBAP7+/gCcnJwAg4OD&#10;AIiIiFVcXFysAAAAAAAAAAAAAAAAAAAAAAAAAAAAAAAAAf///wAAAAAAAAAAAAAAAAAAAAAAAAAA&#10;AAAAAAAAAAAAoZ+gXIODg6N1dnYAZGVkAP///wD///8ABQUF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P7+/gD///8AAgICAIWFhQCenp4AEA4PAIeIiAA+Pj4ACQkJAAD//wD/&#10;//8A////AAEBAQDz8/MA1tbWANLS0gDj4+MA+fn5APj4+AAGBgYAFRUVACgoKAA3NzcAGBkZAP38&#10;/AACAgIAAQEBAP8AAAD39vYA7u/vAIeGhgCzs7MAICAgAKWlpQATFBQABgYGAAQEBAD+/v4AAgEB&#10;AAACAQ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wAAAAAAAPr6+gDZ2NgAmZmZ&#10;ALOzswD5+fkAERERABMSEgAyMTEAKCgoABobGwAVFBQAAQICAPX09ADm5uYA3+DgAM3OzgDe3t4A&#10;8PDwAPr6+gAwMDAAampqAEJDQwAODQ0AAAAAAAEDA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7+/sABAQEAP7+/gAAAAAAAwMDAP7+/gCtra0AcXFxADc3N8Wtra08AAAAAAAA&#10;AAAAAAAAAAAAAAAAAAAAAAAAAAAAAAAAAAAAAAAAAAAAAAH///8AAAAAAAAAAAAAAAAAAAAAAAAA&#10;AAAAAAAAAAAAAAAAAAAAAAAAAAAAAAAAAACGhoZ+nJycgUBAQACRj5AACQkJAP39/QAFBQUAAgMD&#10;AAAAAAAAAAAAAAAAAAABAAD/AAAAAAAAAAAAAAAAAAAAAAAAAAAAAAAAAAAAAAAAAAE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P/+/wD///8AAAAAAAEBAQD8+/sA&#10;9PX1AOPi4gDHx8cAycnJANTU1ADq6uoAAgICAPr6+gABAQEABAQEAAAAAAADAwMAJycnADMzMwA+&#10;Pj4AKCgoABkZGQACAgIA/wAAAAEAAAD8/f0ABQYF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8A/v7+AAMDAwD7+/sAhoaGAJ6engBUVFSbjo6OZgAAAAAAAAAAAAAA&#10;AAAAAAAAAAAAAAAAAAAAAAAAAAAAAAAAAAAAAAAAAAAAAf///wAAAAAAAAAAAAAAAAAAAAAAAAAA&#10;AAAAAAAAAAAAAAAAAAAAAAAAAAAAAAAAAAAAAACoqKhOfXx9sRcWFgCXmJgALCsrAAAAAAABAgIA&#10;AAAAAAAAAAAAAAAAAAE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v7+AAICAgD+/v4AAgICAP///wD+&#10;/v4AAAAAAAICAgD9/P0A/fz8APX29gDx8PAA/Pz8APr6+gAGBgYADAwMABEREQAEBgUABAQEAP39&#10;/QADAwMA/v7+AAEBAQD9/f0AAQEBAAAAAAADAwM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8A/f39APz8/AAGBgYA39/fAHZ2dgDMzMwAc3Nzbm5ubpMAAAAAAAAAAAAAAAAAAAAA&#10;AAAAAAAAAAAAAAAAAAAAAAAAAAAAAAAAAAAAAAAAAAAB////AAAAAAAAAAAAAAAAAAAAAAAAAAAA&#10;AAAAAAAAAAAAAAAAAAAAAAAAAAAAAAAAAAAAAAAAAADOzc0ce3p7udTU1Cpubm4AZ2dnAA4PDwAA&#10;AAAAAAAAAAAAAAAAAQ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9/f0AAgICAAEBAQD9/f0A////AAMD&#10;AwABAQEA/Pz8AAQDBAAA//8A////AAAAAAD///8AAgMDAAD//wAAAAAA/wAAAP7//gAAAAAAAgIC&#10;AP///wD+/v4AAgICAAEBAQD///8AAgIC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9/f0AAQEBAJ2dnQCPj48ADg4O7ISEhEdERETOAAAAAAAAAAAAAAAAAAAAAAAAAAAA&#10;AAAAAAAAAAAAAAAAAAAAAAAAAAAAAAAAAAAAAAAAAAH///8AAAAAAAAAAAAAAAAAAAAAAAAAAAAA&#10;AAAAAAAAAAAAAAAAAAAAAAAAAAAAAAAAAAAAAAAAAAAAAAAAAAAAf31+jKOjo3MZGRkAfH19AD49&#10;PQAKCwsAAAAAAAABAAABAQEA/Pz8AAMDAwD///8AAgICAP///wAAAAAA/Pz8AAUFBQ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AAAAAAAAAAAAAAAAAAAAAAAAAAAAAAAA&#10;AAAAAAAAAAEAAAAAAAAAAAAAAAAAAAAAAAAAAAAAAAAAAAAAAAAAAAAAAP8AAAAAAAAAAAAAAAAA&#10;AAAAAAAAAAAAAAAAAAAAAAAAAAAAAAE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P8AAAAAAAAAAAAAAAAAAAAAAAAAAAAAAAAA&#10;AAAAAAAAAQAAAAAAAAAAAAAAAAAAAAAAAAAAAAAAAAAAAAAAAAAAAAAA/wAAAAAAAAAAAAAAAAAA&#10;AAAAAAAAAAAAAAAAAAAAAAAAAAAAAQ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">
                <v:shape id="Picture 48" o:spid="_x0000_s1027" type="#_x0000_t75" style="position:absolute;left:20097;width:19279;height:392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R9le7DAAAA2wAAAA8AAABkcnMvZG93bnJldi54bWxEj91qAkEMRu8LfYchBe/qrNpKuzqKCGJB&#10;KPjzAGEn7izuZNadUVef3lwUehm+fCcn03nna3WlNlaBDQz6GSjiItiKSwOH/er9C1RMyBbrwGTg&#10;ThHms9eXKeY23HhL110qlUA45mjApdTkWsfCkcfYDw2xZMfQekwytqW2Ld4E7ms9zLKx9lixXHDY&#10;0NJRcdpdvGjw96e7/8bzhlcjv1081iU9Rsb03rrFBFSiLv0v/7V/rIEPkZVfBAB69gQ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dH2V7sMAAADbAAAADwAAAAAAAAAAAAAAAACf&#10;AgAAZHJzL2Rvd25yZXYueG1sUEsFBgAAAAAEAAQA9wAAAI8DAAAAAA==&#10;">
                  <v:imagedata r:id="rId18" o:title=""/>
                  <v:path arrowok="t"/>
                </v:shape>
                <v:shape id="Picture 49" o:spid="_x0000_s1028" type="#_x0000_t75" style="position:absolute;width:19145;height:391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WpgdvFAAAA2wAAAA8AAABkcnMvZG93bnJldi54bWxEj91qwkAUhO8LvsNyBO/qxh9KjW6CCEIL&#10;tVAVxLtD9iQbkj0bsltN374rFHo5zMw3zCYfbCtu1PvasYLZNAFBXDhdc6XgfNo/v4LwAVlj65gU&#10;/JCHPBs9bTDV7s5fdDuGSkQI+xQVmBC6VEpfGLLop64jjl7peoshyr6Susd7hNtWzpPkRVqsOS4Y&#10;7GhnqGiO31bBbl/S5X1mlofVojzZz4/m2jaNUpPxsF2DCDSE//Bf+00rWK7g8SX+AJn9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VqYHbxQAAANsAAAAPAAAAAAAAAAAAAAAA&#10;AJ8CAABkcnMvZG93bnJldi54bWxQSwUGAAAAAAQABAD3AAAAkQMAAAAA&#10;">
                  <v:imagedata r:id="rId19" o:title=""/>
                  <v:path arrowok="t"/>
                </v:shape>
                <v:shape id="Picture 50" o:spid="_x0000_s1029" type="#_x0000_t75" style="position:absolute;left:40862;width:19278;height:392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Z0LpC/AAAA2wAAAA8AAABkcnMvZG93bnJldi54bWxET89rwjAUvg/8H8ITvM3UyYZUo+hE2HVR&#10;9Pponk21eSlNbDv/+uUw2PHj+73aDK4WHbWh8qxgNs1AEBfeVFwqOB0PrwsQISIbrD2Tgh8KsFmP&#10;XlaYG9/zN3U6liKFcMhRgY2xyaUMhSWHYeob4sRdfeswJtiW0rTYp3BXy7cs+5AOK04NFhv6tFTc&#10;9cMpuLE7x6Pu793OzsP8qZ/6dNkrNRkP2yWISEP8F/+5v4yC97Q+fUk/QK5/AQ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C2dC6QvwAAANsAAAAPAAAAAAAAAAAAAAAAAJ8CAABk&#10;cnMvZG93bnJldi54bWxQSwUGAAAAAAQABAD3AAAAiwMAAAAA&#10;">
                  <v:imagedata r:id="rId20" o:title=""/>
                  <v:path arrowok="t"/>
                </v:shape>
                <w10:wrap type="square" anchorx="margin"/>
              </v:group>
            </w:pict>
          </mc:Fallback>
        </mc:AlternateContent>
      </w:r>
      <w:r>
        <w:rPr>
          <w:noProof/>
          <w:lang w:val="en-GB" w:eastAsia="en-GB"/>
        </w:rPr>
        <w:drawing>
          <wp:anchor distT="0" distB="0" distL="114300" distR="114300" simplePos="0" relativeHeight="251688960" behindDoc="0" locked="0" layoutInCell="1" allowOverlap="1">
            <wp:simplePos x="0" y="0"/>
            <wp:positionH relativeFrom="page">
              <wp:posOffset>5231130</wp:posOffset>
            </wp:positionH>
            <wp:positionV relativeFrom="paragraph">
              <wp:posOffset>4119880</wp:posOffset>
            </wp:positionV>
            <wp:extent cx="1923415" cy="3914140"/>
            <wp:effectExtent l="0" t="0" r="635"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923415" cy="3914140"/>
                    </a:xfrm>
                    <a:prstGeom prst="rect">
                      <a:avLst/>
                    </a:prstGeom>
                    <a:noFill/>
                  </pic:spPr>
                </pic:pic>
              </a:graphicData>
            </a:graphic>
            <wp14:sizeRelH relativeFrom="margin">
              <wp14:pctWidth>0</wp14:pctWidth>
            </wp14:sizeRelH>
            <wp14:sizeRelV relativeFrom="margin">
              <wp14:pctHeight>0</wp14:pctHeight>
            </wp14:sizeRelV>
          </wp:anchor>
        </w:drawing>
      </w:r>
      <w:r>
        <w:rPr>
          <w:b/>
          <w:noProof/>
          <w:lang w:val="en-GB" w:eastAsia="en-GB"/>
        </w:rPr>
        <w:t xml:space="preserve">                                                       </w:t>
      </w:r>
    </w:p>
    <w:p w:rsidR="00122E32" w:rsidRDefault="00122E32" w:rsidP="00122E32">
      <w:pPr>
        <w:rPr>
          <w:b/>
          <w:noProof/>
          <w:lang w:val="en-GB" w:eastAsia="en-GB"/>
        </w:rPr>
      </w:pPr>
      <w:r>
        <w:rPr>
          <w:b/>
          <w:noProof/>
          <w:lang w:val="en-GB" w:eastAsia="en-GB"/>
        </w:rPr>
        <w:t>Home Page &amp; Navigation</w:t>
      </w:r>
    </w:p>
    <w:p w:rsidR="00122E32" w:rsidRDefault="00122E32" w:rsidP="00122E32">
      <w:pPr>
        <w:rPr>
          <w:noProof/>
          <w:lang w:val="en-GB" w:eastAsia="en-GB"/>
        </w:rPr>
      </w:pPr>
      <w:r>
        <w:rPr>
          <w:noProof/>
          <w:lang w:val="en-GB" w:eastAsia="en-GB"/>
        </w:rPr>
        <w:t>The prototype shows the logo on the top left while the menu is on the top right. A scan qr code button along with a qr code symbol is shown below the navigation. This button would redirect users to the scan qr page. The sections displayed are top rated stores, best stores and latest news. Users would have to scroll in order to view them. The top rated and best stores displayed images of the stores and would be used as hyperlinks which would redirect them to the information page of that store. The footer is light blue and contains the address of the university and the copyright on the bottom right.</w:t>
      </w:r>
    </w:p>
    <w:p w:rsidR="00122E32" w:rsidRDefault="00122E32" w:rsidP="00122E32">
      <w:pPr>
        <w:rPr>
          <w:noProof/>
          <w:lang w:val="en-GB" w:eastAsia="en-GB"/>
        </w:rPr>
      </w:pPr>
      <w:r>
        <w:rPr>
          <w:noProof/>
          <w:lang w:val="en-GB" w:eastAsia="en-GB"/>
        </w:rPr>
        <w:t xml:space="preserve">The final design of the homepage contains a section about the qr scanner. The reason for this is because I have included a description of what the scanner does and how its beneficial to the user. There is also a button to atrivate the scanner and hyperlink above which redirects the user to the loyalty rewards page. There is another section called best stores. This displays the three stores along with a arrow which indicates that the user can view more information on a certain store along with a view all </w:t>
      </w:r>
      <w:r>
        <w:rPr>
          <w:noProof/>
          <w:lang w:val="en-GB" w:eastAsia="en-GB"/>
        </w:rPr>
        <w:lastRenderedPageBreak/>
        <w:t>link at the bottom of each section. The footer is dark blue and contains a button which redirects the users to the loyalty page, blurb copyright information and university address.</w:t>
      </w:r>
    </w:p>
    <w:p w:rsidR="00122E32" w:rsidRDefault="00122E32" w:rsidP="00122E32">
      <w:pPr>
        <w:rPr>
          <w:noProof/>
          <w:lang w:val="en-GB" w:eastAsia="en-GB"/>
        </w:rPr>
      </w:pPr>
      <w:r>
        <w:rPr>
          <w:noProof/>
          <w:lang w:val="en-GB" w:eastAsia="en-GB"/>
        </w:rPr>
        <w:t>The last section is called latest news. This shows three articles which also include the arrow, this allows users to view more infromation on a certain article. In the footer there is a button which redirects the user to the loyalty rewards page. The font type is Calibri and the font size is 1.4em which is the same throughout the app.</w:t>
      </w:r>
    </w:p>
    <w:p w:rsidR="00122E32" w:rsidRDefault="00122E32" w:rsidP="00122E32">
      <w:pPr>
        <w:rPr>
          <w:b/>
          <w:noProof/>
          <w:lang w:val="en-GB" w:eastAsia="en-GB"/>
        </w:rPr>
      </w:pPr>
      <w:r>
        <w:rPr>
          <w:noProof/>
          <w:lang w:val="en-GB" w:eastAsia="en-GB"/>
        </w:rPr>
        <mc:AlternateContent>
          <mc:Choice Requires="wpg">
            <w:drawing>
              <wp:anchor distT="0" distB="0" distL="114300" distR="114300" simplePos="0" relativeHeight="251684864" behindDoc="0" locked="0" layoutInCell="1" allowOverlap="1">
                <wp:simplePos x="0" y="0"/>
                <wp:positionH relativeFrom="margin">
                  <wp:align>center</wp:align>
                </wp:positionH>
                <wp:positionV relativeFrom="paragraph">
                  <wp:posOffset>923925</wp:posOffset>
                </wp:positionV>
                <wp:extent cx="5962650" cy="3914140"/>
                <wp:effectExtent l="0" t="0" r="0" b="0"/>
                <wp:wrapSquare wrapText="bothSides"/>
                <wp:docPr id="193" name="Group 193"/>
                <wp:cNvGraphicFramePr/>
                <a:graphic xmlns:a="http://schemas.openxmlformats.org/drawingml/2006/main">
                  <a:graphicData uri="http://schemas.microsoft.com/office/word/2010/wordprocessingGroup">
                    <wpg:wgp>
                      <wpg:cNvGrpSpPr/>
                      <wpg:grpSpPr>
                        <a:xfrm>
                          <a:off x="0" y="0"/>
                          <a:ext cx="5962650" cy="3914140"/>
                          <a:chOff x="0" y="0"/>
                          <a:chExt cx="5962650" cy="3914140"/>
                        </a:xfrm>
                      </wpg:grpSpPr>
                      <pic:pic xmlns:pic="http://schemas.openxmlformats.org/drawingml/2006/picture">
                        <pic:nvPicPr>
                          <pic:cNvPr id="43" name="Picture 43"/>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1906270" cy="3898900"/>
                          </a:xfrm>
                          <a:prstGeom prst="rect">
                            <a:avLst/>
                          </a:prstGeom>
                        </pic:spPr>
                      </pic:pic>
                      <pic:pic xmlns:pic="http://schemas.openxmlformats.org/drawingml/2006/picture">
                        <pic:nvPicPr>
                          <pic:cNvPr id="44" name="Picture 44"/>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2019300" y="0"/>
                            <a:ext cx="1915160" cy="3898900"/>
                          </a:xfrm>
                          <a:prstGeom prst="rect">
                            <a:avLst/>
                          </a:prstGeom>
                        </pic:spPr>
                      </pic:pic>
                      <pic:pic xmlns:pic="http://schemas.openxmlformats.org/drawingml/2006/picture">
                        <pic:nvPicPr>
                          <pic:cNvPr id="45" name="Picture 45"/>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4038600" y="0"/>
                            <a:ext cx="1924050" cy="3914140"/>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65F2CEA6" id="Group 193" o:spid="_x0000_s1026" style="position:absolute;margin-left:0;margin-top:72.75pt;width:469.5pt;height:308.2pt;z-index:251684864;mso-position-horizontal:center;mso-position-horizontal-relative:margin" coordsize="59626,391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Ao8P3hwYWNrZXQgZW5kPSJ3Ij8+&#10;r9hQiQAAACBjSFJNAAB6JQAAgIMAAPn/AACA6QAAdTAAAOpgAAA6mAAAF2+SX8VGAAw9A0lEQVR4&#10;AQD//wAAAf///wAAAAAAAAAAAAAAAAAAAAAAAAAAAAAAAAAAAAAAAAAAAAAAAAAAAAAAAAAAAAAA&#10;AAAAAAAAAAAAAAAAAAAAAAAAAAAAAAAAAAAAAAAAAAAAAAAAAAAAAAAAAAAAAAAAAAAAAAAAAAAA&#10;AAAAAAAAAAAAxcTEJ9zc3DPs7Owc5uXmJ/Dw8Bb9/f0D/Pz8Bv7+/gM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wAA////AP7+/gABAQEA5+bmAHl5eQC5ubkAGRkZ+qurqxIlJyb1AAAA&#10;AAAAAAAAAAAAAAAAAAAAAAAAAAAAAAAAAAAAAAAAAAAAAAAAAAAAAAAAAAAAAAAAAAAAAAAAAAAA&#10;AgAAAAAAAAAAAAAAAAAAAAAAAAAAAAAAAAAAAAAAAAAAAAAAAAAAAAAAAAAAAAAAAAAAAAAAAAAA&#10;AAAAAI+Pj3MkJCT/6urqH6ioqACrq6sAJSUlAAICAgACAgI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9/PwAAAAAAAEBAQAWFxcAm5ubAL6+vgAUFBQGRkZG9HVyc5oAAAAA&#10;AAAAAAAAAAAAAAAAAAAAAAAAAAAAAAAAAAAAAAAAAAAAAAAAAAAAAAAAAAAAAAAAAAAAAAAAAAAB&#10;////AAAAAAAAAAAAAAAAAAAAAAAAAAAAAAAAAAAAAAAAAAAAAAAAAAAAAAAAAAAAAAAAAAAAAABX&#10;V1e/wsLCQGpqagBsbGwADw8PAAEBAQD///8AAgICAP39/QADAwM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v7+AAEBAQD///8A/v7+AAEBAQD9/f0ABQUFAPb29gClpaUAjYuMACAgINmQ&#10;kJA5KSsq7wAAAAAAAAAAAAAAAAAAAAAAAAAAAAAAAAAAAAAAAAAAAAAAAAAAAAAAAAAAAAAAAAH/&#10;//8AAAAAAAAAAAAAAAAAAAAAAAAAAAAAAAAAAAAAAAAAAAAAAAAAAAAAAAAAAADPz88ZbW1tzfHx&#10;8ROQkJAGPj4+AP7+/gAEBAQAAQEBAP///wACAgIA/v7+AAMDA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v4A////AAMDAwD///8A////AAEBAQD///8A/Pz8AAICAgDS0NEAcXFxAPPz&#10;8/iKioo+REZFywAAAAAAAAAAAAAAAAAAAAAAAAAAAAAAAAAAAAAAAAAAAAAAAAAAAAAAAAAAAgAA&#10;AAAAAAAAAAAAAAAAAAAAAAAAAAAAAAAAAAAAAAAAAAAAAAAAAAAAAAAAvb29MmFhYd4GBgYZs7Oz&#10;BkNDQwAFBQUABwcHAAMDAwACAgIAAwMDAAEBAQADAwM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ICAgADAwMAAAAAAAEBAQACAgIAAQEBAAICAgAGBgYABAQEACwuLQCmqKcAJScm&#10;CGZmZsqqqKlOAAAAAAAAAAAAAAAAAAAAAAAAAAAAAAAAAAAAAAAAAAAAAAAAAAAAAAAAAAACAAAA&#10;AAAAAAAAAAAAAAAAAAAAAAAAAAAAAAAAAAAAAAAAAAAAAAAAALy8vDJra2vNIiIiCKurqwAeHh4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BYWFgChoaEA&#10;SUtKAHp6erGsqqtMAAAAAAAAAAAAAAAAAAAAAAAAAAAAAAAAAAAAAAAAAAAAAAAAAAAAAAH///8A&#10;AAAAAAAAAAAAAAAAAAAAAAAAAAAAAAAAAAAAAAAAAADR0dEWWlpa5iQkJAOrq6sA/f39AAgICAAB&#10;AQE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AAAAAAAAAAAAAAAAAAAAAAAAAAAAAAAAAAAAAAAAAAAAAAD9/v0AAwECAP39/QD9&#10;/f0AdHJzALCwsACgn582Q0ZFywAAAAAAAAAAAAAAAAAAAAAAAAAAAAAAAAAAAAAAAAAAAf///wAA&#10;AAAAAAAAAAAAAAAAAAAAAAAAAAAAAAAAAAAAAAAAACsrK/wWFhYDt7e3AAICAgAGBgY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P8AAAAAAAAAAAAAAAAAAAAAAAAAAAAAAAAAAAAAAAAAAAAAAP3+/QD9/P0ABQQEAAEB&#10;AQD//v8AXFtbAMbExACztbUXLS8u6gAAAAAAAAAAAAAAAAAAAAAAAAAAAAAAAAAAAAAB////AAAA&#10;AAAAAAAAAAAAAAAAAAAAAAAAAAAAAAAAAAAmJib/EhIS7LS0tBQUFBQAAAAAAP///wABAQE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P8AAAAAAAAAAAAAAAAAAAAAAAAAAAAAAAAAAAAA&#10;AAAAAAAAAAE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P///wD5+fkAVVVVAN7c3QCvsLAMJicm9QAAAAAAAAAAAAAAAAAAAAAAAAAAAAAAAAIAAAAAAAAA&#10;AAAAAAAAAAAAAAAAAAAAAAAAAAAAXFxcufb29gCkpKQUFBQUAAAAAAAAAAAAAQEB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f39AAgICACjo6MACgwLAG1sbM0AAAAAAAAAAAAAAAAAAAAAAAAAAAAAAAAAAAAAAgAAAAAAAAAA&#10;AAAAAAAAAAAAAAAAAAAAAKenp1HCwsJGlZWVABsbG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BAAAAAQAAAAEAAAABAAAAAQAAAAEAAAABAAAAAQAA&#10;AAE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D&#10;AwMAAAAAAAkJCQCVlZUA3+DgJ4SCg4QAAAAAAAAAAAAAAAAAAAAAAAAAAAAAAAAB////AAAAAAAA&#10;AAAAAAAAAAAAAADd29wIT1FQ9Dk5OQOVlZUABgYGAP///wABAQE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Pz8&#10;/AD///8ABQUFAPz8/ACJiIkAnZycAKmpqSM1NzbeAAAAAAAAAAAAAAAAAAAAAAH///8AAAAAAAAA&#10;AAAAAAAAAAAAAHBub6C8vr1fxsbGAA4ODgD5+fkABwcH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P7+/gACAgIA////AAAAAAABAQEA////AAAAAAAB&#10;AQEA////AP7+/gADAwMA////AAEBAQ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P7+/gAAAAAAAAAAAPn4+ABQT1AABwcH0LK0szEAAAAAAAAAAAAAAAAAAAAAAgAAAAAAAAAAAAAA&#10;AAAAAADDwcItsbGxX3FxcQANDQ0A////AAcHB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8A//7/AP38/AAAAAAA/Pz8APz8/AAA//8AAQABAP7+&#10;/gD+/v4AAwMDAPb29gD+/v4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gICAAICAgACAgIACAgJAHl5eQDQ0NAwn52eXwAAAAAAAAAAAAAAAAAAAAAB////AAAAAAAAAAAA&#10;AAAAAFtZWrzp6elDuLq5AAEBAQADAwM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P/+/wD+/f0AAwQEAP79/QD9/f0A////APz8/AAFBQUABAUF&#10;APf49wAICAgA////APr6+gAJCQk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f4AAQEBAGVkZADT09PvycvKEgAAAAAAAAAAAAAAAAIAAAAAAAAAAAAAAADM&#10;zMwcwMDAQ2doaAADAwMAAgICAP39/Q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QEAAAIDAwD//v4AAAAAALm5uQBDQ0MALCwsADMzMwCTkpIA&#10;AgICAP39/QADAwMACQkJAP///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P7+/QD9/f0Ab29vAObm5hG0srNAAAAAAAAAAAAAAAAAAf///wAAAAAAAAAAAFhY&#10;WL/m5OVAvL29AAUGBQAAAAAAAQEBAPz8/AADAwMAAQEB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f0AAQECAPTz8wBiYmIAy8vLACUlJQBAQEAA0tLSAMjIyAAY&#10;GRgApKWlACMjIwD+/v4ABAQE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QEBAOvr6wCdnZ0AYmJiADo6OgACAgIABQYGAP39/QAnJiYAiIqK&#10;ANTU1ADa2dkAAQEBAP///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P///wABAQEAAgICADAwMAAJCQkAnp2digAAAAAAAAAAAgAAAAAAAAAAtbW1Zzs7OwAb&#10;GxsAAwMD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v0A4uLiAPv7+wBQUFAAAwQEAP79/QD9/PwAAQICAAIDAwAxMDAA&#10;CQkJALa2tgD//v4AAQEB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P///wABAQEABwcHAGJiYgCzs7NfAAAAAAAAAAACAAAAAAAAAADh4eEiVFRUAP39&#10;/Q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MDBAD9/f0A////AAgICAAA//8AAAEBAAEBAQAAAAAA////APr6+gD5&#10;+fkAERERAAABAQ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CAgIAAAAAAPz8/AABAQEAXFxcAPv7+wDPzc4cAAAAAAIAAAAAp6enUfj4+AArKysAAAAA&#10;AAEBAQ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CEhIQAFBQUAn5+fAP///wACAQEAAgICAAD//wD///8A1dXVAPX1&#10;9QA5OTkAAQEBAP///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CAgIABAQEAAMDAwAZGRkAAwMDALe3t2UAAAAAAgAAAACxsbFuICAgABoaGgAEBAQA&#10;/f39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QEADw8PAGpqagChoaEAw8PDAPv7+wD+/v4AAAEBANDPzwB0dHQALS0t&#10;ACcoKAD+/v4AAQAB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UEBAAtLS0AvLy8XwAAAAAEAAAAANfX1zhFRUUABQUFAP7+/gAD&#10;AwM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EAAQACAwMAcHBwAMfHxwBOTk4AJycnADExMQDd3d0A0tLSACcnJwC2trYA&#10;AAAAAP/+/gAAAgEAAAAB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EBAEpKSgCDg4MfAAAAAAIAAAAA+Pj4CDc3NwABAQEAAQEBAP7+&#10;/g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AAEBAQAAAAAAqKioALW2tgAhISEA0dHRAAMDAwCOjo4AuLi4AAUGBgAA&#10;//8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OTk5AAQEBADW1dYRBAAAAAD19PUAJiQlAP/+/wD//v8AAQEB&#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AAAABAUEAP8DAgAAAAEAPD08ADs7OwD8/PwABAQDAAECAgAA/wAAAQIBAP/+&#10;/gAEBgU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pKSkABAQEAOzr6xwE2dfYDv79/QAPEBAAAQAAAAIBAQAAAQE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EBAQAAAAAAAQICAAAAAAAAAAAAAQMBAAYDBgAAAAAAAAAAAAABAAAAAAAAAQIC&#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YHBwAJCQkA6enpIQLj4+MnAQEBAAoJCQD///8AAQICAAD//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gICADm5uYlAvHx8RcAAAAAAwMDAAABAQAA//8AAAEB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8AAgICAPPz8xEC+fn5CP39/QAGBgYAAQAAAP7+/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BAQACAgIA+Pj4CwL39/cOAgICAAABAQAAAAAAAgIC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7+AAICAgD8/PwGAgAAAAAAAAAAAAAAAAAAAAAAAAAAAP//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CAAAAAAAAAAAAAAAAAAAAAAAAAAAAAQE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I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B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E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QAAAAAAAAAAAAAAAAAAAAAAAAAAAD//wAAAAE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BAAAAAAAAAAAAAAAAAAAAAAAAAAAAAEB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EAAAAAAAAAAAAAAAAAAAAAAAAAAAB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IAAAAAAAAAAAAAAAAAAAAAAAAAAP8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gAAAAAAAAAAAAAAAAAAAAAAAAAAAP//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CAAAAAAAAAAAAAAAAAAAAAAAAAAAAAQE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QAAAAAAAAAAAAAAAAAAAAAAAAAAAE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BAAAAAAAAAAAAAAAAAAAAAAAAAAA/wAAAAE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EAAAAAAAAAAAAAAAAAAAAAAAAAAAA//8AAAAB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QAAAAAAAAAAAAAAAAAAAAAAAAAAAABAQ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B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E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BAAAAAAAAAAAAAAAAAAAAAAAAAAAAP//AAAAAQ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QEBAAYGBgAhISEAIyMjAPv7+wAGBgYA&#10;/v7+AP///wAHBwc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EAAAAAAAAAAAAAAAAAAAAAAAAAAAAAQE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I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8AAgICAAEBAQD9/f0AAQEBAP//&#10;/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BAAAAAAAAAAAAAAAAAAAAAAAAAAAAQ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CAAAAAAAAAAAAAAAAAAAAAAAAAAD/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IAAAAAAAAAAAAAAAAAAAAAAAAAAAD//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gAAAAAAAAAAAAAAAAAAAAAAAAAAAAEB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CAAAAAAAAAAAAAAAAAAAAAAAAAAAB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IAAAAAAAAAAAAAAAAAAAAAAAAAAP8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gAAAAAAAAAAAAAAAAAAAAAAAAAAAP//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CAAAAAAAAAAAAAAAAAAAAAAAAAAAAAQE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I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g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CAAAAAAAAAAAAAAAAAAAAAAAAAAAA//8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IAAAAAAAAAAAAAAAAAAAAAAAAAAAABAQ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g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C&#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IA&#10;AAAAAAAAAAAAAAAAAAAAAAAAAAD//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CAAAA&#10;AAAAAAAAAAAAAAAAAAAAAAAAAQE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IAAAAA&#10;AAAAAAAAAAAAAAAAAAAAAAE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gAAAAAA&#10;AAAAAAAAAAAAAAAAAAAA/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CAAAAAAAA&#10;AAAAAAAAAAAAAAAAAAAA//8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IAAAAAAAAA&#10;AAAAAAAAAAAAAAAAAAABAQ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gAAAAAAAAAA&#10;AAAAAAAAAAAAAAAAAQ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CAAAAAAAAAAAA&#10;AAAAAAAAAAAAAAD/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ID/f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gAAAAAA&#10;AAAAAAAAAAAAAAAAAAAAAP//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CAAAAAAAA&#10;AAAAAAAAAAAAAAAAAAAAAQE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Pv8+wAFBgYA////AP7+/gD8/PwACwsLAPz8/AAEBAQA/Pz8AAQEBAAAAAAAAAAAAAAAAAAA&#10;AAAAAAAAAAAAAAAAAAAAAAAAAAAAAAAAAAAAAAAAAAAAAAAAAAAAAAAAAAAAAAAEAAAAAAAAAAAA&#10;AAAAAAAAAAAAAAAA//8AAAABAAAAAAAAAAAAAAAAAAAAAAAAAAAAAAAAAAAAAAAAAAAAAAAAAAAA&#10;AAAAAAAAAAAAAPr5+QA0NDQA7u7uAPYnTQ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CsfVYAR0dHAPr6+gAFBQUAAAAAAAAAAAAAAAAAAAAAAAAA&#10;AAAAAAAAAAAAAAAAAAAAAAAAAAAAAAAAAAAAAAAAAAAAAAAAAAAAAAAAAAAAAAIAAAAAAAAAAAAA&#10;AAAAAAAAAAAAAAABAQAAAAAAAAAAAAAAAAAAAAAAAAAAAAAAAAAAAAAAAAAAAAAAAAAAAAAAAAAA&#10;AAAAAAAAAAAAAwMDAPv7+wBoaGg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sLCwD8/PwABAQEAP///wAAAAAAAAAAAAAAAAAAAAAAAAAA&#10;AAAAAAAAAAAAAAAAAAAAAAAAAAAAAAAAAAAAAAAAAAAAAAAAAAAAAAAAAAAAAgAAAAAAAAAAAAAA&#10;AAAAAAAAAAAAAAAAAAAAAAAAAAAAAAAAAAAAAAAAAAAAAAAAAAAAAAAAAAAAAAAAAAAAAAAAAAAA&#10;AAAAAAAAAAAEBQUAAQEBABMTE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BQUFAAEBAQD9/f0AAAAAAAAAAAAAAAAAAAAAAAAAAAAAAAAA&#10;AAAAAAAAAAAAAAAAAAAAAAAAAAAAAAAAAAAAAAAAAAAAAAAAAAAAAAAAAAAEAAAAAAAAAAAAAAAA&#10;AAAAAAAAAAAAAAAAAAAAAAAAAAAAAAAAAAAAAAAAAAAAAAAAAAAAAAAAAAAAAAAAAAAAAAAAAAAA&#10;AAAAAAAAAP/+/gABAQEAAQEB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5+fkAAgICAAICAgAAAAAAAAAAAAAAAAAAAAAAAAAAAAAAAAAA&#10;AAAAAAAAAAAAAAAAAAAAAAAAAAAAAAAAAAAAAAAAAAAAAAAAAAAAAAAAAAI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gAAAAAAAAAAAAAAAAAA&#10;AAAAAAAAAP//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CAAAAAAAAAAAAAAAAAAAA&#10;AAAAAAAAAQE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IAAAAAAAAAAAAAAAAAAAAA&#10;AAAAAAE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gAAAAAAAAAAAAAAAAAAAAAA&#10;AAAA/wAAAAAAAAAAAAAAAAAAAAAAAAAAAAAAAAAAAAAAAAAAAAAAAAAAAAAAAAAAAAAAAAAAAAAA&#10;AAAAAAAAAAAAAAAAAAAAAAAAAAAAAAAAAAAAAAAAAAAAAAAAAAAAAAAAAAAAAAAAAAAAAAAAAAAA&#10;AAAAAAAAAAAAAAAAAAYFB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CAAAAAAAAAAAAAAAAAAAAAAAA&#10;AAAA//8AAAAAAAAAAAAAAAAAAAAAAAAAAAAAAAAAAAAAAAAAAAAAAAAAAAAAAAAAAAAAAAAAAAAA&#10;AAAAAAAAAAAAAAAAAAAAAAAAAAAAAAAAAAAAAAAAAAAAAAAAAAAAAAAAAAAAAAAAAAAAAAAAAAAA&#10;AAAAAAAAAAAAAAAA5LiTAAAAAAAAAAAAeGFO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IAAAAAAAAAAAAAAAAAAAAAAAAA&#10;AAABAQAAAAAAAAAAAAAAAAAAAAAAAAAAAAAAAAAAAAAAAAAAAAAAAAAAAAAAAAAAAAAAAAAAAAAA&#10;AAAAAAAAAAAAAAAAAAAAAAAAAAAAAAAAAAAAAAAAAAAAAAAAAAAAAAAAAAAAAAAAAAAAAAAAAAAA&#10;AAAAAAAAAAAAAAAAAAAA88SdAAAAAAB7Y08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gAAAAAAAAAAAAAAAAAAAAAAAAAA&#10;AAAAAAAAAAAAAAAAAAAAAAAAAAAAAAAAAAAAAAAAAAAAAAAAAAAAAAAAAAAAAAAAAAAAAAAAAAAA&#10;AAAAAAAAAAAAAAAAAAAAAAAAAAAAAAAAAAAAAAAAAAAAAAAAAAAAAAAAAAAAAAAAAAAAAAAAAAAA&#10;AAAAAAAAAAAAAAAAAAAAAAAA88Sd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C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QAAAAAAAAAAAAAAAAAAAAAAAAAAAD/&#10;/wAAAAE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IBAQAAAAAAAAAAAAMDAgD9/f4A&#10;AAAAAAAAAAADAwIA/f3+AAAAAAAAAAAAAwMCAP39/gAAAAAAAQEBAAICAQD9/f4AAAAAAAEBAAAB&#10;AQEA/v7/AAAAAAACAgEA//8AAP7//wD///8AAAAAAAAAAAAAAAAAAAAAAAAAAAAAAAAAAAAAAAAA&#10;AAAAAAAAAAAAAAAAAAAAAAAAAAAAAAAAAAAAAAAAAAAAAAAAAAAAAAAAAAAAAAAAAAAAAAAAAAAA&#10;AAAAAAAAAAAAAAAAAAAAAAAAAAAAAAAAAAAAAAAAAAAABAAAAAAAAAAAAAAAAAAAAAAAAAAAAAEB&#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2qyHAAAAAAAAAAAAAAAAAAAAAAAA&#10;AAAAAAAAAAAAAAAAAAAAAAAAAAAAAAAAAAAAAAAAAAAAAAAAAAAAAAAAAAAAAAAAAAAAAAAAAAAA&#10;AAAAAAAAAAAAAAAAAAAAAAAAjKW4AJiuwAAAAAAAAAAAAAAAAAAAAAAAAAAAAAAAAAAAAAAAAAAA&#10;AAAAAAAAAAAAAAAAAAAAAAAAAAAAAAAAAAAAAAAAAAAAAAAAAAAAAAAAAAAAAAAAAAAAAAAAAAAA&#10;AAAAAAAAAAAAAAAAAAAAAAAAAAAAAAAAAAAAAAAAAAAE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CA/38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UEAwACAQEA+Pr7AAAAAAB3XUkA/f7+&#10;AP//AAAAAAAABAQDAP39/gD///8AAAAAAAUFAwD7+/0AAAAAAAAAAAAFBQMAiKG2AAAAAAAAAAAA&#10;DQsIAAAAAAAAAAAAAAAAAAAAAAAAAAAAAAAAAAAAAAAAAAAAAAAAAAAAAAAAAAAAAAAAAAAAAAAA&#10;AAAAAAAAAAAAAAAAAAAAAAAAAAAAAAAAAAAAAAAAAAAAAAAAAAAAAAAAAAAAAAAAAAAAAAAAAAAA&#10;AAAAAAAAAAAAAAAAAAAAAAAAAAAAAAQAAAAAAAAAAAAAAAAAAAAAAAAAAAD//wAAAAE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TD4xAHWQpgAAAAAAAAAAAAAAAAAAAAAAAAAAAAAA&#10;AAAAAAAAAAAAAAAAAAAAAAAAAAAAAAAAAAAAAAAAAAAAANvi6AAAAAAAAAAAAAAAAAAAAAAAAAAA&#10;AAAAAAAAAAAADTxjAPPEnQDzxJ0ADTxjAAAAAAAAAAAAAAAAAAAAAAAAAAAAAAAAAAAAAAAAAAAA&#10;AAAAAAAAAAAAAAAAAAAAAAAAAAAAAAAAAAAAAAAAAADOpoUAMlp7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BAMCAPf5+wAAAAAACggGAGVQPwAAAAAA&#10;AAAAAAAAAAAAAAAAAAAAAAAAAAAAAAAAAAAAAAAAAAAAAAAAAAAAAAAAAACIobYAAAAAAA0LCADz&#10;9fgAAAAAAAAAAAAAAAAAAAAAAAAAAAAAAAAAAAAAAAAAAAAAAAAAAAAAAAAAAAAAAAAAAAAAAAAA&#10;AAAAAAAAAAAAAAAAAAAAAAAAAAAAAAAAAAAAAAAAAAAAAAAAAAAAAAAAAAAAAAAAAAAAAAAAAAAA&#10;AAAAAAAAAAAAAAAAAAAAAAAAAAAABAAAAAAAAAAAAAAAAAAAAAAAAAAAAAEB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cFhIAAAAAAAAAAAAAAAAAAAAAAAAAAAAAAAAAAAAA&#10;AAAAAAAAAAAAAAAAAAAAAAAAAAAAAAAAAAAAAAAAAAAAAAAAAAAAAAAAAAAAAAAAAAAAAAAAAAAA&#10;AAAAAAAAAAAAAAAAFEFnAOy/mQAbFhEA5ervAAAAAAAAAAAAAAAAAAAAAAAAAAAAAAAAAAAAAAAA&#10;AAAAAAAAAAAAAAAAAAAAAAAAAAAAAAAAAAAAAAAAACUeG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3+fsAAAAAAAkHBQD7/P0AJFN4AAAAAAAM&#10;CggA9vj5AP7+/wAAAAAADAoIAPX3+QD///8AAAAAAA0LCADz9fgAAAAAAAAAAAANCwgA8/X4AAAA&#10;AAAAAAAAAwICAAAAAAAAAAAAAAAAAAAAAAAAAAAAAAAAAAAAAAAAAAAAAAAAAAAAAAAAAAAAAAAA&#10;AAAAAAAAAAAAAAAAAAAAAAAAAAAAAAAAAAAAAAAAAAAAAAAAAAAAAAAAAAAAAAAAAAAAAAAAAAAA&#10;AAAAAAAAAAAAAAAAAAAAAAAAAAAC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Dz5kAAAAAAAAAAAAAAAAAAAAAAAAAAAAAAAAAAAAAAAAAAAA&#10;AAAAAAAAAAAAAAAAAAAAAAAAAAAAAAAA88SdAAAAAAAAAAAAAAAAAAAAAAAAAAAAAAAAAAAAAAAA&#10;AAAAAAAAAAAAAAD5+/wA+vv8ANiuj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JBwYA/P3+APv8/QAAAAAACwkHAPX3&#10;+QD+/v8AAAAAAAwKCAD19/kA////AAAAAAANCwgA8/X4AAAAAAAAAAAADQsIAPP1+AAAAAAAAAAA&#10;AAAAAAD9/v4AAAAAAAAAAAAAAAAAAAAAAAAAAAAAAAAAAAAAAAAAAAAAAAAAAAAAAAAAAAAAAAAA&#10;AAAAAAAAAAAAAAAAAAAAAAAAAAAAAAAAAAAAAAAAAAAAAAAAAAAAAAAAAAAAAAAAAAAAAAAAAAAA&#10;AAAAAAAAAAAAAAAAAAAAAAAAAAI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v8AAAAAAPPEnQAAAAAAAAAAAAAAAAAAAAAAAAAAAAAAAAAA&#10;AAAAAAAAAAAAAAAAAAAAAAAAAAICAQAAAAAAE0FnAAAAAAAAAAAAAAAAAAAAAAAAAAAAAAAAAAAA&#10;AAAAAAAAAAAAAAAAAAATQWcAAAAAAPPEnQAAAAAAAAAAAAAAAAAAAAAAAAAAAAAAAAAAAAAAAAAA&#10;AAAAAAAAAAAAAAAAAAAAAAAAAAAAAAAAAAAAAAArVHY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EAAAAAAAAAAAAAAAAAAAAAAAAAAABAAAAAAAAAAAAAAAAAAAAAAAAAAAAAAAA&#10;AAAAAAAAAAAAAAAAAAAAAAAAAAAAAAAAAAAAAAAAAAAAAAAAAAAAAAAAAAAAAAAAAAAAAAAAAAAA&#10;AAAAAAAAAAAAAAAAAAAAAAAAAAAAAAAAAAAAAAAAAAAAAAAAAAAAAAAAbYqh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QAAAAAAAAAAAAAAAAAAAAAAAAAAP8AAAABAAAAAAAAAAAAAAAAAAAAAAAAAAAA&#10;AAAAAAAAAAAAAAAAAAAAAAAAAAAAAAAAAAAAAAAAAAAAAAAAAAAAAAAAAAAAAAAAAAAAAAAAAAAA&#10;AAAAAAAAAAAAAAAAAAAAAAAAAAAAAAAAAAAAAAAAAAAAAAAAAAAAAACgssI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gAAAAAAAAAAAAAAAAAAAAAAAAAAAP//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CAAAAAAAAAAAAAAAAAAAAAAAAAAAAAQE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I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CAAAAAAAAAAAAAAAAAAAAAAAAAAAA//8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gP9/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gAAAAAAAAAAAAAAAAAAAAAAAAAAAAEB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C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QAAAAAAAAAAAAAAAAAAAAAAAAAAAEAAAAAAAAAAAAAAAAAAAAAAAAAAAAAAAAAAAAA&#10;AAAAAAAAAAAAAAAAAAAAAAAAAAAAAAAAAAAAAAAAAAAAAAAAAAAA88GbAAADA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X19cARUVFAAAAXwAAAAAAAAAAAAAAAAAA&#10;AAAAAAAAAAAAAAAAAAAAAAAAAAAAAAAAAAAAAAAAAAAAAAAAAAAAAAAAAAAAAAAAAAAAAAAAAAAA&#10;AAAAAAAAAgAAAAAAAAAAAAAAAAAAAAAAAAAA/wAAAAAAAAAAAAAAAAAAAAAAAAAAAAAAAAAAAAAA&#10;AAAAAAAAAAAAAAAAAAAAAAAAAAAAAAAAAAAAAAAAAAAAAAAAAAD/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CAAAAAAAAAAAAAAAAAAAAAAAAAAAA//8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IAAAAAAAAAAAAAAAAAAAAAAAAAAAABAQ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gAAAAAAAAAAAAAAAAAAAAAAAAAAAQ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CAAAAAAAAAAAAAAAAAAAAAAAAAAD/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IAAAAAAAAAAAAAAAAAAAAAAAAAAAD//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gAAAAAAAAAAAAAAAAAAAAAAAAAAAAEB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C&#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IA&#10;AAAAAAAAAAAAAAAAAAAAAAAAAAAAAAAAAAAAAAAAAAAAAAAAAAAAAAAAAAAAAAAAAAAAAAAAAAAA&#10;AAAAAAAAAAAAAAAAAAAAAAAAAAAAAAAAAAAAAAAAAQ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gAA&#10;AAAAAAAAAAAAAAAAAAAAAAAAAP//AAAAAAAAAAAAAAAAAAAAAAAAAAAAAAAAAAAAAAAAAAAAAAAA&#10;AAAAAAAAAAAAAAAAAAAAAAAAAAAAAAAAAAAAAAD/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CAAAA&#10;AAAAAAAAAAAAAAAAAAAAAAAAAQE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I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CAAAAAAAA&#10;AAAAAAAAAAAAAAAAAAAA//8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IAAAAAAAAA&#10;AAAAAAAAAAAAAAAAAAABAQ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CAAAAAAAAAAAA&#10;AAAAAAAAAAAAAAABAAAAAAAAAAAAAAAAAAAAAAAAAAAAAAAAAAAAAAAAAAAAAAAAAAAAAAAAAAAA&#10;AAAAAAAAAAAAAAAAAAAAAAAAAAAAAAE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IAAAAAAAAAAAAA&#10;AAAAAAAAAAAAAP8AAAAAAAAAAAAAAAAAAAAAAAAAAAAAAAAAAAAAAAAAAAAAAAAAAAAAAAAAAAAA&#10;AAAAAAAAAAAAAAAAAAAAAAAAAAAA/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gAAAAAAAAAAAAAA&#10;AAAAAAAAAAAAAP//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CAAAAAAAAAAAAAAAA&#10;AAAAAAAAAAAAAQE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IAAAAAAAAAAAAAAAAA&#10;AAAAAAAAAAE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I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IiIiAAAAAAC9vb0A&#10;AAAAAAAAAACampoAAAAAAAAAAAAAAAAAAAAAAAAAAAAAAAAAAAAAAAAAAAAAAAAAAAAAAAAAAAAA&#10;AAAAAAAAAAAAAAAAAAAAAAAAACMjIwAhISEA3t7eAHh4eAAAAAAAAAAAAAAAAAB4eHgA3t7eACEh&#10;IQAjIyM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B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jIyMAISEhAN/f3wA0&#10;NDQAAAAAAAAAAAAAAAAAAAAAAAAAAAAAAAAAAAAAAAAAAAAAAAAAAAAAAAAAAAAAAAAAAAAAAAAA&#10;AAAAAAAAAAAAAAAAAAAAAAAAAAAAAIiIiABXV1cAvLy8ADQ0NAAAAAAAAAAAAAAAAAAAAAAAiIiI&#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CAAAAAAAAAAAAAAAAAAAAAAAA&#10;AAAA//8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Crq6sAISEhAAAA&#10;AAAAAAAAZWVlAAAAAAAAAAAAAAAAAAAAAAAAAAAAAAAAAAAAAAAAAAAAAAAAAAAAAAAAAAAAAAAA&#10;AAAAAAAAAAAAAAAAAAAAAAAAAAAAIyMjAMzMzAAhISEAAAAAAAAAAAAAAAAAISEhAMzMzAAjIyM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gAAAAAAAAAAAAAAAAAAAAAAAAAA&#10;AAEB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CAAAAAAAAAAAAAAAAAAAAAAAAAAAB&#10;AAAAAAAAAAAAAAAAAAAAAAAAAAAAAAAAAAAAAAAAAAAAAAAAAAAAAAAAAAAAAAAAAAAAAAAAAAAA&#10;AAAAAAAAAAAAAAE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IAAAAAAAAAAAAAAAAAAAAAAAAAAP8A&#10;AAAAAAAAAAAAAAAAAAAAAAAAAAAAAAAAAAAAAAAAAAAAAAAAAAAAAAAAAAAAAAAAAAAAAAAAAAAA&#10;AAAAAAAAAAAA/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gAAAAAAAAAAAAAAAAAAAAAAAAAAAP//&#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CAAAAAAAAAAAAAAAAAAAAAAAAAAAAAQE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IAAAAAAAAAAAAAAAAAAAAAAAAAAAE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gAAAAAAAAAAAAAAAAAAAAAAAAAA/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CAAAAAAAAAAAAAAAAAAAAAAAAAAAA//8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IAAAAAAAAAAAAAAAAAAAAAAAAAAAABAQ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CAAAAAAAAAAAAAAAAAAAAAAAAAAAAAAAAAAAAAAAA&#10;AAAAAAAAAAAAAAAAAAAAAAAAAAAAAAAAAAAAAAAAAAAAAAAAAAAAAAAAAAAAAAAAAAAAAAAAAAAA&#10;AAE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IAAAAAAAAAAAAAAAAAAAAAAAAAAAD//wAAAAAAAAAA&#10;AAAAAAAAAAAAAAAAAAAAAAAAAAAAAAAAAAAAAAAAAAAAAAAAAAAAAAAAAAAAAAAAAAAAAAAAAAAA&#10;/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BAAAAAAAAAAAAAAAAAAAAAAAAAAAAAEBAAAAAAAAAAAA&#10;AAAAAAAAAAAAAAAAAAAAAAAAAAAAAAAAAAAAAAAAAAAAAAAAAAAAAAAAAAAAAAAAAAAAAAAAAAAA&#10;AAAAAAAAAAAAAAAAAAAAAAAAAAAAAAAAAAAAAAAAAAAAAAAAAAAAAAAAAAAAAAAAAAAAAAAAAAAA&#10;AAAAAAAAr7/LAGB+l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C+mX0AMyohAAAA&#10;AAAAAAAAAAAAAAAAAAAAAAAAAAAAAAAAAAAAAAAAAAAAAKCzwQBviqE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EJngwDR2+IAAAAA&#10;AAAAAAAAAAAAAAAAAAAAAAAAAAAAAAAAAAAAAACYrLwAb4qh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D9jgAAAAAAA&#10;AAAAAAAAAAAAAAAAAAAAAAAAAAAAAAAAAAAAAHeRp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9Yn8AAAAAAAAAAAAAAAAAAAAAAAAAAAAAAAAAAAAAAAAAAAAA&#10;AAAAAAAAAAAAAAAAAAAAAAAAAAAAAAAAAAAAAAAAAAAAAAAAAAAAAAAAAAAAAAAAAAAAAAAAAAAA&#10;AAAAAAAAAAAAAAAAAAAAAAAAAAAAAAAAAAAAAAAAAAAAAAAAAAAAAAAAAAAAAAAAAAAAAAAAAAAA&#10;AAAAAAAAAAAAAAAAAAAAAAAAAAAAAgAAAAAAAAAAAAAAAAAAAAAAAAAA/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8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Oru8gAAAAAAAAAAAAAAAAAAAAAAAAAAAAAAAAAAAAAAAAAAAAAA&#10;AAAAAAAAAAAAAAAAAAAAAAAAAAAAAAAAAAAAAAAAAAAAAAAAAAAAAAAAAAAAAAAAAAAAAAAAAAAA&#10;AAAAAAAAAAAAAAAAAAAAAAAAAAAAAAAAAAAAAAAAAAAAAAAAAAAAAAAAAAAAAAAAAAAAAAAAAAAA&#10;AAAAAAAAAAAAAAAAAAAAAAAAAAACAAAAAAAAAAAAAAAAAAAAAAAAAAAA//8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IAAAAAAAAAAAAAAAAAAAAAAAAAAAABAQAAAAAAAAAAAAAAAAAA&#10;AAAAAAAAAAAAAAAAAAAAAAAAAAAAAAAAAAAAAAAAAAAAAAAAAAAAAACA/38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CAAAAAAAAAAAAAAAAAAAAAAAAAAABAAAAAAAAAAAAAAAA&#10;AAAAAAAAAAAAAAAAAAAAAAAAAAAAAAAAAAAAAAAAAAAAAAAAAAAAAAAAAAAAAAAAAAAAAAAAAAE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IAAAAAAAAAAAAAAAAAAAAAAAAAAP8AAAAAAAAAAAAAAAAA&#10;AAAAAAAAAAAAAAAAAAAAAAAAAAAAAAAAAAAAAAAAAAAAAAAAAAAAAAAAAAAAAAAAAAAAAAAA/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xw54A8MKd&#10;AAAAAAAAAAAAJR4YAPHDngAAAAAA8cOeAAAAAAAAAAAAAAAAAAAAAAC7mHs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BIPDADxw54AYk9A&#10;AAAAAAAAAAAA8cOeAAkIBgB2YE0AwJx+AAAAAAAAAAAAAAAAAPHDngAJBwYAAAAAAAAAAAAAAAAA&#10;AAAAAAAAAAAAAAAAAAAAAAAAAAAAAAAAAAAAAAAAAAAAAAAAAAAAAAAAAAAAAAAAdV5NAAAAAAAq&#10;IhwA8cOe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gAAAAAAAAAAAAAAAAAAAAAAAAAAAP//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DAoIAP39/gABAQEA&#10;EA0LAAAAAAAAAAAAAAAAAAAAAAAAAAAAAAAAAAAAAAAAAAAAGBMQADYrI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upZ5AKK0wwCIb1oA&#10;AAAAAAAAAAAAAAAAAAAAAAAAAAAAAAAAAAAAAAAAAAAAAAAAAAAAAAAAAAAAAAAAAAAAAAAAAAAA&#10;AAAAAAAAAAAAAAAAAAAAAAAAAAAAAAAAAAAAAAAAAAAAAAAAAAAAAAAAAAAAAAB8ZVEAAAAAANbe&#10;5AAPPWI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CAAAAAAAAAAAAAAAAAAAAAAAAAAAAAQE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Q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g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EAAAAAAAAAAAAAAAAAAAAAAAAAAAA//8AAAAB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GcmptifX19ndna2gANDAwAAAAAAP8AAAABAgEAAAAAAAAAAAAAAAAA&#10;AAAAAAAAAAAAAAAAAAAAAAAAAAAAAAAAAAAAAAAAAAAAAAAA+/n6ACsrKwBtbW0AbGxsAAEDAgAA&#10;AAAAAAAAAAAAAAAAAAAAAAAAAAAAAAAAAAAAAAAAAAAAAAAAAAAAAAAAAAAAAAAAAAAADz1i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wZx/AIObrgCuvsoAAAAA&#10;AAAAAADQ2eEAAAAAAAAAAAAAAAAAAAAAAAAAAAAAAAAAAAAAAAAAAAAAAAAAAAAAAAAAAAAAAAAA&#10;AAAAAAAAAAAAAAAAAAAAAAAAAAAAAAAAAAAAAAAAAAAAAAAAAAAAAAAAAAAAAAAAAAAAAAAAAAAA&#10;AAAAAAAAAAAAAAAAAAAAAAAAAAAAAAAAAAAAAAAAAAAAAAAAAAAAAAAAAOft8ACltsU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Orv&#10;8gBwi6I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EAAAAAAAAAAAAAAAAAAAAAAAAAAAAAAAAAAAAAAAAAAAAAAAAAAAAAAAA&#10;AAAAAAAAAAAAAAAAAAAAAAAAAAAAAAAAAAAAAAAAAAAAAAAAAAAAAAAAAAAAAAE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ZIEAAAAAAAAAAAAAAAAA&#10;AAAAAD9kgQ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IAAAAAAAAAAAAAAAAAAAAAAAAAAAD//wAAAAAAAAAAAAAAAAAAAAAAAAAA&#10;AAAAAAAAAAAAAAAAAAAAAAAAAAAAAAAAAAAAAAAAAAAAAAAAAAAAAAAAAAAA/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gAAAAAAAAAAAAAAAAAAAAAAAAAAAAEB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C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IAAAAAAAAAAAAAAAAAAAAAAAAAAAE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MCA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2rGPAAAAAAAAAAAAAAAAAAAAAAAA&#10;AAAAAAAAAAAAAAAAAAAAqYhu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CwgHAOG2lAAUEA0AAAAAAAAAAAAAAAAAAAAAAAAA&#10;AAAAAAAAAAAAAAAAAABIOzAAvpp9AAQDA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zKSEA7cCc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gAAAAAAAAAAAAAAAAAAAAAAAAAAAQAAAAAAAAAAAAAAAAAAAAAAAAAAAAAAAAAAAAAA&#10;AAAAAAAAAAAAAAAAAAAAAAAAAAAAAAAAAAAAAAAAAAAAAAAAAAAB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CAAAAAAAAAAAAAAAAAAAAAAAAAAD/AAAAAAAAAAAAAAAAAAAAAAAAAAAAAAAAAAAAAAAA&#10;AAAAAAAAAAAAAAAAAAAAAAAAAAAAAAAAAAAAAAAAAAAAAAAAAP8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IAAAAAAAAAAAAAAAAAAAAAAAAAAAD//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gAAAAAAAAAAAAAAAAAAAAAAAAAAAAEB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C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I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gAAAAAAAAAAAAAAAAAAAAAAAAAAAP//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C&#10;AAAAAAAAAAAAAAAAAAAAAAAAAAAAAQE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I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gP9/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CAAAAAAAAAAAAAAAAAAAAAAAAAAAAAAAAAAAAAAAAAAAAAAAAAAAAAAAAAAAAAAAAAAAAAAAA&#10;AAAAAAAAAAAAAAAAAAAAAAAAAAAAAAAAAAAAAAAAAAAAAAE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IAAAAAAAAAAAAAAAAAAAAAAAAAAAAAAAAAAAAAAAAAAAAAAAAAAAAAAAAAAAAAAAAAAAAAAAAA&#10;AAAAAAAAAAAAAAAAAAAAAAAAAAAAAAAAAAAAAAAAAAAA/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gAAAAAAAAAAAAAAAAAAAAAAAAAAAP//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C&#10;AAAAAAAAAAAAAAAAAAAAAAAAAAAAAQE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IA&#10;AAAAAAAAAAAAAAAAAAAAAAAAAAE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gAA&#10;AAAAAAAAAAAAAAAAAAAAAAAA/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CAAAA&#10;AAAAAAAAAAAAAAAAAAAAAAAA//8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ZbziANju9wAAAAAA2e74ABeb1ADY7vcAAAAAANnu+AA9q9sAAAAAAAAAAAAA&#10;AAAAAAAAAAAAAAAAAAAAAAAAAIvN6QAAAAAAAAAAAAAAAAAAAAAAAAAAAAAAAAAAAAAAAAAAAAAA&#10;AAAAAAAAAAAAAAAAAAAAAAAAAAAAAAAAAACLzek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IAAAAA&#10;AAAAAAAAAAAAAAAAAAAAAAABAQ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mEQcA2u/5AAAAAACy3/EATSEOALLe8gAAAAAA2vD5AE0hDgAAAAAAAAAAAAAA&#10;AAAAAAAAAAAAAAAAAAAAAAAAs97yAAAAAAAAAAAAAAAAAAAAAAAAAAAAAAAAAAAAAAAAAAAAAAAA&#10;AAAAAAAAAAAAAAAAAAAAAAAAAAAAAAAAALPe8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gAAAAAA&#10;AAAAAAAAAAAAAAAAAAAAAQAAAAAAAAAAAAAAAAAAAAAAAAAAAAAAAAAAAAAAAAAAAAAAAAAAAAAA&#10;AAAAAAAAAAAAAAAAAAAAAAAAAAAAAAAAAAAB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CAAAAAAAA&#10;AAAAAAAAAAAAAAAAAAD/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QAAAAAAAAA&#10;AAAAAAAAAAAAAAAAAAD//wAAAAEAAAAAAAAAAAAAAAAAAAAAAAAAAAAAAAAAAAAAAAAAAAAAAAAA&#10;AAAAAAAAAAAAAAAAAAAAAAAAAAAAAAAA/wAAAAE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BAAAAAAAAAAA&#10;AAAAAAAAAAAAAAAAAAEB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E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Q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JxIIAOllLAAAAAAAAAAAAAAAAADpZSwAAAAAAAAAAAAnEggA6WUsAAAAAAAAAAAA&#10;AAAAAAAAAAAAAAAA6WUsAAAAAAAAAAAAm0QeAJsAAAAAAAAAAAAAAAAAAAAAAAAAAAAAAAAAAACb&#10;RB4AmwAAAAAAAAAAAAAAAAAAAOllLAAAAAAAAAAAAJtEHgCbAAAAAAAAAAAAAAAAAAAAJxIIAJxE&#10;HgAAAAAAAAAAAJtEHgAAAAAAAAAAAJtEHgCbAAAAAAAAAAAAAAAAAAAATiMQAJs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gAAAAAAAAAAAAAA&#10;AAAAAAAAAAAAAP//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CAAAAAAAAAAAAAAAA&#10;AAAAAAAAAAAAAQE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I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gAAAAAAAAAAAAAAAAAA&#10;AAAAAAAAAQAAAAAAAAAAAAAAAAAAAAAAAAAAAAAAAAAAAAAAAAAAAAAAAAAAAAAAAAAAAAAAAAAA&#10;AAAAAAAAAAAAAAAAAAAAAAAB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CAAAAAAAAAAAAAAAAAAAA&#10;AAAAAAD/AAAAAAAAAAAAAAAAAAAAAAAAAAAAAAAAAAAAAAAAAAAAAAAAAAAAAAAAAAAAAAAAAAAA&#10;AAAAAAAAAAAAAAAAAAAAAP8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IAAAAAAAAAAAAAAAAAAAAA&#10;AAAAAAD//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gAAAAAAAAAAAAAAAAAAAAAA&#10;AAAAAAEB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CAAAAAAAAAAAAAAAAAAAAAAAA&#10;AAAB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IAAAAAAAAAAAAAAAAAAAAAAAAA&#10;AP8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BAAAAAAAAAAAAAAAAAAAAAAAAAAA&#10;AP//AAAAAQ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EAAAAAAAAAAAAAAAAAAAAAAAAAAAA&#10;AQE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Q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CAAAAAAAAAAAAAAAAAAAAAAAA&#10;AAAAAAAAAAAAAAAAAAAAAAAAAAAAAAAAAAAAAAAAAAAAAAAAAAAAAAAAAAAAAAAAAAAAAAAAAAAA&#10;AAAAAAAAAAAAAAAAAAE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QAAAAAAAAAAAAAAAAAAAAAAAAA&#10;AAD//wAAAAEAAAAAAAAAAAAAAAAAAAAAAAAAAAAAAAAAAAAAAAAAAAAAAAAAAAAAAAAAAAAAAAAA&#10;AAAAAAAAAAAAAAAA/wAAAAE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BAAAAAAAAAAAAAAAAAAAAAAAAAAA&#10;AAEB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E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I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gAAAAAAAAAAAAAAAAAAAAAAAAAAAP//&#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EAAAAAAAAAAAAAAAAAAAAAAAAAAAAAQE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Q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BAAAAAAAAAAAAAAAAAAAAAAAAAAAAQAAAAAA&#10;AAAAAAAAAAAAAAAAAAAAAAAAAAAAAAAAAAAAAAAAAAAAAAAAAAAAAAAAAAAAAAAAAAAAAAAAAAAA&#10;AAAAAAAB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EAAAAAAAAAAAAAAAAAAAAAAAAAAD/AAAAAQAA&#10;AAAAAAAAAAAAAAAAAAAAAAAAAAAAAAAAAAAAAAAAAAAAAAAAAAAAAAAAAAAAAAAAAAAAAAAAAAAA&#10;AAAAAP8AAAAB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QAAAAAAAAAAAAAAAAAAAAAAAAAAAD//wAAAAE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BAAAAAAAAAAAAAAAAAAAAAAAAAAAAAEB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EAAAAAAAAAAAAAAAAAAAAAAAAAAAB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QAAAAAAAAAAAAAAAAAAAAAAAAAAP8AAAAB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BAAAAAAAAAAAAAAAAAAAAAAAAAAAAP//AAAAAQ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EAAAAAAAAAAAAAAAAAAAAAAAAAAAAAQE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Q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BAAAAAAAAAAAAAAAAAAAAAAAAAAAAAAAAAAAAAAAAAAAAAAA&#10;AAAAAAAAAAAAAAAAAAAAAAAAAAAAAAAAAAAAAAAAAAAAAAAAAAAAAAAAAAAAAAAAAAAAAAAB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EAAAAAAAAAAAAAAAAAAAAAAAAAAAA//8AAAABAAAAAAAAAAAA&#10;AAAAAAAAAAAAAAAAAAAAAAAAAAAAAAAAAAAAAAAAAAAAAAAAAAAAAAAAAAAAAAAAAAAAAP8AAAAB&#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QAAAAAAAAAAAAAAAAAAAAAAAAAAAABAQ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B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E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Q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BAAAAAAAAAAAAAAAAAAAAAAAAAAAAP//AAAAAQ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EAAAAAAAAAAAAAAAAAAAAAAAAAAAAAQE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IAAAAAAAAAAAAAAAAAAAAAAAAAAAEAAAAAAAAAAAAAAAAAAAAAAAAAAAAA&#10;AAAAAAAAAAAAAAAAAAAAAAAAAAAAAAAAAAAAAAAAAAAAAAAAAAAAAAAAAAAAAQ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EAAAAAAAAAAAAAAAAAAAAAAAAAAD/AAAAAQAAAAAAAAAAAAAAAAAA&#10;AAAAAAAAAAAAAAAAAAAAAAAAAAAAAAAAAAAAAAAAAAAAAAAAAAAAAAAAAAAAAAAAAP8AAAAB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QAAAAAAAAAAAAAAAAAAAAAAAAAAAD//wAAAAE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BAAAAAAAAAAAAAAAAAAAAAAAAAAAAAEB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EAAAAAAAAAAAAAAAAAAAAAAAAAAAB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IAAAAAAAAAAAAAAAAAAAAAAAAAAP8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BAAAAAAAAAAAAAAAAAAAAAAAAAAAAP//AAAAAQ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EAAAAAAAAAAAAAAAAAAAAAAAAAAAAAQE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Q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BAAAAAAAAAAAAAAAAAAAAAAAAAAAAAAAAAAAAAAAAAAAAAAAAAAAAAAAAAAAAAAA&#10;AAAAAAAAAAAAAAAAAAAAAAAAAAAAAAAAAAAAAAAAAAAAAAAAAAAAAAAB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EAAAAAAAAAAAAAAAAAAAAAAAAAAAA//8AAAABAAAAAAAAAAAAAAAAAAAAAAAAAAAA&#10;AAAAAAAAAAAAAAAAAAAAAAAAAAAAAAAAAAAAAAAAAAAAAAAAAAAAAP8AAAAB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IAAAAAAAAAAAAAAAAAAAAAAAAAAAABAQ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EAAAAAAAAAAAAAAAAAAAAAAAAAAAB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QAAAAAAAAAAAAAAAAAAAAAAAAAAP8AAAAB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BAAAAAAAAAAAAAAAAAAAAAAAAAAAAP//AAAAAQ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EAAAAAAAAAAAAAAAAAAAAAAAAAAAAAQE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QAAAAAAAAAAAAAAAAAAAAAAAAAAAEAAAAAAAAAAAAAAAAAAAAAAAAAAAAAAAAAAAAAAAAAAAAA&#10;AAAAAAAAAAAAAAAAAAAAAAAAAAAAAAAAAAAAAAAAAAAAAQ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BAAAAAAAAAAAAAAAAAAAAAAAAAAA/wAAAAEAAAAAAAAAAAAAAAAAAAAAAAAAAAAAAAAAAAAAAAAA&#10;AAAAAAAAAAAAAAAAAAAAAAAAAAAAAAAAAAAAAAAAAAD/AAAAAQ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E&#10;AAAAAAAAAAAAAAAAAAAAAAAAAAAA//8AAAAB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QA&#10;AAAAAAAAAAAAAAAAAAAAAAAAAAABAQ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B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E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QAAAAA&#10;AAAAAAAAAAAAAAAAAAAAAAD//wAAAAE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BAAAAAAA&#10;AAAAAAAAAAAAAAAAAAAAAAEB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E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QAAAAAAAAA&#10;AAAAAAAAAAAAAAAAAAAAAAAAAAAAAAAAAAAAAAAAAAAAAAAAAAAAAAAAAAAAAAAAAAAAAAAAAAAA&#10;AAAAAAAAAAAAAAAAAAAAAAAAAAAAAAAAAQ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10;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EAAAA&#10;AAAAAAAAAAAAAAAAAAAAAAAA//8AAAABAAAAAAAAAAAAAAAAAAAAAAAAAAAAAAAAAAAAAAAAAAAA&#10;AAAAAAAAAAAAAAAAAAAAAAAAAAAAAAAAAAAAAP8AAAAB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&#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Q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BAAAAAAA&#10;AAAAAAAAAAAAAAAAAAAAAAEB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EAAAAAAAA&#10;AAAAAAAAAAAAAAAAAAAB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QAAAAAAAAA&#10;AAAAAAAAAAAAAAAAAP8AAAAB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&#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BAAAAAAAAAAA&#10;AAAAAAAAAAAAAAAAAP//AAAAAQ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EAAAAAAAAAAAA&#10;AAAAAAAAAAAAAAAAAQE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QAAAAAAAAAAAAA&#10;AAAAAAAAAAAAAAEAAAAAAAAAAAAAAAAAAAAAAAAAAAAAAAAAAAAAAAAAAAAAAAAAAAAAAAAAAAAA&#10;AAAAAAAAAAAAAAAAAAAAAAAAAAAAAQ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BAAAAAAAAAAAAAAA&#10;AAAAAAAAAAAA/wAAAAEAAAAAAAAAAAAAAAAAAAAAAAAAAAAAAAAAAAAAAAAAAAAAAAAAAAAAAAAA&#10;AAAAAAAAAAAAAAAAAAAAAAAAAAD/AAAAAQ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EAAAAAAAAAAAAAAAA&#10;AAAAAAAAAAAA//8AAAAB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IAAAAAAAAAAAAAAAAA&#10;AAAAAAAAAAABAQ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B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C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QAAAAAAAAAAAAAAAAAAAAA&#10;AAAAAAD//wAAAAE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BAAAAAAAAAAAAAAAAAAAAAAA&#10;AAAAAAEB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E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QAAAAAAAAAAAAAAAAAAAAAAAAA&#10;AAAAAAAAAAAAAAAAAAAAAAAAAAAAAAAAAAAAAAAAAAAAAAAAAAAAAAAAAAAAAAAAAAAAAAAAAAAA&#10;AAAAAAAAAAAAAAAAAQ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BAAAAAAAAAAAAAAAAAAAAAAAAAAA&#10;AAAAAAAAAAAAAAAAAAAAAAAAAAAAAAAAAAAAAAAAAAAAAAAAAAAAAAAAAAAAAAAAAAAAAAAAAAAA&#10;AAAAAAAAAAAAAAD/AAAAAQ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EAAAAAAAAAAAAAAAAAAAAAAAAAAAA&#10;//8AAAAB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QAAAAAAAAAAAAAAAAAAAAAAAAAAAAB&#10;AQ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BAAAAAAAAAAAAAAAAAAAAAAAAAAAAQ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EAAAAAAAAAAAAAAAAAAAAAAAAAAD/AAAA&#10;AQ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QAAAAAAAAAAAAAAAAAAAAAAAAAAAD//wAA&#10;AAE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BAAAAAAAAAAAAAAAAAAAAAAAAAAAAAEB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EAAAAAAAAAAAAAAAAAAAAAAAAAAABAAAAAAAA&#10;AAAAAAAAAAAAAAAAAAAAAAAAAAAAAAAAAAAAAAAAAAAAAAAAAAAAAAAAAAAAAAAAAAAAAAAAAAAA&#10;AAAAAAE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QAAAAAAAAAAAAAAAAAAAAAAAAAAP8AAAAB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EAAAAAAAAAAAAAAAAAAAAAAAAAAAA//8A&#10;AAABAAAAAAAAAAAAAAAAAAAAAAAAAAAAAAAAAAAAAAAAAAAAAAAAAAAAAAAAAAAAAAAAAAAAAAAA&#10;AAAAAAAAAP8AAAAB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QAAAAAAAAAAAAAAAAAAAAAAAAAAAABAQ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B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E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QAAAAAAAAAAAAAAAAAAAAAAAAAAAD//wAAAAE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BAAAAAAAAAAAAAAAAAAAAAAAAAAAAAEB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E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QAAAAAAAAAAAAAAAAAAAAAAAAAAAEAAAAAAAAAAAAA&#10;AAAAAAAAAAAAAAAAAAAAAAAAAAAAAAAAAAAAAAAAAAAAAAAAAAAAAAAAAAAAAAAAAAAAAAAAAAAA&#10;AQ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BAAAAAAAAAAAAAAAAAAAAAAAAAAA/wAAAAEAAAAAAAAA&#10;AAAAAAAAAAAAAAAAAAAAAAAAAAAAAAAAAAAAAAAAAAAAAAAAAAAAAAAAAAAAAAAAAAAAAAAAAAD/&#10;AAAAAQ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EAAAAAAAAAAAAAAAAAAAAAAAAAAAA//8AAAAB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QAAAAAAAAAAAAAAAAAAAAAAAAAAAABAQ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CgpaE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hIMzAAAAAAAAAAAAAAAAAAAAAAAAAAAAAAAAAAAAAAAAAAAAAAAAAAAAAAAAAAAAjjM4AAAA&#10;AAAAAAAAAAAAAAAAAAAAAAAAAAAAAAAAAAAAAAAAlJu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gAAAAAAAAAAAAAAAAAAAAAAAAAAAQ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CAAAAAAAAAAAAAAAAAAAAAAAAAAD/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IAAAAAAAAAAAAAAAAAAAAAAAAAAAD//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gAAAAAAAAAAAAAAAAAAAAAAAAAAAAEB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C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IAAAAAAAAAAAAAAAAAAAAAAAAAAAAAAAAAAAAAAAAAAAAAAAAAAAAA&#10;AAAAAAAAAAAAAAAAAAAAAAAAAAAAAAAAAAAAAAAAAAAAAAAAAAAAAAAAAAAAAAAAAQ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gAAAAAAAAAAAAAAAAAAAAAAAAAAAP//AAAAAAAAAAAAAAAAAAAAAAAA&#10;AAAAAAAAAAAAAAAAAAAAAAAAAAAAAAAAAAAAAAAAAAAAAAAAAAAAAAAAAAAAAAD/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CAAAAAAAAAAAAAAAAAAAAAAAAAAAAAQE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I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Lu7uwDu7u4AAAAAAO7u7gCZmZkA7u7uAAAAAADu7u4AqqqqAAAAAAAAAAAA&#10;AAAAAAAAAAAAAAAAAAAAAAAAAADMzMwAAAAAAAAAAAAAAAAAAAAAAAAAAAAAAAAAAAAAAAAAAAAA&#10;AAAAAAAAAAAAAAAAAAAAAAAAAAAAAAAAAAAAzMzM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ERERAO/v7wAAAAAA3t7eACIiIgDe3t4AAAAAAPDw8AAhISEAAAAAAAAAAAAA&#10;AAAAAAAAAAAAAAAAAAAAAAAAAN7e3gAAAAAAAAAAAAAAAAAAAAAAAAAAAAAAAAAAAAAAAAAAAAAA&#10;AAAAAAAAAAAAAAAAAAAAAAAAAAAAAAAAAADe3t4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EAAAAAAAAAAAAAAAAAAAAAAAAAAAA//8AAAAB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Q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BAAAAAAAAAAAAAAAAAAAAAAAAAAAAAEB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EAAAAAAAAAAAAAAAAAAAAAAAAAAABAAAAAAAAAAAAAAAAAAAAAAAAAAAAAAAAAAAA&#10;AAAAAAAAAAAAAAAAAAAAAAAAAAAAAAAAAAAAAAAAAAAAAAAAAAAAAAE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QAAAAAAAAAAAAAAAAAAAAAAAAAAP8AAAABAAAAAAAAAAAAAAAAAAAAAAAAAAAAAAAA&#10;AAAAAAAAAAAAAAAAAAAAAAAAAAAAAAAAAAAAAAAAAAAAAAAAAAAA/wAAAAE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CA/38AAAAAAAAAAAAAAAAAAAAAAAAAAAAAAAAA&#10;AAAAAAAAAAAAAAAEAAAAAAAAAAAAAAAAAAAAAAAAAAAA//8AAAAB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EhISAGdnZwAAAAAAAAAAAAAAAABnZ2cAAAAAAAAAAAASEhIAZ2dnAAAA&#10;AAAAAAAAAAAAAAAAAAAAAAAAZ2dnAAAAAAAAAAAARUVFAAAAAAAAAAAAAAAAAAAAAAAAAAAAAAAA&#10;AAAAAABFRUUAAAAAAAAAAAAAAAAAAAAAAGdnZwAAAAAAAAAAAEVFRQAAAAAAAAAAAAAAAAAAAAAA&#10;EhISAEVFRQAAAAAAAAAAAEVFRQAAAAAAAAAAAEVFRQAAAAAAAAAAAAAAAAAAAAAAIyMj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IAAAAAAAAAAAAAAAAAAAAAAAAAAAABAQ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gAAAAAAAAAAAAAAAAAAAAAAAAAAAQ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CAAAAAAAAAAAAAAAAAAAAAAAAAAD/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IAAAAAAAAAAAAAAAAAAAAAAAAAAAD//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gAAAAAAAAAAAAAAAAAAAAAAAAAAAAEB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E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QAAAAAAAAAAAAAAAAAAAAAAAAAAAAAAAAAAAAAAAAAAAAAAAAAAAAAAAAAAAAAAAAAAAAA&#10;AAAAAAAAAAAAAAAAAAAAAAAAAAAAAAAAAAAAAAAAAAAAAAAAAQ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BAAAAAAAAAAAAAAAAAAAAAAAAAAAAP//AAAAAQAAAAAAAAAAAAAAAAAAAAAAAAAAAAAAAAAA&#10;AAAAAAAAAAAAAAAAAAAAAAAAAAAAAAAAAAAAAAAAAAAAAAD/AAAAAQ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EAAAAAAAAAAAAAAAAAAAAAAAAAAAAAQE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Q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g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E&#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MzMzADNzc0AVVVVAAAAAAAAAAAAVlZW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EAAAA&#10;AAAAAAAAAAAAAAAAAAAAAAABAAAAAAAAAAAAAAAAAAAAAAAAAAAAAAAAAAAAAAAAAAAAAAAAAAAA&#10;AAAAAAAAAAAAAAAAAAAAAAAAAAAAAAAAAAAAAAE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NDQ0ADQ0N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IAAAAA&#10;AAAAAAAAAAAAAAAAAAAAAP8AAAAAAAAAAAAAAAAAAAAAAAAAAAAAAAAAAAAAAAAAAAAAAAAAAAAA&#10;AAAAAAAAAAAAAAAAAAAAAAAAAAAAAAAAAAAA/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gAAAAAA&#10;AAAAAAAAAAAAAAAAAAAAAP//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CAAAAAAAA&#10;AAAAAAAAAAAAAAAAAAAAAQE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I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B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EAAAAAAAAAAAA&#10;AAAAAAAAAAAAAAAA//8AAAAB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QAAAAAAAAAAAAA&#10;AAAAAAAAAAAAAAABAQ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B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EAAAAAAAAAAAAAAAA&#10;AAAAAAAAAAAAAAAAAAAAAAAAAAAAAAAAAAAAAAAAAAAAAAAAAAAAAAAAAAAAAAAAAAAAAAAAAAAA&#10;AAAAAAAAAAAAAAAAAAAAAAAAAAE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QAAAAAAAAAAAAAAAAA&#10;AAAAAAAAAAD//wAAAAEAAAAAAAAAAAAAAAAAAAAAAAAAAAAAAAAAAAAAAAAAAAAAAAAAAAAAAAAA&#10;AAAAAAAAAAAAAAAAAAAAAAAA/wAAAAE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VlZW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gAAAAAAAAAAAAAA&#10;AAAAAAAAAAAAAQ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CAAAAAAAAAAAAAAAA&#10;AAAAAAAAAAD/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IAAAAAAAAAAAAAAAAA&#10;AAAAAAAAAAD//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gAAAAAAAAAAAAAAAAAA&#10;AAAAAAAAAAEB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EAAAAAAAAAAAAAAAAAAAA&#10;AAAAAAABAAAAAAAAAAAAAAAAAAAAAAAAAAAAAAAAAAAAAAAAAAAAAAAAAAAAAAAAAAAAAAAAAAAA&#10;AAAAAAAAAAAAAAAAAAAAAAE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C7u7sAMzMzABISEgDu7u4Aq6urAFVVVQASEhIA7u7uALy8vABWVlYAAAAAAAAAAACZ&#10;mZkAZ2dnAAAAAACqqqoAMzMzACMjIwAAAAAAAAAAAN7e3gDMzMwAVlZWAAAAAAAAAAAAAAAAAKqq&#10;qgDv7+8AAAAAADMzMwA0NDQA7u7uALy8vABWVlYAAAAAAAAAAAAAAAAA7u7uAKurqwAAAAAAAAAA&#10;AAAAAAAAAAAAREREACMjI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QAAAAAAAAAAAAAAAAAAAAA&#10;AAAAAP8AAAABAAAAAAAAAAAAAAAAAAAAAAAAAAAAAAAAAAAAAAAAAAAAAAAAAAAAAAAAAAAAAAAA&#10;AAAAAAAAAAAAAAAAAAAA/wAAAAE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BEREQDv7+8AEhISAN7e3gAiIiIA3t7eABISEgDw8PAAISEhAAAAAADe3t4Au7u7AAAA&#10;AAAAAAAAAAAAADMzMwDe3t4AIyMjAAAAAAAAAAAA3d3dADMzMwAAAAAAAAAAAAAAAADMzMwAERER&#10;AFZWVgAAAAAAu7u7AN3d3QAREREA////AAAAAAAAAAAAAAAAAAAAAAAAAAAAEBAQAFdXV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gAAAAAAAAAAAAAAAAAAAAAA&#10;AAAAAP//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IiIiAN7e3gAAAAAA7+/vADMzMwDe3t4AAAAAAN3d3QAjIyMAAAAAAO7u7gBnZ2cAERER&#10;AAAAAAAAAAAAIyMjAO/v7wDu7u4AAAAAAO7u7gDv7+8AIyMjAAAAAAAAAAAAAAAAAAAAAAAQEBAA&#10;AAAAAAAAAAAAAAAA7+/v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EAAAAAAAAAAAAAAAAAAAAAAAA&#10;AAAAAQE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SEhIA7+/vAAAAAADv7+8AEhISAAAAAAAAAAAA7+/vABISEgAAAAAANDQ0AAAAAAAAAAAA&#10;AAAAAAAAAAAAAAAAIiIiAN7e3gASEhIA3t7eACEhIQAAAAAAAAAAAAAAAAAAAAAANDQ0AKqqqgDO&#10;zs4AAAAAACIiIgD///8AAAAAAAAAAAAAAAAAAAAAAAAAAAAAAAAAAAAAAPDw8ACZmZkAAAAAAAAA&#10;AAAAAAAAZ2dn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Q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REREA3d3dACEhIQAAAAAAIiIiAN3d3QAREREAAAAAAAAAAAAAAAAAAAAAAAAAAAAA&#10;AAAAAAAAAAAAAAAiIiIAvLy8ADQ0NADe3t4AVlZWAAAAAAAAAAAAAAAAAAAAAAAAAAAAVlZWAAAA&#10;AAAAAAAAzMzMAP///wAAAAAAAAAAAAAAAAAAAAAAAAAAAAAAAAAAAAAAEBAQAFdXV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g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BEREQDNzc0AEhISAAAAAAAiIiIAzc3NABAQEAAAAAAAAAAAAAAAAAAAAAAAAAAAAAAA&#10;AAAAAAAAAAAAABISEgAREREAzMzMABEREQAAAAAAAAAAAAAAAAAAAAAAAAAAAN7e3gC7u7sAAAAA&#10;AAAAAADNzc0AIyMj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EAAAAAAAAAAAAAAAAAAAAAAAAAAAA&#10;//8AAAAB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IiIiAM3NzQAjIyMAAAAAABISEgDv7+8AREREAAAAAAAAAAAAAAAAAAAAAAAAAAAAAAAA&#10;AAAAAAAAAAAAAAAAACIiIgC8vLwAVVVVAAAAAAAAAAAAAAAAAAAAAAAAAAAAIiIiAN3d3QCZmZkA&#10;AAAAAERERAASEhIA7u7uAPDw8ACZmZkAAAAAAAAAAAAiIiIAMzMzAPDw8ACZmZkAAAAAAAAAAAAA&#10;AAAAMzMzADQ0N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QAAAAAAAAAAAAAAAAAAAAAAAAAAAAB&#10;AQ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SEhIAZ2dnAAAAAAAAAAAAAAAAAGdnZwAAAAAAAAAAAAAAAAAAAAAAAAAAAFZWVgAAAAAA&#10;AAAAAAAAAAAAAAAAIyMjACMjIwAAAAAAAAAAAAAAAAAAAAAAAAAAAAAAAAAAAAAARUVFAAAAAAAA&#10;AAAAAAAAAAAAAAASEhIAZ2dnAAAAAAAAAAAAAAAAAAAAAAAAAAAAZ2dn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B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Cn3vMAAAAAAAAAAAAAAAAAAAAAAAAAAAAAAAAAAAAAAAAAAAAAAAAA&#10;AAAAAAAAAAAAAAAAAAAAAAAAAAAAAAAAAAAAAAAAAABZIg0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EAAAAAAAAAAAAAAAAAAAAAAAAAAAAAAAA&#10;AAAAAAAAAAAAAAAAAAAAAAAAAAAAAAAAAAAAAAAAAAAAAAAAAAAAAAAAAAAAAAAAAAAAAAAAAAAA&#10;AAAAAAAAAAE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BzweYAAAAAAAAAAAAAAAAAAAAAAAAAAAAAAAAAAAAAAAAAAAAA&#10;AAAAAAAAAAAAAAAAAAAAAAAAAAAAAAAAAAAAjT8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IAAAAAAAAAAAAAAAAAAAAAAAAAAAD//wAA&#10;AAAAAAAAAAAAAAAAAAAAAAAAAAAAAAAAAAAAAAAAAAAAAAAAAAAAAAAAAAAAAAAAAAAAAAAAAAAA&#10;AAAAAAAA/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CAAAAAAAAAAAAAAAAAAAAAAAAAAAAAQE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IAAAAAAAAAAAAAAAAAAAAAAAAAAAE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jDgQA418lAEkeC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gAAAAAAAAAAAAAAAAAAAAAAAAAA/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Iw4EAMBRIQADAgIAAQ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CAAAAAAAAAAAAAAAAAAAAAAAAAAAA//8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CMOBADAUSEAAwIC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IAAAAAAAAAAAAAAAAAAAAAAAAAAAABAQ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QAAALTg8wBkveQ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BAAAAAAAAAAAAAAAAAAAAAAAAAAAAQAAAAAAAAAAAAAA&#10;AAAAAAAAAAAAAAAAAAAAAAAAAAAAAAAAAAAAAAAAAAAAAAAAAAAAAAAAAAAAAAAAAAAAAAAAAAAB&#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a4ecAi6K1ANLb4gDW3uU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CaopAAAAAAAAAAAAAAAAAAAAAAAAAAAADc8vwAacHoAEoeC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EAAAAAAAAAAAAAAAAAAAAAAAAAAD/AAAAAQAAAAAAAAAA&#10;AAAAAAAAAAAAAAAAAAAAAAAAAAAAAAAAAAAAAAAAAAAAAAAAAAAAAAAAAAAAAAAAAAAAAAAAAP8A&#10;AAAB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rLzKAGyJoAD19/k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IAAAAAAAAAAAAAAAAAAAAAAAAAAAD//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Nrh&#10;5wBsiaAA9ff5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gAAAAAAAAAAAAAAAAAAAAAAAAAAAAEB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ID/fwAAAAAAAAAAAAAAAAAAAAAAAAAAAAAAAAAAAAAA&#10;AAAAAAAAAAAAAAAAAAAAAAAAAAAAAAAAAAAAAAAAAAAAAAAAAAAAAAAAAAAAAAAAAAAAAAAAAAAA&#10;AAAAAAAAAAAAAAAAAAAAAAAAAAAAAAAAAAAAAAAAAAAAAAAAAAAAAAAAAAAAAAAAAAAAAAAAAAAA&#10;AACLorUA9ff5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Q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NLb4g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C24vUAGp/Z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1t7l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CAAAAAAAAAAAAAAAAAAAAAAAAAAAA//8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E09MQDwwZoA8MGaAPDBmgDwwZoAyKGAAAAA&#10;AAAAAAAAAAAAAAAAAAAAAAAAAAAAAAAAAAAAAAAAAAAAAAAAAAAAAAAAAAAAAAAAAAAAAAAAAAAA&#10;AAAAAAAAAAAA78CaAE4+MQAAAAAAAAAAAAAAAAAlHRcA78CaAPDBmgAmHhcAAAAAACUdFwDvwJoA&#10;8MGaACYeF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IAAAAAAAAAAAAAAAAAAAAAAAAAAAABAQ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QEAAAMDAwAQP2YAED9mABA/ZgAnHxoATj4x&#10;AAAAAAAAAAAAAAAAAAAAAAAAAAAAAAAAAAAAAAAAAAAAAAAAAAAAAAAAAAAAAAAAAAAAAAAAAAAA&#10;AAAAAAAAAAABAQAAAQEBAAAAAAAAAAAAAAAAAAEBAAABAQAAsL/MAFFBNQAAAAAAUUE0ALHAzAAA&#10;AAAAAAEB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B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JR0XAAEBAAABAQEA&#10;AAAAAJ5/ZQBSQjUAAAAAAIeesgCJobQAAAAAAO/AmgABAQAAAAAAANjg5gA4X4AAAAAAAMeggAAp&#10;IRoA2ODmAAAAAAAAAAAAAAAAAAAAAAAAAAAAAAAAAAAAAADY4OcAKCEaAAAAAAAoIRoA2ODnAAAA&#10;AAAAAAAAAAAAAJ5/ZQBSQjUAAAAAAK+/zABhgJoATT0xAKOEaQAAAAAAAAAAABA/ZgCef2UAUkI1&#10;AAAAAACq4fYAjT8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EAAAAAAAAAAAAAAAAAAAAAAAAAAABAAAAAAAAAAAAAAAAAAAA&#10;AAAAAAAAAAAAAAAAAAAAAAAAAAAAAAAAAAAAAAAAAAAAAAAAAAAAAAAAAAAAAAAAAAAAAAE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8MGaAAAAAAAAAAAAsL/MALHBzgB2&#10;XksAUkI1ABA/ZgAAAAAA78CaANff5QCyws8AEUBmAAAAAABOPjEAooNpACYeFwBQQDQAKSEaABA/&#10;ZgAmHhcAyqODAAAAAAAAAAAAAAAAAAAAAAAAAAAAAAAAAK6/ywDJoYIAYQCaAFFBNQA3X34AeGFN&#10;AAAAAABNPTEAUkI1ABA/ZgAAAAAA78CaANhf5gDX3+UAAwMDAFx7lQCxwc4Adl5LAFJCNQAQP2YA&#10;AAAAAO/AmgBffpcAssLPAAAAAAAAAAAAAAAAAAAAAAAAAAAAAAAAAPPEnQ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QAAAAAAAAAAAAAAAAAAAAAAAAAAP8AAAABAAAAAAAAAAAAAAAA&#10;AAAAAAAAAAAAAAAAAAAAAAAAAAAAAAAAAAAAAAAAAAAAAAAAAAAAAAAAAAAAAAAAAAAA/wAAAAE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QP2YATj4xAKWGbACvv8wAAAAAACgh&#10;GgADAwMA8MGaAAAAAAAAAAAAKSEbALLCzwCef2UAUkI1AAAAAAADAwMAAAEBAAEBAQDZ4OcAAAAA&#10;ANri6QAAAAAAAAAAAAAAAAAAAAAAAAAAAAAAAAAAAAAAAAAAANnh5gBOPjEA2uHnAAAAAAAAAAAA&#10;AAAAACkhGgDZ4OcAAAAAAAAAAACwwMwAKCEaANff5QAAAAAA1+DmAAAAAAAoIRoAAwMDAPDBmgAA&#10;AAAAAAAAACkhGwCyws8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BAAAAAAAAAAAAAAAAAAAAAAAAAAAAP//AAAAAQ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Cyws8ArLzJAKGCaAAQP2YA2eDn&#10;ANbd5AA3X38AAAAAAAAAAAAAAAAAnn9lACoiGwAQP2YATj4xAKWGbAAAAAAAAAAAACcgGQAAAAAA&#10;JR0XAAAAAAAAAAAAAAAAAAAAAAAAAAAAAAAAAAAAAAAAAAAA19/mAHpjTwDX3+UAAP//AAAAAAAA&#10;AAAA2ODmACcgGQAAAAAAAAAAAFBANACJoLMAAAAAAAAAAAAAAAAAAAAAANng5wDW3eQAN19/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CAAAAAAAAAAAAAAAAAAAAAAAAAAAAAQE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BhgJoAAAAAAJ+AZgCJobQA&#10;/wD/APDBmgDwwZoAyKGAAAAAAACwv8wAKCAaAPDBmgB6Y08A/f39ACgfGQCJobQA2ODmAPDBmgCj&#10;hGkAAAAAAAAAAAAAAAAAAAAAAAAAAAAAAAAAAAAAAAAAAACvvssAKCAaAK+/zAAAAAAAAAAAAAAA&#10;AACyws8Ar7/MAPDBmgDwwZoAscDMAIigswAAAAAAAAAAAAAAAAAAAAAAiaG0AP8A/wDwwZoA8MGa&#10;AMihg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GcmptifX19ndna2gANDAwAAAAAAAAAAAAAAgEAAAAAAAAAAAAAAAAA&#10;AAAAAAAAAAAAAAAAAAAAAAAAAAAAAAAAAAAAAAAAAAAAAAAA+/n6ACsrKwBtbW0AbGxsAAEDA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08Y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88Sd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X19cARUVFAKampgA9PT0A&#10;AAAAAAAAAAABAQEAAAAAAAAAAAAAAAAAAAAAAAAAAAAAAAAAAAAAAAAAAAAAAAAAAAAAAAAAAAAA&#10;AAAA//3+ADs7OwA+Pj6WAgAAAAAAAAAAAAAAAAAAAAAAAAAA/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IhwW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gGBQ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CAAAAAAAAAAAAAAAAAAAAAAAAAAAA//8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uJR4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KiIb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IAAAAAAAAAAAAAAAAAAAAAAAAAAAABAQ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G5YRgAEAwI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BmUkI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NSsjAHliT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WEc5AFtKO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EAAAAAAAAAAAAAAAAAAAAAAAAAAAAAAAAAAAAAAAAAAAAAAAAAAAAAAAAAAAA&#10;AAAAAAAAAAAAAAAAAAAAAAAAAAAAAAAAAAAAAAAAAAAAAAAAAAAAAAAAAAE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dl9NADkuJgCD&#10;m68A0tviAPX3+Q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IBgUAKiIbAGZSQgBbSjs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QAAAAAAAAAAAAAAAAAAAAAAAAAAAD//wAAAAEAAAAAAAAAAAAAAAAAAAAAAAAA&#10;AAAAAAAAAAAAAAAAAAAAAAAAAAAAAAAAAAAAAAAAAAAAAAAAAAAAAAAA/wAAAAE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PTEnALqW&#10;e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gAAAAAAAAAAAAAAAAAAAAAAAAAAAAEB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C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I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gAAAAAAAAAAAAAAAAAAAAAAAAAAAP//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CAAAAAAAAAAAAAAAAAAAAAAAAAAAAAQE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I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gAAAAAAAAAAAAAAAAAAAAAAAAAAAQAAAAAAAAAAAAAAAAAAAAAAAAAAAAAAAAAAAAAAAAAA&#10;AAAAAAAAAAAAAAAAAAAAAAAAAAAAAAAAAAAAAAAAAAAAAAAB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CAAAAAAAAAAAAAAAAAAAAAAAAAAD/AAAAAAAAAAAAAAAAAAAAAAAAAAAAAAAAAAAAAAAAAAAA&#10;AAAAAAAAAAAAAAAAAAAAAAAAAAAAAAAAAAAAAAAAAAAAAP8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IAAAAAAAAAAAAAAAAAAAAAAAAAAAD//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gAAAAAAAAAAAAAAAAAAAAAAAAAAAAEB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CA/38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IAAAAAAAAAAAAAAAAAAAAAAAAAAAE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gAAAAAAAAAAAAAAAAAAAAAAAAAA/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CAAAAAAAAAAAAAAAAAAAAAAAAAAAA//8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IAAAAAAAAAAAAAAAAAAAAAAAAAAAABAQ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g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C&#10;AAAAAAAAAAAAAAAAAAAAAAAAAAAAAAAAAAAAAAAAAAAAAAAAAAAAAAAAAAAAAAAAAAAAAAAAAAAA&#10;AAAAAAAAAAAAAAAAAAAAAAAAAAAAAAAAAAAAAAAAAAE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IA&#10;AAAAAAAAAAAAAAAAAAAAAAAAAAD//wAAAAAAAAAAAAAAAAAAAAAAAAAAAAAAAAAAAAAAAAAAAAAA&#10;AAAAAAAAAAAAAAAAAAAAAAAAAAAAAAAAAAAAAAAA/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gAA&#10;AAAAAAAAAAAAAAAAAAAAAAAAAAEB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C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I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Zr3iANnu+AAAAAAA2u/4ABib1ADZ7vgAAAAAANrv+AA+q9sA2e74AGW84gAAAAAAAAAAAAAA&#10;AABmveIAs97xAAAAAACMzeoAF5vUABeb1AAXm9QAs97xAAAAAAAAAAAAjM3qABeb1AAXm9QAF5vU&#10;ALPe8QAAAAAAAAAAAAAAAAAAAAAAAAAAAAAAAAAAAAAAAAAAAAAAAAAAAAAAAAAAABib1AAAAAAA&#10;AAAAAIzN6gAAAAAA2u/4AGW84g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BAAAAAAA&#10;AAAAAAAAAAAAAAAAAAAAAP//AAAAAQ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lEAcA2vD5ACcSCACy3vIATCEOALLf8QB1EggA2u/5AEwhDgAAAAAA/wAAAAAAAAAAAAAAAAAA&#10;AP//AAD///8A2u/4ALLe8QDpZSwAAAAAAAAAAAA/rNsAJhAHAAEBAACy3vEA6WUsAAAAAAAAAAAA&#10;P6zbACYQBwAnEggAAAAAAAAAAAAAAAAAAAAAAAAAAAAAAAAAAAAAAAAAAAAAAAAA6GUsAAAAAAAA&#10;AAAAs9/xAHQzFgD//wAA/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C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E4hDwCy3vEAAAAAANrw+AB0MhUAtN/yAAAAAACy3/EATiIOAAAAAAAAAAAAAAAAAAAAAAAAAAAA&#10;AAAAAAAAAAD//wAA2vD5ANnu+AAAAAAAAAAAAMFUJQAnEggA//8AANrw+QDZ7vgAAAAAAAAAAADB&#10;VCUAJxIIANrv+ABlvOIAGJvUABeb1ACLzekAZr3iABeb1AA+q9sAAAAAAAAAAAAYm9QAAAAAAGa9&#10;4gDY7/kAZbziAAAAAAAAAAAAGJvUABeb1AA+q9s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QAAAAAAAAA&#10;AAAAAAAAAAAAAAAAAAABAQ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JxIIANrw+QAAAAAA2e/5ACgSCQD//wAAAAAAANnv+QAoEgkA2e74ALTf8gAXm9QAAAAAAAAAAAAA&#10;AAAATSEOACcSCADoZSwAGJvUAP8AAAAAAAAATiEOAJtEHgAnEggA6GUsABib1AD/AAAAAAAAAE4h&#10;DgCbRB4A//8AALPf8gDoZSwAAAAAABib1ACaQhwAmkMeAGW84gCz3vEATSIPAP8AAAAAAAAAmkMe&#10;ANju2wCbRB4A2e74ALTf8gDoZSwAAAAAAD6r2wDZ7vgAJxII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BAAAAAAAAAAA&#10;AAAAAAAAAAAAAAAAAQAAAAAAAAAAAAAAAAAAAAAAAAAAAAAAAAAAAAAAAAAAAAAAAAAAAAAAAAAA&#10;AAAAAAAAAAAAAAAAAAAAAAAAAAAAAAAB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JhAHALPe8QBLIA4AAAAAAE0iDgCz3vEAJRAHAAAAAAAAAAAATCEOAJxEHgAAAAAAAAAAAGW8&#10;4gAAAAAAAAAAAAAAAADoZSwAAAAAAAAAAABlvOIAi83pAHUzFwAAAAAA6GUsAAAAAAAAAAAAZbzi&#10;AIvN6QBOIQ8ATCEOAAAAAAAAAAAAJhAHAE4jEAAAAAAAAAAAAP///wAAAAAAAAAAAAAAAAAAAAAA&#10;AAAAAAAAAAAAAAAATCEOAAAAAAAAAAAAJxEHAP8A/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CAAAAAAAAAAAA&#10;AAAAAAAAAAAAAAD/AAAAAAAAAAAAAAAAAAAAAAAAAAAAAAAAAAAAAAAAAAAAAAAAAAAAAAAAAAAA&#10;AAAAAAAAAAAAAAAAAAAAAAAAAAAAAP8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mEQcAi83qACgRBwAAAAAATiEPAIzO6gAmEAcAAAAAAAAAAAAAAAAAAAAAAAAAAAAAAAAAAAAA&#10;AAAAAAC03vEAPqvbAAAAAAAAAAAAAAAAAAAAAAAnEAcAtN7xAD6r2wAAAAAAAAAAAAAAAAAAAAAA&#10;JxAH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QAAAAAAAAAAAAA&#10;AAAAAAAAAAAAAAD//wAAAAE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E4hDwCNzusATiMQAAAAAAAnEggA2e/5AJlCDgAAAAAAAAAAAAAAAAAAAAAAAAAAAAAAAAAAAAAA&#10;AAAAAEwiDwDX7/gAF5vUAAAAAAAAAAAAczEVAE4jEAAAAAAA1+/4ABeb1AAAAAAAAAAAAHMxFQBO&#10;IxAA2e74AAAAAAAAAAAAAAAAAAAAAAAAAAAAAAAAAAAAAAAAAAAAAAAAAAAAAAAAAAAAAAAAANrw&#10;+QA+q9sAm0Md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BAAAAAAAAAAAAAAA&#10;AAAAAAAAAAAAAAEB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JxIIAOhlLAAAAAAAAAAAAAAAAADoZSwAAAAAAAAAAAAnEggAnEQeAAAAAAAAAAAAAAAAAJtEHgAA&#10;AAAAAAAAAHUzFwB1MxcAAAAAAAAAAAAAAAAAAAAAAAAAAAB1MxcAdTMXAAAAAAAAAAAAAAAAAAAA&#10;AAAnEggAnEQeAAAAAAAAAAAAwlUlAAAAAAAAAAAAm0QeAAAAAAAAAAAA6WUsAAAAAAAAAAAA6GUs&#10;AAAAAAAAAAAAnEQeAAAAAAAAAAAAm0Qe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CAAAAAAAAAAAAAAAA&#10;AAAAAAAAAAAB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IAAAAAAAAAAAAAAAAA&#10;AAAAAAAAAP8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gAAAAAAAAAAAAAAAAAA&#10;AAAAAAAAAP//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CAAAAAAAAAAAAAAAAAAAA&#10;AAAAAAAAAQE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I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gAAAAAAAAAAAAAAAAAAAAAA&#10;AAAAAAAAAAAAAAAAAAAAAAAAAAAAAAAAAAAAAAAAAAAAAAAAAAAAAAAAAAAAAAAAAAAAAAAAAAAA&#10;AAAAAAAAAAAAAAAAAAAB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CAAAAAAAAAAAAAAAAAAAAAAAA&#10;AAAA//8AAAAAAAAAAAAAAAAAAAAAAAAAAAAAAAAAAAAAAAAAAAAAAAAAAAAAAAAAAAAAAAAAAAAA&#10;AAAAAAAAAAAAAAAAAP8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IAAAAAAAAAAAAAAAAAAAAAAAAA&#10;AAABAQ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g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gP9/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IAAAAAAAAAAAAAAAAAAAAA&#10;AAAAAAE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BAAAAAAAAAAAAAAAAAAAAAAA&#10;AAAA/wAAAAE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EAAAAAAAAAAAAAAAAAAAAAAAA&#10;AAAA//8AAAAB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IAAAAAAAAAAAAAAAAAAAAAAAAA&#10;AAABAQ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BAAAAAAAAAAAAAAAAAAAAAAAAAAA&#10;AQAAAAAAAAAAAAAAAAAAAAAAAAAAAAAAAAAAAAAAAAAAAAAAAAAAAAAAAAAAAAAAAAAAAAAAAAAA&#10;AAAAAAAAAAAAAAAB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EAAAAAAAAAAAAAAAAAAAAAAAAAAD/&#10;AAAAAQAAAAAAAAAAAAAAAAAAAAAAAAAAAAAAAAAAAAAAAAAAAAAAAAAAAAAAAAAAAAAAAAAAAAAA&#10;AAAAAAAAAAAAAP8AAAAB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IAAAAAAAAAAAAAAAAAAAAAAAAAAAD/&#10;/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BAAAAAAAAAAAAAAAAAAAAAAAAAAAAAEB&#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E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Q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BAAAAAAAAAAAAAAAAAAAAAAAAAAAAP//AAAA&#10;AQ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EAAAAAAAAAAAAAAAAAAAAAAAAAAAAAQE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Q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gAAAAAAAAAAAAAAAAAAAAAAAAAAAAAAAAAAAAAA&#10;AAAAAAAAAAAAAAAAAAAAAAAAAAAAAAAAAAAAAAAAAAAAAAAAAAAAAAAAAAAAAAAAAAAAAAAAAAAA&#10;AAAB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EAAAAAAAAAAAAAAAAAAAAAAAAAAAA//8AAAABAAAA&#10;AAAAAAAAAAAAAAAAAAAAAAAAAAAAAAAAAAAAAAAAAAAAAAAAAAAAAAAAAAAAAAAAAAAAAAAAAAAA&#10;AP8AAAAB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QAAAAAAAAAAAAAAAAAAAAAAAAAAAABAQ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B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EAAAAAAAAAAAAAAAAAAAAAAAAAAAB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QAAAAAAAAAAAAAAAAAAAAAAAAAAP8AAAAB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gAAAAAAAAAAAAAAAAAAAAAAAAAAAP//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CAAAAAAAAAAAAAAAAAAAAAAAAAAAAAQE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QAAAAAAAAAAAAAAAAAAAAAAAAAAAEAAAAAAAAAAAAAAAAAAAAA&#10;AAAAAAAAAAAAAAAAAAAAAAAAAAAAAAAAAAAAAAAAAAAAAAAAAAAAAAAAAAAAAAAAAAAAAQ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BAAAAAAAAAAAAAAAAAAAAAAAAAAA/wAAAAEAAAAAAAAAAAAAAAAA&#10;AAAAAAAAAAAAAAAAAAAAAAAAAAAAAAAAAAAAAAAAAAAAAAAAAAAAAAAAAAAAAAAAAAD/AAAAAQ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EAAAAAAAAAAAAAAAAAAAAAAAAAAAA//8AAAAB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QAAAAAAAAAAAAAAAAAAAAAAAAAAAABAQ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B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Q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BAAAAAAAAAAAAAAAAAAAAAAAAAAAAP//AAAAAQ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EAAAAAAAAAAAAAAAAAAAAAAAAAAAAAQE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Q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BAAAAAAAAAAAAAAAAAAAAAAAAAAAAAAAAAAAAAAAAAAAAAAAAAAAAAAA&#10;AAAAAAAAAAAAAAAAAAAAAAAAAAAAAAAAAAAAAAAAAAAAAAAAAAAAAAAAAAAAAAAB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EAAAAAAAAAAAAAAAAAAAAAAAAAAAAAAAAAAAAAAAAAAAAAAAAAAAAAAAA&#10;AAAAAAAAAAAAAAAAAAAAAAAAAAAAAAAAAAAAAAAAAAAAAAAAAAAAAAAAAAAAAP8AAAAB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QAAAAAAAAAAAAAAAAAAAAAAAAAAAD//wAAAAE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BAAAAAAAAAAAAAAAAAAAAAAAAAAAAAEB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EAAAAAAAAAAAAAAAAAAAAAAAAAAAB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QAAAAAAAAAAAAAAAAAAAAAAAAAAP8AAAAB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BAAAAAAAAAAAAAAAAAAAAAAAAAAAAP//AAAAAQ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EAAAAAAAAAAAAAAAAAAAAAAAAAAAAAQE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QAAAAAAAAAAAAAAAAAAAAAAAAAAAEAAAAAAAAAAAAAAAAAAAAAAAAAAAAAAAAAAAAA&#10;AAAAAAAAAAAAAAAAAAAAAAAAAAAAAAAAAAAAAAAAAAAAAAAAAAAAAQ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BAAAAAAAAAAAAAAAAAAAAAAAAAAA/wAAAAE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CAAAAAAAAAAAAAAAAAAAAAAAAAAAA//8AAAAAAAAAAAAAAAAAAAAAAAAAAAAAAAAAAAAA&#10;AAAAAAAAAAAAAAAAAAAAAAAAAAAAAAAAAAAAAAAAAAAAAAAAAP8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IAAAAAAAAAAAAAAAAAAAAAAAAAAAABAQ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&#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B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E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QAAAAAAAAAAAAAAAAAAAAAAAAAAAD//wAAAAE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BAAAAAAAAAAAAAAAAAAAAAAAAAAAAAEB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E&#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QA&#10;AAAAAAAAAAAAAAAAAAAAAAAAAAEAAAAAAAAAAAAAAAAAAAAAAAAAAAAAAAAAAAAAAAAAAAAAAAAA&#10;AAAAAAAAAAAAAAAAAAAAAAAAAAAAAAAAAAAAAAAAAQ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BAAA&#10;AAAAAAAAAAAAAAAAAAAAAAAA/wAAAAEAAAAAAAAAAAAAAAAAAAAAAAAAAAAAAAAAAAAAAAAAAAAA&#10;AAAAAAAAAAAAAAAAAAAAAAAAAAAAAAAAAAAAAAD/AAAAAQ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EAAAA&#10;AAAAAAAAAAAAAAAAAAAAAAAA//8AAAAB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QAAAAA&#10;AAAAAAAAAAAAAAAAAAAAAAABAQ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BAAAAAAA&#10;AAAAAAAAAAAAAAAAAAAAAQ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BAAA&#10;AAAAAAAAAAAAAAAAAAAAAAAAAP//AAAAAQ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EAAAA&#10;AAAAAAAAAAAAAAAAAAAAAAAAAQE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Q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BAAAAAAA&#10;AAAAAAAAAAAAAAAAAAAAAAAAAAAAAAAAAAAAAAAAAAAAAAAAAAAAAAAAAAAAAAAAAAAAAAAAAAAA&#10;AAAAAAAAAAAAAAAAAAAAAAAAAAAAAAAAAAAB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EAAAAAAAA&#10;AAAAAAAAAAAAAAAAAAAA//8AAAABAAAAAAAAAAAAAAAAAAAAAAAAAAAAAAAAAAAAAAAAAAAAAAAA&#10;AAAAAAAAAAAAAAAAAAAAAAAAAAAAAAAAAP8AAAAB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QAAAAAAAAA&#10;AAAAAAAAAAAAAAAAAAABAQ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B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E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QAAAAAAAAAAAAA&#10;AAAAAAAAAAAAAAD//wAAAAE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BAAAAAAAAAAAAAAA&#10;AAAAAAAAAAAAAAEB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E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QAAAAAAAAAAAAAAAAA&#10;AAAAAAAAAAEAAAAAAAAAAAAAAAAAAAAAAAAAAAAAAAAAAAAAAAAAAAAAAAAAAAAAAAAAAAAAAAAA&#10;AAAAAAAAAAAAAAAAAAAAAAAAAQ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BAAAAAAAAAAAAAAAAAAA&#10;AAAAAAAA/wAAAAEAAAAAAAAAAAAAAAAAAAAAAAAAAAAAAAAAAAAAAAAAAAAAAAAAAAAAAAAAAAAA&#10;AAAAAAAAAAAAAAAAAAAAAAD/AAAAAQ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EAAAAAAAAAAAAAAAAAAAA&#10;AAAAAAAA//8AAAAB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QAAAAAAAAAAAAAAAAAAAAA&#10;AAAAAAABAQ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BAAAAAAAAAAAAAAAAAAAAAAA&#10;AAAAAQ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EAAAAAAAAAAAAAAAAAAAAAAAA&#10;AAD/AAAAAQ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QAAAAAAAAAAAAAAAAAAAAAAAAA&#10;AAD//wAAAAE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BAAAAAAAAAAAAAAAAAAAAAAAAAAA&#10;AAEB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E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QAAAAAAAAAAAAAAAAAAAAAAAAAAAAA&#10;AAAAAAAAAAAAAAAAAAAAAAAAAAAAAAAAAAAAAAAAAAAAAAAAAAAAAAAAAAAAAAAAAAAAAAAAAAAA&#10;AAAAAAAAAAAApsDj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oAiaHFAAAA4QAAAAAAAAAAAAAAAAAAAAAAAAAAAAAAAAAAAAAAAAAAAAAAAAAAAAAAAAAA&#10;AAAAAAAAAAAAAAAAAAAAAAAAAAAAAAAAAAAAAAAAAAAAAgAAAAAAAAAAAAAAAAAAAAAAAAAAAP//&#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CAAAAAAAAAAAAAAAAAAAAAAAAAAAAAQE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I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CAAAAAAAAAAAAAAAAAAAAAAAAAAAAAAAAAAAA&#10;AAAAAAAAAAAAAAAAAAAAgP9/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gAAAAAAAAAAAAAAAAAAAAAAAAAAAP//&#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CAAAAAAAAAAAAAAAAAAAAAAAAAAAAAQEA&#10;AAAAAAAAAAAAAAAAAAAAAAAAAAAAAAAAAAAAAAAAAAAAAAAAAAAAAAAAAAAAAAAAAAAAAAAAAAAA&#10;AAAAAAAAAAAAAAAAAAAAAAAAAAAAAAAAAAAAtKSNAMe7qQAAAAAAAAAAAAAAAAAAAAAAAAAAAAAA&#10;AAAAAAAAoo5wANnRxQAAAAAAAAAAAAAAAAAAAAAAoo5wANnRxQ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IAAAAAAAAAAAAAAAAAAAAAAAAAAAEAAAAA&#10;AAAAAAAAAAAAAAAAAAAAAAAAAAAAAAAAAAAAAAAAAAAAAAAAAAAAAAAAAAAAAAAAAAAAAAAAAAAA&#10;AAAAAAAAAAAAAAAAAAAAAAAAAAAAAO3p4wAAAP8A29PH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HQXhAD09PQAAAAAAAAAAAAEBAQAAAAAAAAAAAAAAAAAAAAAAAAAAAAAAAAAAAAAAAAAAAAAAAAAA&#10;AAAAAAAAAAAAAAD//f4AOzs7AD4+PpYC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BMXH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I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OUVX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gAAAAAAAAAAAAAAAAAAAAAAAAAAAP//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CAAAAAAAAAAAAAAAAAAAAAAAAAAAAAQE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I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EAAAAAAAAAAAAAAAAAAAAAAAAAAD/AAAAAQAAAAAAAAAAAAAAAAAA&#10;AAAAAAAAAAAAAAAAAAAAAAAAAAAAAAAAAAAAAAAAAAAAAAAAAAAAAAAAAAAAAAAAAAAAAAAAAAAA&#10;AAAAALWljQBdcY8AAQEBAKKOcAAnLzsAAAAAALWljQBdcY8AAQEBAKKOcAAnLzs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GcmptifX19ndna2gANDAwAAAAAAP8AAAABAgEAAAAAAAAAAAAAAAAAAAAAAAAA&#10;AAAAAAAAAAAAAAAAAAAAAAAAAAAAAAAAAAAAAAAA+/n6ACsrKwBtbW0AEixP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C0pI0ATFxz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B0F4QA9PT0AAAAAAAAA&#10;AAABAQEAAAAAAAAAAAAAAAAAAAAAAAAAAAAAAAAAAAAAAAAAAAAAAAAAAAAAAAAAAAAAAAAA//3+&#10;ADs7OwA+Pj6WA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BMXH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CAAAAAAAAAAAAAAAAAAAAAAAAAAAA//8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ID/fwAAAAAAAAAAAAAAAAAAAAAAAAAAAAAAAAAAAAAAAAAAAAAAAAAAAAAA&#10;AAAAAAAAAAAAAAAAAAAAAAAAAAAAAAAAAAAAAAAAAAAAAAAAAAAAAAAAAAAAAAAAAAAAAAAAAAAA&#10;AAAAAAAAAAAAAAAAAAAAAAAAAAAAAAAAAAAAAAAAAAAAAAAAAAAAAAAAAAAAAAAAAAAAAAAAAAAA&#10;AAAAAAAAAAAAAAA5RVc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gAAAAAAAAAAAAAAAAAAAAAAAAAAAAEB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C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I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CijnAAJS05AHGJrQBx&#10;ia0AtqaOAOzo4gAAAAAAAAAAAAAAAAAAAAAAAAAAAAAAAAAAAAAAAAAAAAAAAAAAAAAAAAAAAAAA&#10;AAAAAAAAAAAAAAAAAAAAAAAAAAAAAAAAAAAAAAAAAAAAAAAAAAAAAAAAAAAAAAAAAAAAAAAAExcd&#10;AF9zkQAAAAAAAAAAAAAAAAAAAAAAAAAAAAAAAAAAAAAAAAAAAAAAAAAAAAAAAAAAAAAAAADt6eMA&#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O3p4wC0pIwAX3ORAAAAAAAAAAAAAAAAAAAAAAAA&#10;AAAAoo5wAEpacgAUGB4AAAAAAAAAAAAAAAAAAAAAAAAAAAAAAAAAAAAAAAAAAAAAAAAAAAAAAAAA&#10;AAAAAAAAAAAAAAAAAACijnAASlpyABQYH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2tLGALWl&#10;jQAlLTkAFBgeAAAAAAAAAAAAAAAAAAAAAAAAAAAAAAAAAAAAAAAAAAAAAAAAAAAAAAAAAAAAAAAA&#10;AI93UwAAAAAAAAAAADhEVgAUGB4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BAAAAAAAAAAAAAAAAAAAAAAAAAAAAP//AAAAAQ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TFx0AX3ORAAAAAAAAAAAAAAAAAAAAAAAmLjoAJi46&#10;AAAAAAAAAAAAAAAAAAAAAAAAAAAAAAAAAAAAAAAAAAAAAAAAAAAAAAAAAAAAAAAAAAAAAAAAAAAA&#10;cYmt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C&#10;AAAAAAAAAAAAAAAAAAAAAAAAAAAAAQE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I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P///wAAAAAA////AAAAAAAAAAAAAAAAAAAA&#10;AAAAAAAAAAAAAAAAAAAAAAAAAAAAAAAAAAAAAAAAAAAAAAAAAAAAAAAAAAAAAAAAAAAAAAAAAgAA&#10;AAAAAAAAAAAAAAAAAAAAAAAAAAAAAAAAAAAAAAAAAAAAAAAAAAAAAAAAAAAAAAAAAAAAAAAAAAAA&#10;AAAAAAAAAAAAAAAAAAAAAAD///8A////AAUFBQ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v7+AAEBAQACAgIA+Pj4AAAAAAAAAAAAAAAA&#10;AAAAAAAAAAAAAAAAAAAAAAAAAAAAAAAAAAAAAAAAAAAAAAAAAAAAAAAAAAAAAAAAAAAAAAAEAAAA&#10;AAAAAAAAAAAAAAAAAAAAAAAA//8AAAABAAAAAAAAAAAAAAAAAAAAAAAAAAAAAAAAAAAAAAAAAAAA&#10;AAAAAAAAAAAAAAAAAAAAAP39/QACAgIAAwMD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CAgIA/f39AAAAAAAICAgAAAAAAAAAAAAAAAAA&#10;AAAAAAAAAAAAAAAAAAAAAAAAAAAAAAAAAAAAAAAAAAAAAAAAAAAAAAAAAAAAAAAAAAAAAAIAAAAA&#10;AAAAAAAAAAAAAAAAAAAAAAABAQAAAAAAAAAAAAAAAAAAAAAAAAAAAAAAAAAAAAAAAAAAAAAAAAAA&#10;AAAAAAAAAAAAAAAAAAAACAkJAAUFBQCNjY0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MDAwAAAAAAAAAAAAAAAAAAAAAAAAAA&#10;AAAAAAAAAAAAAAAAAAAAAAAAAAAAAAAAAAAAAAAAAAAAAAAAAAAAAAAAAAAAAAAAAAI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gAAAAAAAAAA&#10;AAAAAAAAAAAAAAAAAP//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CAAAAAAAAAAAA&#10;AAAAAAAAAAAAAAAAAQE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IAAAAAAAAAAAAA&#10;AAAAAAAAAAAAAAE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gAAAAAAAAAAAAAA&#10;AAAAAAAAAAAA/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CAAAAAAAAAAAAAAAA&#10;AAAAAAAAAAAA//8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CA/38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gAAAAAAAAAA&#10;AAAAAAAAAAAAAAAAAAEB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EAAAAAAAAAAAA&#10;AAAAAAAAAAAAAAAB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AAAAAAAAAAAAAAAAAAAAAAAAAAAAAAAAAAAAAAAAAAEAAAD+/f4AAQEB&#10;AAEBAQAAAAAAAAAAAAAAAAAAAP8A////AAEBAgD///8AAQEBAP///gABAQEAAAAAAP7+/wABAQEA&#10;AQEAAAABAQAAAAAA////AAAAAAAAAAAAAQEBAP7+/gACAgIA////AAEBAQ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QAAAAAAAAAAAAA&#10;AAAAAAAAAAAAAP8AAAAB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wAAAAICAgAA//8A&#10;/v7+AAIBAQD+/v4AAQEBAAAAAAABAQEA/fz8AAECAgD//v4AAAAAAAEDAgD///8AAgEBAP8AAAD/&#10;/v8A/wH/AAAAAAACAgIA////AP///wD///8AAgICAP39/QAAAAAAAwMD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BAAAAAAAAAAAAAAA&#10;AAAAAAAAAAAAAP//AAAAAQ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BAAAA//7+AP39/QAD&#10;BAQAAAEBAP///wACAgIA/f39APr7+wDt7OwA7OzsAPHx8QDo6OgA7+/vAAEBAQAGBgYAExMTABob&#10;GwAMDQwAGBgYAA4ODgABAQEAAgICAPz8/AD///8A////AAICAg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EAAAAAAAAAAAAAAAA&#10;AAAAAAAAAAAAAQE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BAAAAAAAAAAAAAAAAAAAAAAAAAAAAAAAAAAAAAAAAAAAAAAD7+/sABAQEAP79&#10;/QACAwMA9vf3ANnY2ACtra0Atra2AOrq6gD9/f0ABwcHAAUFBQAJCQkA/v7+AAAAAAD5+fkA9fX1&#10;AAUHBgACAgIAKCgoAF9fXwA9PT0AGRkZAP39/QAGBgY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Q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UFBQABAQEA6+vr&#10;AIWFhQCnp6cAAAAAAAoKCgBAQEAAUlJSADY2NgAVFRUAAgMDAPn4+AAHBwcAAAAAAAABAQD5+PgA&#10;1dfWALi4uACwsLAAbm5uAAYGBgAcHBwAiYmJAD8/PwADAwM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B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P7+/gACAgIA+/v7AAUFBQD9/f0A6ObnAHNzcwDCwsIA&#10;BQUFAHR0dABXV1cAFhcXAAYFBQABAQEAAAAAAP7+/gD9/PwABwgIAP79/QAAAAAAAgMDAAcICAAx&#10;MDEAMjEyAHRycwD29vYAycnJAIaGhgBdW1wAFBQUAHNzcwBeYF8A/Pz8AAQEBAD9/f0AAAAAAAIC&#10;AgAAAAAA/v7+AAMDA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CAAAAAAAAAAAAAAAAAAAA&#10;AAAAAAAA//8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wAAAP8AAAD/AAAA/wAAAQABAP/+/wD//f4A/v3+AH58fQBAQEAA0tLSAIiIiADM&#10;zc0AdHV1AB4fHwAGBQUA////AAEBAQABAQEAAgICAAMEBAAAAAAA/f7+AAICAgD///8A//7+AP79&#10;/QD///8ABAUFAA4PDwBDQ0MAu7y8ALOzswAqKioAeHh4AD4+PgDh4eEA+Pj4AP///wACAgIA/v7+&#10;AP7+/gABAQE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QAAAAAAAAAAAAAAAAAAAAA&#10;AAAAAAABAQ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BAQEAAP//AN3e3gBramoA3d3dAGdnZwBmZmYAExQUAAD/&#10;/wD//v4AAAEBAP3+/gDb2toAxcXFANXV1QDZ2dkA8/PzAPn5+QD9/f0ABwcHAAsLCwAXFxcAKCgo&#10;ADc4OAA1NDQADxAQAAIDAwAB/v4AMTIyAKKjowDFxMQAeXt6AEZGRgBubm4AaGhoAAICAgD+/v4A&#10;AQEBAAEBAQ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B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P/+/gCwsbEAcXBwABsbGwCpqakANjc3AAEBAQD///8AAP//&#10;AOXl5QClpaUAurq6ANnZ2QAKCgoAHR0dACcnJwAaGhoADQ0NAAYGBgD09PQA7u7uAN7e3gCvrq4A&#10;l5WVABUVFQA3NzcAVVdXAEBAQAACAwMAAwICAD8/PwC7u7sAf39/AIGBgQDPz88AjIyMAA0NDQAG&#10;BgY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EAAAAAAAAAAAAAAAAAAAAAAAA&#10;AAAB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P8A/v3+APv7+wADAwMApaWlAHZ2dgBHR0cAlJWVAAsKCgD/AP8A////AOfn5wCVlZUA&#10;o6OjAAgICAA9PT0Ab3FwADs7OwAQEBAABAQEAAAAAAD+/v4AAgICAAAAAAAAAAAAAAAAAPr6+gDX&#10;1tYAt7e4ALS0swBdXl0ALi4vAHJycgBCQ0IABAIDAAgGBwCJh4gAOTc4AHh4eABcWlsAoKCgABgY&#10;GAD8/PwABAUFAAAAAAAAAAAAAAEAAAAAAAAAAAAAAAAAAP8AAAAAAAAAAQ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wQDAAAAAAC4uLgAdHR0AFdXVwCSk5MAAwMDAAEBAQD09PQAampqAG9vbwA8PDwAw8PDAH9/&#10;fwANDQ0AAgICAP39/QAAAAAAAgICAP///wD///8AAQEBAAAAAAAAAAAAAAAAAAAAAAABAQEAAQEB&#10;AP7+/gADAwMAQEBAALm5uQCWlpYAysrKADk5OQDKysoA+fj4AP/+/gA4OTkAoKCgAOfn5wBcXFwA&#10;+/v7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CAAAAAAAAAAAAAAAAAAAAAAAAAAAA&#10;AQE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BAAAAzc3NAHFxcQBGRkYAkJCQAAAAAAD+/v4A+/r6AD09PQC+vr4AmpqaAKSkpAASEhIABAQE&#10;APf39wABAQEAAAAAAAICAgD///8AAQEBAAEBAQD///8AAAAAAAAAAAAAAAAAAAAAAAAAAAD8/PwA&#10;AgICAAMDAwAAAAAA+/v7AE5OTgDKysoAMC8wAEpKSgCpqakABAQEAAICAgAnJycAmZmZAMrKygBp&#10;aWkAAAAAAAAAAAAAAAAAAAAAAAAAAAAAAAAA/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IAAAAAAAAAAAAAAAAAAAAAAAAAAAE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v7+AP///wAAAAAA/Pz8&#10;APr6+wBycnIAHBwcAJ2dnQABAgIAAAAAAPn5+QAvLy8A/v7+ALi4uABLS0sA/v7+AAICAgD///8A&#10;Dg4OAP///wADAwMAAQEBAAEBAQAAAAAAAAAAAAEBAQAAAAAAAAAAAAAAAAAAAAAAAAAAAAUFBQD/&#10;//8AAgICAAAAAAAICAgAAQEBABMTEwCrq6oAbm5uAHt7ewCNjY0A//7+AAwNDQA+Pj4AioqKAL29&#10;vQCnp6cA9/b2AP///wD39/c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BAAAAAAAAAAAAAAAAAAAAAAAAAAA/wAA&#10;AAE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CAgIA////AAAAAAACAgIA&#10;eXh5AOLi4gCvr68ABAUFAAD//wD4+PgAQkJCAAMDAwCvr68AISMiAP///wACAgIA////AAICAgAA&#10;AAAAAQEBAAAAAAAAAAAAAAAAAAAAAAAAAAAAAAAAAAAAAAAAAAAAAAAAAAAAAAABAQEAAAAAAAEB&#10;AQAAAAAAAQEBAAAAAAABAQEAAAAAAAcHCAB6e3sAAwMDAIeHhwAaGhoAVVVVAP4BAQBZWloAvr6+&#10;AIOCggBTUlIA////AAICAgD///8AAQEBAAEAAAD/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CAAAAAAAAAAAAAAAAAAAAAAAAAAAA//8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P7+/gAAAAAA////ANra2gCw&#10;sK8AcXFxADAwMAACAQEA+vv7AFlZWQDn5+cAra6uAB8fHwAAAAAAAQEBAAAAAAD///8AAAAAAAAA&#10;AAAAAAAAAAAAAAAAAAAAAAAAAAAAAAAAAAAAAAAAAAAAAAAAAAAAAAAAAAAAAAAAAAAAAAAAAAAA&#10;AAAAAAAAAAAAAAAAAAAAAAAAAAAA/v/+AAUFBQB6enoAU1NTAHd3dwDNzc0AAwICAAIBAQCHh4cA&#10;+Pj4AF1dXQD8/PwABAQE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IAAAAAAAAAAAAAAAAAAAAAAAAAAAABAQ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QEBAAAAAAD///8AcXFxAA4O&#10;DwBiYmIAAAAAAP///wCko6MAysrKAKSkpAAgHx8AAwQEAAEBAQAAAAAA/f39AAMDAwAAAAAAAAAA&#10;AAAAAAAAAAAAAAAAAAAAAAAAAAAAAAAAAAAAAAAAAAAAAAAAAAAAAAAAAAAAAAAAAAAAAAAAAAAA&#10;AAAAAAAAAAAAAAAAAAAAAAAAAAACAQEA+/r6AP///wCQkJAAJycnAHNzcwDw8PAAAQEBABYWFgB9&#10;fX0AxcXFAODg4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8AAQEBANzb3ADW1tYAf319&#10;AA4ODgD///8A4+TkAICAgABNTk4APT49AAYHBwAAAAAAAAAAAAAAAAAEBAQA/f39AAAAAAAAAAAA&#10;AAAAAAAAAAAAAAAAAAAAAAAAAAAAAAAAAAAAAAAAAAAAAAAAAAAAAAAAAAAAAAAAAAAAAAAAAAAA&#10;AAAAAAAAAAAAAAAAAAAAAAAAAAAAAAAGBwcAAwMDAAkKCgCXmJcA5eXlAJSUlAACAwMAAgEBAFdW&#10;VgAICAgAf35+AP38/Q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C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AAD9+/wAgH9/ABIPEAA+Pz8A&#10;/v7+AAEBAQCMi4sACgoKAH5/fgD9/v4AAAEAAP7//gABAQEAAQEBAAAAAAADAwMAAAAAAAAAAAAA&#10;AAAAAAAAAAAAAAAAAAAAAAAAAAAAAAAAAAAAAAAAAAAAAAAAAAAAAAAAAAAAAAAAAAAAAAAAAAAA&#10;AAAAAAAAAAAAAAAAAAAAAAAAAAEBAAABAAABAwIAAAEAACQlJQBlZWUAlpaWANzb2wABAwMACgwM&#10;AHp6egDDwsMA5OPjAAICAgAAAAAAAAAAAAEAAAAB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IAAAAAAAAAAAAAAAAAAAAAAAAAAAD//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EBAPb39wC2trYAYWJiABAQEAD+&#10;/v4A29vbAK2trQBqa2oAGhoaAAMDAwD///8AAAAAAAAAAAAAAAAAAAAAAAAAAAAAAAAAAAAAAAAA&#10;AAAAAAAAAAAAAAAAAAAAAAAAAAAAAAAAAAAAAAAAAAAAAAAAAAAAAAAAAAAAAAAAAAAAAAAAAAAA&#10;AAAAAAAAAAAAAAAAAAAAAAAAAAAAAAAAAAAAAAAAAAAAAAAAAGdnZwAaGhoAlJSUAP79/QD///8A&#10;X19fAAYGBgC5ubkA//7/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gAAAAAAAAAAAAAAAAAAAAAAAAAAAAEB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v4AwcDAAAICAgBWVlYA/Pz8AP8A&#10;AACqqqoAFxcXAG1ubgD8/PwAAwMDAPz8/AADAwMAAAAAAAAAAAAAAAAAAAAAAAAAAAAAAAAAAAAA&#10;AAAAAAAAAAAAAAAAAAAAAAAAAAAAAAAAAAAAAAAAAAAAAAAAAAAAAAAAAAAAAAAAAAAAAAAAAAAA&#10;AAAAAAAAAAAAAAAAAAAAAAAAAAAAAAAAAAAAAAAAAAAAAAAAEhISAFBQUAC9vb0A+fr6AAEBAQAD&#10;BAQALy8vAJycnAD6+vo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C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P8AAACioqIAHR0dABQVFQABAQEA/v7+&#10;AK+vrwBEREQAAf8AAAICAgD+/v4ABgYGAP///wAAAAAAAAAAAAAAAAAAAAAAAAAAAAAAAAAAAAAA&#10;AAAAAAAAAAAAAAAAAAAAAAAAAAAAAAAAAAAAAAAAAAAAAAAAAAAAAAAAAAAAAAAAAAAAAAAAAAAA&#10;AAAAAAAAAAAAAAAAAAAAAAAAAAAAAAAAAAAAAAAAAAAAAAD/AAAAWVlZAPDw8ACop6cA//7+APv6&#10;+gBtbW0A4uLiANzc3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I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9fX1AMbGxgBbW1sAAwMDAAMEBADKyckA&#10;6enpAFVVVQABAQEAAgICAAICAgAAAAAAAQEBAAAAAAAAAAAAAAAAAAAAAAAAAAAAAAAAAAAAAAAA&#10;AAAAAAAAAAAAAAAAAAAAAAAAAAAAAAAAAAAAAAAAAAAAAAAAAAAAAAAAAAAAAAAAAAAAAAAAAAAA&#10;AAAAAAAAAAAAAAAAAAAAAAAAAAAAAAAAAAAAAAAAAAAAAAAAAAAiIiIALy8vALi4uAD///8ABAUF&#10;ADk5OQAMDAwA19fXAP39/QD+/v4AAAAAAP///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gAAAAAAAAAAAAAAAAAAAAAAAAAAAP//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u7e0A+fn5AExMTAD//v4A////AMTExAAV&#10;FRUAMjIyAAAAAAAAAAAAAAAAAAAAAAAAAAAAAAAAAAAAAAAAAAAAAAAAAAAAAAAAAAAAAAAAAAAA&#10;AAAAAAAAAAAAAAAAAAAAAAAAAAAAAAAAAAAAAAAAAAAAAAAAAAAAAAAAAAAAAAAAAAAAAAAAAAAA&#10;AAAAAAAAAAAAAAAAAAAAAAAAAAAAAAAAAAAAAAAAAAAAAgICAAICAgBISEgA1tbWAAEBAQABAAAA&#10;BQUFABsbGwDJycgAAAAAAAAAAAD///8AAQEB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C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Obm5gADAwMAIiIiAAICAgAA//8A19fXACQk&#10;JAADBAQA/v//AAAAAAAAAAAAAAAAAAAAAAAAAAAAAAAAAAAAAAAAAAAAAAAAAAAAAAAAAAAAAAAA&#10;AAAAAAAAAAAAgP9/AAAAAAAAAAAAAAAAAAAAAAAAAAAAAAAAAAAAAAAAAAAAAAAAAAAAAAAAAAAA&#10;AAAAAAAAAAAAAAAAAAAAAAAAAAAAAAAAAAAAAAAAAAAAAAAAAP/+/gAAAQEALy8vAPj4+ADm5uYA&#10;AAEBAAQEBAAfHx8A1tbXAAAAAAD///8AAAAAAP7+/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gAAAAAAAAAAAAAAAAAAAAAAAAAAAAEB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b29sACQkJAAQFBQD+/v4AAQICAN3d&#10;3QAnJycAAwMDAAEBAQAAAAAAAAAAAAAAAAAAAAAAAAAAAAAAAAAAAAAAAAAAAAAAAAAAAAAAAAAA&#10;AAAAAAAAAAAAAAAAAAAAAAAAAAAAAAAAAAAAAAAAAAAAAAAAAAAAAAAAAAAAAAAAAAAAAAAAAAAA&#10;AAAAAAAAAAAAAAAAAAAAAAAAAAAAAAAAAAAAAAAAAAAAAAAA/wAAAP/+/gAdHR0A8/PzANTU1AD/&#10;/v4A/f39ACgoKADm5uUA+fn5AAICAgABAQE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C/f/+AP8BAAD8/fwA/wEAAP4A/wABAgE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ECAgD+/v4A/v7+AgIEBAT6////AAAAAAABAQEAAgICAP///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8vLyAAICAgADBAQAAAEBAPj5+QD4+fkA&#10;ERERAAD//wD+/v4AAAAAAAAAAAAAAAAAAAAAAAAAAAAAAAAAAAAAAAAAAAAAAAAAAAAAAAAAAAAA&#10;AAAAAAAAAAAAAAAAAAAAAAAAAAAAAAAAAAAAAAAAAAAAAAAAAAAAAAAAAAAAAAAAAAAAAAAAAAAA&#10;AAAAAAAAAAAAAAAAAAAAAAAAAAAAAAAAAAAAAAAAAAAAAAD//wAAAAAABgYGAAkLCwDn6OgA/v39&#10;AP///wAODg4AAP8AAPX19QAAAAAAAgICAAEBAQ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EBAQAGBgb4AgsLC/L///8AAgICAP7+/gD9/f0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v4A////AAD//wAA//8AAQEBAPz8/AAD&#10;AwMA////AAICAgAAAAAAAAAAAAAAAAAAAAAAAAAAAAAAAAAAAAAAAAAAAAAAAAAAAAAAAAAAAAAA&#10;AAAAAAAAAAAAAAAAAAAAAAAAAAAAAAAAAAAAAAAAAAAAAAAAAAAAAAAAAAAAAAAAAAAAAAAAAAAA&#10;AAAAAAAAAAAAAAAAAAAAAAAAAAAAAAAAAAAAAAAAAAAA/wAAAAAAAAADAwMABQUFAPn5+QAAAAAA&#10;////AAUFBQD///8A/Pz8AAAAAAAAAAAAAQEB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gICAAMDA/0CDg4O7QAAAAD6+voA////AAEBAQ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gICAABAQEAAAEBAAAAAAAAAAAABwcHAPf3&#10;9wABAgIA/v39AAAAAAAAAAAAAAAAAAAAAAAAAAAAAAAAAAAAAAAAAAAAAAAAAAAAAAAAAAAAAAAA&#10;AAAAAAAAAAAAAAAAAAAAAAAAAAAAAAAAAAAAAAAAAAAAAAAAAAAAAAAAAAAAAAAAAAAAAAAAAAAA&#10;AAAAAAAAAAAAAAAAAAAAAAAAAAAAAAAAAAAAAAAAAAABAQEAAAAAAPr6+gD19fUAERERAAAAAAAC&#10;AgIA9vb2AAIDAgAKCgoAAAAAAP///wD+/v4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Pz7+wD6+voACwsL7wIODg7sBQUFAPn5+QACAgIAAQEB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EhISAPv7+wD+/f0A////AAUFBQALCwsA7Ozs&#10;AAD//wACAwMAAAAAAAAAAAAAAAAAAAAAAAAAAAAAAAAAAAAAAAAAAAAAAAAAAAAAAAAAAAAAAAAA&#10;AAAAAAAAAAAAAAAAAAAAAAAAAAAAAAAAAAAAAAAAAAAAAAAAAAAAAAAAAAAAAAAAAAAAAAAAAAAA&#10;AAAAAAAAAAAAAAAAAAAAAAAAAAAAAAAAAAAAAAAAAAAAAAD9/v4A9/j4APLy8gAXFxcAAgICAAEB&#10;AQDr6+sACgkKAAQEBAD///8AAAAAAAEBAQ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QICAPv7+wAPDw/tAjs7O9kBAQEA9PT0AAEBAQ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dHR0A9/f3AP///wABAgIABwgIABISEgDe3t4A&#10;/wAAAP7+/gAAAAAAAAAAAAAAAAAAAAAAAAAAAAAAAAAAAAAAAAAAAAAAAAAAAAAAAAAAAAAAAAAA&#10;AAAAAAAAAAAAAAAAAAAAAAAAAAAAAAAAAAAAAAAAAAAAAAAAAAAAAAAAAAAAAAAAAAAAAAAAAAAA&#10;AAAAAAAAAAAAAAAAAAAAAAAAAAAAAAAAAAAAAAAA/v7+AAMCAgDt7OwA////AC0tLQAAAQEAAAAA&#10;AN7e3gAVFRUABwcHAAEBAQABAQEA/v7+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CAQEA9/f3AB4eHtYCAAAAAAQEBADj4+MAAAAAAP///wABAQE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CUlJQD5+fkA9vb2AP///wD9/PwAJiYmANra2gAA&#10;AAAAAQEAAAAAAAAAAAAAAAAAAAAAAAAAAAAAAAAAAAAAAAAAAAAAAAAAAAAAAAAAAAAAAAAAAAAA&#10;AAAAAAAAAAAAAAAAAAAAAAAAAAAAAAAAAAAAAAAAAAAAAAAAAAAAAAAAAAAAAAAAAAAAAAAAAAAA&#10;AAAAAAAAAAAAAAAAAAAAAAAAAAAAAAAAAAAAAAABAQEAAAAAAOHh4QAHBwcAKSkpAAD//wAAAQEA&#10;3d3dAB0eHQAGBgYAAQEBAP39/QACAgI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O3t7QD7+/sAFRUV4QIAAAAACwsL/c3NzQD9/f0AAQEBAP7+/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xMTEAPr6+gA0NjXhAgAAAAATExPkz8/PAP/+/gABAQEA/v7+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P8AAAAAAAAAAAAAAAAA&#10;AP/+/wDBwcEADg4OAAAAAAACAAAAAEpKSpvKyMkA8fHyAAD/AAAC/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P8AAAD+/wD//f4A&#10;/Pv7AMbGxgBCQkKmAAAAAAIAAAAAVVVViPn5+QDe3d0A+/r6AAIEB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8/PwAAAEBAP8AAAD8&#10;/PwA5eXlAElJSZsAAAAAAgAAAAAiIiL9FxcX+La2tgAEBAQA//7+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AAICAgD//v4AAP//ALq6&#10;ugAFBQUAS01MwAAAAAACAAAAAAAAAAA4ODi0tLS0APj4+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GBgYAaGhoALW1tQDh4eEA/f39ABITEwB3d3cAwMDA&#10;ANjX1wAAAAAAAP//AP3+/gAAAAAAAAAAAAAAAAAAAAAAAAAAAAAAAAAAAAAAAAAAAAAAAAAAAAAA&#10;AAAAAAAAAAAAAAAAAAAAAAAAAAAAAAAAAAAAAAAAAAAAAAAAAAAAAAAAAAAAAAAAAAAAAAAAAAAA&#10;AAAAAAAAAAAAAAAAAAAAAAAAAAAAAACDgoIAHR0dAFtbWwAJCgoA+/v7AIiHhwAKCgoAOTk5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wAAAAAAAAEBAQD+/v4Aj4+P&#10;ACEhIeEAAAAAAAAAAAIAAAAAAAAAAF1dXXzq6uoAxcXFAP8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QEBAAAAAABycnIABgYGAKKjowD9/f0A/v7+AE5PTwAbGxsA&#10;WlpaAPj4+AD+//8AAQEBAP///wD///8A////AP7+/gAAAAAAAAAAAAAAAAAAAAAAAAAAAAAAAAAA&#10;AAAAAAAAAAAAAAAAAAAAAAAAAAAAAAAAAAAAAAAAAAAAAAAAAAAAAAAAAAAAAAAAAAAAAAAAAAAA&#10;AAD///8A////AP/+/gD+/v4AoJ+fAMfHxwB3d3cACQkJAP39/QDt7e0AtLS0AGtrawARERE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BAAAA/f7+AOfn5wDX19cA&#10;b29vZgAAAAAAAAAAAgAAAAAAAAAAOjw72ScnJ9yqqqo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8AAQEBAAUFBQBYWFgAnp6dAN7d3QABAAAAERERAJeYmADp&#10;6ekAfn5+APX19QD+/f0AAAAAAAAAAAABAQEAAQEBAAAAAAAAAAAAAAAAAAAAAAAAAAAAAAAAAAAA&#10;AAAAAAAAAAAAAAAAAAAAAAAAAAAAAAAAAAAAAAAAAAAAAAAAAAAAAAAAAAAAAAAAAAAAAAAAAAAA&#10;AP///wAAAAAA+/v7ANva2gCIiIgAVVVVAEhISAACAwMA/fz8AHt7ewD6+voAYmJiAAICAgD9/f0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wAA/f39AAMDAwD+/v4A4+PiAE9PTwD8/PwA&#10;h4eHAEtLTAABAgEA/Pz8AAEAAQDKysoAmZmZALy8uwAKCgsAPDw7AEJCQwAoKCgAHBwcABYVFQAD&#10;BAQAAAAAAP///wD29fUA5ebmAODf3wDGxsYAvLy8AODg4AAfHx8AXFxcAFlaWgAMCwsAAwQEAP38&#10;/ADy8/MAb25uAMPDwwBvb28AbW5uAAIBAQABAgIAAQIBAAAAAAD///8AAQEB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v7+&#10;AAICAgD///8AAAAAAAAAAAABAQEA/v7+AGlpaQDAwMAAra2tEiwsLO8AAAAAAAAAAAAAAAAAAAAA&#10;AAAAAAH///8AAAAAAAAAAAAAAAAAAAAAAAAAAAAAAAAAx8XGJ11dXdhWVlYAfH59AAkJCQD39/cA&#10;BAQEAAQEBAACAgI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9fX1AFpaWgDM&#10;zMwAY2NjAHBubwAQEBAAAQICAP///wABAQEA29vbAK2srADFxcUA2NjYAPb29gAJCQkACgoKAAcH&#10;BwACAgIA/Pz8APb29gD19fUA/f39ACAgIAAqKioAUVJSAEVFRQAEAwMAAAEBAP/+/gD4+PgAysvL&#10;AHBvbwDz8/MAiIiIAFNUVAD//v4AAwMDAAABAQABAgE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8/PwA&#10;AgICAAICAgD+/v4AAQEBAP7+/gCcnJwAg4ODAIiIiFVcXFysAAAAAAAAAAAAAAAAAAAAAAAAAAAA&#10;AAAAAf///wAAAAAAAAAAAAAAAAAAAAAAAAAAAAAAAAAAAAAAoZ+gXIODg6N1dnYAZGVkAP///wD/&#10;//8ABQUF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P7+/gD///8AAgICAIWF&#10;hQCenp4AEA4PAIeIiAA+Pj4ACQkJAAD//wD///8A////AAEBAQDz8/MA1tbWANLS0gDj4+MA+fn5&#10;APj4+AAGBgYAFRUVACgoKAA3NzcAGBkZAP38/AACAgIAAQEBAP8AAAD39vYA7u/vAIeGhgCzs7MA&#10;ICAgAKWlpQATFBQABgYGAAQEBAD+/v4AAgEBAAACAQ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wAAAAAAAPr6+gDZ2NgAmZmZALOzswD5+fkAERERABMSEgAyMTEAKCgoABobGwAV&#10;FBQAAQICAPX09ADm5uYA3+DgAM3OzgDe3t4A8PDwAPr6+gAwMDAAampqAEJDQwAODQ0AAAAAAAED&#10;Ag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7+/sABAQEAP7+/gAAAAAAAwMD&#10;AP7+/gCtra0AcXFxADc3N8Wtra08AAAAAAAAAAAAAAAAAAAAAAAAAAAAAAAAAAAAAAAAAAAAAAAA&#10;AAAAAAH///8AAAAAAAAAAAAAAAAAAAAAAAAAAAAAAAAAAAAAAAAAAAAAAAAAAAAAAAAAAACGhoZ+&#10;nJycgUBAQACRj5AACQkJAP39/QAFBQUAAgMDAAAAAAAAAAAAAAAAAAABAAD/AAAAAAAAAAAAAAAA&#10;AAAAAAAAAAAAAAAAAAAAAAAAAAE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P/+/wD///8AAAAAAAEBAQD8+/sA9PX1AOPi4gDHx8cAycnJANTU1ADq6uoAAgICAPr6&#10;+gABAQEABAQEAAAAAAADAwMAJycnADMzMwA+Pj4AKCgoABkZGQACAgIA/wAAAAEAAAD8/f0ABQYF&#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8A/v7+AAMDAwD7+/sA&#10;hoaGAJ6engBUVFSbjo6OZgAAAAAAAAAAAAAAAAAAAAAAAAAAAAAAAAAAAAAAAAAAAAAAAAAAAAAA&#10;AAAAAf///wAAAAAAAAAAAAAAAAAAAAAAAAAAAAAAAAAAAAAAAAAAAAAAAAAAAAAAAAAAAAAAAACo&#10;qKhOfXx9sRcWFgCXmJgALCsrAAAAAAABAgIAAAAAAAAAAAAAAAAAAAE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v7+AAICAgD+/v4AAgICAP///wD+/v4AAAAAAAICAgD9/P0A/fz8APX29gDx8PAA/Pz8&#10;APr6+gAGBgYADAwMABEREQAEBgUABAQEAP39/QADAwMA/v7+AAEBAQD9/f0AAQEBAAAAAAADAwM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8A/f39APz8/AAGBgYA39/fAHZ2dgDM&#10;zMwAc3Nzbm5ubpMAAAAAAAAAAAAAAAAAAAAAAAAAAAAAAAAAAAAAAAAAAAAAAAAAAAAAAAAAAAAA&#10;AAAB////AAAAAAAAAAAAAAAAAAAAAAAAAAAAAAAAAAAAAAAAAAAAAAAAAAAAAAAAAAAAAAAAAAAA&#10;AADOzc0ce3p7udTU1Cpubm4AZ2dnAA4PDwAAAAAAAAAAAAAAAAAAAQ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9/f0AAgICAAEBAQD9/f0A////AAMDAwABAQEA/Pz8AAQDBAAA//8A////AAAAAAD///8A&#10;AgMDAAD//wAAAAAA/wAAAP7//gAAAAAAAgICAP///wD+/v4AAgICAAEBAQD///8AAgIC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9/f0AAQEBAJ2dnQCPj48ADg4O7ISE&#10;hEdERETOAAAAAAAAAAAAAAAAAAAAAAAAAAAAAAAAAAAAAAAAAAAAAAAAAAAAAAAAAAAAAAAAAAAA&#10;AAH///8AAAAAAAAAAAAAAAAAAAAAAAAAAAAAAAAAAAAAAAAAAAAAAAAAAAAAAAAAAAAAAAAAAAAA&#10;AAAAAAAAAAAAf31+jKOjo3MZGRkAfH19AD49PQAKCwsAAAAAAAABAAABAQEA/Pz8AAMDAwD///8A&#10;AgICAP///wAAAAAA/Pz8AAUFBQ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AAAAAAAAAAAAAAAAAAAAAAAAAAAAAAAAAAAAAAAAAAEAAAAAAAAAAAAAAAAAAAAAAAAAAAAA&#10;AAAAAAAAAAAAAAAAAP8AAAAAAAAAAAAAAAAAAAAAAAAAAAAAAAAAAAAAAAAAAAAAAAE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P8AAAAAAAAAAAAAAAAAAAAAAAAAAAAAAAAAAAAAAAAAAQAAAAAAAAAAAAAAAAAAAAAAAAAAAAAA&#10;AAAAAAAAAAAAAAAA/wAAAAAAAAAAAAAAAAAAAAAAAAAAAAAAAAAAAAAAAAAAAAAAAQ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">
                <v:shape id="Picture 43" o:spid="_x0000_s1027" type="#_x0000_t75" style="position:absolute;width:19062;height:389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E2ryXCAAAA2wAAAA8AAABkcnMvZG93bnJldi54bWxEj82qwjAUhPeC7xCO4E5Tr+KVahQRLrpw&#10;489duDs2x6bYnJQman17Iwguh5n5hpktGluKO9W+cKxg0E9AEGdOF5wrOB7+ehMQPiBrLB2Tgid5&#10;WMzbrRmm2j14R/d9yEWEsE9RgQmhSqX0mSGLvu8q4uhdXG0xRFnnUtf4iHBbyp8kGUuLBccFgxWt&#10;DGXX/c0qOC/HfnW6DsJouP3V6//T1tijV6rbaZZTEIGa8A1/2hutYDSE95f4A+T8B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BNq8lwgAAANsAAAAPAAAAAAAAAAAAAAAAAJ8C&#10;AABkcnMvZG93bnJldi54bWxQSwUGAAAAAAQABAD3AAAAjgMAAAAA&#10;">
                  <v:imagedata r:id="rId25" o:title=""/>
                  <v:path arrowok="t"/>
                </v:shape>
                <v:shape id="Picture 44" o:spid="_x0000_s1028" type="#_x0000_t75" style="position:absolute;left:20193;width:19151;height:389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fpYQPDAAAA2wAAAA8AAABkcnMvZG93bnJldi54bWxEj81qAkEQhO8B32FowVucVSSRjaOIKEqQ&#10;gJoH6Oz0/pCdnmWn1dWndwIBj0VVfUXNFp2r1YXaUHk2MBomoIgzbysuDHyfNq9TUEGQLdaeycCN&#10;AizmvZcZptZf+UCXoxQqQjikaKAUaVKtQ1aSwzD0DXH0ct86lCjbQtsWrxHuaj1OkjftsOK4UGJD&#10;q5Ky3+PZGciZq1zGP837mu5y+yqm2896b8yg3y0/QAl18gz/t3fWwGQCf1/iD9DzB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5+lhA8MAAADbAAAADwAAAAAAAAAAAAAAAACf&#10;AgAAZHJzL2Rvd25yZXYueG1sUEsFBgAAAAAEAAQA9wAAAI8DAAAAAA==&#10;">
                  <v:imagedata r:id="rId26" o:title=""/>
                  <v:path arrowok="t"/>
                </v:shape>
                <v:shape id="Picture 45" o:spid="_x0000_s1029" type="#_x0000_t75" style="position:absolute;left:40386;width:19240;height:391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jXH3PEAAAA2wAAAA8AAABkcnMvZG93bnJldi54bWxEj0+LwjAUxO8LfofwBG+aKrsi1SgqCCus&#10;i/8OHh/Nsy02L7WJtvrpzYKwx2FmfsNMZo0pxJ0ql1tW0O9FIIgTq3NOFRwPq+4IhPPIGgvLpOBB&#10;DmbT1scEY21r3tF971MRIOxiVJB5X8ZSuiQjg65nS+LgnW1l0AdZpVJXWAe4KeQgiobSYM5hIcOS&#10;lhkll/3NKCjTwfr3VCx+8s12a/0yuta351WpTruZj0F4avx/+N3+1go+v+DvS/gBcvo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jXH3PEAAAA2wAAAA8AAAAAAAAAAAAAAAAA&#10;nwIAAGRycy9kb3ducmV2LnhtbFBLBQYAAAAABAAEAPcAAACQAwAAAAA=&#10;">
                  <v:imagedata r:id="rId27" o:title=""/>
                  <v:path arrowok="t"/>
                </v:shape>
                <w10:wrap type="square" anchorx="margin"/>
              </v:group>
            </w:pict>
          </mc:Fallback>
        </mc:AlternateContent>
      </w:r>
      <w:r>
        <w:rPr>
          <w:noProof/>
          <w:lang w:val="en-GB" w:eastAsia="en-GB"/>
        </w:rPr>
        <w:t>The navigation uses a hamburger style naviagtion, it contains filters and the logo is displayed in the navigation bar. The ‘BLURB’ logo redirects users to the homepage. The naviagtion contains six pages which are homepage, stores (poi), news, events, about and favourites.</w:t>
      </w:r>
    </w:p>
    <w:p w:rsidR="00122E32" w:rsidRDefault="00122E32" w:rsidP="00122E32">
      <w:pPr>
        <w:rPr>
          <w:b/>
          <w:noProof/>
          <w:lang w:val="en-GB" w:eastAsia="en-GB"/>
        </w:rPr>
      </w:pPr>
    </w:p>
    <w:p w:rsidR="00122E32" w:rsidRDefault="00122E32" w:rsidP="00122E32">
      <w:pPr>
        <w:rPr>
          <w:b/>
          <w:noProof/>
          <w:lang w:val="en-GB" w:eastAsia="en-GB"/>
        </w:rPr>
      </w:pPr>
      <w:r>
        <w:rPr>
          <w:b/>
          <w:noProof/>
          <w:lang w:val="en-GB" w:eastAsia="en-GB"/>
        </w:rPr>
        <w:t>Stores Page (POI)</w:t>
      </w:r>
    </w:p>
    <w:p w:rsidR="00122E32" w:rsidRDefault="00122E32" w:rsidP="00122E32">
      <w:pPr>
        <w:rPr>
          <w:noProof/>
          <w:lang w:val="en-GB" w:eastAsia="en-GB"/>
        </w:rPr>
      </w:pPr>
      <w:r>
        <w:rPr>
          <w:noProof/>
          <w:lang w:val="en-GB" w:eastAsia="en-GB"/>
        </w:rPr>
        <w:t>The prototype contains two filters which show the type and  location of the poi’s. The name of the poi is centered and the image of the poi will be shown below it. The address of the poi is shown below the image. There is a ‘read more’ button which would redirect users to the poi information page.</w:t>
      </w:r>
    </w:p>
    <w:p w:rsidR="00122E32" w:rsidRDefault="00122E32" w:rsidP="00122E32">
      <w:pPr>
        <w:rPr>
          <w:noProof/>
          <w:lang w:val="en-GB" w:eastAsia="en-GB"/>
        </w:rPr>
      </w:pPr>
    </w:p>
    <w:p w:rsidR="00122E32" w:rsidRDefault="00122E32" w:rsidP="00122E32">
      <w:pPr>
        <w:rPr>
          <w:noProof/>
          <w:lang w:val="en-GB" w:eastAsia="en-GB"/>
        </w:rPr>
      </w:pPr>
      <w:r>
        <w:rPr>
          <w:noProof/>
          <w:lang w:val="en-GB" w:eastAsia="en-GB"/>
        </w:rPr>
        <w:lastRenderedPageBreak/>
        <mc:AlternateContent>
          <mc:Choice Requires="wpg">
            <w:drawing>
              <wp:anchor distT="0" distB="0" distL="114300" distR="114300" simplePos="0" relativeHeight="251683840" behindDoc="0" locked="0" layoutInCell="1" allowOverlap="1">
                <wp:simplePos x="0" y="0"/>
                <wp:positionH relativeFrom="margin">
                  <wp:posOffset>-166370</wp:posOffset>
                </wp:positionH>
                <wp:positionV relativeFrom="paragraph">
                  <wp:posOffset>1273810</wp:posOffset>
                </wp:positionV>
                <wp:extent cx="6028690" cy="3952875"/>
                <wp:effectExtent l="0" t="0" r="0" b="9525"/>
                <wp:wrapSquare wrapText="bothSides"/>
                <wp:docPr id="197" name="Group 197"/>
                <wp:cNvGraphicFramePr/>
                <a:graphic xmlns:a="http://schemas.openxmlformats.org/drawingml/2006/main">
                  <a:graphicData uri="http://schemas.microsoft.com/office/word/2010/wordprocessingGroup">
                    <wpg:wgp>
                      <wpg:cNvGrpSpPr/>
                      <wpg:grpSpPr>
                        <a:xfrm>
                          <a:off x="0" y="0"/>
                          <a:ext cx="6028690" cy="3952875"/>
                          <a:chOff x="0" y="0"/>
                          <a:chExt cx="6028690" cy="3952875"/>
                        </a:xfrm>
                      </wpg:grpSpPr>
                      <pic:pic xmlns:pic="http://schemas.openxmlformats.org/drawingml/2006/picture">
                        <pic:nvPicPr>
                          <pic:cNvPr id="39" name="Picture 39"/>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1914525" cy="3914140"/>
                          </a:xfrm>
                          <a:prstGeom prst="rect">
                            <a:avLst/>
                          </a:prstGeom>
                        </pic:spPr>
                      </pic:pic>
                      <pic:pic xmlns:pic="http://schemas.openxmlformats.org/drawingml/2006/picture">
                        <pic:nvPicPr>
                          <pic:cNvPr id="40" name="Picture 40"/>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2019300" y="0"/>
                            <a:ext cx="1938020" cy="3943350"/>
                          </a:xfrm>
                          <a:prstGeom prst="rect">
                            <a:avLst/>
                          </a:prstGeom>
                        </pic:spPr>
                      </pic:pic>
                      <pic:pic xmlns:pic="http://schemas.openxmlformats.org/drawingml/2006/picture">
                        <pic:nvPicPr>
                          <pic:cNvPr id="41" name="Picture 41"/>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4086225" y="0"/>
                            <a:ext cx="1942465" cy="3952875"/>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23149E35" id="Group 197" o:spid="_x0000_s1026" style="position:absolute;margin-left:-13.1pt;margin-top:100.3pt;width:474.7pt;height:311.25pt;z-index:251683840;mso-position-horizontal-relative:margin" coordsize="60286,395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P8AAP///wD+/v4AAQEBAOfm5gB5eXkAubm5ABkZGfqrq6sSJScm9QAAAAAAAAAAAAAAAAAA&#10;AAAAAAAAAAAAAAAAAAAAAAAAAAAAAAAAAAAAAAAAAAAAAAAAAAAAAAAAAAAAAAIAAAAAAAAAAAAA&#10;AAAAAAAAAAAAAAAAAAAAAAAAAAAAAAAAAAAAAAAAAAAAAAAAAAAAAAAAAAAAAAAAAACPj49zJCQk&#10;/+rq6h+oqKgAq6urACUlJQACAgIAAgIC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fz8AAAAAAABAQEAFhcXAJubmwC+vr4AFBQUBkZGRvR1cnOaAAAAAAAAAAAAAAAAAAAA&#10;AAAAAAAAAAAAAAAAAAAAAAAAAAAAAAAAAAAAAAAAAAAAAAAAAAAAAAAAAAAAAf///wAAAAAAAAAA&#10;AAAAAAAAAAAAAAAAAAAAAAAAAAAAAAAAAAAAAAAAAAAAAAAAAAAAAAAAAAAAV1dXv8LCwkBqamoA&#10;bGxsAA8PDwABAQEA////AAICAgD9/f0AAwMD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P7+/gABAQEA////AP7+/gABAQEA/f39AAUFBQD29vYApaWlAI2LjAAgICDZkJCQOSkrKu8AAAAA&#10;AAAAAAAAAAAAAAAAAAAAAAAAAAAAAAAAAAAAAAAAAAAAAAAAAAAAAAAAAAAB////AAAAAAAAAAAA&#10;AAAAAAAAAAAAAAAAAAAAAAAAAAAAAAAAAAAAAAAAAAAAAAAAz8/PGW1tbc3x8fETkJCQBj4+PgD+&#10;/v4ABAQEAAEBAQD///8AAgICAP7+/gADAwM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v7+AP///wADAwMA////AP///wABAQEA////APz8/AACAgIA0tDRAHFxcQDz8/P4ioqKPkRGRcsA&#10;AAAAAAAAAAAAAAAAAAAAAAAAAAAAAAAAAAAAAAAAAAAAAAAAAAAAAAAAAAIAAAAAAAAAAAAAAAAA&#10;AAAAAAAAAAAAAAAAAAAAAAAAAAAAAAAAAAAAAAAAAL29vTJhYWHeBgYGGbOzswZDQ0MABQUFAAcH&#10;BwADAwMAAgICAAMDAwABAQEAAwMD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C&#10;AgIAAwMDAAAAAAABAQEAAgICAAEBAQACAgIABgYGAAQEBAAsLi0ApqinACUnJghmZmbKqqipTgAA&#10;AAAAAAAAAAAAAAAAAAAAAAAAAAAAAAAAAAAAAAAAAAAAAAAAAAAAAAAAAgAAAAAAAAAAAAAAAAAA&#10;AAAAAAAAAAAAAAAAAAAAAAAAAAAAAAAAAAC8vLwya2trzSIiIgirq6sAHh4e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P///wAWFhYAoaGhAElLSgB6enqxrKqr&#10;TAAAAAAAAAAAAAAAAAAAAAAAAAAAAAAAAAAAAAAAAAAAAAAAAAAAAAAB////AAAAAAAAAAAAAAAA&#10;AAAAAAAAAAAAAAAAAAAAAAAAAAAA0dHRFlpaWuYkJCQDq6urAP39/QAICAgAAQEB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wAA&#10;AAAAAAAAAAAAAAAAAAAAAAAAAAAAAAAAAAAAAAAAAAAA/f79AAMBAgD9/f0A/f39AHRycwCwsLAA&#10;oJ+fNkNGRcsAAAAAAAAAAAAAAAAAAAAAAAAAAAAAAAAAAAAAAAAAAAH///8AAAAAAAAAAAAAAAAA&#10;AAAAAAAAAAAAAAAAAAAAAAAAAAArKyv8FhYWA7e3twACAgIABgYG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AAAA&#10;AAAAAAAAAAAAAAAAAAAAAAAAAAAAAAAAAAAAAAAAAAD9/v0A/fz9AAUEBAABAQEA//7/AFxbWwDG&#10;xMQAs7W1Fy0vLuoAAAAAAAAAAAAAAAAAAAAAAAAAAAAAAAAAAAAAAf///wAAAAAAAAAAAAAAAAAA&#10;AAAAAAAAAAAAAAAAAAAAJiYm/xISEuy0tLQUFBQUAAAAAAD///8AAQEB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AAAAAAAAAAAAAAAAAAAAAAAAAAAAAAAAAAAAAAAAAAAAAAAB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8A+fn5AFVV&#10;VQDe3N0Ar7CwDCYnJvUAAAAAAAAAAAAAAAAAAAAAAAAAAAAAAAACAAAAAAAAAAAAAAAAAAAAAAAA&#10;AAAAAAAAAAAAAFxcXLn29vYApKSkFBQUFAAAAAAAAAAAAAEBAQ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P39/QAICAgAo6Oj&#10;AAoMCwBtbGzNAAAAAAAAAAAAAAAAAAAAAAAAAAAAAAAAAAAAAAIAAAAAAAAAAAAAAAAAAAAAAAAA&#10;AAAAAACnp6dRwsLCRpWVlQAbGxs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QAAAAEAAAABAAAAAQAAAAEAAAABAAAAAQAAAAEAAAAB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wMDAAAAAAAJCQkA&#10;lZWVAN/g4CeEgoOEAAAAAAAAAAAAAAAAAAAAAAAAAAAAAAAAAf///wAAAAAAAAAAAAAAAAAAAAAA&#10;3dvcCE9RUPQ5OTkDlZWVAAYGBgD///8AAQEB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8/PwA////AAUFBQD8&#10;/PwAiYiJAJ2cnACpqakjNTc23gAAAAAAAAAAAAAAAAAAAAAB////AAAAAAAAAAAAAAAAAAAAAABw&#10;bm+gvL69X8bGxgAODg4A+fn5AAcHB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v4AAgICAP///wAAAAAAAQEBAP///wAAAAAAAQEBAP///wD+/v4A&#10;AwMDAP///wABAQE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v4AAAAAAAAA&#10;AAD5+PgAUE9QAAcHB9CytLMxAAAAAAAAAAAAAAAAAAAAAAIAAAAAAAAAAAAAAAAAAAAAw8HCLbGx&#10;sV9xcXEADQ0NAP///wAHBwc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P/+/wD9/PwAAAAAAPz8/AD8/PwAAP//AAEAAQD+/v4A/v7+AAMDAwD2&#10;9vYA/v7+AP///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ICAgACAgIAAgIC&#10;AAgICQB5eXkA0NDQMJ+dnl8AAAAAAAAAAAAAAAAAAAAAAf///wAAAAAAAAAAAAAAAABbWVq86enp&#10;Q7i6uQABAQEAAwMD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v8A/v39AAMEBAD+/f0A/f39AP///wD8/PwABQUFAAQFBQD3+PcACAgIAP//&#10;/wD6+voACQkJ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v3+AAEBAQBlZGQA09PT78nLyhIAAAAAAAAAAAAAAAACAAAAAAAAAAAAAAAAzMzMHMDAwENnaGgA&#10;AwMDAAICAgD9/f0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EBAAACAwMA//7+AAAAAAC5ubkAQ0NDACwsLAAzMzMAk5KSAAICAgD9/f0AAwMD&#10;AAkJCQD///8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10;/v0A/f39AG9vbwDm5uYRtLKzQAAAAAAAAAAAAAAAAAH///8AAAAAAAAAAABYWFi/5uTlQLy9vQAF&#10;BgUAAAAAAAEBAQD8/PwAAwMDAAEBAQ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v39AAEBAgD08/MAYmJiAMvLywAlJSUAQEBAANLS0gDIyMgAGBkYAKSlpQAjIyMA&#10;/v7+AAQEB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EBAQDr6+sAnZ2dAGJiYgA6OjoAAgICAAUGBgD9/f0AJyYmAIiKigDU1NQA2tnZAAEB&#10;AQD///8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8A&#10;AQEBAAICAgAwMDAACQkJAJ6dnYoAAAAAAAAAAAIAAAAAAAAAALW1tWc7OzsAGxsbAAMDA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v79AOLi4gD7+/sAUFBQAAMEBAD+/f0A/fz8AAECAgACAwMAMTAwAAkJCQC2trYA//7+&#10;AAEBAQ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P///wD/&#10;//8AAQEBAAcHBwBiYmIAs7OzXwAAAAAAAAAAAgAAAAAAAAAA4eHhIlRUVAD9/f0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DAwQA/f39AP///wAICAgAAP//AAABAQABAQEAAAAAAP///wD6+voA+fn5ABEREQAAAQE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gICAAAA&#10;AAD8/PwAAQEBAFxcXAD7+/sAz83OHAAAAAACAAAAAKenp1H4+PgAKysrAAAAAAABAQE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P///gAhISEABQUFAJ+fnwD///8AAgEBAAICAgAA//8A////ANXV1QD19fUAOTk5AAEBAQD/&#10;//8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gIC&#10;AAQEBAADAwMAGRkZAAMDAwC3t7dlAAAAAAIAAAAAsbGxbiAgIAAaGhoABAQEAP39/Q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EBAA8PDwBqamoAoaGhAMPDwwD7+/sA/v7+AAABAQDQz88AdHR0AC0tLQAnKCgA/v7+AAEA&#10;AQ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FBAQALS0tALy8vF8AAAAABAAAAADX19c4RUVFAAUFBQD+/v4AAwMD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BAAEAAgMDAHBwcADHx8cATk5OACcnJwAxMTEA3d3dANLS0gAnJycAtra2AAAAAAD//v4AAAIB&#10;AAAAAQ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BAQBKSkoAg4ODHwAAAAACAAAAAPj4+Ag3NzcAAQEBAAEBAQD+/v4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wABAQEAAAAAAKioqAC1trYAISEhANHR0QADAwMAjo6OALi4uAAFBgYAAP//AP///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Dk5OQAEBAQA1tXWEQQAAAAA9fT1ACYkJQD//v8A//7/AAEBAQ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wAAAAQFBAD/AwIAAAABADw9PAA7OzsA/Pz8AAQEAwABAgIAAP8AAAECAQD//v4ABAYF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KSkpAAQEBADs6+scBNnX2A7+/f0ADxAQAAEAAAACAQEAAAEB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B&#10;AQEAAAAAAAECAgAAAAAAAAAAAAEDAQAGAwYAAAAAAAAAAAAAAQAAAAAAAAECA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GBwcACQkJAOnp6SEC4+PjJwEBAQAKCQkA////AAECAgAA//8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ICAgA5ubmJQLx8fEXAAAAAAMDAwAAAQEAAP//AAABAQ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P//AAICAgDz8/MRAvn5+Qj9/f0ABgYGAAEAAAD+/v4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QEAAgICAPj4+AsC9/f3DgICAgAAAQEAAAAAAAICAg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P/+/gACAgIA/Pz8BgIAAAAAAAAAAAAAAAAAAAAAAAAAAAD//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gAAAAAAAAAAAAAAAAAAAAAAAAAAAAEB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C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Q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B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EAAAAAAAAAAAAAAAAAAAAAAAAAAAA//8AAAAB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QAAAAAAAAAAAAAAAAAAAAAAAAAAAABAQ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BAAAAAAAAAAAAAAAAAAAAAAAAAAAAQ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CAAAAAAAAAAAAAAAAAAAAAAAAAAD/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IAAAAAAAAAAAAAAAAAAAAAAAAAAAD//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gAAAAAAAAAAAAAAAAAAAAAAAAAAAAEB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EAAAAAAAAAAAAAAAAAAAAAAAAAAAB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QAAAAAAAAAAAAAAAAAAAAAAAAAAP8AAAAB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BAAAAAAAAAAAAAAAAAAAAAAAAAAAAP//AAAAAQ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EAAAAAAAAAAAAAAAAAAAAAAAAAAAAAQE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Q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B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QAAAAAAAAAAAAAAAAAAAAAAAAAAAD//wAAAAE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EBAQAGBgYAISEhACMjIwD7+/sABgYGAP7+/gD///8ABwcH&#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BAAAAAAAAAAAAAAAAAAAAAAAAAAAAAEB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C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ICAgABAQEA/f39AAEBAQD///8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QAAAAAAAAAAAAAAAAAAAAAAAAAAAE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gAAAAAAAAAAAAAAAAAAAAAAAAAA/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C&#10;AAAAAAAAAAAAAAAAAAAAAAAAAAAA//8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IA&#10;AAAAAAAAAAAAAAAAAAAAAAAAAAABAQ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gAA&#10;AAAAAAAAAAAAAAAAAAAAAAAAAQ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CAAAA&#10;AAAAAAAAAAAAAAAAAAAAAAD/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IAAAAA&#10;AAAAAAAAAAAAAAAAAAAAAAD//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gAAAAAA&#10;AAAAAAAAAAAAAAAAAAAAAAEB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C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I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gAAAAAAAAAA&#10;AAAAAAAAAAAAAAAAAP//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CAAAAAAAAAAAA&#10;AAAAAAAAAAAAAAAAAQE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I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CAAAAAAAAAAAAAAAA&#10;AAAAAAAAAAAA//8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I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gAAAAAAAAAAAAAAAAAA&#10;AAAAAAAAAAEB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CAAAAAAAAAAAAAAAAAAAA&#10;AAAAAAAB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IAAAAAAAAAAAAAAAAAAAAA&#10;AAAAAP8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gAAAAAAAAAAAAAAAAAAAAAA&#10;AAAAAP//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CAAAAAAAAAAAAAAAAAAAAAAAA&#10;AAAAAQE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IAAAAAAAAAAAAAAAAAAAAAAAAA&#10;AAE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gAAAAAAAAAAAAAAAAAAAAAAAAAA&#10;/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CA/38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IAAAAAAAAAAAAAAAAAAAAA&#10;AAAAAAD//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gAAAAAAAAAAAAAAAAAAAAAA&#10;AAAAAAEB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7/PsABQYG&#10;AP///wD+/v4A/Pz8AAsLCwD8/PwABAQEAPz8/AAEBAQAAAAAAAAAAAAAAAAAAAAAAAAAAAAAAAAA&#10;AAAAAAAAAAAAAAAAAAAAAAAAAAAAAAAAAAAAAAAAAAAAAAAABAAAAAAAAAAAAAAAAAAAAAAAAAAA&#10;AP//AAAAAQAAAAAAAAAAAAAAAAAAAAAAAAAAAAAAAAAAAAAAAAAAAAAAAAAAAAAAAAAAAAAAAAD6&#10;+fkANDQ0AO7u7gD2J00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rH1WAEdHRwD6+voABQUFAAAAAAAAAAAAAAAAAAAAAAAAAAAAAAAAAAAAAAAA&#10;AAAAAAAAAAAAAAAAAAAAAAAAAAAAAAAAAAAAAAAAAAAAAAACAAAAAAAAAAAAAAAAAAAAAAAAAAAA&#10;AQEAAAAAAAAAAAAAAAAAAAAAAAAAAAAAAAAAAAAAAAAAAAAAAAAAAAAAAAAAAAAAAAAAAAAAAAMD&#10;AwD7+/sAaGho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LCwsA/Pz8AAQEBAD///8AAAAAAAAAAAAAAAAAAAAAAAAAAAAAAAAAAAAAAAAA&#10;AAAAAAAAAAAAAAAAAAAAAAAAAAAAAAAAAAAAAAAAAAAAAAIAAAAAAAAAAAAAAAAAAAAAAAAAAAAA&#10;AAAAAAAAAAAAAAAAAAAAAAAAAAAAAAAAAAAAAAAAAAAAAAAAAAAAAAAAAAAAAAAAAAAAAAAABAUF&#10;AAEBAQATExM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UFBQABAQEA/f39AAAAAAAAAAAAAAAAAAAAAAAAAAAAAAAAAAAAAAAAAAAAAAAA&#10;AAAAAAAAAAAAAAAAAAAAAAAAAAAAAAAAAAAAAAAAAAAABAAAAAAAAAAAAAAAAAAAAAAAAAAAAAAA&#10;AAAAAAAAAAAAAAAAAAAAAAAAAAAAAAAAAAAAAAAAAAAAAAAAAAAAAAAAAAAAAAAAAAAAAAD//v4A&#10;AQEBAAEBAQ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fn5AAICAgACAgIAAAAAAAAAAAAAAAAAAAAAAAAAAAAAAAAAAAAAAAAAAAAAAAAA&#10;AAAAAAAAAAAAAAAAAAAAAAAAAAAAAAAAAAAAAAAAAAAC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IAAAAAAAAAAAAAAAAAAAAAAAAAAAD//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gAAAAAAAAAAAAAAAAAAAAAAAAAAAAEB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CAAAAAAAAAAAAAAAAAAAAAAAAAAAB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IAAAAAAAAAAAAAAAAAAAAAAAAAAP8AAAAAAAAA&#10;AAAAAAAAAAAAAAAAAAAAAAAAAAAAAAAAAAAAAAAAAAAAAAAAAAAAAAAAAAAAAAAAAAAAAAAAAAAA&#10;AAAAAAAAAAAAAAAAAAAAAAAAAAAAAAAAAAAAAAAAAAAAAAAAAAAAAAAAAAAAAAAAAAAAAAAAAAAA&#10;AAAGBQQ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gAAAAAAAAAAAAAAAAAAAAAAAAAAAP//AAAAAAAA&#10;AAAAAAAAAAAAAAAAAAAAAAAAAAAAAAAAAAAAAAAAAAAAAAAAAAAAAAAAAAAAAAAAAAAAAAAAAAAA&#10;AAAAAAAAAAAAAAAAAAAAAAAAAAAAAAAAAAAAAAAAAAAAAAAAAAAAAAAAAAAAAAAAAAAAAAAAAAAA&#10;AOS4kwAAAAAAAAAAAHhhTg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CAAAAAAAAAAAAAAAAAAAAAAAAAAAAAQEAAAAAAAAA&#10;AAAAAAAAAAAAAAAAAAAAAAAAAAAAAAAAAAAAAAAAAAAAAAAAAAAAAAAAAAAAAAAAAAAAAAAAAAAA&#10;AAAAAAAAAAAAAAAAAAAAAAAAAAAAAAAAAAAAAAAAAAAAAAAAAAAAAAAAAAAAAAAAAAAAAAAAAAAA&#10;AAAAAPPEnQAAAAAAe2NP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IAAAAAAAAAAAAAAAAAAAAAAAAAAAAAAAAAAAAAAAAA&#10;AAAAAAAAAAAAAAAAAAAAAAAAAAAAAAAAAAAAAAAAAAAAAAAAAAAAAAAAAAAAAAAAAAAAAAAAAAAA&#10;AAAAAAAAAAAAAAAAAAAAAAAAAAAAAAAAAAAAAAAAAAAAAAAAAAAAAAAAAAAAAAAAAAAAAAAAAAAA&#10;AAAAAAAAAPPEnQ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EAAAAAAAAAAAAAAAAAAAAAAAAAAAA//8AAAAB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gP9/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Ew+MQB1kKYAAAAAAAAAAAAAAAAAAAAAAAAAAAAAAAAAAAAAAAAAAAAA&#10;AAAAAAAAAAAAAAAAAAAAAAAAAAAAAADb4ugAAAAAAAAAAAAAAAAAAAAAAAAAAAAAAAAAAAAAAA08&#10;YwDzxJ0A88SdAA08YwAAAAAAAAAAAAAAAAAAAAAAAAAAAAAAAAAAAAAAAAAAAAAAAAAAAAAAAAAA&#10;AAAAAAAAAAAAAAAAAAAAAAAAAAAAzaWEADNbf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HBYSAAAAAAAAAAAAAAAAAAAAAAAAAAAAAAAAAAAAAAAAAAAAAAAAAAAA&#10;AAAAAAAAAAAAAAAAAAAAAAAAAAAAAAAAAAAAAAAAAAAAAAAAAAAAAAAAAAAAAAAAAAAAAAAAAAAA&#10;ABRBZwDsv5kAGxYRAOXq7wAAAAAAAAAAAAAAAAAAAAAAAAAAAAAAAAAAAAAAAAAAAAAAAAAAAAAA&#10;AAAAAAAAAAAAAAAAAAAAAAAAAAAmHxk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8+ZAAAAAAAAAAAAAAAAAAAAAAAAAAAAAAAAAAAAAAAAAAAAAAAAAAAAAAAAAAA&#10;AAAAAAAAAAAAAAAAAPPEnQAAAAAAAAAAAAAAAAAAAAAAAAAAAAAAAAAAAAAAAAAAAAAAAAAAAAAA&#10;+fv8APr7/ADYrow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v7/AAAAAADzxJ0AAAAAAAAAAAAAAAAAAAAAAAAAAAAAAAAAAAAAAAAAAAAAAAAA&#10;AAAAAAAAAAACAgEAAAAAABNBZwAAAAAAAAAAAAAAAAAAAAAAAAAAAAAAAAAAAAAAAAAAAAAAAAAA&#10;AAAAE0FnAAAAAADzxJ0AAAAAAAAAAAAAAAAAAAAAAAAAAAAAAAAAAAAAAAAAAAAAAAAAAAAAAAAA&#10;AAAAAAAAAAAAAAAAAAAAAAAAK1R2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BAAAAAAAAAAAAAAAAAAAAAAAAAAAAQAAAAAAAAAAAAAAAAAAAAAAAAAAAAAAAAAAAAAAAAAAAAAA&#10;AAAAAAAAAAAAAAAAAAAAAAAAAAAAAAAAAAAAAAAAAAAAAAAAAAAAAAAAAAAAAAAAAAAAAAAAAAAA&#10;AAAAAAAAAAAAAAAAAAAAAAAAAAAAAAAAAAAAAAAAAG2KoQ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E&#10;AAAAAAAAAAAAAAAAAAAAAAAAAAD/AAAAAQAAAAAAAAAAAAAAAAAAAAAAAAAAAAAAAAAAAAAAAAAA&#10;AAAAAAAAAAAAAAAAAAAAAAAAAAAAAAAAAAAAAAAAAAAAAAAAAAAAAAAAAAAAAAAAAAAAAAAAAAAA&#10;AAAAAAAAAAAAAAAAAAAAAAAAAAAAAAAAAAAAAAAAoLLC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IA&#10;AAAAAAAAAAAAAAAAAAAAAAAAAAD//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gAA&#10;AAAAAAAAAAAAAAAAAAAAAAAAAAEB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C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I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gAAAAAA&#10;AAAAAAAAAAAAAAAAAAAAAP//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ID/f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IA&#10;AAAAAAAAAAAAAAAAAAAAAAAAAAABAQ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EAAAA&#10;AAAAAAAAAAAAAAAAAAAAAAABAAAAAAAAAAAAAAAAAAAAAAAAAAAAAAAAAAAAAAAAAAAAAAAAAAAA&#10;AAAAAAAAAAAAAAAAAAAAAAAAAAAAAAAAAAAAAPPBmwAAAwI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19fXAEVFRQAAAF8AAAAAAAAAAAAAAAAAAAAAAAAAAAAAAAAA&#10;AAAAAAAAAAAAAAAAAAAAAAAAAAAAAAAAAAAAAAAAAAAAAAAAAAAAAAAAAAAAAAAAAAAAAAIAAAAA&#10;AAAAAAAAAAAAAAAAAAAAAP8AAAAAAAAAAAAAAAAAAAAAAAAAAAAAAAAAAAAAAAAAAAAAAAAAAAAA&#10;AAAAAAAAAAAAAAAAAAAAAAAAAAAAAAAAAAAA/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gAAAAAA&#10;AAAAAAAAAAAAAAAAAAAAAP//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CAAAAAAAA&#10;AAAAAAAAAAAAAAAAAAAAAQE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IAAAAAAAAA&#10;AAAAAAAAAAAAAAAAAAE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gAAAAAAAAAA&#10;AAAAAAAAAAAAAAAA/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CAAAAAAAAAAAA&#10;AAAAAAAAAAAAAAAA//8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IAAAAAAAAAAAAA&#10;AAAAAAAAAAAAAAABAQ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CAAAAAAAAAAAAAAAA&#10;AAAAAAAAAAAAAAAAAAAAAAAAAAAAAAAAAAAAAAAAAAAAAAAAAAAAAAAAAAAAAAAAAAAAAAAAAAAA&#10;AAAAAAAAAAAAAAAAAAAAAAAAAAE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IAAAAAAAAAAAAAAAAA&#10;AAAAAAAAAAD//wAAAAAAAAAAAAAAAAAAAAAAAAAAAAAAAAAAAAAAAAAAAAAAAAAAAAAAAAAAAAAA&#10;AAAAAAAAAAAAAAAAAAAAAAAA/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gAAAAAAAAAAAAAAAAAA&#10;AAAAAAAAAAEB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C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I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BAAAAAAAAAAAAAAAAAAAAAAA&#10;AAAAAP//AAAAAQ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2uHnAIuitQDS2+IA1t7l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CYfGQAqIhsAblhGADUrIwAAAAAAAAAAAAAAAAAA&#10;AAAAAAAAAAAAAAAAAAAAAAAAAAAAAAAAAAAAAAAAAAAAAAAAAAAAAAAAAAAAAAAAAAAAAAAAAAAA&#10;AAAAAAAAAAAAAAAAAAAAAAAAAAAAAAAAAAAAAAAAAAAAAAAAAAAEAAAAAAAAAAAAAAAAAAAAAAAA&#10;AAAAAQE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Ky8ygBsiaAA9ff5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2uHnANrh5wC0ws4AeWJOAHZfTQAAAAAAAAAAAAAA&#10;AAAAAAAAAAAAAAAAAAAAAAAAAAAAAAAAAAAAAAAAAAAAAAAAAAAAAAAAAAAAAAAAAAAAAAAAAAAA&#10;AAAAAAAAAAAAAAAAAAAAAAAAAAAAAAAAAAAAAAAAAAAAAAAAAAI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a4ecAbImgAPX3+Q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Pz9/gCDm7AAw8/ZAAAAAAAAAAAAAAAA&#10;AAAAAAAAAAAAAAAAAAAAAAAAAAAAAAAAAAAAAAAAAAAAAAAAAAAAAAAAAAAAAAAAAAAAAAAAAAAA&#10;AAAAAAAAAAAAAAAAAAAAAAAAAAAAAAAAAAAAAAAAAAAAAAAAAgAAAAAAAAAAAAAAAAAAAAAAAAAA&#10;AQAAAAAAAAAAAAAAAAAAAAAAAAAAAAAAAAAAAAAAAAAAAAAAAAAAAAAAAAAAAAAAAAAAAAAAAAAA&#10;AAAAAAAAAAAAAAAB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IuitQD19/k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CDm68AAAAAAAAAAAAAAAAA&#10;AAAAAAAAAAAAAAAAAAAAAAAAAAAAAAAAAAAAAAAAAAAAAAAAAAAAAAAAAAAAAAAAAAAAAAAAAAAA&#10;AAAAAAAAAAAAAAAAAAAAAAAAAAAAAAAAAAAAAAAAAAAAAAACAAAAAAAAAAAAAAAAAAAAAAAAAAD/&#10;AAAAAAAAAAAAAAAAAAAAAAAAAAAAAAAAAAAAAAAAAAAAAAAAAAAAAAAAAAAAAAAAAAAAAAAAAAAA&#10;AAAAAAAAAAAAAP8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0tvi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NLb4gAAAAAAAAAAAAAAAAAA&#10;AAAAAAAAAAAAAAAAAAAAAAAAAAAAAAAAAAAAAAAAAAAAAAAAAAAAAAAAAAAAAAAAAAAAAAAAAAAA&#10;AAAAAAAAAAAAAAAAAAAAAAAAAAAAAAAAAAAAAAAAAAAAAAIAAAAAAAAAAAAAAAAAAAAAAAAAAAD/&#10;/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W&#10;3uU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9ff5AAAAAAAAAAAAAAAAAAAA&#10;AAAAAAAAAAAAAAAAAAAAAAAAAAAAAAAAAAAAAAAAAAAAAAAAAAAAAAAAAAAAAAAAAAAAAAAAAAAA&#10;AAAAAAAAAAAAAAAAAAAAAAAAAAAAAAAAAAAAAAAAAAAAAgAAAAAAAAAAAAAAAAAAAAAAAAAAAAEB&#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CAAAAAAAAAAAAAAAAAAAAAAAAAAAB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&#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08Y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IAAAAAAAAAAAAAAAAAAAAAAAAAAAABAQ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gAAAAAAAAAAAAAAAAAAAAAAAAAAAQAAAAAAAAAAAAAA&#10;AAAAAAAAAAAAAAAAAAAAAAAAAAAAAAAAAAAAAAAAAAAAAAAAAAAAAAAAAAAAAAAAAAAAAAAAAAAB&#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CAAAAAAAAAAAAAAAAAAAAAAAAAAD/AAAAAAAAAAAAAAAA&#10;AAAAAAAAAAAAAAAAAAAAAAAAAAAAAAAAAAAAAAAAAAAAAAAAAAAAAAAAAAAAAAAAAAAAAAAAAP8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IAAAAAAAAAAAAAAAAAAAAAAAAAAAD//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iHBY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CAYFAAAAAAAAAAAAAAAAAAAAAAAAAAAAAAAAAAAA&#10;AAAAAAAAAAAAAAAAAAAAAAAAAAAAAAAAAAAAAAAAAAAAAAAAAAAAAAAAAAAAAAAAAAAAAAAAAAAA&#10;AAAAAAAAAAAAAAAAAAAAAAAAAAAAAgAAAAAAAAAAAAAAAAAAAAAAAAAAAAEB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C4lH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qIhsAAAAAAAAAAAAAAAAAAAAAAAAAAAAAAAAAAAAA&#10;AAAAAAAAAAAAAAAAAAAAAAAAAAAAAAAAAAAAAAAAAAAAAAAAAAAAAAAAAAAAAAAAAAAAAAAAAAAA&#10;AAAAAAAAAAAAAAAAAAAAAAAAAAACAAAAAAAAAAAAAAAAAAAAAAAAAAAB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blhGAAQDA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GZSQgAAAAAAAAAAAAAAAAAAAAAAAAAAAAAAAAAAAAAA&#10;AAAAAAAAAAAAAAAAAAAAAAAAAAAAAAAAAAAAAAAAAAAAAAAAAAAAAAAAAAAAAAAAAAAAAAAAAAAA&#10;AAAAAAAAAAAAAAAAAAAAAAAAAAIAAAAAAAAAAAAAAAAAAAAAAAAAAP8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1KyMAeWJO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BYRzkAW0o7AAAAAAAAAAAAAAAAAAAAAAAAAAAAAAAAAAAAAAAA&#10;AAAAAAAAAAAAAAAAAAAAAAAAAAAAAAAAAAAAAAAAAAAAAAAAAAAAAAAAAAAAAAAAAAAAAAAAAAAA&#10;AAAAAAAAAAAAAAAAAAAAAAAABAAAAAAAAAAAAAAAAAAAAAAAAAAAAP//AAAAAQ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B2X00AOS4mAIObrwDS&#10;2+IA9ff5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gGBQAqIhsAZlJCAFtKOwAAAAAAAAAAAAAAAAAAAAAAAAAAAAAAAAAAAAAAAAAAAAAA&#10;AAAAAAAAAAAAAAAAAAAAAAAAAAAAAAAAAAAAAAAAAAAAAAAAAAAAAAAAAAAAAAAAAAAAAAAAAAAA&#10;AAAAAAAAAAAAAAAAAAAAAAAEAAAAAAAAAAAAAAAAAAAAAAAAAAAAAQE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9MScAupZ4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I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gAAAAAAAAAAAAAAAAAAAAAAAAAAAAAAAAAAAAAAAAAAAAAAAAAAAAAA&#10;AAAAAAAAAAAAAAAAAAAAAAAAAAAAAAAAAAAAAAAAAAAAAAAAAAAAAAAAAAAAAAAB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CAAAAAAAAAAAAAAAAAAAAAAAAAAAA//8AAAAAAAAAAAAAAAAAAAAAAAAA&#10;AAAAAAAAAAAAAAAAAAAAAAAAAAAAAAAAAAAAAAAAAAAAAAAAAAAAAAAAAAAAAP8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IAAAAAAAAAAAAAAAAAAAAAAAAAAAABAQ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CAAAAAAAAAAAAAAAAAAAAAAAAAAAB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IAAAAAAAAAAAAAAAAAAAAAAAAAAP8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gAAAAAAAAAAAAAAAAAAAAAAAAAAAP//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CAAAAAAAAAAAAAAAAAAAAAAAAAAAAAQEAAAAAAAAAAAAAAAAAAAAAAAAAAAAAAAAA&#10;AAAAAAAAAAAAAAAAAAAAAAAAAAAAAAAAAAAAAAAAgP9/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gAAAAAAAAAAAAAAAAAAAAAAAAAAAQAAAAAAAAAAAAAAAAAAAAAAAAAAAAAA&#10;AAAAAAAAAAAAAAAAAAAAAAAAAAAAAAAAAAAAAAAAAAAAAAAAAAAAAAAAAAAB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CAAAAAAAAAAAAAAAAAAAAAAAAAAD/AAAAAAAAAAAAAAAAAAAAAAAAAAAAAAAA&#10;AAAAAAAAAAAAAAAAAAAAAAAAAAAAAAAAAAAAAAAAAAAAAAAAAAAAAAAAAP8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IAAAAAAAAAAAAAAAAAAAAAAAAAAAD//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NDQ0AAAAAAAAAAAAAAAAAAAAAAAAAAAAAAAAAAAAAAAAAAAAAAAAAAAAA&#10;AAAAAAAAAAAAAAAAAAAAAABoaGgAAAAAAAgICAAICAgAEhISAAAAAAAAAAAAAAAAAAAAAAAAAAAA&#10;AAAAAAAAAAAAAAAAAAAAAAAAAAAAAAAAAAAAAAAAAAAAAAAAAAAAAAAAAAAAAAAAAAAAAAAAAAAA&#10;AAAAAAAAAAAAAAAAAAAAAAAAAAIAAAAAAAAAAAAAAAAAAAAAAAAAAAD//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gAAAAAAAAAAAAAAAAAAAAAAAAAAAAEB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C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IAAAAAAAAAAAAAAAAAAAAAAAAAAAAAAAAAAAAAAAAAAAAAAAAAAAAA&#10;AAAAAAAAAAAAAAAAAAAAAAAAAAAAAAAAAAAAAAAAAAAAAAAAAAAAAAAAAAAAAAAAAQ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gAAAAAAAAAAAAAAAAAAAAAAAAAAAP//AAAAAAAAAAAAAAAAAAAAAAAA&#10;AAAAAAAAAAAAAAAAAAAAAAAAAAAAAAAAAAAAAAAAAAAAAAAAAAAAAAAAAAAAAAD/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CAAAAAAAAAAAAAAAAAAAAAAAAAAAAAQE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I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gAAAAAAAAAAAAAAAAAAAAAAAAAAAQ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CAAAAAAAAAAAAAAAAAAAAAAAAAAD/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IAAAAAAAAAAAAAAAAAAAAAAAAAAAD//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gAAAAAAAAAAAAAAAAAAAAAAAAAAAAEB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CAAAAAAAAAAAAAAAAAAAAAAAAAAABAAAAAAAAAAAAAAAAAAAAAAAAAAAAAAAAAAAA&#10;AAAAAAAAAAAAAAAAAAAAAAAAAAAAAAAAAAAAAAAAAAAAAAAAAAAAAAE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CA/38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IAAAAAAAAAAAAAAAAAAAAAAAAAAAAAAAAAAAAAAAAAAAAAAAAAAAAAAAAAAAAAAAAAAAAA&#10;AAAAAAAAAAAAAAAAAAAAAAAAAAAAAAAAAAAAAAAAAAAAAAAAAQ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gAAAAAAAAAAAAAAAAAAAAAAAAAAAAAAAAAAAAAAAAAAAAAAAAAAAAAAAAAAAAAAAAAAAAAA&#10;AAAAAAAAAAAAAAAAAAAAAAAAAAAAAAAAAAAAAAAAAAAAAAD/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CAAAAAAAAAAAAAAAAAAAAAAAAAAAA//8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IAAAAAAAAAAAAAAAAAAAAAAAAAAAABAQ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gAAAAAAAAAAAAAAAAAAAAAAAAAAAQ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y8vLAM/PzwBUVFQAAAAAAAAAAABXV1c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EAAAAAAAAAAAA&#10;AAAAAAAAAAAAAAAA//8AAAAB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1NTUANTU1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IAAAAAAAAAAAAA&#10;AAAAAAAAAAAAAAABAQ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CAAAAAAAAAAAAAAAA&#10;AAAAAAAAAAABAAAAAAAAAAAAAAAAAAAAAAAAAAAAAAAAAAAAAAAAAAAAAAAAAAAAAAAAAAAAAAAA&#10;AAAAAAAAAAAAAAAAAAAAAAAAAAE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BAAAAAAAAAAAAAAAAAAA&#10;AAAAAAAAAP//AAAAAQAAAAAAAAAAAAAAAAAAAAAAAAAAAAAAAAAAAAAAAAAAAAAAAAAAAAAAAAAA&#10;AAAAAAAAAAAAAAAAAAAAAAAAAAAAAAAAAO7u7gDd3d0AZmZmAAAAAAAAAAAAqqqqABEREQASEhIA&#10;3t7eADQ0N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&#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FZWV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gAAAAAAAAAAAAAAAAAAAAAA&#10;AAAAAP//AAAAAAAAAAAAAAAAAAAAAAAAAAAAAAAAAAAAAAAAAAAAAAAAAAAAAAAAAAAAAAAAAAAA&#10;AAAAAAAAAAAAAAAAAAD/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CAAAAAAAAAAAAAAAAAAAAAAAA&#10;AAAAAQE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I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g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gAAAAAAAAAAAAAAAAAAAAAAAAAAAAAA&#10;AAAAAAAAAAAAAAAAAAAAAAAAAAAAAAAAAAAAAAAAAAAAAAAAAAAAAAAAAAAAAAAAAAAAAAAAAAAA&#10;AAAAAAAAAAAAAAAAAAAAACIiIgDe3t4AAAAAAO/v7wAzMzMA39/fAAAAAADe3t4AIyMjAAAAAADu&#10;7u4AZmZmABAQEAAAAAAAAAAAACMjIwDv7+8A7u7uAAAAAADu7u4A7u7uACMjIwAAAAAAAAAAAAAA&#10;AAAAAAAAEBAQAAAAAAAAAAAAAAAAAO7u7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gAAAAAAAAAAAAAAAAAAAAAAAAAAAP//AAAA&#10;AAAAAAAAAAAAAAAAAAAAAAAAAAAAAAAAAAAAAAAAAAAAAAAAAAAAAAAAAAAAAAAAAAAAAAAAAAAA&#10;AAAAAAAAAAAAAAAAAAAAAAAREREAzMzMABISEgAAAAAAIiIiAM3NzQAQEBAAAAAAAAAAAAAAAAAA&#10;AAAAAAAAAAAAAAAAAAAAAAAAAAASEhIAEhISAMvLywAREREAAAAAAAAAAAAAAAAAAAAAAAAAAADd&#10;3d0Au7u7AAAAAAAAAAAAzc3NACMjI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QAAAAAAAAAAAAAAAAAAAAAAAAAAAEAAAAAAAAA&#10;AAAAAAAAAAAAAAAAAAAAAAAAAAAAAAAAAAAAAAAAAAAAAAAAAAAAAAAAAAAAAAAAAAAAAAAAAAAA&#10;AAAAAAAAAAAAAAAAAAAAEhISAGdnZwAAAAAAAAAAAAAAAABnZ2cAAAAAAAAAAAAAAAAAAAAAAAAA&#10;AABWVlYAAAAAAAAAAAAAAAAAAAAAACMjIwAjIyMAAAAAAAAAAAAAAAAAAAAAAAAAAAAAAAAAAAAA&#10;AEVFRQAAAAAAAAAAAAAAAAAAAAAAEhISAGdnZwAAAAAAAAAAAAAAAAAAAAAAAAAAAGdnZ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gAAAAAAAAAAAAAAAAAAAAAAAAAA/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CAAAAAAAAAAAAAAAAAAAAAAAAAAAA//8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IAAAAAAAAAAAAAAAAAAAAAAAAAAAABAQ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EAAAAAAAAAAAAAAAAAAAAAAAAAAAAAAAAAAAAAAAAAAAA&#10;AAAAAAAAAAAAAAAAAAAAAAAAAAAAAAAAAAAAAAAAAAAAAAAAAAAAAAAAAAAAAAAAAAAAAAAAAKbA&#10;4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KAImhxQAA&#10;AOEAAAAAAAAAAAAAAAAAAAAAAAAAAAAAAAAAAAAAAAAAAAAAAAAAAAAAAAAAAAAAAAAAAAAAAAAA&#10;AAAAAAAAAAAAAAAAAAAAAAAAAAAAAAIAAAAAAAAAAAAAAAAAAAAAAAAAAAD//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gAAAAAAAAAAAAAAAAAAAAAAAAAAAAEB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C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I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gAAAAAAAAAAAAAAAAAAAAAAAAAAAAAAAAAAAAAAAAAAAAAAAAAA&#10;AAAAAID/f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IAAAAAAAAAAAAAAAAAAAAAAAAAAAD//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gAAAAAAAAAAAAAAAAAAAAAAAAAAAAEBAAAAAAAAAAAAAAAA&#10;AAAAAAAAAAAAAAAAAAAAAAAAAAAAAAAAAAAAAAAAAAAAAAAAAAAAAAAAAAAAAAAAAAAAAAAAAAAA&#10;AAAAAAAAAAAAAAAAAAAAALSkjQDHu6kAAAAAAAAAAAAAAAAAAAAAAAAAAAAAAAAAAAAAAKKOcADZ&#10;0cUAAAAAAAAAAAAAAAAAAAAAAKKOcADZ0cU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CAAAAAAAAAAAAAAAAAAAAAAAAAAABAAAAAAAAAAAAAAAAAAAA&#10;AAAAAAAAAAAAAAAAAAAAAAAAAAAAAAAAAAAAAAAAAAAAAAAAAAAAAAAAAAAAAAAAAAAAAAAAAAAA&#10;AAAAAAAAAAAAAADt6eMAAAD/ANvTx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B0F4QA9PT0AAAAA&#10;AAAAAAABAQEAAAAAAAAAAAAAAAAAAAAAAAAAAAAAAAAAAAAAAAAAAAAAAAAAAAAAAAAAAAAAAAAA&#10;//3+ADs7OwA+Pj6WA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TFxw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C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DlFV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IAAAAAAAAAAAAAAAAAAAAAAAAAAAD//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gAAAAAAAAAAAAAAAAAAAAAAAAAAAAEB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C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&#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BAAAAAAAAAAAAAAAAAAAAAAAAAAA/wAAAAEAAAAAAAAAAAAAAAAAAAAAAAAAAAAAAAAA&#10;AAAAAAAAAAAAAAAAAAAAAAAAAAAAAAAAAAAAAAAAAAAAAAAAAAAAAAAAAAAAAAAAAAC1pY0AXXGP&#10;AAEBAQCijnAAJy87AAAAAAC1pY0AXXGPAAEBAQCijnAAJy87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B&#10;nJqbYn19fZ3Z2toADQwMAAAAAAD/AAAAAQIBAAAAAAAAAAAAAAAAAAAAAAAAAAAAAAAAAAAAAAAA&#10;AAAAAAAAAAAAAAAAAAAAAAAAAPv5+gArKysAbW1tABIsT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tKSN&#10;AExcc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dBeEAPT09AAAAAAAAAAAAAQEBAAAAAAAA&#10;AAAAAAAAAAAAAAAAAAAAAAAAAAAAAAAAAAAAAAAAAAAAAAAAAAAAAAAAAP/9/gA7OzsAPj4+lgI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TFxw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gAA&#10;AAAAAAAAAAAAAAAAAAAAAAAAAP//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CA/38AAAAAAAAAAAAAAAAAAAAAAAAAAAAAAAAAAAAAAAAAAAAAAAAAAAAAAAAAAAAAAAAAAAAA&#10;AAAAAAAAAAAAAAAAAAAAAAAAAAAAAAAAAAAAAAAAAAAAAAAAAAAAAAAAAAAAAAAAAAAAAAAAAAAA&#10;AAAAAAAAAAAAAAAAAAAAAAAAAAAAAAAAAAAAAAAAAAAAAAAAAAAAAAAAAAAAAAAAAAAAAAAAAAAA&#10;OUVX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IAAAAAAAAAAAAAAAAAAAAAAAAAAAABAQ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g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C&#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oo5wACUtOQBxia0AcYmtALamjgDs6OIA&#10;AAAAAAAAAAAAAAAAAAAAAAAAAAAAAAAAAAAAAAAAAAAAAAAAAAAAAAAAAAAAAAAAAAAAAAAAAAAA&#10;AAAAAAAAAAAAAAAAAAAAAAAAAAAAAAAAAAAAAAAAAAAAAAAAAAAAAAAAABMXHQBfc5EAAAAAAAAA&#10;AAAAAAAAAAAAAAAAAAAAAAAAAAAAAAAAAAAAAAAAAAAAAAAAAAAAAAAA7enjAP///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t6eMAtKSMAF9zkQAAAAAAAAAAAAAAAAAAAAAAAAAAAKKOcABKWnIA&#10;FBgeAAAAAAAAAAAAAAAAAAAAAAAAAAAAAAAAAAAAAAAAAAAAAAAAAAAAAAAAAAAAAAAAAAAAAAAA&#10;AAAAoo5wAEpacgAUGB4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NrSxgC1pY0AJS05ABQYHgAA&#10;AAAAAAAAAAAAAAAAAAAAAAAAAAAAAAAAAAAAAAAAAAAAAAAAAAAAAAAAAAAAAACPd1MAAAAAAAAA&#10;AAA4RFYAFBge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QAAAAAAAAAAAAA&#10;AAAAAAAAAAAAAAD//wAAAAE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ExcdAF9zkQAAAAAAAAAAAAAAAAAAAAAAJi46ACYuOgAAAAAAAAAAAAAA&#10;AAAAAAAAAAAAAAAAAAAAAAAAAAAAAAAAAAAAAAAAAAAAAAAAAAAAAAAAAAAAAHGJrQ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gAAAAAAAAAAAAAA&#10;AAAAAAAAAAAAAAEB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C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8AAAAAAP///wAAAAAAAAAAAAAAAAAAAAAAAAAAAAAAAAAA&#10;AAAAAAAAAAAAAAAAAAAAAAAAAAAAAAAAAAAAAAAAAAAAAAAAAAAAAAAAAAIAAAAAAAAAAAAAAAAA&#10;AAAAAAAAAAAAAAAAAAAAAAAAAAAAAAAAAAAAAAAAAAAAAAAAAAAAAAAAAAAAAAAAAAAAAAAAAAAA&#10;AAAAAAAA////AP///wAFBQU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P7+/gABAQEAAgICAPj4+AAAAAAAAAAAAAAAAAAAAAAAAAAAAAAA&#10;AAAAAAAAAAAAAAAAAAAAAAAAAAAAAAAAAAAAAAAAAAAAAAAAAAAAAAAABAAAAAAAAAAAAAAAAAAA&#10;AAAAAAAAAP//AAAAAQAAAAAAAAAAAAAAAAAAAAAAAAAAAAAAAAAAAAAAAAAAAAAAAAAAAAAAAAAA&#10;AAAAAAD9/f0AAgICAAMDA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gICAP39/QAAAAAACAgIAAAAAAAAAAAAAAAAAAAAAAAAAAAAAAAA&#10;AAAAAAAAAAAAAAAAAAAAAAAAAAAAAAAAAAAAAAAAAAAAAAAAAAAAAAACAAAAAAAAAAAAAAAAAAAA&#10;AAAAAAAAAQEAAAAAAAAAAAAAAAAAAAAAAAAAAAAAAAAAAAAAAAAAAAAAAAAAAAAAAAAAAAAAAAAA&#10;AAAAAAgJCQAFBQUAjY2N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DAwMAAAAAAAAAAAAAAAAAAAAAAAAAAAAAAAAAAAAAAAAA&#10;AAAAAAAAAAAAAAAAAAAAAAAAAAAAAAAAAAAAAAAAAAAAAAAAAAAC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IAAAAAAAAAAAAAAAAAAAAAAAAA&#10;AAD//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gAAAAAAAAAAAAAAAAAAAAAAAAAA&#10;AAEB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CAAAAAAAAAAAAAAAAAAAAAAAAAAAB&#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IAAAAAAAAAAAAAAAAAAAAAAAAAAP8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gAAAAAAAAAAAAAAAAAAAAAAAAAAAP//&#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gP9/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IAAAAAAAAAAAAAAAAAAAAAAAAA&#10;AAABAQ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BAAAAAAAAAAAAAAAAAAAAAAAAAAA&#10;AQ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wAAAAAAAAAAAAAAAAAAAAAAAAAAAAAAAAAAAAAAAAABAAAA/v3+AAEBAQABAQEAAAAAAAAA&#10;AAAAAAAAAAD/AP///wABAQIA////AAEBAQD///4AAQEBAAAAAAD+/v8AAQEBAAEBAAAAAQEAAAAA&#10;AP///wAAAAAAAAAAAAEBAQD+/v4AAgICAP///wABAQE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EAAAAAAAAAAAAAAAAAAAAAAAAAAD/&#10;AAAAAQ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P8AAAACAgIAAP//AP7+/gACAQEA/v7+&#10;AAEBAQAAAAAAAQEBAP38/AABAgIA//7+AAAAAAABAwIA////AAIBAQD/AAAA//7/AP8B/wAAAAAA&#10;AgICAP///wD///8A////AAICAgD9/f0AAAAAAAMDA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QAAAAAAAAAAAAAAAAAAAAAAAAAAAD/&#10;/wAAAAE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QAAAP/+/gD9/f0AAwQEAAABAQD///8A&#10;AgICAP39/QD6+/sA7ezsAOzs7ADx8fEA6OjoAO/v7wABAQEABgYGABMTEwAaGxsADA0MABgYGAAO&#10;Dg4AAQEBAAICAgD8/PwA////AP///wACAgI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BAAAAAAAAAAAAAAAAAAAAAAAAAAAAAEB&#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QAAAAAAAAAAAAAAAAAAAAAAAAAAAAAAAAAAAAAAAAAAAAAA+/v7AAQEBAD+/f0AAgMDAPb39wDZ&#10;2NgAra2tALa2tgDq6uoA/f39AAcHBwAFBQUACQkJAP7+/gAAAAAA+fn5APX19QAFBwYAAgICACgo&#10;KABfX18APT09ABkZGQD9/f0ABgYG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E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FBQUAAQEBAOvr6wCFhYUAp6enAAAA&#10;AAAKCgoAQEBAAFJSUgA2NjYAFRUVAAIDAwD5+PgABwcHAAAAAAAAAQEA+fj4ANXX1gC4uLgAsLCw&#10;AG5ubgAGBgYAHBwcAImJiQA/Pz8AAwMD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Q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v4AAgICAPv7+wAFBQUA/f39AOjm5wBzc3MAwsLCAAUFBQB0dHQAV1dX&#10;ABYXFwAGBQUAAQEBAAAAAAD+/v4A/fz8AAcICAD+/f0AAAAAAAIDAwAHCAgAMTAxADIxMgB0cnMA&#10;9vb2AMnJyQCGhoYAXVtcABQUFABzc3MAXmBfAPz8/AAEBAQA/f39AAAAAAACAgIAAAAAAP7+/gAD&#10;AwM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gAAAAAAAAAAAAAAAAAAAAAAAAAAAP//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P8A&#10;AAD/AAAA/wAAAP8AAAEAAQD//v8A//3+AP79/gB+fH0AQEBAANLS0gCIiIgAzM3NAHR1dQAeHx8A&#10;BgUFAP///wABAQEAAQEBAAICAgADBAQAAAAAAP3+/gACAgIA////AP/+/gD+/f0A////AAQFBQAO&#10;Dw8AQ0NDALu8vACzs7MAKioqAHh4eAA+Pj4A4eHhAPj4+AD///8AAgICAP7+/gD+/v4AAQEB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EAAAAAAAAAAAAAAAAAAAAAAAAAAAAAQE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QEBAAD//wDd3t4Aa2pqAN3d3QBnZ2cAZmZmABMUFAAA//8A//7+AAABAQD9&#10;/v4A29raAMXFxQDV1dUA2dnZAPPz8wD5+fkA/f39AAcHBwALCwsAFxcXACgoKAA3ODgANTQ0AA8Q&#10;EAACAwMAAf7+ADEyMgCio6MAxcTEAHl7egBGRkYAbm5uAGhoaAACAgIA/v7+AAEBAQABAQE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Q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v4AsLGxAHFwcAAbGxsAqampADY3NwABAQEA////AAD//wDl5eUApaWlALq6&#10;ugDZ2dkACgoKAB0dHQAnJycAGhoaAA0NDQAGBgYA9PT0AO7u7gDe3t4Ar66uAJeVlQAVFRUANzc3&#10;AFVXVwBAQEAAAgMDAAMCAgA/Pz8Au7u7AH9/fwCBgYEAz8/PAIyMjAANDQ0ABgYG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BAAAAAAAAAAAAAAAAAAAAAAAAAAAAQ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AP79&#10;/gD7+/sAAwMDAKWlpQB2dnYAR0dHAJSVlQALCgoA/wD/AP///wDn5+cAlZWVAKOjowAICAgAPT09&#10;AG9xcAA7OzsAEBAQAAQEBAAAAAAA/v7+AAICAgAAAAAAAAAAAAAAAAD6+voA19bWALe3uAC0tLMA&#10;XV5dAC4uLwBycnIAQkNCAAQCAwAIBgcAiYeIADk3OAB4eHgAXFpbAKCgoAAYGBgA/Pz8AAQFBQAA&#10;AAAAAAAAAAABAAAAAAAAAAAAAAAAAAD/AAAAAAAAAAE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MEAwAAAAAA&#10;uLi4AHR0dABXV1cAkpOTAAMDAwABAQEA9PT0AGpqagBvb28APDw8AMPDwwB/f38ADQ0NAAICAgD9&#10;/f0AAAAAAAICAgD///8A////AAEBAQAAAAAAAAAAAAAAAAAAAAAAAQEBAAEBAQD+/v4AAwMDAEBA&#10;QAC5ubkAlpaWAMrKygA5OTkAysrKAPn4+AD//v4AODk5AKCgoADn5+cAXFxcAPv7+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gAAAAAAAAAAAAAAAAAAAAAAAAAAAAEB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QAAAM3NzQBx&#10;cXEARkZGAJCQkAAAAAAA/v7+APv6+gA9PT0Avr6+AJqamgCkpKQAEhISAAQEBAD39/cAAQEBAAAA&#10;AAACAgIA////AAEBAQABAQEA////AAAAAAAAAAAAAAAAAAAAAAAAAAAA/Pz8AAICAgADAwMAAAAA&#10;APv7+wBOTk4AysrKADAvMABKSkoAqampAAQEBAACAgIAJycnAJmZmQDKysoAaWlpAAAAAAAAAAAA&#10;AAAAAAAAAAAAAAAAAAAAAP8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CAAAAAAAAAAAAAAAAAAAAAAAAAAAB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P7+/gD///8AAAAAAPz8/AD6+vsAcnJyABwc&#10;HACdnZ0AAQICAAAAAAD5+fkALy8vAP7+/gC4uLgAS0tLAP7+/gACAgIA////AA4ODgD///8AAwMD&#10;AAEBAQABAQEAAAAAAAAAAAABAQEAAAAAAAAAAAAAAAAAAAAAAAAAAAAFBQUA////AAICAgAAAAAA&#10;CAgIAAEBAQATExMAq6uqAG5ubgB7e3sAjY2NAP/+/gAMDQ0APj4+AIqKigC9vb0Ap6enAPf29gD/&#10;//8A9/f3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QAAAAAAAAAAAAAAAAAAAAAAAAAAP8AAAAB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gICAP///wAAAAAAAgICAHl4eQDi4uIAr6+v&#10;AAQFBQAA//8A+Pj4AEJCQgADAwMAr6+vACEjIgD///8AAgICAP///wACAgIAAAAAAAEBAQAAAAAA&#10;AAAAAAAAAAAAAAAAAAAAAAAAAAAAAAAAAAAAAAAAAAAAAAAAAQEBAAAAAAABAQEAAAAAAAEBAQAA&#10;AAAAAQEBAAAAAAAHBwgAent7AAMDAwCHh4cAGhoaAFVVVQD+AQEAWVpaAL6+vgCDgoIAU1JSAP//&#10;/wACAgIA////AAEBAQABAAAA/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gAAAAAAAAAAAAAAAAAAAAAAAAAAAP//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v4AAAAAAP///wDa2toAsLCvAHFxcQAwMDAA&#10;AgEBAPr7+wBZWVkA5+fnAK2urgAfHx8AAAAAAAEBAQAAAAAA////AAAAAAAAAAAAAAAAAAAAAAAA&#10;AAAAAAAAAAAAAAAAAAAAAAAAAAAAAAAAAAAAAAAAAAAAAAAAAAAAAAAAAAAAAAAAAAAAAAAAAAAA&#10;AAAAAAAAAAAAAP7//gAFBQUAenp6AFNTUwB3d3cAzc3NAAMCAgACAQEAh4eHAPj4+ABdXV0A/Pz8&#10;AAQEB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CAAAAAAAAAAAAAAAAAAAAAAAAAAAAAQE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EBAQAAAAAA////AHFxcQAODg8AYmJiAAAAAAD/&#10;//8ApKOjAMrKygCkpKQAIB8fAAMEBAABAQEAAAAAAP39/QADAwMAAAAAAAAAAAAAAAAAAAAAAAAA&#10;AAAAAAAAAAAAAAAAAAAAAAAAAAAAAAAAAAAAAAAAAAAAAAAAAAAAAAAAAAAAAAAAAAAAAAAAAAAA&#10;AAAAAAAAAAAAAgEBAPv6+gD///8AkJCQACcnJwBzc3MA8PDwAAEBAQAWFhYAfX19AMXFxQDg4OAA&#10;AAAAAP///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I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P//AAEBAQDc29wA1tbWAH99fQAODg4A////AOPk&#10;5ACAgIAATU5OAD0+PQAGBwcAAAAAAAAAAAAAAAAABAQEAP39/QAAAAAAAAAAAAAAAAAAAAAAAAAA&#10;AAAAAAAAAAAAAAAAAAAAAAAAAAAAAAAAAAAAAAAAAAAAAAAAAAAAAAAAAAAAAAAAAAAAAAAAAAAA&#10;AAAAAAAAAAAAAAAABgcHAAMDAwAJCgoAl5iXAOXl5QCUlJQAAgMDAAIBAQBXVlYACAgIAH9+fgD9&#10;/P0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g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wAA/fv8AIB/fwASDxAAPj8/AP7+/gABAQEAjIuL&#10;AAoKCgB+f34A/f7+AAABAAD+//4AAQEBAAEBAQAAAAAAAwMDAAAAAAAAAAAAAAAAAAAAAAAAAAAA&#10;AAAAAAAAAAAAAAAAAAAAAAAAAAAAAAAAAAAAAAAAAAAAAAAAAAAAAAAAAAAAAAAAAAAAAAAAAAAA&#10;AAAAAAAAAAABAQAAAQAAAQMCAAABAAAkJSUAZWVlAJaWlgDc29sAAQMDAAoMDAB6enoAw8LDAOTj&#10;4wACAgIAAAAAAAAAAAABAAAAAQ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CAAAAAAAAAAAAAAAAAAAAAAAAAAAA//8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IAAAAAAAAAAAAAAAAAAAAAAAAAAAABAQ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g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C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IAAAAAAAAAAAAAAAAAAAAAAAAAAAD//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IAAAAAAAAAAAAAAAAAAAAAAAAAAAABAQ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v3//gD/AQAA/P38AP8BAAD+AP8AAQIB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BAgIA/v7+AP7+/gICBAQE+v///wAAAAAAAQEBAAICAgD///8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BAQEABgYG+AILCwvy////AAICAgD+/v4A/f39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ICAgADAwP9Ag4ODu0AAAAA+vr6AP///wABAQE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8&#10;+/sA+vr6AAsLC+8CDg4O7AUFBQD5+fkAAgICAAEBAQ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EC&#10;AgD7+/sADw8P7QI7OzvZAQEBAPT09AABAQE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gEB&#10;APf39wAeHh7WAgAAAAAEBAQA4+PjAAAAAAD///8AAQEB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t7e0A&#10;+/v7ABUVFeECAAAAAAsLC/3Nzc0A/f39AAEBAQD+/v4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MTExAD6&#10;+voANDY14QIAAAAAExMT5M/PzwD//v4AAQEBAP7+/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AAAAAAAAAAAAAAAAAAD//v8AwcHBAA4O&#10;DgAAAAAAAgAAAABKSkqbysjJAPHx8gAA/wAAAv8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AAAA/v8A//3+APz7+wDGxsYAQkJC&#10;pgAAAAACAAAAAFVVVYj5+fkA3t3dAPv6+gACBAQ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MDAwBdXV0A7u7uAOXl5QACAwMAAAAAAF5eXgDLy8sA4+LiAP39/QACAgIA&#10;AgMDAPz7+wAAAAAAAAAAAAAAAAAAAAAAAAAAAAAAAAAAAAAAAAAAAAAAAAAAAAAAAAAAAAAAAAAA&#10;AAAAAAAAAAAAAAAAAAAAAAAAAAAAAAAAAAAAAAAAAAAAAAAAAAAAAAAAAAAAAAAAAAAAAAAAAAAA&#10;AAAAAAAAAAAAAAAAAAAA//8AoqKiACIiIgA7OzsA/wEBAAQFBQCioqIANzc3ABcXG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Pz8AAABAQD/AAAA/Pz8AOXl5QBJSUmb&#10;AAAAAAIAAAAAIiIi/RcXF/i2trYABAQEAP/+/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CYmJgALCwsAj4+PAAD+/wACAwMASEhIAAkJCQB8fHwABQYGAAAAAAAA&#10;AAAABAQEAAAAAAAAAAAAAAAAAAAAAAAAAAAAAAAAAAAAAAAAAAAAAAAAAAAAAAAAAAAAAAAAAAAA&#10;AAAAAAAAAAAAAAAAAAAAAAAAAAAAAAAAAAAAAAAAAAAAAAAAAAAAAAAAAAAAAAAAAAAAAAAAAAAA&#10;AAAAAAAAAAAAAAAAANHS0gC+vr4AX19fAPj39wABAAAA5eXlAOHh4QBhYWEABAUE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wACAgIA//7+AAD//wC6uroABQUFAEtNTMAA&#10;AAAAAgAAAAAAAAAAODg4tLS0tAD4+Pg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BgYGAGhoaAC1tbUA4eHhAP39/QASExMAd3d3AMDAwADY19cAAAAAAAD/&#10;/wD9/v4AAAAAAAAAAAAAAAAAAAAAAAAAAAAAAAAAAAAAAAAAAAAAAAAAAAAAAAAAAAAAAAAAAAAA&#10;AAAAAAAAAAAAAAAAAAAAAAAAAAAAAAAAAAAAAAAAAAAAAAAAAAAAAAAAAAAAAAAAAAAAAAAAAAAA&#10;AAAAAAAAAAAAAAAAg4KCAB0dHQBbW1sACQoKAPv7+wCIh4cACgoKADk5OQ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8AAAAAAAABAQEA/v7+AI+PjwAhISHhAAAAAAAA&#10;AAACAAAAAAAAAABdXV186urqAMXFxQD/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EBAQAAAAAAcnJyAAYGBgCio6MA/f39AP7+/gBOT08AGxsbAFpaWgD4+PgA/v//&#10;AAEBAQD///8A////AP///wD+/v4AAAAAAAAAAAAAAAAAAAAAAAAAAAAAAAAAAAAAAAAAAAAAAAAA&#10;AAAAAAAAAAAAAAAAAAAAAAAAAAAAAAAAAAAAAAAAAAAAAAAAAAAAAAAAAAAAAAAA////AP///wD/&#10;/v4A/v7+AKCfnwDHx8cAd3d3AAkJCQD9/f0A7e3tALS0tABra2sAERER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QAAAP3+/gDn5+cA19fXAG9vb2YAAAAAAAAA&#10;AAIAAAAAAAAAADo8O9knJyfcqqqqAP///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EBAQAFBQUAWFhYAJ6enQDe3d0AAQAAABEREQCXmJgA6enpAH5+fgD19fUA&#10;/v39AAAAAAAAAAAAAQEBAAEBAQAAAAAAAAAAAAAAAAAAAAAAAAAAAAAAAAAAAAAAAAAAAAAAAAAA&#10;AAAAAAAAAAAAAAAAAAAAAAAAAAAAAAAAAAAAAAAAAAAAAAAAAAAAAAAAAAAAAAD///8AAAAAAPv7&#10;+wDb2toAiIiIAFVVVQBISEgAAgMDAP38/AB7e3sA+vr6AGJiYgACAgIA/f39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P8AAP39/QADAwMA/v7+AOPj4gBPT08A/Pz8AIeHhwBLS0wAAQIB&#10;APz8/AABAAEAysrKAJmZmQC8vLsACgoLADw8OwBCQkMAKCgoABwcHAAWFRUAAwQEAAAAAAD///8A&#10;9vX1AOXm5gDg398AxsbGALy8vADg4OAAHx8fAFxcXABZWloADAsLAAMEBAD9/PwA8vPzAG9ubgDD&#10;w8MAb29vAG1ubgACAQEAAQICAAECAQAAAAAA////AAEBAQ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P7+/gACAgIA////AAAA&#10;AAAAAAAAAQEBAP7+/gBpaWkAwMDAAK2trRIsLCzvAAAAAAAAAAAAAAAAAAAAAAAAAAAB////AAAA&#10;AAAAAAAAAAAAAAAAAAAAAAAAAAAAAMfFxiddXV3YVlZWAHx+fQAJCQkA9/f3AAQEBAAEBAQAAgIC&#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PX19QBaWloAzMzMAGNjYwBwbm8A&#10;EBAQAAECAgD///8AAQEBANvb2wCtrKwAxcXFANjY2AD29vYACQkJAAoKCgAHBwcAAgICAPz8/AD2&#10;9vYA9fX1AP39/QAgICAAKioqAFFSUgBFRUUABAMDAAABAQD//v4A+Pj4AMrLywBwb28A8/PzAIiI&#10;iABTVFQA//7+AAMDAwAAAQEAAQIB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Pz8AAICAgACAgIA/v7+&#10;AAEBAQD+/v4AnJycAIODgwCIiIhVXFxcrAAAAAAAAAAAAAAAAAAAAAAAAAAAAAAAAAH///8AAAAA&#10;AAAAAAAAAAAAAAAAAAAAAAAAAAAAAAAAAKGfoFyDg4OjdXZ2AGRlZAD///8A////AAUFBQ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v4A////AAICAgCFhYUAnp6eABAODwCH&#10;iIgAPj4+AAkJCQAA//8A////AP///wABAQEA8/PzANbW1gDS0tIA4+PjAPn5+QD4+PgABgYGABUV&#10;FQAoKCgANzc3ABgZGQD9/PwAAgICAAEBAQD/AAAA9/b2AO7v7wCHhoYAs7OzACAgIAClpaUAExQU&#10;AAYGBgAEBAQA/v7+AAIBAQAAAgE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P8A&#10;AAAAAAD6+voA2djYAJmZmQCzs7MA+fn5ABEREQATEhIAMjExACgoKAAaGxsAFRQUAAECAgD19PQA&#10;5ubmAN/g4ADNzs4A3t7eAPDw8AD6+voAMDAwAGpqagBCQ0MADg0NAAAAAAABAwI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v7AAQEBAD+/v4AAAAAAAMDAwD+/v4Ara2tAHFx&#10;cQA3NzfFra2tPAAAAAAAAAAAAAAAAAAAAAAAAAAAAAAAAAAAAAAAAAAAAAAAAAAAAAAB////AAAA&#10;AAAAAAAAAAAAAAAAAAAAAAAAAAAAAAAAAAAAAAAAAAAAAAAAAAAAAAAAhoaGfpycnIFAQEAAkY+Q&#10;AAkJCQD9/f0ABQUFAAIDAwAAAAAAAAAAAAAAAAAAAQAA/wAAAAAAAAAAAAAAAAAAAAAAAAAAAAAA&#10;AAAAAAAAAAAB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v8A&#10;////AAAAAAABAQEA/Pv7APT19QDj4uIAx8fHAMnJyQDU1NQA6urqAAICAgD6+voAAQEBAAQEBAAA&#10;AAAAAwMDACcnJwAzMzMAPj4+ACgoKAAZGRkAAgICAP8AAAABAAAA/P39AAUGBQ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P///wAAAAAA////AP7+/gADAwMA+/v7AIaGhgCenp4AVFRU&#10;m46OjmYAAAAAAAAAAAAAAAAAAAAAAAAAAAAAAAAAAAAAAAAAAAAAAAAAAAAAAAAAAAH///8AAAAA&#10;AAAAAAAAAAAAAAAAAAAAAAAAAAAAAAAAAAAAAAAAAAAAAAAAAAAAAAAAAAAAqKioTn18fbEXFhYA&#10;l5iYACwrKwAAAAAAAQICAAAAAAAAAAAAAAAAAAAB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P7+/gAC&#10;AgIA/v7+AAICAgD///8A/v7+AAAAAAACAgIA/fz9AP38/AD19vYA8fDwAPz8/AD6+voABgYGAAwM&#10;DAAREREABAYFAAQEBAD9/f0AAwMDAP7+/gABAQEA/f39AAEBAQAAAAAAAwMD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P39/QD8/PwABgYGAN/f3wB2dnYAzMzMAHNzc25ubm6T&#10;AAAAAAAAAAAAAAAAAAAAAAAAAAAAAAAAAAAAAAAAAAAAAAAAAAAAAAAAAAAAAAAAAf///wAAAAAA&#10;AAAAAAAAAAAAAAAAAAAAAAAAAAAAAAAAAAAAAAAAAAAAAAAAAAAAAAAAAAAAAAAAzs3NHHt6e7nU&#10;1NQqbm5uAGdnZwAODw8AAAAAAAAAAAAAAAAAAAE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f39AAIC&#10;AgABAQEA/f39AP///wADAwMAAQEBAPz8/AAEAwQAAP//AP///wAAAAAA////AAIDAwAA//8AAAAA&#10;AP8AAAD+//4AAAAAAAICAgD///8A/v7+AAICAgABAQEA////AAICA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wAAAAAAAAAA&#10;AAAAAAAAAAAAAAAAAAAAAAAAAAAAAAABAAAAAAAAAAAAAAAAAAAAAAAAAAAAAAAAAAAAAAAAAAAA&#10;AAD/AAAAAAAAAAAAAAAAAAAAAAAAAAAAAAAAAAAAAAAAAAAAAAAB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AAAAAAAAAAAA&#10;AAAAAAAAAAAAAAAAAAAAAAAAAAAAAAEAAAAAAAAAAAAAAAAAAAAAAAAAAAAAAAAAAAAAAAAAAAAA&#10;AP8AAAAAAAAAAAAAAAAAAAAAAAAAAAAAAAAAAAAAAAAAAAAAAAE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">
                <v:shape id="Picture 39" o:spid="_x0000_s1027" type="#_x0000_t75" style="position:absolute;width:19145;height:391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fjuEDDAAAA2wAAAA8AAABkcnMvZG93bnJldi54bWxEj0FrwkAUhO9C/8PyCr2ZjRWKja4ihUJP&#10;SqNSvT2zzySYfRt2V5P+e1cQPA4z8w0zW/SmEVdyvrasYJSkIIgLq2suFWw338MJCB+QNTaWScE/&#10;eVjMXwYzzLTt+JeueShFhLDPUEEVQptJ6YuKDPrEtsTRO1lnMETpSqkddhFuGvmeph/SYM1xocKW&#10;vioqzvnFKNgd1rpMJ+vtsc33cvW3ciPujkq9vfbLKYhAfXiGH+0frWD8Cfcv8QfI+Q0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t+O4QMMAAADbAAAADwAAAAAAAAAAAAAAAACf&#10;AgAAZHJzL2Rvd25yZXYueG1sUEsFBgAAAAAEAAQA9wAAAI8DAAAAAA==&#10;">
                  <v:imagedata r:id="rId31" o:title=""/>
                  <v:path arrowok="t"/>
                </v:shape>
                <v:shape id="Picture 40" o:spid="_x0000_s1028" type="#_x0000_t75" style="position:absolute;left:20193;width:19380;height:394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JT4N3DAAAA2wAAAA8AAABkcnMvZG93bnJldi54bWxET1trwjAUfh/4H8IRfBmaVsaY1VhEGGyw&#10;jXlB8O3QHNtgc1KarJd/vzwM9vjx3Tf5YGvRUeuNYwXpIgFBXDhtuFRwPr3OX0D4gKyxdkwKRvKQ&#10;bycPG8y06/lA3TGUIoawz1BBFUKTSemLiiz6hWuII3dzrcUQYVtK3WIfw20tl0nyLC0ajg0VNrSv&#10;qLgff6yCJg1fh8/H6/07eS9X6Yc3F5OOSs2mw24NItAQ/sV/7jet4Cmuj1/iD5DbX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olPg3cMAAADbAAAADwAAAAAAAAAAAAAAAACf&#10;AgAAZHJzL2Rvd25yZXYueG1sUEsFBgAAAAAEAAQA9wAAAI8DAAAAAA==&#10;">
                  <v:imagedata r:id="rId32" o:title=""/>
                  <v:path arrowok="t"/>
                </v:shape>
                <v:shape id="Picture 41" o:spid="_x0000_s1029" type="#_x0000_t75" style="position:absolute;left:40862;width:19424;height:395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xXfvXFAAAA2wAAAA8AAABkcnMvZG93bnJldi54bWxEj09rwkAUxO9Cv8PyCl6kbiKtbdOsUioF&#10;zc1YCr09si9/MPs2ZNcYv70rFDwOM/MbJl2PphUD9a6xrCCeRyCIC6sbrhT8HL6f3kA4j6yxtUwK&#10;LuRgvXqYpJhoe+Y9DbmvRICwS1BB7X2XSOmKmgy6ue2Ig1fa3qAPsq+k7vEc4KaViyhaSoMNh4Ua&#10;O/qqqTjmJ6NAlsNvE2e717+NfNnPXJ5tj++ZUtPH8fMDhKfR38P/7a1W8BzD7Uv4AXJ1B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MV371xQAAANsAAAAPAAAAAAAAAAAAAAAA&#10;AJ8CAABkcnMvZG93bnJldi54bWxQSwUGAAAAAAQABAD3AAAAkQMAAAAA&#10;">
                  <v:imagedata r:id="rId33" o:title=""/>
                  <v:path arrowok="t"/>
                </v:shape>
                <w10:wrap type="square" anchorx="margin"/>
              </v:group>
            </w:pict>
          </mc:Fallback>
        </mc:AlternateContent>
      </w:r>
      <w:r>
        <w:rPr>
          <w:noProof/>
          <w:lang w:val="en-GB" w:eastAsia="en-GB"/>
        </w:rPr>
        <w:t>The final design contains two filters which were done by javascript. They are location (cities) and order (ascending or desecending). The background is blue while the information is white. In addition to the prototype, we have added a search bar which allows users to search by either city or store name, which was done using javascript. The stores are displayed as a list which include the store name, location and an arrow which redirects users to the information page about a specific store.</w:t>
      </w:r>
    </w:p>
    <w:p w:rsidR="00122E32" w:rsidRDefault="00122E32" w:rsidP="00122E32">
      <w:pPr>
        <w:rPr>
          <w:b/>
          <w:noProof/>
          <w:lang w:val="en-GB" w:eastAsia="en-GB"/>
        </w:rPr>
      </w:pPr>
    </w:p>
    <w:p w:rsidR="00122E32" w:rsidRDefault="00122E32" w:rsidP="00122E32">
      <w:pPr>
        <w:rPr>
          <w:b/>
          <w:noProof/>
          <w:lang w:val="en-GB" w:eastAsia="en-GB"/>
        </w:rPr>
      </w:pPr>
      <w:r>
        <w:rPr>
          <w:b/>
          <w:noProof/>
          <w:lang w:val="en-GB" w:eastAsia="en-GB"/>
        </w:rPr>
        <w:t>Stores Information</w:t>
      </w:r>
    </w:p>
    <w:p w:rsidR="00122E32" w:rsidRDefault="00122E32" w:rsidP="00122E32">
      <w:pPr>
        <w:rPr>
          <w:noProof/>
          <w:lang w:val="en-GB" w:eastAsia="en-GB"/>
        </w:rPr>
      </w:pPr>
      <w:r>
        <w:rPr>
          <w:noProof/>
          <w:lang w:val="en-GB" w:eastAsia="en-GB"/>
        </w:rPr>
        <w:t>The prototype shows the image of the poi, address of the poi and the location below it via google maps. There is a button displayed on the top right corner which allows users to add this to their favourites list.</w:t>
      </w:r>
    </w:p>
    <w:p w:rsidR="00122E32" w:rsidRDefault="00122E32" w:rsidP="00122E32">
      <w:pPr>
        <w:rPr>
          <w:noProof/>
          <w:lang w:val="en-GB" w:eastAsia="en-GB"/>
        </w:rPr>
      </w:pPr>
      <w:r>
        <w:rPr>
          <w:noProof/>
          <w:lang w:val="en-GB" w:eastAsia="en-GB"/>
        </w:rPr>
        <w:t>The stores information page contains a button, which allows users to add the store to their favourties list. Users are able to view their favourties list, on the favourties page. There is a image of the whole store building as oppose to a close up, because users will get an idea of the area and may recognise certain streets. Below the image is a description of the store, the address of the store, services they offer which are displayed as labels and a collapsable list which shows the location of the store via Google Maps which had the script on there website. There is back button displayed in the navigation which redirects users back to the stores page.</w:t>
      </w:r>
    </w:p>
    <w:p w:rsidR="00122E32" w:rsidRDefault="00122E32" w:rsidP="00122E32">
      <w:pPr>
        <w:rPr>
          <w:b/>
          <w:noProof/>
          <w:lang w:val="en-GB" w:eastAsia="en-GB"/>
        </w:rPr>
      </w:pPr>
      <w:r>
        <w:rPr>
          <w:noProof/>
          <w:lang w:val="en-GB" w:eastAsia="en-GB"/>
        </w:rPr>
        <w:lastRenderedPageBreak/>
        <mc:AlternateContent>
          <mc:Choice Requires="wpg">
            <w:drawing>
              <wp:anchor distT="0" distB="0" distL="114300" distR="114300" simplePos="0" relativeHeight="251685888" behindDoc="0" locked="0" layoutInCell="1" allowOverlap="1">
                <wp:simplePos x="0" y="0"/>
                <wp:positionH relativeFrom="margin">
                  <wp:align>center</wp:align>
                </wp:positionH>
                <wp:positionV relativeFrom="paragraph">
                  <wp:posOffset>0</wp:posOffset>
                </wp:positionV>
                <wp:extent cx="5860415" cy="3862070"/>
                <wp:effectExtent l="0" t="0" r="6985" b="5080"/>
                <wp:wrapSquare wrapText="bothSides"/>
                <wp:docPr id="201" name="Group 201"/>
                <wp:cNvGraphicFramePr/>
                <a:graphic xmlns:a="http://schemas.openxmlformats.org/drawingml/2006/main">
                  <a:graphicData uri="http://schemas.microsoft.com/office/word/2010/wordprocessingGroup">
                    <wpg:wgp>
                      <wpg:cNvGrpSpPr/>
                      <wpg:grpSpPr>
                        <a:xfrm>
                          <a:off x="0" y="0"/>
                          <a:ext cx="5860415" cy="3862070"/>
                          <a:chOff x="0" y="0"/>
                          <a:chExt cx="5860415" cy="3862070"/>
                        </a:xfrm>
                      </wpg:grpSpPr>
                      <pic:pic xmlns:pic="http://schemas.openxmlformats.org/drawingml/2006/picture">
                        <pic:nvPicPr>
                          <pic:cNvPr id="35" name="Picture 35"/>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1855470" cy="3794760"/>
                          </a:xfrm>
                          <a:prstGeom prst="rect">
                            <a:avLst/>
                          </a:prstGeom>
                        </pic:spPr>
                      </pic:pic>
                      <pic:pic xmlns:pic="http://schemas.openxmlformats.org/drawingml/2006/picture">
                        <pic:nvPicPr>
                          <pic:cNvPr id="36" name="Picture 36"/>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1952625" y="0"/>
                            <a:ext cx="1884680" cy="3834765"/>
                          </a:xfrm>
                          <a:prstGeom prst="rect">
                            <a:avLst/>
                          </a:prstGeom>
                        </pic:spPr>
                      </pic:pic>
                      <pic:pic xmlns:pic="http://schemas.openxmlformats.org/drawingml/2006/picture">
                        <pic:nvPicPr>
                          <pic:cNvPr id="37" name="Picture 37"/>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3962400" y="0"/>
                            <a:ext cx="1898015" cy="3862070"/>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386206DE" id="Group 201" o:spid="_x0000_s1026" style="position:absolute;margin-left:0;margin-top:0;width:461.45pt;height:304.1pt;z-index:251685888;mso-position-horizontal:center;mso-position-horizontal-relative:margin" coordsize="58604,386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&#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AAD///8A/v7+AAEBAQDn5uYAeXl5&#10;ALm5uQAZGRn6q6urEiUnJvUAAAAAAAAAAAAAAAAAAAAAAAAAAAAAAAAAAAAAAAAAAAAAAAAAAAAA&#10;AAAAAAAAAAAAAAAAAAAAAAAAAAACAAAAAAAAAAAAAAAAAAAAAAAAAAAAAAAAAAAAAAAAAAAAAAAA&#10;AAAAAAAAAAAAAAAAAAAAAAAAAAAAAAAAj4+PcyQkJP/q6uofqKioAKurqwAlJSUAAgICAAICA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P38/AAAAAAAAQEBABYXFwCbm5sA&#10;vr6+ABQUFAZGRkb0dXJzmgAAAAAAAAAAAAAAAAAAAAAAAAAAAAAAAAAAAAAAAAAAAAAAAAAAAAAA&#10;AAAAAAAAAAAAAAAAAAAAAAAAAAH///8AAAAAAAAAAAAAAAAAAAAAAAAAAAAAAAAAAAAAAAAAAAAA&#10;AAAAAAAAAAAAAAAAAAAAAAAAAFdXV7/CwsJAampqAGxsbAAPDw8AAQEBAP///wACAgIA/f39AAMD&#10;A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v4AAQEBAP///wD+/v4AAQEBAP39/QAF&#10;BQUA9vb2AKWlpQCNi4wAICAg2ZCQkDkpKyrvAAAAAAAAAAAAAAAAAAAAAAAAAAAAAAAAAAAAAAAA&#10;AAAAAAAAAAAAAAAAAAAAAAAAAf///wAAAAAAAAAAAAAAAAAAAAAAAAAAAAAAAAAAAAAAAAAAAAAA&#10;AAAAAAAAAAAAAM/PzxltbW3N8fHxE5CQkAY+Pj4A/v7+AAQEBAABAQEA////AAICAgD+/v4AAwMD&#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P7+/gD///8AAwMDAP///wD///8AAQEBAP//&#10;/wD8/PwAAgICANLQ0QBxcXEA8/Pz+IqKij5ERkXLAAAAAAAAAAAAAAAAAAAAAAAAAAAAAAAAAAAA&#10;AAAAAAAAAAAAAAAAAAAAAAACAAAAAAAAAAAAAAAAAAAAAAAAAAAAAAAAAAAAAAAAAAAAAAAAAAAA&#10;AAAAAAC9vb0yYWFh3gYGBhmzs7MGQ0NDAAUFBQAHBwcAAwMDAAICAgADAwMAAQEBAAMDA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gICAAMDAwAAAAAAAQEBAAICAgABAQEAAgIC&#10;AAYGBgAEBAQALC4tAKaopwAlJyYIZmZmyqqoqU4AAAAAAAAAAAAAAAAAAAAAAAAAAAAAAAAAAAAA&#10;AAAAAAAAAAAAAAAAAAAAAAIAAAAAAAAAAAAAAAAAAAAAAAAAAAAAAAAAAAAAAAAAAAAAAAAAAAAA&#10;vLy8Mmtra80iIiIIq6urAB4eHg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8AFhYWAKGhoQBJS0oAenp6sayqq0wAAAAAAAAAAAAAAAAAAAAAAAAAAAAAAAAA&#10;AAAAAAAAAAAAAAAAAAAAAf///wAAAAAAAAAAAAAAAAAAAAAAAAAAAAAAAAAAAAAAAAAAANHR0RZa&#10;WlrmJCQkA6urqwD9/f0ACAgIAAEBAQ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P8AAAAAAAAAAAAAAAAAAAAAAAAAAAAAAAAAAAAA&#10;AAAAAAAAAP3+/QADAQIA/f39AP39/QB0cnMAsLCwAKCfnzZDRkXLAAAAAAAAAAAAAAAAAAAAAAAA&#10;AAAAAAAAAAAAAAAAAAAB////AAAAAAAAAAAAAAAAAAAAAAAAAAAAAAAAAAAAAAAAAAAAKysr/BYW&#10;FgO3t7cAAgICAAYGB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wAAAAAAAAAAAAAAAAAAAAAAAAAAAAAAAAAAAAAA&#10;AAAAAAAA/f79AP38/QAFBAQAAQEBAP/+/wBcW1sAxsTEALO1tRctLy7qAAAAAAAAAAAAAAAAAAAA&#10;AAAAAAAAAAAAAAAAAAH///8AAAAAAAAAAAAAAAAAAAAAAAAAAAAAAAAAAAAAACYmJv8SEhLstLS0&#10;FBQUFAAAAAAA////AAEBAQ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wAAAAAAAAAA&#10;AAAAAAAAAAAAAAAAAAAAAAAAAAAAAAAAAAAAAQ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Pn5+QBVVVUA3tzdAK+wsAwmJyb1AAAAAAAAAAAAAAAA&#10;AAAAAAAAAAAAAAAAAgAAAAAAAAAAAAAAAAAAAAAAAAAAAAAAAAAAAABcXFy59vb2AKSkpBQUFBQA&#10;AAAAAAAAAAABAQE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9/f0ACAgIAKOjowAKDAsAbWxszQAAAAAAAAAAAAAAAAAAAAAA&#10;AAAAAAAAAAAAAAACAAAAAAAAAAAAAAAAAAAAAAAAAAAAAAAAp6enUcLCwkaVlZUAGxsb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EAAAABAAAAAQAA&#10;AAEAAAABAAAAAQAAAAEAAAABAAAAAQ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MDAwAAAAAACQkJAJWVlQDf4OAnhIKDhAAAAAAAAAAAAAAAAAAA&#10;AAAAAAAAAAAAAAH///8AAAAAAAAAAAAAAAAAAAAAAN3b3AhPUVD0OTk5A5WVlQAGBgYA////AAEB&#10;AQ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Pz8AP///wAFBQUA/Pz8AImIiQCdnJwAqampIzU3Nt4AAAAAAAAA&#10;AAAAAAAAAAAAAf///wAAAAAAAAAAAAAAAAAAAAAAcG5voLy+vV/GxsYADg4OAPn5+QAHBwc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v7+AAICAgD/&#10;//8AAAAAAAEBAQD///8AAAAAAAEBAQD///8A/v7+AAMDAwD///8AAQEB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v7+AAAAAAAAAAAA+fj4AFBPUAAHBwfQsrSzMQAAAAAAAAAA&#10;AAAAAAAAAAACAAAAAAAAAAAAAAAAAAAAAMPBwi2xsbFfcXFxAA0NDQD///8ABwcH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P///wD//v8A/fz8AAAA&#10;AAD8/PwA/Pz8AAD//wABAAEA/v7+AP7+/gADAwMA9vb2AP7+/gD///8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CAgIAAgICAAICAgAICAkAeXl5ANDQ0DCfnZ5fAAAAAAAAAAAA&#10;AAAAAAAAAAH///8AAAAAAAAAAAAAAAAAW1lavOnp6UO4urkAAQEBAAMDA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7/AP79/QADBAQA/v39&#10;AP39/QD///8A/Pz8AAUFBQAEBQUA9/j3AAgICAD///8A+vr6AAkJCQ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P79/gABAQEAZWRkANPT0+/Jy8oSAAAAAAAA&#10;AAAAAAAAAgAAAAAAAAAAAAAAAMzMzBzAwMBDZ2hoAAMDAwACAgIA/f39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BAQAAAgMDAP/+/gAAAAAA&#10;ubm5AENDQwAsLCwAMzMzAJOSkgACAgIA/f39AAMDAwAJCQk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v79AP39/QBvb28A5ubmEbSys0AAAAAAAAAA&#10;AAAAAAAB////AAAAAAAAAAAAWFhYv+bk5UC8vb0ABQYFAAAAAAABAQEA/Pz8AAMDAwABAQE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P79/QABAQIA9PPzAGJiYgDL&#10;y8sAJSUlAEBAQADS0tIAyMjIABgZGACkpaUAIyMjAP7+/gAEBAQ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BAQEA6+vrAJ2dnQBiYmIAOjo6&#10;AAICAgAFBgYA/f39ACcmJgCIiooA1NTUANrZ2QABAQE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EBAQACAgIAMDAwAAkJCQCenZ2KAAAAAAAA&#10;AAACAAAAAAAAAAC1tbVnOzs7ABsbGwADAwM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P7+/QDi4uIA+/v7AFBQUAADBAQA&#10;/v39AP38/AABAgIAAgMDADEwMAAJCQkAtra2AP/+/gABAQE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8A////AAEBAQAHBwcAYmJiALOzs18AAAAAAAAA&#10;AAIAAAAAAAAAAOHh4SJUVFQA/f39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wMEAP39/QD///8ACAgIAAD//wAA&#10;AQEAAQEBAAAAAAD///8A+vr6APn5+QAREREAAAEB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ICAgAAAAAA/Pz8AAEBAQBcXFwA+/v7AM/NzhwAAAAA&#10;AgAAAACnp6dR+Pj4ACsrKwAAAAAAAQEB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4AISEhAAUFBQCfn58A////AAIB&#10;AQACAgIAAP//AP///wDV1dUA9fX1ADk5OQABAQE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ICAgAEBAQAAwMDABkZGQADAwMAt7e3ZQAAAAAC&#10;AAAAALGxsW4gICAAGhoaAAQEBAD9/f0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BAQAPDw8AampqAKGhoQDDw8MA+/v7&#10;AP7+/gAAAQEA0M/PAHR0dAAtLS0AJygoAP7+/gABAAE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BQQEAC0tLQC8vLxfAAAAAAQA&#10;AAAA19fXOEVFRQAFBQUA/v7+AAMDA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QABAAIDAwBwcHAAx8fHAE5OTgAnJycA&#10;MTExAN3d3QDS0tIAJycnALa2tgAAAAAA//7+AAACAQAAAAE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QEASkpKAIODgx8AAAAAAgAA&#10;AAD4+PgINzc3AAEBAQABAQEA/v7+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P8AAQEBAAAAAACoqKgAtba2ACEhIQDR&#10;0dEAAwMDAI6OjgC4uLgABQYGAAD//wD///8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5OTkABAQEANbV1hEEAAAA&#10;APX09QAmJCUA//7/AP/+/wABAQE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P8AAAAEBQQA/wMCAAAAAQA8PTwAOzs7APz8&#10;/AAEBAMAAQICAAD/AAABAgEA//7+AAQGBQ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CkpKQAEBAQA7OvrHATZ19gO&#10;/v39AA8QEAABAAAAAgEBAAABAQ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QEBAAAAAAABAgIAAAAAAAAAAAABAwEABgMG&#10;AAAAAAAAAAAAAAEAAAAAAAABAgI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BgcHAAkJCQDp6ekhAuPj4ycB&#10;AQEACgkJAP///wABAgIAAP//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CAgIAObm5iUC8fHxFwAA&#10;AAADAwMAAAEBAAD//wAAAQE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wACAgIA8/PzEQL5+fkI/f39&#10;AAYGBgABAAAA/v7+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EBAAICAgD4+PgLAvf39w4CAgIA&#10;AAEBAAAAAAACAgI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v4AAgICAPz8/AYCAAAAAAAAAAAA&#10;AAAAAAAAAAAAAAAA//8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IAAAAAAAAAAAAA&#10;AAAAAAAAAAAAAAABAQ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E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Q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BAAAAAAAAAAAAAAAAAAA&#10;AAAAAAAAAP//AAAAAQ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EAAAAAAAAAAAAAAAAAAAA&#10;AAAAAAAAAQE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QAAAAAAAAAAAAAAAAAAAAA&#10;AAAAAAE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gAAAAAAAAAAAAAAAAAAAAAA&#10;AAAA/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CAAAAAAAAAAAAAAAAAAAAAAAA&#10;AAAA//8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IAAAAAAAAAAAAAAAAAAAAAAAAA&#10;AAABAQ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BAAAAAAAAAAAAAAAAAAAAAAAAAAA&#10;AQ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EAAAAAAAAAAAAAAAAAAAAAAAAAAD/&#10;AAAAAQ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QAAAAAAAAAAAAAAAAAAAAAAAAAAAD/&#10;/wAAAAE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BAAAAAAAAAAAAAAAAAAAAAAAAAAAAAEB&#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E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Q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EAAAAAAAAAAAAAAAAAAAAAAAAAAAA&#10;//8AAAAB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BAQEA&#10;BgYGACEhIQAjIyMA+/v7AAYGBgD+/v4A////AAcHB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QAAAAAAAAAAAAAAAAAAAAAAAAAAAAB&#10;AQ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P//&#10;/wACAgIAAQEBAP39/QABAQE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EAAAAAAAAAAAAAAAAAAAAAAAAAAAB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IAAAAAAAAAAAAAAAAAAAAAAAAAAP8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gAAAAAAAAAAAAAAAAAAAAAAAAAAAP//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CAAAAAAAAAAAAAAAAAAAAAAAAAAAAAQE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IAAAAAAAAAAAAAAAAAAAAAAAAAAAE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gAAAAAAAAAAAAAAAAAAAAAAAAAA/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CAAAAAAAAAAAAAAAAAAAAAAAAAAAA//8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IAAAAAAAAAAAAAAAAAAAAAAAAAAAABAQ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C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IAAAAAAAAAAAAAAAAAAAAAAAAAAAD//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gAAAAAAAAAAAAAAAAAAAAAAAAAAAAEB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C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I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gAAAAAAAAAAAAAAAAAAAAAAAAAAAP//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C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IAAAAAAAAAAAAAAAAAAAAAAAAAAAABAQ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gAAAAAAAAAAAAAAAAAAAAAAAAAAAQ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CAAAAAAAAAAAAAAAAAAAAAAAAAAD/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IAAAAAAAAAAAAAAAAAAAAAAAAAAAD//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gAAAAAAAAAAAAAAAAAAAAAAAAAAAAEB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CAAAAAAAAAAAAAAAAAAAAAAAAAAAB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IAAAAAAAAAAAAAAAAAAAAAAAAAAP8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gP9/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CAAAAAAAAAAAAAAAAAAAAAAAAAAAA//8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IAAAAAAAAAAAAAAAAAAAAAAAAAAAABAQ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z7AAUGBgD///8A/v7+APz8/AALCwsA/Pz8AAQEBAD8&#10;/PwABAQEAAAAAAAAAAAAAAAAAAAAAAAAAAAAAAAAAAAAAAAAAAAAAAAAAAAAAAAAAAAAAAAAAAAA&#10;AAAAAAAAAAAAAAQAAAAAAAAAAAAAAAAAAAAAAAAAAAD//wAAAAEAAAAAAAAAAAAAAAAAAAAAAAAA&#10;AAAAAAAAAAAAAAAAAAAAAAAAAAAAAAAAAAAAAAAA+vn5ADQ0NADu7u4A9idN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Kx9VgBHR0cA+vr6AAUF&#10;BQAAAAAAAAAAAAAAAAAAAAAAAAAAAAAAAAAAAAAAAAAAAAAAAAAAAAAAAAAAAAAAAAAAAAAAAAAA&#10;AAAAAAAAAAAAAgAAAAAAAAAAAAAAAAAAAAAAAAAAAAEBAAAAAAAAAAAAAAAAAAAAAAAAAAAAAAAA&#10;AAAAAAAAAAAAAAAAAAAAAAAAAAAAAAAAAAAAAAADAwMA+/v7AGho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CwsLAPz8/AAEBAQA////&#10;AAAAAAAAAAAAAAAAAAAAAAAAAAAAAAAAAAAAAAAAAAAAAAAAAAAAAAAAAAAAAAAAAAAAAAAAAAAA&#10;AAAAAAAAAAACAAAAAAAAAAAAAAAAAAAAAAAAAAAAAAAAAAAAAAAAAAAAAAAAAAAAAAAAAAAAAAAA&#10;AAAAAAAAAAAAAAAAAAAAAAAAAAAAAAAAAAAAAAQFBQABAQEAExMT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FBQUAAQEBAP39/QAAAAAA&#10;AAAAAAAAAAAAAAAAAAAAAAAAAAAAAAAAAAAAAAAAAAAAAAAAAAAAAAAAAAAAAAAAAAAAAAAAAAAA&#10;AAAAAAAAAAQAAAAAAAAAAAAAAAAAAAAAAAAAAAAAAAAAAAAAAAAAAAAAAAAAAAAAAAAAAAAAAAAA&#10;AAAAAAAAAAAAAAAAAAAAAAAAAAAAAAAAAAAA//7+AAEBAQABAQE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Pn5+QACAgIAAgICAAAAAAAA&#10;AAAAAAAAAAAAAAAAAAAAAAAAAAAAAAAAAAAAAAAAAAAAAAAAAAAAAAAAAAAAAAAAAAAAAAAAAAAA&#10;AAAAAAAAA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CAAAAAAAAAAAAAAAAAAAAAAAAAAAA//8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IAAAAAAAAAAAAAAAAAAAAAAAAAAAABAQ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gAAAAAAAAAAAAAAAAAAAAAAAAAAAQ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CAAAAAAAAAAAAAAAAAAAAAAAAAAD/AAAAAAAAAAAAAAAAAAAAAAAAAAAAAAAAAAAAAAAAAAAA&#10;AAAAAAAAAAAAAAAAAAAAAAAAAAAAAAAAAAAAAAAAAAAAAAAAAAAAAAAAAAAAAAAAAAAAAAAAAAAA&#10;AAAAAAAAAAAAAAAAAAAAAAAAAAAAAAAAAAAAAAAAAAAABgUE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IAAAAAAAAAAAAAAAAAAAAAAAAAAAD//wAAAAAAAAAAAAAAAAAAAAAAAAAAAAAAAAAAAAAAAAAA&#10;AAAAAAAAAAAAAAAAAAAAAAAAAAAAAAAAAAAAAAAAAAAAAAAAAAAAAAAAAAAAAAAAAAAAAAAAAAAA&#10;AAAAAAAAAAAAAAAAAAAAAAAAAAAAAAAAAAAAAAAAAADkuJMAAAAAAAAAAAB4YU4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gAAAAAAAAAAAAAAAAAAAAAAAAAAAAEBAAAAAAAAAAAAAAAAAAAAAAAAAAAAAAAAAAAAAAAAAAAA&#10;AAAAAAAAAAAAAAAAAAAAAAAAAAAAAAAAAAAAAAAAAAAAAAAAAAAAAAAAAAAAAAAAAAAAAAAAAAAA&#10;AAAAAAAAAAAAAAAAAAAAAAAAAAAAAAAAAAAAAAAAAAAAAADzxJ0AAAAAAHtjT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C&#10;AAAAAAAAAAAAAAAAAAAAAAAAAAAAAAAAAAAAAAAAAAAAAAAAAAAAAAAAAAAAAAAAAAAAAAAAAAAA&#10;AAAAAAAAAAAAAAAAAAAAAAAAAAAAAAAAAAAAAAAAAAAAAAAAAAAAAAAAAAAAAAAAAAAAAAAAAAAA&#10;AAAAAAAAAAAAAAAAAAAAAAAAAAAAAAAAAAAAAAAAAAAAAAAAAADzxJ0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I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BAAA&#10;AAAAAAAAAAAAAAAAAAAAAAAAAP//AAAAAQ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a&#10;rIcAAAAAAAAAAAAAAAAAAAAAAAAAAAAAAAAAAAAAAAAAAAAAAAAAAAAAAAAAAAAAAAAAAAAAAAAA&#10;AAAAAAAAAAAAAAAAAAAAAAAAAAAAAAAAAAAAAAAAAAAAAAAAAACMpbgAmK7AAAAAAAAAAAAAAAAA&#10;AAAAAAAAAAAAAAAAAAAAAAAAAAAAAAAAAAAAAAAAAAAAAAAAAAAAAAAAAAAAAAAAAAAAAAAAAAAA&#10;AAAAAAAAAAAAAAAAAAAAAAAAAAAAAAAAAAAAAAAAAAAAAAAAAAAAAAAAAAAAAAAAAAAAAAQ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ID/f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&#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&#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BwWEgAAAAAAAAAA&#10;AAAAAAAAAAAAAAAAAAAAAAAAAAAAAAAAAAAAAAAAAAAAAAAAAAAAAAAAAAAAAAAAAAAAAAAAAAAA&#10;AAAAAAAAAAAAAAAAAAAAAAAAAAAAAAAAAAAAAAAAAAAUQWcA7L+ZABsWEQDl6u8AAAAAAAAAAAAA&#10;AAAAAAAAAAAAAAAAAAAAAAAAAAAAAAAAAAAAAAAAAAAAAAAAAAAAAAAAAAAAAAAAAAAAJR4Y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Pf5+wAA&#10;AAAACQcFAPv8/QAkU3gAAAAAAAwKCAD2+PkA/v7/AAAAAAAMCggA9ff5AP///wAAAAAADQsIAPP1&#10;+AAAAAAAAAAAAA0LCADz9fgAAAAAAAAAAAADAgIAAAAAAAAAAAAAAAAAAAAAAAAAAAAAAAAAAAAA&#10;AAAAAAAAAAAAAAAAAAAAAAAAAAAAAAAAAAAAAAAAAAAAAAAAAAAAAAAAAAAAAAAAAAAAAAAAAAAA&#10;AAAAAAAAAAAAAAAAAAAAAAAAAAAAAAAAAAAAAAAAAAAAAAAAAAAAAAI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PPmQAAAAAAAAAAAAAAAAA&#10;AAAAAAAAAAAAAAAAAAAAAAAAAAAAAAAAAAAAAAAAAAAAAAAAAAAAAAAAAADzxJ0AAAAAAAAAAAAA&#10;AAAAAAAAAAAAAAAAAAAAAAAAAAAAAAAAAAAAAAAAAPn7/AD6+/wA2K6M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kH&#10;BgD8/f4A+/z9AAAAAAALCQcA9ff5AP7+/wAAAAAADAoIAPX3+QD///8AAAAAAA0LCADz9fgAAAAA&#10;AAAAAAANCwgA8/X4AAAAAAAAAAAAAAAAAP3+/gAAAAAAAAAAAAAAAAAAAAAAAAAAAAAAAAAAAAAA&#10;AAAAAAAAAAAAAAAAAAAAAAAAAAAAAAAAAAAAAAAAAAAAAAAAAAAAAAAAAAAAAAAAAAAAAAAAAAAA&#10;AAAAAAAAAAAAAAAAAAAAAAAAAAAAAAAAAAAAAAAAAAAAAAAAAAAAA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P7+/wAAAAAA88SdAAAAAAAA&#10;AAAAAAAAAAAAAAAAAAAAAAAAAAAAAAAAAAAAAAAAAAAAAAAAAAAAAgIBAAAAAAATQWcAAAAAAAAA&#10;AAAAAAAAAAAAAAAAAAAAAAAAAAAAAAAAAAAAAAAAAAAAABNBZwAAAAAA88SdAAAAAAAAAAAAAAAA&#10;AAAAAAAAAAAAAAAAAAAAAAAAAAAAAAAAAAAAAAAAAAAAAAAAAAAAAAAAAAAAAAAAACtUd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P7//wAAAAAA+vz9AAAAAAAAAAAA&#10;AAAAAPn7/AAAAAAAAAAAAAAAAAD5+/wAAAAAAAAAAAAAAAAA+fv8AAAAAAAAAAAAAAAAAPn7/AAA&#10;AAAAAAAAAAAAAAD5+/wAAAAAAAAAAAAAAAAAAAAAAAAAAAAAAAAAAAAAAAAAAAAAAAAAAAAAAAAA&#10;AAAAAAAAAAAAAAAAAAAAAAAAAAAAAAAAAAAAAAAAAAAAAAAAAAAAAAAAAAAAAAAAAAAAAAAAAAAA&#10;AAAAAAAAAAAAAAAAAAAAAAAAAAAAAAAAAAAAAAAAAAAAAgAAAAAAAAAAAAAAAAAAAAAAAAAAAP//&#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EAAAAAAAAAAAAAAAAAAAAAAAAAAAAAQEA&#10;AAAAAAAAAAAAAAAAAAAAAAAAAAAAAAAAAAAAAAAAAAAAAAAAAAAAAAAAAAAAAAAAAAAAAAAAAAAA&#10;AAAAAAAAAAAAAAAAAAAAAAAAAAAAAAAAAAAAAAAAAAAAAAAAAAAAAAAAAAAAAAAAAAAAAAAAAAAA&#10;AAAAAAAA88SdAAAAAAAAAAAAAAAAAAAAAAAAAAAAAAAAAAAAAAAAAAAAAAAAAAAAAAAAAAAAAAAA&#10;AAAAAAAAAAAAAAAAAAAAAAAAAAAAAAAAAAAAAAAAAAAADTxj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QAAAAAAAAAAAAAAAAAAAAAAAAAAAEAAAAA&#10;AAAAAAAAAAAAAAAAAAAAAAAAAAAAAAAAAAAAAAAAAAAAAAAAAAAAAAAAAAAAAAAAAAAAAAAAAAAA&#10;AAAAAAAAAAAAAAAAAAAAAAAAAAAAAAAAAAAAAAAAAAAAAAAAAAAAAAAAAAAAAAAAAAAAAAAAAAAA&#10;AAAAAABtiqE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BAAAAAAAAAAAAAAAAAAAAAAAAAAA/wAAAAEA&#10;AAAAAAAAAAAAAAAAAAAAAAAAAAAAAAAAAAAAAAAAAAAAAAAAAAAAAAAAAAAAAAAAAAAAAAAAAAAA&#10;AAAAAAAAAAAAAAAAAAAAAAAAAAAAAAAAAAAAAAAAAAAAAAAAAAAAAAAAAAAAAAAAAAAAAAAAAAAA&#10;AAAAAKCyw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CAAAAAAAAAAAAAAAAAAAAAAAAAAAA//8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IAAAAAAAAAAAAAAAAAAAAAAAAAAAABAQ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C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IAAAAAAAAAAAAAAAAAAAAAAAAAAAD//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CA/38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CAAAAAAAAAAAAAAAAAAAAAAAAAAAAAQE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I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BAAAAAAAAAAAAAAAAAAAAAAAAAAAAQAAAAAAAAAA&#10;AAAAAAAAAAAAAAAAAAAAAAAAAAAAAAAAAAAAAAAAAAAAAAAAAAAAAAAAAAAAAAAAAAAAAAAAAAAA&#10;AADzwZsAAAMC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NfX1wBF&#10;RUUAAABfAAAAAAAAAAAAAAAAAAAAAAAAAAAAAAAAAAAAAAAAAAAAAAAAAAAAAAAAAAAAAAAAAAAA&#10;AAAAAAAAAAAAAAAAAAAAAAAAAAAAAAAAAAACAAAAAAAAAAAAAAAAAAAAAAAAAAD/AAAAAAAAAAAA&#10;AAAAAAAAAAAAAAAAAAAAAAAAAAAAAAAAAAAAAAAAAAAAAAAAAAAAAAAAAAAAAAAAAAAAAAAAAAAA&#10;AP8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IAAAAAAAAAAAAAAAAAAAAAAAAAAAD//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gAAAAAAAAAAAAAAAAAAAAAAAAAAAAEB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CAAAAAAAAAAAAAAAAAAAAAAAAAAAB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IAAAAAAAAAAAAAAAAAAAAAAAAAAP8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gAAAAAAAAAAAAAAAAAAAAAAAAAAAP//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CAAAAAAAAAAAAAAAAAAAAAAAAAAAAAQE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I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gAAAAAAAAAAAAAAAAAAAAAAAAAAAAAAAAAAAAAAAAAAAAAAAAAA&#10;AAAAAAAAAAAAAAAAAAAAAAAAAAAAAAAAAAAAAAAAAAAAAAAAAAAAAAAAAAAAAAAAAAAB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CAAAAAAAAAAAAAAAAAAAAAAAAAAAA//8AAAAAAAAAAAAAAAAAAAAA&#10;AAAAAAAAAAAAAAAAAAAAAAAAAAAAAAAAAAAAAAAAAAAAAAAAAAAAAAAAAAAAAAAAAP8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IAAAAAAAAAAAAAAAAAAAAAAAAAAAABAQ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g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C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IAAAAAAAAAAAAAAAAAAAAAAAAAAAD//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gAAAAAAAAAAAAAAAAAAAAAAAAAAAAEB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C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IAAAAAAAAAAAAAAAAAAAAAAAAAAAEAAAAAAAAAAAAAAAAAAAAAAAAAAAAAAAAA&#10;AAAAAAAAAAAAAAAAAAAAAAAAAAAAAAAAAAAAAAAAAAAAAAAAAAAAAAAAAQ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gAAAAAAAAAAAAAAAAAAAAAAAAAA/wAAAAAAAAAAAAAAAAAAAAAAAAAAAAAAAAAA&#10;AAAAAAAAAAAAAAAAAAAAAAAAAAAAAAAAAAAAAAAAAAAAAAAAAAAAAAD/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CAAAAAAAAAAAAAAAAAAAAAAAAAAAA//8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IAAAAAAAAAAAAAAAAAAAAAAAAAAAABAQ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gAAAAAAAAAAAAAAAAAAAAAAAAAAAQ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&#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NDQ0AAAAAAAAAAAAAAAAAAAA&#10;AAAAAAAAREREAAAAAAAAAAAAAAAAAAAAAAAAAAAAAAAAAAAAAAAAAAAAAAAAAAAAAAAAAAAAAAAA&#10;AAAAAAAAAAAAAAAAAAAAAAAAAAAAAAAAAAAAAAAAAAAAAAAAAAAAAAAAAAAANDQ0AAAAAAAAAAAA&#10;AAAAAAAAAAAAAAAARERE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IA&#10;AAAAAAAAAAAAAAAAAAAAAAAAAAEAAAAAAAAAAAAAAAAAAAAAAAAAAAAAAAAAAAAAAAAAAAAAAAAA&#10;AAAAAAAAAAAAAAAAAAAAAAAAAAAAAAAAAAAAAAAAAQ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CHh4cAAAAAAAAAAAAAAAAAAAAA&#10;AENDQwBnZ2cAAAAAAAAAAAAAAAAAAAAAAAAAAAAAAAAAAAAAAAAAAAAAAAAAAAAAAAAAAAAAAAAA&#10;AAAAAAAAAAAAAAAAAAAAAAAAAAAAAAAAAAAAAAAAAAAAAAAAAAAAAAAAAACHh4cAAAAAAAAAAAAA&#10;AAAAAAAAAENDQwBnZ2c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BAAA&#10;AAAAAAAAAAAAAAAAAAAAAAAA/wAAAAEAAAAAAAAAAAAAAAAAAAAAAAAAAAAAAAAAAAAAAAAAAAAA&#10;AAAAAAAAAAAAAAAAAAAAAAAAAAAAAAAAAAAAAAD/AAAAAQ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EVFRQBFRUUAAAAAAAAAAAAAAAAA&#10;AAAAAAAAAAAAAAAAAAAAAAAAAAAAAAAAAAAAAAAAAACrq6sAAAAAAAAAAAAAAAAAAAAAAAAAAAAA&#10;AAAAAAAAAAAAAAAAAAAAAAAAAAAAAAAAAAAAAAAAAAAAAAAAAAAAAAAAAEVFRQBFRUU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CAAAA&#10;AAAAAAAAAAAAAAAAAAAAAAAA//8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IAAAAA&#10;AAAAAAAAAAAAAAAAAAAAAAABAQ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gAAAAAA&#10;AAAAAAAAAAAAAAAAAAAAAQ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CAAAAAAAA&#10;AAAAAAAAAAAAAAAAAAD/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IAAAAAAAAA&#10;AAAAAAAAAAAAAAAAAAD//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gAAAAAAAAAA&#10;AAAAAAAAAAAAAAAAAAEB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C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IAAAAAAAAAAAAA&#10;AAAAAAAAAAAAAAAAAAAAAAAAAAAAAAAAAAAAAAAAAAAAAAAAAAAAAAAAAAAAAAAAAAAAAAAAAAAA&#10;AAAAAAAAAAAAAAAAAAAAAAAAAAAAAQ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gAAAAAAAAAAAAAA&#10;AAAAAAAAAAAAAP//AAAAAAAAAAAAAAAAAAAAAAAAAAAAAAAAAAAAAAAAAAAAAAAAAAAAAAAAAAAA&#10;AAAAAAAAAAAAAAAAAAAAAAAAAAD/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CAAAAAAAAAAAAAAAA&#10;AAAAAAAAAAAAAQE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I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gAAAAAAAAAAAAAAAAAA&#10;AAAAAAAAAQ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CAAAAAAAAAAAAAAAAAAAA&#10;AAAAAAD/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IAAAAAAAAAAAAAAAAAAAAA&#10;AAAAAAD//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gAAAAAAAAAAAAAAAAAAAAAA&#10;AAAAAAEBAAAAAAAAAAAAAAAAAAAAAAAAAAAAAAAAAAAAAAAAAAAAAAAAAAAAAAAAAAAAAAAAAAAA&#10;AAAAAID/f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IAAAAAAAAAAAAAAAAA&#10;AAAAAAAAAAEAAAAAAAAAAAAAAAAAAAAAAAAAAAAAAAAAAAAAAAAAAAAAAAAAAAAAAAAAAAAAAAAA&#10;AAAAAAAAAAAAAAAAAAAAAAAAAQ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gAAAAAAAAAAAAAAAAAA&#10;AAAAAAAA/wAAAAAAAAAAAAAAAAAAAAAAAAAAAAAAAAAAAAAAAAAAAAAAAAAAAAAAAAAAAAAAAAAA&#10;AAAAAAAAAAAAAAAAAAAAAAD/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CAAAAAAAAAAAAAAAAAAAA&#10;AAAAAAAA//8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IAAAAAAAAAAAAAAAAAAAAA&#10;AAAAAAABAQ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E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IAAAAAAAAAAAAAAAAAAAAAAAAA&#10;AAD//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gAAAAAAAAAAAAAAAAAAAAAAAAAA&#10;AAEB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C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N7e3gBXV1cA////AAAAAAAA&#10;AAAAZWVlACMjI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EAAAAAAAAAAAAAAAAAAAAAAAAAAAAAQE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IiIiAMvLy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I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gAAAAAAAAAAAAAAAAAAAAAAAAAAAQ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CAAAAAAAAAAAAAAAAAAAAAAAAAAD/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IAAAAAAAAAAAAAAAAAAAAAAAAAAAD//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gAAAAAAAAAAAAAAAAAAAAAAAAAAAAEB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CAAAAAAAAAAAAAAAAAAAAAAAAAAABAAAAAAAAAAAA&#10;AAAAAAAAAAAAAAAAAAAAAAAAAAAAAAAAAAAAAAAAAAAAAAAAAAAAAAAAAAAAAAAAAAAAAAAAAAAA&#10;AAE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IAAAAAAAAAAAAAAAAAAAAAAAAAAP8AAAAAAAAAAAAA&#10;AAAAAAAAAAAAAAAAAAAAAAAAAAAAAAAAAAAAAAAAAAAAAAAAAAAAAAAAAAAAAAAAAAAAAAAAAAAA&#10;/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gAAAAAAAAAAAAAAAAAAAAAAAAAAAP//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CAAAAAAAAAAAAAAAAAAAAAAAAAAAAAQE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I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CAAAAAAAAAAAAAAAAAAAAAAAAAAAA//8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IAAAAAAAAAAAAAAAAAAAAAAAAAAAABAQ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g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CA/38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IAAAAAAAAAAAAAAAAAAAAAAAAAAAAAAAAAAAAAAAAAAAAA&#10;AAAAAAAAAAAAAAAAAAAAAAAAAAAAAAAAAAAAAAAAAAAAAAAAAAAAAAAAAAAAAAAAAAAAAAAAAQ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gAAAAAAAAAAAAAAAAAAAAAAAAAAAAAAAAAAAAAAAAAAAAAA&#10;AAAAAAAAAAAAAAAAAAAAAAAAAAAAAAAAAAAAAAAAAAAAAAAAAAAAAAAAAAAAAAAAAAAAAAD/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CAAAAAAAAAAAAAAAAAAAAAAAAAAAA//8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BAAAAAAAAAAAAAAAAAAAAAAAAAAAAQ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EAAAAAAAAAAAAAAAAAAAAAAAAAAD/AAAAAQ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IAAAAAAAAAAAAAAAAAAAAAAAAAAP8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JqamgAAAAAAAAAAADExMQASEhI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JqamgAAAAAAAAAAADExMQASEhIAAAAAAAAAAAAAAAAAAAAAAAAA&#10;AAAAAAAAAAAAAAAAAAAAAAAAAAAAAAAAAAAAAAAAAAAAAAAAAAAAAAAAAAAAAAAAAAAAAAAAAAAA&#10;AAAAAAAAAAAAAAAAAN3d3QC9vb0AISEhABISE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B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EhISAFdXVwAAAAAAAAAAAAAAAAAAAAAA&#10;AAAAAAAAAAAAAAAAAAAAAAAAAAAAAAAAAAAAAAAAAAAAAAAAAAAAAAAAAAAAAAAAAAAAAAAAAAAA&#10;AAAAAAAAAAAAAAAAAAAAAAAAAAAAAAAAAAAAZmZm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ZmZmAAAAAAAAAAAAAAAAAAAAAAAAAAAAAAAAAAAAAAAAAAAAAAAA&#10;AAAAAAAAAAAAAAAAAAAAAAAAAAAAEhISAFdXVwAAAAAAAAAAAAAAAAAAAAAAAAAAAAAAAAAAAAAA&#10;AAAAAAAAAAAAAAAAIyMjACMjI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CAAAAAAAAAAAAAAAAAAAAAAAAAAAA//8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IAAAAAAAAAAAAAAAAAAAAAAAAAAAABAQ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CAAAAAAAAAAAAAAAAAAAAAAAAAAABAAAAAAAAAAAAAAAAAAAAAAAAAAAAAAAAAAAAAAAA&#10;AAAAAAAAAAAAAAAAAAAAAAAAAAAAAAAAAAAAAAAAAAAAAAAAAAE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Lu7uwDLy8sAAAAAAAAAAAAAAAAAAAAAAAAAAAAAAAAAAAAAAAAAAAAAAAAAAAAAAAAAAAAA&#10;AAAAAAAAAAAAAAAAAAAAAAAAAAAAAAAAAAAAAAAAAAAAAAAAAAAAAAAAAAAAAAAAAAAAAAAAAAAA&#10;AAAAAAAAqqqqAN3d3Q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IAAAAAAAAAAAAAAAAAAAAAAAAAAP8AAAAAAAAAAAAAAAAAAAAAAAAAAAAAAAAAAAAAAAAA&#10;AAAAAAAAAAAAAAAAAAAAAAAAAAAAAAAAAAAAAAAAAAAAAAAA/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u&#10;7u4AAAAAAN/f3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BAAAAAAAAAAAAAAAAAAAAAAAAAAAAP//AAAAAQ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M3N&#10;zQAiIiIA7+/vAN3d3QAjIyMAAAAAAO7u7gC7u7sAV1dXAAAAAAC7u7sAAAAAAEVFRQAAAAAAqqqq&#10;AERERAASEhIAzMzMAM7OzgAAAAAAISEhAEVFRQDu7u4Au7u7AAEBAQDw8PAAZmZmAMzMzADOzs4A&#10;Dw8PAAEBAQAAAAAAAAAAAKqqqgDw8PAAAAAAADExMQA1NTU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EAAAAAAAAAAAAAAAAAAAAAAAAAAAAAQE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3t7e&#10;AEVFRQDu7u4Au7u7ACMjIwAAAAAAEhISAAEBAQDu7u4AEhISAO/v7wD///8AAAAAAO7u7gD///8A&#10;EhISAO7u7gDd3d0AZmZmAAAAAACZmZkAAAAAAAAAAADw8PAAVVVVABISEgDu7u4Azc3NAGdnZwDu&#10;7u4Aq6urAAAAAADd3d0AERERAFZWVgAAAAAAmZmZADU1NQ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QAAAAAAAAAAAAAAAAAAAAAAAAAAAE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MzMzAAyMjIA&#10;AAAAABISEgASEhIA3d3dACMjIwAAAAAAIiIiAN3d3QDv7+8AISEhAPDw8ADu7u4A3t7eACIiIgAA&#10;AAAAEhISAEVFRQCZmZkAAQEBAAEBAQDu7u4AAAAAABAQEAASEhIAAAAAAN7e3gAyMjIAAAAAABIS&#10;EgAiIiIAAAAAABEREQDe3t4AmpqaACEhIQBnZ2c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BAAAAAAAAAAAAAAAAAAAAAAAAAAA/wAAAAE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zc3NAAEBAQDP&#10;z88AAAAAAAAAAADu7u4AIyMjAAAAAAAiIiIAu7u7AAEBAQASEhIAEhISAN3d3QDf398AREREAAAA&#10;AADd3d0Avb29AGdnZwAAAAAAmZmZAAAAAAAAAAAAAAAAAAAAAAAAAAAAAAAAAAAAAAAAAAAAAAAA&#10;AAAAAAAAAAAAEhISAGdnZwDu7u4Aq6urAJqamgBDQ0MAIyMj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C&#10;AAAAAAAAAAAAAAAAAAAAAAAAAAAA//8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N3d3QAiIiIAZmZmAGZm&#10;ZgBmZmYAZmZmAAEBAQDu7u4AAAAAABISEgABAQEA3d3dACMjIwAREREA8PDwAAAAAAASEhIAAAAA&#10;AAAAAAAhISEAAAAAAN3d3QABAQEAAAAAAAAAAAAAAAAAAAAAAAAAAAAiIiIAzs7OAAAAAAAAAAAA&#10;3t7eAAAAAADMzMwAu7u7ABISEgBnZ2cAISEhAO7u7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IA&#10;AAAAAAAAAAAAAAAAAAAAAAAAAAABAQ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zc3NAEVFRQAAAAAAAAAA&#10;AAAAAAAAAAAAMzMzAM3NzQAAAAAAAAAAACIiIgAAAAAAAAAAABISEgDv7+8AISEhAAAAAAAAAAAA&#10;IyMjAN7e3gCampoA3t7eAP///wDv7+8AAAAAAAAAAAAAAAAAAAAAABISEgAzMzMAmpqaAJqamgAQ&#10;EBAAAAAAADQ0NAAAAAAAmpqaAJqamgDu7u4ANTU1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B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IAAAAAAAAAAAAAAAAAAAAAAAAAAAAAAAAAAAAAAAAAAAAAAAAAAAAAAAAAAAAAAAAAAAAAAAAA&#10;AAAAAAAAAAAAAAAAAAAAAAAAAAAAAAAAAAAAAAAAAAAAAQ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gAAAAAAAAAAAAAAAAAAAAAAAAAAAP//AAAAAAAAAAAAAAAAAAAAAAAAAAAAAAAAAAAAAAAAAAAA&#10;AAAAAAAAAAAAAAAAAAAAAAAAAAAAAAAAAAAAAAAAAAD/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C&#10;AAAAAAAAAAAAAAAAAAAAAAAAAAAAAQE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I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N3d3QC9vb0AISEhABISE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N3d3QC9vb0AISEhABISEgAAAAAAAAAA&#10;AAAAAAAAAAAAAAAAAAAAAAAAAAAAAAAAAAAAAAAAAAAAAAAAAAAAAAAAAAAAAAAAAAAAAAAAAAAA&#10;AAAAAAAAAAAAAAAAAAAAAAAAAAAAAAAAAAAAAAAAAAAAAAAAAAAAAAAAAAAAAAAAAAAAAAAAAAAA&#10;AAAAAAAAAAAAAAAAAAAAAAAAAAAAAAAAAAAAAAAAAAAAAAAAAAAAAAAAAAQAAAAAAAAAAAAAAAAA&#10;AAAAAAAAAAABAQ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IyMjACMjI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IyMjACMjIwAAAAAAAAAAAAAAAAAAAAAA&#10;AAAAAAAAAAAAAAAAAAAAAAAAAAAAAAAAAAAAAAAAAAAAAAAAAAAAAAAAAAAAAAAAAAAAAAAAAAAA&#10;AAAAAAAAAAAAAAAAAAAAAAAAAAAAAAAAAAAAAAAAAAAAAAAAAAAAAAAAAAAAAAAAAAAAAAAAAAAA&#10;AAAAAAAAAAAAAAAAAAAAAAAAAAAAAAAAAAAAAAAAAAAAAAAAAAAAAAAAA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CAAAAAAAAAAAAAAAAAAAA&#10;AAAAAAAAAAAAAAAAAAAAAAAAAAAAAAAAAAAAAAAAAAAAAAAAAAAAAAAAAAAAAAAAAAAAAAAAAAAA&#10;AAAAAAAAAAAAAAAAAAAAAAE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IAAAAAAAAAAAAAAAAAAAAA&#10;AAAAAAD//wAAAAAAAAAAAAAAAAAAAAAAAAAAAAAAAAAAAAAAAAAAAAAAAAAAAAAAAAAAAAAAAAAA&#10;AAAAAAAAAAAAAAAAAAAA/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BAAAAAAAAAAAAAAAAAAAAAAA&#10;AAAAAAEB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E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Q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g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EAAAAAAAAAAAAAAAAAAAAAAAAAAAA&#10;//8AAAAB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QAAAAAAAAAAAAAAAAAAAAAAAAAAAAB&#10;AQ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gAAAAAAAAAAAAAAAAAAAAAAAAAAAQAA&#10;AAAAAAAAAAAAAAAAAAAAAAAAAAAAAAAAAAAAAAAAAAAAAAAAAAAAAAAAAAAAAAAAAAAAAAAAAAAA&#10;AAAAAAAAAAAB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QAAAAAAAAAAAAAAAAAAAAAAAAA&#10;AP8AAAABAAAAAAAAAAAAAAAAAAAAAAAAAAAAAAAAAAAAAAAAAAAAAAAAAAAAAAAAAAAAAAAAAAAA&#10;AAAAAAAAAAAAAAAA/wAAAAE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IAAAAAAAAAAAAAAAAAAAAAAAAAAAE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BISEgBXV1c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gAAAAAAAAAAAAAAAAAAAAAAAAAA/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CAAAAAAAAAAAAAAAAAAAAAAAAAAAA//8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IAAAAAAAAAAAAAAAAAAAAAAAAAAAABAQ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EAAAAAAAAAAAAAAAAAAAAAAAAAAAAAAAAAAAA&#10;AAAAAAAAAAAAAAAAAAAAAAAAAAAAAAAAAAAAAAAAAAAAAAAAAAAAAAAAAAAAAAAAAAAAAAAAAAAA&#10;AAAAAAE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IAAAAAAAAAAAAAAAAAAAAAAAAAAAD//wAAAAAA&#10;AAAAAAAAAAAAAAAAAAAAAAAAAAAAAAAAAAAAAAAAAAAAAAAAAAAAAAAAAAAAAAAAAAAAAAAAAAAA&#10;AAAA/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BAAAAAAAAAAAAAAAAAAAAAAAAAAAAAEB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E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IAAAAAAAAAAAAAAAAAAAAAAAAAAAE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gAAAAAAAAAAAAAAAAAAAAAAAAAA/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EAAAAAAAAAAAAAAAAAAAAAAAAAAAA//8AAAAB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Bec1gAAAAAAAAAAAHMwEwAoEgk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EAAAAAAAAAAAAAAAAAAAAAAAAAAD/AAAAAQAAAAAAAAAAAAAA&#10;AAAAAAAAAAAAAAAAAAAAAAAAAAAAAAAAAAAAAAAAAAAAAAAAAAAAAAAAAAAAAAAAAAAAAP8AAAAB&#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6WQq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IAAAAAAAAAAAAAAAAAAAAAAAAAAAD//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gAAAAAAAAAAAAAAAAAAAAAAAAAAAAEB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C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I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gAAAAAAAAAAAAAAAAAAAAAAAAAAAP//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CAAAAAAAAAAAAAAAAAAAAAAAAAAAAAQE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I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gAAAAAAAAAAAAAAAAAAAAAAAAAAAAAAAAAAAAAAAAAAAAAAAAAAAAAAAAAA&#10;AAAAAAAAAAAAAAAAAAAAAAAAAAAAAAAAAAAAAAAAAAAAAAAAAAAAAAAAAAAB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CA/38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IAAAAAAAAAAAAAAAAAAAAAAAAAAAD//wAAAAAAAAAAAAAAAAAAAAAA&#10;AAAAAAAAAAAAAAAAAAAAAAAAAAAAAAAAAAAAAAAAAAAAAAAAAAAAAAAAAAAAAAAA/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g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CAAAAAAAAAAAAAAAAAAAAAAAAAAAAAQE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IAAAAAAAAAAAAAAAAAAAAAAAAAAAE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gAAAAAAAAAAAAAAAAAAAAAAAAAA/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CAAAAAAAAAAAAAAAAAAAAAAAAAAAA//8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IAAAAAAAAAAAAAAAAAAAAAAAAAAAABAQ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gAAAAAAAAAAAAAAAAAAAAAAAAAAAQAAAAAAAAAAAAAAAAAAAAAAAAAAAAAAAAAA&#10;AAAAAAAAAAAAAAAAAAAAAAAAAAAAAAAAAAAAAAAAAAAAAAAAAAAAAAAB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CAAAAAAAAAAAAAAAAAAAAAAAAAAD/AAAAAAAAAAAAAAAAAAAAAAAAAAAAAAAAAAAA&#10;AAAAAAAAAAAAAAAAAAAAAAAAAAAAAAAAAAAAAAAAAAAAAAAAAAAAAP8AAAAAAAAAAAAAAAAAAAAA&#10;AAAAAAAAAAAAAAAAAAAAAAAAAAAAAABVVVUANDQ0ADQ0NAA0NDQANDQ0ADQ0NAA0NDQAu7u7AAAA&#10;AAAAAAAAAAAAAAAAAAAAAAAAAAAAAAAAAAAAAAAAAAAAADQ0NADd3d0AAAAAADQ0NADd3d0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QAAAAAAAAAAAAAAAAAAAAAAAAAAAD//wAAAAEAAAAAAAAAAAAAAAAAAAAAAAAAAAAA&#10;AAAAAAAAAAAAAAAAAAAAAAAAAAAAAAAAAAAAAAAAAAAAAAAAAAAAAAAAAAAAAAAAAAAAAAAAAAAA&#10;AAAAAAAAAAAAAAAAAAAAAAAAAAAAAAAAAABlZWUAZ2dn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C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eXl5AMzMzADMzMwAQ0NDAHh4eAAAAAAAAAAAAFdXVwCHh4cAzMzM&#10;AMzMzABDQ0MAeXl5AAAAAAAAAAAAAAAAAN7e3gDMzMwAh4eHAL29vQC8vLwAzMzMAKmpqQC9vb0A&#10;3d3dAAAAAABVVVUAREREAMzMzADMzMwAREREAFVVVQ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EAAAAAAAAAAAAAAAAAAAAAAAAAAAAAQE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DQ0NAAAAAAAZWVlAGdn&#10;ZwC7u7sAeXl5AAAAAAAAAAAAAAAAAAAAAAAAAAAAAAAAAAAAAAAAAAAAAAAAAAAAAAAAAAAAAAAA&#10;AAAAAAAhISEAq6ur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Q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C7u7sAISEhAKurqwAAAAAAAAAA&#10;AAAAAAAAAAAAAAAAAAAAAAAAAAAAAAAAAAAAAAAAAAAAAAAAAAAAAAAAAAAAAAAAAAAAAAAAAAAA&#10;IiIiAN/f3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gAA&#10;AAAAAAAAAAAAAAAAAAAAAAAAAAEB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EAAAA&#10;AAAAAAAAAAAAAAAAAAAAAAABAAAAAAAAAAAAAAAAAAAAAAAAAAAAAAAAAAAAAAAAAAAAAAAAAAAA&#10;AAAAAAAAAAAAAAAAAAAAAAAAAAAAAAAAAAAAAAAAAAAAAAAAAAAAAAAAAAAAAAAAAAAAAAAAAAAA&#10;AAAAAAAAAHl5eQ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BAAAAAAA&#10;AAAAAAAAAAAAAAAAAAAAAP//AAAAAQAAAAAAAAAAAAAAAAAAAAAAAAAAAAAAAAAAAAAAAAAAAAAA&#10;AAAAAAAAAAAAAAAAAAAAAAAAAAAAAAAAAAAAAAAAAAAAAAAAAAAAAAAAAAAAAAAAAAAAAAAAAAAA&#10;AAAAAAAAAAAAQUFB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v7+/AAAAAAAAAAAAAAAAAAAAAAAA&#10;AAAAAAAAAAAAAAAAAAAAAAAAAAAAAAAAAAAAAAAAAAAAAAAAAAAAAAAAAAAAAAAAAAAAAAAAAAAA&#10;AAAAAAAAAAAAAAAAAAAAAAAAAAAAAAAAAAAAAAAAAAAAAAAAAAAAAAAAAAAAAAAAAAACAAAAAAAA&#10;AAAAAAAAAAAAAAAAAAAAAQE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IAAAAAAAAA&#10;AAAAAAAAAAAAAAAAAAEAAAAAAAAAAAAAAAAAAAAAAAAAAAAAAAAAAAAAAAAAAAAAAAAAAAAAAAAA&#10;AAAAAAAAAAAAAAAAAAAAAAAAAAAAAAAAAQ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gAAAAAAAAAA&#10;AAAAAAAAAAAAAAAA/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gP9/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IAAAAA&#10;AAAAAAAAAAAAAAAAAAAAAAD//wAAAAAAAAAAAAAAAAAAAAAAAAAAAAAAAAAAAAAAAAAAAAAAAAAA&#10;AAAAAAAAAAAAAAAAAAAAAAAAAAAAAAAAAAAA/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gAAAAAA&#10;AAAAAAAAAAAAAAAAAAAAAAEB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C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I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gAAAAAAAAAA&#10;AAAAAAAAAAAAAAAAAP//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CAAAAAAAAAAAA&#10;AAAAAAAAAAAAAAAAAQE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I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gAAAAAAAAAAAAAA&#10;AAAAAAAAAAAAAQAAAAAAAAAAAAAAAAAAAAAAAAAAAAAAAAAAAAAAAAAAAAAAAAAAAAAAAAAAAAAA&#10;AAAAAAAAAAAAAAAAAAAAAAAAAAAB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CAAAAAAAAAAAAAAAA&#10;AAAAAAAAAAD/AAAAAAAAAAAAAAAAAAAAAAAAAAAAAAAAAAAAAAAAAAAAAAAAAAAAAAAAAAAAAAAA&#10;AAAAAAAAAAAAAAAAAAAAAAAAAP8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IAAAAAAAAAAAAAAAAA&#10;AAAAAAAAAAD//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gAAAAAAAAAAAAAAAAAA&#10;AAAAAAAAAAEB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CAAAAAAAAAAAAAAAAAAAA&#10;AAAAAAAB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IAAAAAAAAAAAAAAAAAAAAA&#10;AAAAAP8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gAAAAAAAAAAAAAAAAAAAAAA&#10;AAAAAP//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CAAAAAAAAAAAAAAAAAAAAAAAA&#10;AAAAAQE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I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BAAAAAAAAAAAAAAAAAAAAAAAAAAA&#10;AAAAAAAAAAAAAAAAAAAAAAAAAAAAAAAAAAAAAAAAAAAAAAAAAAAAAAAAAAAAAAAAAAAAAAAAAAAA&#10;AAAAAAAAAAAAAAABAAAAAAAAAAAAAAAAAAAAAAAAAAAAAAAAAAAAAAAAAAAAAAAeHh4A3d3d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IAAAAAAAAAAAAAAAAAAAAAAAAAAAAB&#10;AQ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C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IAAAAAAAAAAAAAAAAAAAAAAAAAAAD//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CAAAAAAAAAAAAAAAAAAAAAAAAAAAAAQE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IAAAAAAAAAAAAAAAAAAAAAAAAAAAEAAAAAAAAA&#10;AAAAAAAAAAAAAAAAAAAAAAAAAAAAAAAAAAAAAAAAAAAAAAAAAAAAAAAAAAAAAAAAAAAAAAAAAAAA&#10;AAAAAQ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gAAAAAAAAAAAAAAAAAAAAAAAAAA/wAAAAAAAAAA&#10;AAAAAAAAAAAAAAAAAAAAAAAAAAAAAAAAAAAAAAAAAAAAAAAAAAAAAAAAAAAAAAAAAAAAAAAAAAAA&#10;AAD/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ID/fwAAAAAA&#10;AAAAAAAAAAAAAAAAAAAAAAAAAAAAAAAAAAAAAAAAAAIAAAAAAAAAAAAAAAAAAAAAAAAAAAD//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gAAAAAAAAAAAAAAAAAAAAAAAAAAAAEB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CAAAAAAAAAAAAAAAAAAAAAAAAAAAB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IAAAAAAAAAAAAAAAAAAAAAAAAAAP8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gAAAAAAAAAAAAAAAAAAAAAAAAAAAP//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CAAAAAAAAAAAAAAAAAAAAAAAAAAAAAQE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I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gAAAAAAAAAAAAAAAAAAAAAAAAAAAAAAAAAAAAAAAAAA&#10;AAAAAAAAAAAAAAAAAAAAAAAAAAAAAAAAAAAAAAAAAAAAAAAAAAAAAAAAAAAAAAAAAAAAAAAAAAAB&#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CAAAAAAAAAAAAAAAAAAAAAAAAAAAA//8AAAAAAAAAAAAA&#10;AAAAAAAAAAAAAAAAAAAAAAAAAAAAAAAAAAAAAAAAAAAAAAAAAAAAAAAAAAAAAAAAAAAAAAAAAP8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IAAAAAAAAAAAAAAAAAAAAAAAAAAAABAQ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C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I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gAAAAAAAAAAAAAAAAAAAAAAAAAAAP//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CAAAAAAAAAAAAAAAAAAAAAAAAAAAAAQE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IAAAAAAAAAAAAAAAAAAAAAAAAAAAEAAAAAAAAAAAAAAAAAAAAAAAAA&#10;AAAAAAAAAAAAAAAAAAAAAAAAAAAAAAAAAAAAAAAAAAAAAAAAAAAAAAAAAAAAAAAAAQ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BnJqbYn19fZ3Z2toADQwMAAAAAAD/AAAAAQIBAAAAAAAAAAAAAAAAAAAAAAAAAAAAAAAA&#10;AAAAAAAAAAAAAAAAAAAAAAAAAAAAAAAAAPv5+gArKysAbW1tAGxsbAABAwIAAAAAAAAAAAAAAAAA&#10;AAAAAAAAAAAAAAAAAAAAAAAAAAAAAAAAAAAAAAAAAAAAAAAAAAAAAAAAAAAAAACA/38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X19cARUVFAKampgA9PT0AAAAAAAAA&#10;AAABAQEAAAAAAAAAAAAAAAAAAAAAAAAAAAAAAAAAAAAAAAAAAAAAAAAAAAAAAAAAAAAAAAAA//3+&#10;ADs7OwA+Pj6WA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EAAAAAAAAAAAAAAAAAAAAAAAAAAABAAAAAAAAAAAAAAAAAAAAAAAAAAAAAAAAAAAA&#10;AAAAAAAAAAAAAAAAAAAAAAAAAAAAAAAAAAAAAAAAAAAAAAAAAAAAAAAAAAAAAAAAAAAAAAAAAAAA&#10;AAAAAAAAAAAAAAAAAAAAAAAAAHl5eQ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BAAAAAAAAAAAAAAAAAAAAAAAAAAAAP//AAAAAQAAAAAAAAAAAAAAAAAAAAAAAAAAAAAA&#10;AAAAAAAAAAAAAAAAAAAAAAAAAAAAAAAAAAAAAAAAAAAAAAAAAAAAAAAAAAAAAAAAAAAAAAAAAAAA&#10;AAAAAAAAAAAAAAAAAAAAAAAAAAAAQUFB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v7+/AAAAAAAA&#10;AAAAAAAAAAAAAAAAAAAAAAAAAAAAAAAAAAAAAAAAAAAAAAAAAAAAAAAAAAAAAAAAAAAAAAAAAAAA&#10;AAAAAAAAAAAAAAAAAAAAAAAAAAAAAAAAAAAAAAAAAAAAAAAAAAAAAAAAAAAAAAAAAAAAAAAAAAAA&#10;AAAAAAACAAAAAAAAAAAAAAAAAAAAAAAAAAAAAQE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IAAAAAAAAAAAAAAAAAAAAAAAAAAAEAAAAAAAAAAAAAAAAAAAAAAAAAAAAAAAAAAAAAAAAA&#10;AAAAAAAAAAAAAAAAAAAAAAAAAAAAAAAAAAAAAAAAAAAAAAAAAQ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gAAAAAAAAAAAAAAAAAAAAAAAAAA/wAAAAAAAAAAAAAAAAAAAAAAAAAAAAAAAAAAAAAAAAAA&#10;AAAAAAAAAAAAAAAAAAAAAAAAAAAAAAAAAAAAAAAAAAAAAAD/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CAAAAAAAAAAAAAAAAAAAAAAAAAAAA//8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IAAAAAAAAAAAAAAAAAAAAAAAAAAAABAQ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g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C&#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IA&#10;AAAAAAAAAAAAAAAAAAAAAAAAAAD//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gAA&#10;AAAAAAAAAAAAAAAAAAAAAAAAAAEB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C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IAAAAA&#10;AAAAAAAAAAAAAAAAAAAAAAAAAAAAAAAAAAAAAAAAAAAAAAAAAAAAAAAAAAAAAAAAAAAAAAAAAAAA&#10;AAAAAAAAAAAAAAAAAAAAAAAAAAAAAAAAAAAAAQ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gAAAAAA&#10;AAAAAAAAAAAAAAAAAAAAAP//AAAAAAAAAAAAAAAAAAAAAAAAAAAAAAAAAAAAAAAAAAAAAAAAAAAA&#10;AAAAAAAAAAAAAAAAAAAAAAAAAAAAAAAAAAD/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C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IAAAAAAAAA&#10;AAAAAAAAAAAAAAAAAAABAQ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gAAAAAAAAAA&#10;AAAAAAAAAAAAAAAAAQ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CAAAAAAAAAAAA&#10;AAAAAAAAAAAAAAD/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IAAAAAAAAAAAAA&#10;AAAAAAAAAAAAAAD//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gAAAAAAAAAAAAAA&#10;AAAAAAAAAAAAAAEB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CAAAAAAAAAAAAAAAA&#10;AAAAAAAAAAABAAAAAAAAAAAAAAAAAAAAAAAAAAAAAAAAAAAAAAAAAAAAAAAAAAAAAAAAAAAAAAAA&#10;AAAAAAAAAAAAAAAAAAAAAAAAAAE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QAAAAAAAAAAAAAAAAA&#10;AAAAAAAAAP8AAAABAAAAAAAAAAAAAAAAAAAAAAAAAAAAAAAAAAAAAAAAAAAAAAAAAAAAAAAAAAAA&#10;AAAAAAAAAAAAAAAAAAAAAAAA/wAAAAEAAAAAAAAAAAAAAAAAAAAAAAAAAAAAAAAAAAAAAAAAHh4e&#10;AN3d3Q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B4eHgAAAAAAAAAAAAAAAAAAAAAAAAAAAAAAAAAA&#10;AAAAAAAAAAAAAAAAAAAAAAAAAAAAAAAAAAAAAAAAAAAAAAAAAAAAAAAAAAAAAAAAAAAAAAAAAAAA&#10;AAAAAAAAAAAAAAAAAAAAAAAAAAAAAAAAAAAAAAAAAAAAAAAAAAAAAAAABAAAAAAAAAAAAAAAAAAA&#10;AAAAAAAAAP//AAAAAQAAAAAAAAAAAAAAAAAAAAAAAAAAAAAAAAAAAAAAAAAAAAAAAAAAAAAAAAAA&#10;AAAAAAAAAAAAAAAAAAAAAAAAAAAAAAAAAAAAAAAAAAAAAAAAAAAAAAAAAAAAAAAAAAAAAAAjIyM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CAAAAAAAAAAAAAAAAAAAA&#10;AAAAAAAAAQE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gP9/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C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IAAAAAAAAAAAAAAAAA&#10;AAAAAAAAAAD//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gAAAAAAAAAAAAAAAAAA&#10;AAAAAAAAAAEB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C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IAAAAAAAAAAAAAAAAAAAAA&#10;AAAAAAEAAAAAAAAAAAAAAAAAAAAAAAAAAAAAAAAAAAAAAAAAAAAAAAAAAAAAAAAAAAAAAAAAAAAA&#10;AAAAAAAAAAAAAAAAAAAAAQ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gAAAAAAAAAAAAAAAAAAAAAA&#10;AAAA/wAAAAAAAAAAAAAAAAAAAAAAAAAAAAAAAAAAAAAAAAAAAAAAAAAAAAAAAAAAAAAAAAAAAAAA&#10;AAAAAAAAAAAAAAAAAAD/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CAAAAAAAAAAAAAAAAAAAAAAAA&#10;AAAA//8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IAAAAAAAAAAAAAAAAAAAAAAAAA&#10;AAABAQ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gAAAAAAAAAAAAAAAAAAAAAAAAAA&#10;AQ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CAAAAAAAAAAAAAAAAAAAAAAAAAAD/&#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IAAAAAAAAAAAAAAAAAAAAAAAAAAAD/&#10;/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gAAAAAAAAAAAAAAAAAAAAAAAAAAAAEB&#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C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IAAAAAAAAAAAAAAAAAAAAAAAAAAAAAAAAA&#10;AAAAAAAAAAAAAAAAAAAAAAAAAAAAAAAAAAAAAAAAAAAAAAAAAAAAAAAAAAAAAAAAAAAAAAAAAAAA&#10;AAAAAAAAAQ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gAAAAAAAAAAAAAAAAAAAAAAAAAAAP//AAAA&#10;AAAAAAAAAAAAAAAAAAAAAAAAAAAAAAAAAAAAAAAAAAAAAAAAAAAAAAAAAAAAAAAAAAAAAAAAAAAA&#10;AAAAAAD/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CAAAAAAAAAAAAAAAAAAAAAAAAAAAAAQE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I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CAAAAAAAAAAAAAAAAAAAAAAAAAAAA//8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IAAAAAAAAAAAAAAAAAAAAAAAAAAAABAQ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ID/f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C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AN/f3wAAAAAAAAAAAN7e3gB5eXkAAAAAAN7e3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CAAAAAAAAAAAAAAAAAAAAAAAAAAAAAQE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QAAAAAAAAAAAAAAAAAAAAAAAAAAAAAAAAAAAAAAAAAAAAAAAAAAAAA&#10;AAAAAAAAAAAAAAAAAAAAAAAAAAAAAAAAAAAAAAAAAAAAAAAAAAAAAAAAAAAAAAAAAAAAAAAAAAAA&#10;AAAAAAAAAAAAAAAAAAAAAAAAAAAAAAAAAAAAeXl5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EAAAAAAAAAAAAAAAAAAAAAAAAAAAA//8AAAABAAAAAAAAAAAAAAAAAAAA&#10;AAAAAAAAAAAAAAAAAAAAAAAAAAAAAAAAAAAAAAAAAAAAAAAAAAAAAAAAAAAAAAAAAAAAAAAAAAAA&#10;AAAAAAAAAAAAAAAAAAAAAAAAAAAAAAAAAAAAAABBQUE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C/&#10;v78AAAAAAAAAAAAAAAAAAAAAAAAAAAAAAAAAAAAAAAAAAAAAAAAAAAAAAAAAAAAAAAAAAAAAAAAA&#10;AAAAAAAAAAAAAAAAAAAAAAAAAAAAAAAAAAAAAAAAAAAAAAAAAAAAAAAAAAAAAAAAAAAAAAAAAAAA&#10;AAAAAAAAAAAAAAAAAAI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gAAAAAAAAAAAAAAAAAAAAAAAAAAAAEB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CAAAAAAAAAAAAAAAAAAAAAAAAAAABAAAAAAAAAAAAAAAAAAAAAAAAAAAAAAAA&#10;AAAAAAAAAAAAAAAAAAAAAAAAAAAAAAAAAAAAAAAAAAAAAAAAAAAAAAAAAAE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IAAAAAAAAAAAAAAAAAAAAAAAAAAP8AAAAAAAAAAAAAAAAAAAAAAAAAAAAAAAAA&#10;AAAAAAAAAAAAAAAAAAAAAAAAAAAAAAAAAAAAAAAAAAAAAAAAAAAAAAAA/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gAAAAAAAAAAAAAAAAAAAAAAAAAAAP//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CAAAAAAAAAAAAAAAAAAAAAAAAAAAAAQE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IAAAAAAAAAAAAAAAAAAAAAAAAAAAE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gAAAAAAAAAAAAAAAAAAAAAAAAAA/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CAAAAAAAAAAAAAAAAAAAAAAAAAAAA//8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IAAAAAAAAAAAAAAAAAAAAAAAAAAAABAQ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g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CAAAAAAAAAAAAAAAAAAAAAAAAAAAAAAAAAAAAAAAAAAAAAAAAAAAAAAAAAAAAAAAAAAAAAAAA&#10;AAAAAAAAAAAAAAAAAAAAAAAAAAAAAAAAAAAAAAAAAAAAAAE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IAAAAAAAAAAAAAAAAAAAAAAAAAAAD//wAAAAAAAAAAAAAAAAAAAAAAAAAAAAAAAAAAAAAAAAAA&#10;AAAAAAAAAAAAAAAAAAAAAAAAAAAAAAAAAAAAAAAAAAAA/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gAAAAAAAAAAAAAAAAAAAAAAAAAAAAEB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C&#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CA/38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gAAAAAAAAAAAAAAAAAAAAAAAAAAAQ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CAAAAAAAAAAAAAAAAAAAAAAAAAAD/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IAAAAAAAAAAAAAAAAAAAAAAAAAAAD//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gAAAAAAAAAAAAAAAAAAAAAAAAAAAAEB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E&#10;AAAAAAAAAAAAAAAAAAAAAAAAAAABAAAAAAAAAAAAAAAAAAAAAAAAAAAAAAAAAAAAAAAAAAAAAAAA&#10;AAAAAAAAAAAAAAAAAAAAAAAAAAAAAAAAAAAAAAAAAAEAAAAAAAAAAAAAAAAAAAAAAAAAAAAAAAAA&#10;AAAAAAAAAAAAAB4eHgDd3d0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gAA&#10;AAAAAAAAAAAAAAAAAAAAAAAAAP//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CAAAA&#10;AAAAAAAAAAAAAAAAAAAAAAAAAQE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I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CAAAAAAAA&#10;AAAAAAAAAAAAAAAAAAAA//8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IAAAAAAAAA&#10;AAAAAAAAAAAAAAAAAAABAQ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CAAAAAAAAAAAA&#10;AAAAAAAAAAAAAAAAAAAAAAAAAAAAAAAAAAAAAAAAAAAAAAAAAAAAAAAAAAAAAAAAAAAAAAAAAAAA&#10;AAAAAAAAAAAAAAAAAAAAAAAAAAAAAAE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IAAAAAAAAAAAAA&#10;AAAAAAAAAAAAAAD//wAAAAAAAAAAAAAAAAAAAAAAAAAAAAAAAAAAAAAAAAAAAAAAAAAAAAAAAAAA&#10;AAAAAAAAAAAAAAAAAAAAAAAAAAAA/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gAAAAAAAAAAAAAA&#10;AAAAAAAAAAAAAAEB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C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IAAAAAAAAAAAAAAAAA&#10;AAAAAAAAAAE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gAAAAAAAAAAAAAAAAAA&#10;AAAAAAAA/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CAAAAAAAAAAAAAAAAAAAA&#10;AAAAAAAA//8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IAAAAAAAAAAAAAAAAAAAAA&#10;AAAAAAABAQ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BAAAAAAAAAAAAAAAAAAAAAAA&#10;AAAAAQAAAAAAAAAAAAAAAAAAAAAAAAAAAAAAAAAAAAAAAAAAAAAAAAAAAAAAAAAAAAAAAAAAAAAA&#10;AAAAAAAAAAAAAAAAAAAB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a4ecA&#10;i6K1ANLb4gDW3uU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CYfGQAqIhsAblhGADUrI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EAAAAAAAAAAAAAAAAAAAAAAAA&#10;AAD/AAAAAQAAAAAAAAAAAAAAAAAAAAAAAAAAAAAAAAAAAAAAAAAAAAAAAAAAAAAAAAAAAAAAAAAA&#10;AAAAAAAAAAAAAAAAAP8AAAAB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rLzKAGyJoAD1&#10;9/k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2uHnANrh5wC0ws4AeWJOAHZfTQ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IAAAAAAAAAAAAAAAAAAAAAAAAA&#10;AAD//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Nrh5wBsiaAA9ff5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Pz9/gCDm7AAw8/Z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gAAAAAAAAAAAAAAAAAAAAAAAAAA&#10;AAEB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i6K1APX3+Q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CDm68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C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S2+I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NLb4gAAAAAAAAAAAAAAAAAAAAAAAAAAAAAAAAAAAAAA&#10;AAAAAAAAAAAAAAAAAAAAAAAAAAAAAAAAAAAAAAAAAAAAAAAAAAAAgP9/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1t7l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19/k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CAAAAAAAAAAAAAAAAAAAAAAAA&#10;AAAA//8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IAAAAAAAAAAAAAAAAAAAAAAAAA&#10;AAABAQ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g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CAAAAAAAAAAAAAAAAAAAAAAAAAAAA&#10;AAAAAAAAAAAAAAAAAAAAAAAAAAAAAAAAAAAAAAAAAAAAAAAAAAAAAAAAAAAAAAAAAAAAAAAAAAAA&#10;AAAAAAAAAAAAAAE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IAAAAAAAAAAAAAAAAAAAAAAAAAAAAA&#10;AAAAAAAAAAAAAAAAAAAAAAAAAAAAAAAAAAAAAAAAAAAAAAAAAAAAAAAAAAAAAAAAAAAAAAAAAAAA&#10;AAAAAAAAAAAA/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gAAAAAAAAAAAAAAAAAAAAAAAAAAAP//&#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CAAAAAAAAAAAAAAAAAAAAAAAAAAAAAQE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QAAAAAAAAAAAAAAAAAAAAAAAAAAAE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&#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BAAAAAAAAAAAAAAAAAAAAAAAAAAA/wAAAAE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CAAAAAAAAAAAAAAAAAAAAAAAAAAAA//8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IAAAAAAAAAAAAAAAAAAAAAAAAAAAABAQ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Zyam2J9fX2d2draAA0MDAAAAAAAAAAAAAACAQAA&#10;AAAAAAAAAAAAAAAAAAAAAAAAAAAAAAAAAAAAAAAAAAAAAAAAAAAAAAAAAAAAAAD7+foAKysrAG1t&#10;bQBtbGwAAAMC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DTxj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Tj4xAKWGbAANPGMAAAAAAAAAAAAAAAAAAAAAAAAAAAAAAAAAAAAAAAAAAAAAAAAAAAAAAE4+MQCl&#10;hmwADTxjAAAAAAAAAAAAAAAAAAAAAAAAAAAAAAAAAAAAAAAAAAAAAAAAAAAAAAAAAAAAAAAAAAAA&#10;AAAAAAAAAAAAAAAAAAAAAAAAAAAAAAAAAAAAAAAAAAAAAAAAAAAAAAAAAAAAAAAAAAAAAAAAAAAA&#10;AAAAAAAAAAAAAAAAAAAAAAAAAAAA88Sd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NfX1wBF&#10;RUUApqamAD09PQAAAAAAAAAAAAEBAQAAAAAAAAAAAAAAAAAAAAAAAAAAAAAAAAAAAAAAAAAAAAAA&#10;AAAAAAAAAAAAAAAAAAD//f4AOzs7AD4+PpYEAAAAAAAAAAAAAAAAAAAAAAAAAAD/AAAAAQ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B3X0wAfGVRAIWc&#10;s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QAAAAAAAAAAAAAAAAAAAAAAAAAAAD//wAAAAEAAAAA&#10;AAAAAAAAAAAAAAAAAAAAAAAAAAAAAAAAAAAAAAAAAAAAAAAAAAAAAAAAAAAAAAAAAAAAAAAAAAAA&#10;/wAAAAE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LLC&#10;zwANPGMAAAAAAAAAAAAAAAAAAAAAAAAAAAAAAAAAAAAAAAAAAAAAAAAAAAAAAImhtACJobQ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gAAAAAAAAAAAAAAAAAAAAAAAAAAAAEB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C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I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CIcF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CAYF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gAAAAAAAAAAAAAAAAAAAAAAAAAAAP//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LiUe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qIhs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CAAAAAAAAAAAAAAAAAAAAAAAAAAAAAQE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BuWEYABAMC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GZSQ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I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DUrIwB5Yk4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BYRzkAW0o7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BAAAAAAAAAAAAAAAAAAAAAAAAAAAAQAAAAAAAAAAAAAAAAAAAAAA&#10;AAAAAAAAAAAAAAAAAAAAAAAAAAAAAAAAAAAAAAAAAAAAAAAAAAAAAAAAAAAAAAAAAAAB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HZfTQA5LiYAg5uvANLb4gD19/k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gGBQAqIhsA&#10;ZlJCAFtKO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EAAAAAAAAAAAAAAAAAAAAAAAAAAD/AAAAAQAAAAAAAAAAAAAAAAAA&#10;AAAAAAAAAAAAAAAAAAAAAAAAAAAAAAAAAAAAAAAAAAAAAAAAAAAAAAAAAAAAAAAAAP8AAAAB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D0xJwC6lng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IAAAAAAAAAAAAAAAAAAAAAAAAAAAD//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gAAAAAAAAAAAAAAAAAAAAAAAAAAAAEB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CAAAAAAAAAAAAAAAAAAAAAAAAAAAB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ID/fwAAAAAAAAAAAAAAAAAAAAAA&#10;AAAAAAAAAAAAAAAAAAAAAAAAAAAAAAAAAAAAAAAAAAAAAAAAAAAAAAAAAAAAAAAAAAAAAAAAAAAA&#10;AAAAAAAAAAAAAAAAAAAAAAAAAAAAAAAAAAAAAAAAAAAAAAAAAAAAAAAAAAAAAAAAAAAAAAAAAAAA&#10;AAAAAAAAAAAAAAAAAAAAAAAAAgAAAAAAAAAAAAAAAAAAAAAAAAAA/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CAAAAAAAAAAAAAAAAAAAAAAAAAAAA//8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IAAAAAAAAAAAAAAAAAAAAAAAAAAAABAQ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g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CAAAAAAAAAAAAAAAAAAAAAAAAAAAAAAAAAAAAAAAAAAAAAAAAAAAAAAAA&#10;AAAAAAAAAAAAAAAAAAAAAAAAAAAAAAAAAAAAAAAAAAAAAAAAAAAAAAAAAAAAAAE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IAAAAAAAAAAAAAAAAAAAAAAAAAAAD//wAAAAAAAAAAAAAAAAAAAAAAAAAA&#10;AAAAAAAAAAAAAAAAAAAAAAAAAAAAAAAAAAAAAAAAAAAAAAAAAAAAAAAAAAAA/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gAAAAAAAAAAAAAAAAAAAAAAAAAAAAEB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C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I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gAAAAAAAAAAAAAAAAAAAAAAAAAAAP//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CAAAAAAAAAAAAAAAAAAAAAAAAAAAAAQE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I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gAAAAAAAAAAAAAAAAAAAAAAAAAAAQAAAAAAAAAAAAAAAAAAAAAAAAAAAAAAAAAAAAAA&#10;AAAAAAAAAAAAAAAAAAAAAAAAAAAAAAAAAAAAAAAAAAAAAAAAAAAB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CAAAAAAAAAAAAAAAAAAAAAAAAAAD/AAAAAAAAAAAAAAAAAAAAAAAAAAAAAAAAAAAAAAAA&#10;AAAAAAAAAAAAAAAAAAAAAAAAAAAAAAAAAAAAAAAAAAAAAAAAAP8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IAAAAAAAAAAAAAAAAAAAAAAAAAAAD//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gAAAAAAAAAAAAAAAAAAAAAAAAAAAAEB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CAAAAAAAAAAAAAAAAAAAAAAAAAAAB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IAAAAAAAAAAAAAAAAAAAAAAAAAAP8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gAAAAAAAAAAAAAAAAAAAAAAAAAAAP//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C&#10;AAAAAAAAAAAAAAAAAAAAAAAAAAAAAQE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I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BAAA&#10;AAAAAAAAAAAAAAAAAAAAAAAAAAAAAAAAAAAAAAAAAAAAAAAAAAAAAAAAAAAAAAAAAAAAAAAAAAAA&#10;AAAAAAAAAAAAAAAAAAAAAAAAAAAAAAAAAAAAAACmwOM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CgCJocUAAADhAAAAAAAAAAAAAAAAAAAAAAAAAAAAAAAA&#10;AAAAAAAAAAAAAAAAAAAAAAAAAAAAAAAAAAAAAAAAAAAAAAAAAAAAAAAAAAAAAAAAAAAAAAACAAAA&#10;AAAAAAAAAAAAAAAAAAAAAAAA//8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IAAAAA&#10;AAAAAAAAAAAAAAAAAAAAAAABAQ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C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IAAAAAAAAA&#10;AAAAAAAAAAAAAAAAAAAAAAAAAAAAAAAAAAAAAAAAAAAAAACA/38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CAAAA&#10;AAAAAAAAAAAAAAAAAAAAAAAA//8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IAAAAA&#10;AAAAAAAAAAAAAAAAAAAAAAABAQAAAAAAAAAAAAAAAAAAAAAAAAAAAAAAAAAAAAAAAAAAAAAAAAAA&#10;AAAAAAAAAAAAAAAAAAAAAAAAAAAAAAAAAAAAAAAAAAAAAAAAAAAAAAAAAAAAAAC0pI0Ax7upAAAA&#10;AAAAAAAAAAAAAAAAAAAAAAAAAAAAAAAAAACijnAA2dHFAAAAAAAAAAAAAAAAAAAAAACijnAA2dHF&#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gAAAAAA&#10;AAAAAAAAAAAAAAAAAAAAAQAAAAAAAAAAAAAAAAAAAAAAAAAAAAAAAAAAAAAAAAAAAAAAAAAAAAAA&#10;AAAAAAAAAAAAAAAAAAAAAAAAAAAAAAAAAAAAAAAAAAAAAAAAAAAAAAAA7enjAAAA/wDb08c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dBeEAPT09AAAAAAAAAAAAAQEBAAAAAAAAAAAAAAAAAAAAAAAA&#10;AAAAAAAAAAAAAAAAAAAAAAAAAAAAAAAAAAAAAAAAAP/9/gA7OzsAPj4+lgI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Excc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5RVc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CAAAAAAAAAAAAAAAAAAAA&#10;AAAAAAAA//8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IAAAAAAAAAAAAAAAAAAAAA&#10;AAAAAAABAQ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QAAAAAAAAAAAAAAAAAAAAAAAAA&#10;AP8AAAABAAAAAAAAAAAAAAAAAAAAAAAAAAAAAAAAAAAAAAAAAAAAAAAAAAAAAAAAAAAAAAAAAAAA&#10;AAAAAAAAAAAAAAAAAAAAAAAAAAAAAAAAtaWNAF1xjwABAQEAoo5wACcvOwAAAAAAtaWNAF1xjwAB&#10;AQEAoo5wACcvO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Zyam2J9fX2d2draAA0MDAAAAAAA/wAAAAEC&#10;AQAAAAAAAAAAAAAAAAAAAAAAAAAAAAAAAAAAAAAAAAAAAAAAAAAAAAAAAAAAAAAAAAD7+foAKysr&#10;AG1tbQASLE8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LSkjQBMXHM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HQXhAD09PQAAAAAAAAAAAAEBAQAAAAAAAAAAAAAAAAAAAAAAAAAAAAAAAAAAAAAAAAAA&#10;AAAAAAAAAAAAAAAAAAAAAAD//f4AOzs7AD4+PpYC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Excc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IAAAAAAAAAAAAAAAAAAAAAAAAAAAD//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gP9/AAAAAAAAAAAAAAAAAAAAAAAAAAAA&#10;AAAAAAAAAAAAAAAAAAAAAAAAAAAAAAAAAAAAAAAAAAAAAAAAAAAAAAAAAAAAAAAAAAAAAAAAAAAA&#10;AAAAAAAAAAAAAAAAAAAAAAAAAAAAAAAAAAAAAAAAAAAAAAAAAAAAAAAAAAAAAAAAAAAAAAAAAAAA&#10;AAAAAAAAAAAAAAAAAAAAAAAAAAAAAAAAAAAAAAAAADlFV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CAAAAAAAAAAAAAAAAAAAAAAAAAAAAAQE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I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KKOcAAlLTkAcYmtAHGJrQC2po4A7OjiAAAAAAAAAAAAAAAAAAAAAAAAAAAAAAAAAAAA&#10;AAAAAAAAAAAAAAAAAAAAAAAAAAAAAAAAAAAAAAAAAAAAAAAAAAAAAAAAAAAAAAAAAAAAAAAAAAAA&#10;AAAAAAAAAAAAAAAAAAAAAAATFx0AX3ORAAAAAAAAAAAAAAAAAAAAAAAAAAAAAAAAAAAAAAAAAAAA&#10;AAAAAAAAAAAAAAAAAAAAAO3p4wD///8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&#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7enjALSkjABf&#10;c5EAAAAAAAAAAAAAAAAAAAAAAAAAAACijnAASlpyABQYHgAAAAAAAAAAAAAAAAAAAAAAAAAAAAAA&#10;AAAAAAAAAAAAAAAAAAAAAAAAAAAAAAAAAAAAAAAAAAAAAKKOcABKWnIAFBge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a0sYAtaWNACUtOQAUGB4AAAAAAAAAAAAAAAAAAAAAAAAAAAAAAAAAAAAA&#10;AAAAAAAAAAAAAAAAAAAAAAAAAAAAj3dTAAAAAAAAAAAAOERWABQYH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EAAAAAAAAAAAAAAAAAAAAAAAAAAAA//8AAAAB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BMXHQBfc5EAAAAA&#10;AAAAAAAAAAAAAAAAACYuOgAmLjoAAAAAAAAAAAAAAAAAAAAAAAAAAAAAAAAAAAAAAAAAAAAAAAAA&#10;AAAAAAAAAAAAAAAAAAAAAAAAAABxia0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IAAAAAAAAAAAAAAAAAAAAAAAAAAAABAQ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g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AAD///8AAAAAAAAAAAAAAAAAAAAAAAAAAAAAAAAAAAAAAAAAAAAAAAAAAAAAAAAAAAAAAAAAAAAA&#10;AAAAAAAAAAAAAAAAAAAAAAACAAAAAAAAAAAAAAAAAAAAAAAAAAAAAAAAAAAAAAAAAAAAAAAAAAAA&#10;AAAAAAAAAAAAAAAAAAAAAAAAAAAAAAAAAAAAAAAAAAAAAAAAAP///wD///8ABQUF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v4AAQEB&#10;AAICAgD4+PgAAAAAAAAAAAAAAAAAAAAAAAAAAAAAAAAAAAAAAAAAAAAAAAAAAAAAAAAAAAAAAAAA&#10;AAAAAAAAAAAAAAAAAAAAAAQAAAAAAAAAAAAAAAAAAAAAAAAAAAD//wAAAAEAAAAAAAAAAAAAAAAA&#10;AAAAAAAAAAAAAAAAAAAAAAAAAAAAAAAAAAAAAAAAAAAAAAAA/f39AAICAgADAwM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ICAgD9/f0A&#10;AAAAAAgICAAAAAAAAAAAAAAAAAAAAAAAAAAAAAAAAAAAAAAAAAAAAAAAAAAAAAAAAAAAAAAAAAAA&#10;AAAAAAAAAAAAAAAAAAAAAgAAAAAAAAAAAAAAAAAAAAAAAAAAAAEBAAAAAAAAAAAAAAAAAAAAAAAA&#10;AAAAAAAAAAAAAAAAAAAAAAAAAAAAAAAAAAAAAAAAAAAAAAAICQkABQUFAI2NjQ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wMD&#10;AAAAAAAAAAAAAAAAAAAAAAAAAAAAAAAAAAAAAAAAAAAAAAAAAAAAAAAAAAAAAAAAAAAAAAAAAAAA&#10;AAAAAAAAAAAAAAAAA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CAAAAAAAAAAAAAAAAAAAAAAAAAAAA//8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IAAAAAAAAAAAAAAAAAAAAAAAAAAAABAQ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gAAAAAAAAAAAAAAAAAAAAAAAAAAAQ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CAAAAAAAAAAAAAAAAAAAAAAAAAAD/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IAAAAAAAAAAAAAAAAAAAAAAAAAAAD//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ID/f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CAAAAAAAAAAAAAAAAAAAAAAAAAAAAAQE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QAAAAAAAAAAAAAAAAAAAAAAAAAAAE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P8AAAAAAAAAAAAAAAAAAAAAAAAAAAAA&#10;AAAAAAAAAAAAAQAAAP79/gABAQEAAQEBAAAAAAAAAAAAAAAAAAAA/wD///8AAQECAP///wABAQEA&#10;///+AAEBAQAAAAAA/v7/AAEBAQABAQAAAAEBAAAAAAD///8AAAAAAAAAAAABAQEA/v7+AAICAgD/&#10;//8AAQEB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BAAAAAAAAAAAAAAAAAAAAAAAAAAA/wAAAAE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AAAAAgICAAD//wD+/v4AAgEBAP7+/gABAQEAAAAAAAEBAQD9/PwAAQICAP/+/gAA&#10;AAAAAQMCAP///wACAQEA/wAAAP/+/wD/Af8AAAAAAAICAgD///8A////AP///wACAgIA/f39AAAA&#10;AAADAwM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EAAAAAAAAAAAAAAAAAAAAAAAAAAAA//8AAAAB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EAAAD//v4A/f39AAMEBAAAAQEA////AAICAgD9/f0A+vv7AO3s7ADs7OwA8fHxAOjo&#10;6ADv7+8AAQEBAAYGBgATExMAGhsbAAwNDAAYGBgADg4OAAEBAQACAgIA/Pz8AP///wD///8AAgIC&#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QAAAAAAAAAAAAAAAAAAAAAAAAAAAABAQ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EAAAAAAAAAAAAAAAAAAAAAAAAAAAAAAAAA&#10;AAAAAAAAAAAAAPv7+wAEBAQA/v39AAIDAwD29/cA2djYAK2trQC2trYA6urqAP39/QAHBwcABQUF&#10;AAkJCQD+/v4AAAAAAPn5+QD19fUABQcGAAICAgAoKCgAX19fAD09PQAZGRkA/f39AAYGB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B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BQUFAAEBAQDr6+sAhYWFAKenpwAAAAAACgoKAEBAQABSUlIANjY2ABUVFQACAwMA&#10;+fj4AAcHBwAAAAAAAAEBAPn4+ADV19YAuLi4ALCwsABubm4ABgYGABwcHACJiYkAPz8/AAMDA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E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v7+AAICAgD7+/sA&#10;BQUFAP39/QDo5ucAc3NzAMLCwgAFBQUAdHR0AFdXVwAWFxcABgUFAAEBAQAAAAAA/v7+AP38/AAH&#10;CAgA/v39AAAAAAACAwMABwgIADEwMQAyMTIAdHJzAPb29gDJyckAhoaGAF1bXAAUFBQAc3NzAF5g&#10;XwD8/PwABAQEAP39/QAAAAAAAgICAAAAAAD+/v4AAwMD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IAAAAAAAAAAAAAAAAAAAAAAAAAAAD//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AAAA/wAAAP8AAAD/AAABAAEA//7/AP/9/gD+&#10;/f4Afnx9AEBAQADS0tIAiIiIAMzNzQB0dXUAHh8fAAYFBQD///8AAQEBAAEBAQACAgIAAwQEAAAA&#10;AAD9/v4AAgICAP///wD//v4A/v39AP///wAEBQUADg8PAENDQwC7vLwAs7OzACoqKgB4eHgAPj4+&#10;AOHh4QD4+PgA////AAICAgD+/v4A/v7+AAEBAQ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BAAAAAAAAAAAAAAAAAAAAAAAAAAAAAEB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EBAQAA//8A3d7eAGtq&#10;agDd3d0AZ2dnAGZmZgATFBQAAP//AP/+/gAAAQEA/f7+ANva2gDFxcUA1dXVANnZ2QDz8/MA+fn5&#10;AP39/QAHBwcACwsLABcXFwAoKCgANzg4ADU0NAAPEBAAAgMDAAH+/gAxMjIAoqOjAMXExAB5e3oA&#10;RkZGAG5ubgBoaGgAAgICAP7+/gABAQEAAQEB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E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7+ALCxsQBxcHAAGxsb&#10;AKmpqQA2NzcAAQEBAP///wAA//8A5eXlAKWlpQC6uroA2dnZAAoKCgAdHR0AJycnABoaGgANDQ0A&#10;BgYGAPT09ADu7u4A3t7eAK+urgCXlZUAFRUVADc3NwBVV1cAQEBAAAIDAwADAgIAPz8/ALu7uwB/&#10;f38AgYGBAM/PzwCMjIwADQ0NAAYGB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QAAAAAAAAAAAAAAAAAAAAAAAAAAAE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wD+/f4A+/v7AAMDAwClpaUAdnZ2AEdHRwCUlZUA&#10;CwoKAP8A/wD///8A5+fnAJWVlQCjo6MACAgIAD09PQBvcXAAOzs7ABAQEAAEBAQAAAAAAP7+/gAC&#10;AgIAAAAAAAAAAAAAAAAA+vr6ANfW1gC3t7gAtLSzAF1eXQAuLi8AcnJyAEJDQgAEAgMACAYHAImH&#10;iAA5NzgAeHh4AFxaWwCgoKAAGBgYAPz8/AAEBQUAAAAAAAAAAAAAAQAAAAAAAAAAAAAAAAAA/wAA&#10;AAAAAAAB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DBAMAAAAAALi4uAB0dHQAV1dXAJKTkwADAwMAAQEBAPT0&#10;9ABqamoAb29vADw8PADDw8MAf39/AA0NDQACAgIA/f39AAAAAAACAgIA////AP///wABAQEAAAAA&#10;AAAAAAAAAAAAAAAAAAEBAQABAQEA/v7+AAMDAwBAQEAAubm5AJaWlgDKysoAOTk5AMrKygD5+PgA&#10;//7+ADg5OQCgoKAA5+fnAFxcXAD7+/s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IA&#10;AAAAAAAAAAAAAAAAAAAAAAAAAAABAQ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EAAADNzc0AcXFxAEZGRgCQkJAAAAAAAP7+/gD7+voAPT09&#10;AL6+vgCampoApKSkABISEgAEBAQA9/f3AAEBAQAAAAAAAgICAP///wABAQEAAQEBAP///wAAAAAA&#10;AAAAAAAAAAAAAAAAAAAAAPz8/AACAgIAAwMDAAAAAAD7+/sATk5OAMrKygAwLzAASkpKAKmpqQAE&#10;BAQAAgICACcnJwCZmZkAysrKAGlpaQAAAAAAAAAAAAAAAAAAAAAAAAAAAAAAAAD/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gAA&#10;AAAAAAAAAAAAAAAAAAAAAAAAAQ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v4A////AAAAAAD8/PwA+vr7AHJycgAcHBwAnZ2dAAECAgAAAAAA+fn5AC8vLwD+/v4A&#10;uLi4AEtLSwD+/v4AAgICAP///wAODg4A////AAMDAwABAQEAAQEBAAAAAAAAAAAAAQEBAAAAAAAA&#10;AAAAAAAAAAAAAAAAAAAABQUFAP///wACAgIAAAAAAAgICAABAQEAExMTAKurqgBubm4Ae3t7AI2N&#10;jQD//v4ADA0NAD4+PgCKiooAvb29AKenpwD39vYA////APf39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EAAAA&#10;AAAAAAAAAAAAAAAAAAAAAAD/AAAAAQ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ICAgD///8AAAAAAAICAgB5eHkA4uLiAK+vrwAEBQUAAP//APj4+ABCQkIAAwMDAK+vrwAh&#10;IyIA////AAICAgD///8AAgICAAAAAAABAQEAAAAAAAAAAAAAAAAAAAAAAAAAAAAAAAAAAAAAAAAA&#10;AAAAAAAAAAAAAAEBAQAAAAAAAQEBAAAAAAABAQEAAAAAAAEBAQAAAAAABwcIAHp7ewADAwMAh4eH&#10;ABoaGgBVVVUA/gEBAFlaWgC+vr4Ag4KCAFNSUgD///8AAgICAP///wABAQEAAQAAAP8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IAAAAA&#10;AAAAAAAAAAAAAAAAAAAAAAD//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v7+AAAAAAD///8A2traALCwrwBxcXEAMDAwAAIBAQD6+/sAWVlZAOfn5wCtrq4AHx8fAAAA&#10;AAABAQEAAAAAAP///wAAAAAAAAAAAAAAAAAAAAAAAAAAAAAAAAAAAAAAAAAAAAAAAAAAAAAAAAAA&#10;AAAAAAAAAAAAAAAAAAAAAAAAAAAAAAAAAAAAAAAAAAAAAAAAAAAAAAD+//4ABQUFAHp6egBTU1MA&#10;d3d3AM3NzQADAgIAAgEBAIeHhwD4+PgAXV1dAPz8/AAEBAQ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gAAAAAA&#10;AAAAAAAAAAAAAAAAAAAAAAEB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BAQEAAAAAAP///wBxcXEADg4PAGJiYgAAAAAA////AKSjowDKysoApKSkACAfHwADBAQAAQEB&#10;AAAAAAD9/f0AAwMDAAAAAAAAAAAAAAAAAAAAAAAAAAAAAAAAAAAAAAAAAAAAAAAAAAAAAAAAAAAA&#10;AAAAAAAAAAAAAAAAAAAAAAAAAAAAAAAAAAAAAAAAAAAAAAAAAAAAAAIBAQD7+voA////AJCQkAAn&#10;JycAc3NzAPDw8AABAQEAFhYWAH19fQDFxcUA4ODgAAAAAAD///8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C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wABAQEA3NvcANbW1gB/fX0ADg4OAP///wDj5OQAgICAAE1OTgA9Pj0ABgcHAAAAAAAAAAAA&#10;AAAAAAQEBAD9/f0AAAAAAAAAAAAAAAAAAAAAAAAAAAAAAAAAAAAAAAAAAAAAAAAAAAAAAAAAAAAA&#10;AAAAAAAAAAAAAAAAAAAAAAAAAAAAAAAAAAAAAAAAAAAAAAAAAAAAAAAAAAYHBwADAwMACQoKAJeY&#10;lwDl5eUAlJSUAAIDAwACAQEAV1ZWAAgICAB/fn4A/fz9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I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P8AAP37/ACAf38AEg8QAD4/PwD+/v4AAQEBAIyLiwAKCgoAfn9+AP3+/gAAAQAA/v/+AAEBAQAB&#10;AQEAAAAAAAMDAwAAAAAAAAAAAAAAAAAAAAAAAAAAAAAAAAAAAAAAAAAAAAAAAAAAAAAAAAAAAAAA&#10;AAAAAAAAAAAAAAAAAAAAAAAAAAAAAAAAAAAAAAAAAAAAAAAAAAAAAQEAAAEAAAEDAgAAAQAAJCUl&#10;AGVlZQCWlpYA3NvbAAEDAwAKDAwAenp6AMPCwwDk4+MAAgICAAAAAAAAAAAAAQAAAAE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gAAAAAAAAAA&#10;AAAAAAAAAAAAAAAAAP//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QEA9vf3ALa2tgBhYmIAEBAQAP7+/gDb29sAra2tAGpragAaGhoAAwMDAP///wAAAAAAAAAAAAAA&#10;AAAAAAAAAAAAAAAAAAAAAAAAAAAAAAAAAAAAAAAAAAAAAAAAAAAAAAAAAAAAAAAAAAAAAAAAAAAA&#10;AAAAAAAAAAAAAAAAAAAAAAAAAAAAAAAAAAAAAAAAAAAAAAAAAAAAAAAAAAAAAAAAAAAAAAAAAAAA&#10;Z2dnABoaGgCUlJQA/v39AP///wBfX18ABgYGALm5uQD//v8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CAAAAAAAAAAAA&#10;AAAAAAAAAAAAAAAAAQE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P/+&#10;/gDBwMAAAgICAFZWVgD8/PwA/wAAAKqqqgAXFxcAbW5uAPz8/AADAwMA/Pz8AAMDAwAAAAAAAAAA&#10;AAAAAAAAAAAAAAAAAAAAAAAAAAAAAAAAAAAAAAAAAAAAAAAAAAAAAAAAAAAAAAAAAAAAAAAAAAAA&#10;AAAAAAAAAAAAAAAAAAAAAAAAAAAAAAAAAAAAAAAAAAAAAAAAAAAAAAAAAAAAAAAAAAAAAAAAAAAS&#10;EhIAUFBQAL29vQD5+voAAQEBAAMEBAAvLy8AnJycAPr6+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I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wAA&#10;AKKiogAdHR0AFBUVAAEBAQD+/v4Ar6+vAERERAAB/wAAAgICAP7+/gAGBgYA////AAAAAAAAAAAA&#10;AAAAAAAAAAAAAAAAAAAAAAAAAAAAAAAAAAAAAAAAAAAAAAAAAAAAAAAAAAAAAAAAAAAAAAAAAAAA&#10;AAAAAAAAAAAAAAAAAAAAAAAAAAAAAAAAAAAAAAAAAAAAAAAAAAAAAAAAAAAAAAAAAAAAAAAAAP8A&#10;AABZWVkA8PDwAKinpwD//v4A+/r6AG1tbQDi4uIA3Nzc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19fUA&#10;xsbGAFtbWwADAwMAAwQEAMrJyQDp6ekAVVVVAAEBAQACAgIAAgICAAAAAAABAQEAAAAAAAAAAAAA&#10;AAAAAAAAAAAAAAAAAAAAAAAAAAAAAAAAAAAAAAAAAAAAAAAAAAAAAAAAAAAAAAAAAAAAAAAAAAAA&#10;AAAAAAAAAAAAAAAAAAAAAAAAAAAAAAAAAAAAAAAAAAAAAAAAAAAAAAAAAAAAAAAAAAAAAAAAAAAA&#10;ACIiIgAvLy8AuLi4AP///wAEBQUAOTk5AAwMDADX19cA/f39AP7+/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CAAAAAAAAAAAAAAAA&#10;AAAAAAAAAAAA//8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O7t7QD5&#10;+fkATExMAP/+/gD///8AxMTEABUVFQAyMjIAAAAAAAAAAAAAAAAAAAAAAAAAAAAAAAAAAAAAAAAA&#10;AAAAAAAAAAAAAAAAAAAAAAAAAAAAAAAAAAAAAAAAAAAAAAAAAAAAAAAAAAAAAAAAAAAAAAAAAAAA&#10;AAAAAAAAAAAAAAAAAAAAAAAAAAAAAAAAAAAAAAAAAAAAAAAAAAAAAAAAAAAAAAAAAAAAAAACAgIA&#10;AgICAEhISADW1tYAAQEBAAEAAAAFBQUAGxsbAMnJyAAAAAAAAAAAAP///wABAQE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I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5ubmAAMD&#10;AwAiIiIAAgICAAD//wDX19cAJCQkAAMEBAD+//8AAAAAAAAAAAAAAAAAAAAAAAAAAAAAAAAAAAAA&#10;AAAAAAAAAAAAAAAAAAAAAAAAAAAAAAAAAAAAAACA/38AAAAAAAAAAAAAAAAAAAAAAAAAAAAAAAAA&#10;AAAAAAAAAAAAAAAAAAAAAAAAAAAAAAAAAAAAAAAAAAAAAAAAAAAAAAAAAAAAAAAAAAAAAAAAAAAA&#10;//7+AAABAQAvLy8A+Pj4AObm5gAAAQEABAQEAB8fHwDW1tcAAAAAAP///wAAAAAA/v7+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CAAAAAAAAAAAA&#10;AAAAAAAAAAAAAAAAAQE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Nvb&#10;2wAJCQkABAUFAP7+/gABAgIA3d3dACcnJwADAwMAAQEBAAAAAAAAAAAAAAAAAAAAAAAAAAAAAAAA&#10;AAAAAAAAAAAAAAAAAAAAAAAAAAAAAAAAAAAAAAAAAAAAAAAAAAAAAAAAAAAAAAAAAAAAAAAAAAAA&#10;AAAAAAAAAAAAAAAAAAAAAAAAAAAAAAAAAAAAAAAAAAAAAAAAAAAAAAAAAAAAAAAAAAAAAAAAAAD/&#10;AAAA//7+AB0dHQDz8/MA1NTUAP/+/gD9/f0AKCgoAObm5QD5+fkAAgICAAEBAQ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L9//4A/wEAAPz9&#10;/AD/AQAA/gD/AAECAQ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wAAAP8AAAD/AAAA/wAA5ubm&#10;AAkJCQD//v4AAgICAPv5+QDy8fEAHh4eAAAAAAABAQEAAAAAAAAAAAAAAAAAAAAAAAAAAAAAAAAA&#10;AAAAAAAAAAAAAAAAAAAAAAAAAAAAAAAAAAAAAAAAAAAAAAAAAAAAAAAAAAAAAAAAAAAAAAAAAAAA&#10;AAAAAAAAAAAAAAAAAAAAAAAAAAAAAAAAAAAAAAAAAAAAAAAAAAAAAAAAAAAAAAAAAAAAAAAAAAIC&#10;AgABAQEADw8PABAODgDc29sAAQICAAICAgAeHh4A6OnpAPz8/AAAAAAA/v7+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QICAP7+/gD+/v4CAgQEBPr///8AAAAA&#10;AAEBAQACAgI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y8vIA&#10;AgICAAMEBAAAAQEA+Pn5APj5+QAREREAAP//AP7+/gAAAAAAAAAAAAAAAAAAAAAAAAAAAAAAAAAA&#10;AAAAAAAAAAAAAAAAAAAAAAAAAAAAAAAAAAAAAAAAAAAAAAAAAAAAAAAAAAAAAAAAAAAAAAAAAAAA&#10;AAAAAAAAAAAAAAAAAAAAAAAAAAAAAAAAAAAAAAAAAAAAAAAAAAAAAAAAAAAAAAAAAAAAAAAAAP//&#10;AAAAAAAGBgYACQsLAOfo6AD+/f0A////AA4ODgAA/wAA9fX1AAAAAAACAgIAAQEB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QEBAAYGBvgCCwsL8v///wACAgIA&#10;/v7+AP39/Q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P7+/gD/&#10;//8AAP//AAD//wABAQEA/Pz8AAMDAwD///8AAgICAAAAAAAAAAAAAAAAAAAAAAAAAAAAAAAAAAAA&#10;AAAAAAAAAAAAAAAAAAAAAAAAAAAAAAAAAAAAAAAAAAAAAAAAAAAAAAAAAAAAAAAAAAAAAAAAAAAA&#10;AAAAAAAAAAAAAAAAAAAAAAAAAAAAAAAAAAAAAAAAAAAAAAAAAAAAAAAAAAAAAAAAAAAAAAD/AAAA&#10;AAAAAAMDAwAFBQUA+fn5AAAAAAD///8ABQUFAP///wD8/PwAAAAAAAAAAAABAQE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CAgIAAwMD/QIODg7tAAAAAPr6+gD/&#10;//8AAQEB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CAgIAAEB&#10;AQAAAQEAAAAAAAAAAAAHBwcA9/f3AAECAgD+/f0AAAAAAAAAAAAAAAAAAAAAAAAAAAAAAAAAAAAA&#10;AAAAAAAAAAAAAAAAAAAAAAAAAAAAAAAAAAAAAAAAAAAAAAAAAAAAAAAAAAAAAAAAAAAAAAAAAAAA&#10;AAAAAAAAAAAAAAAAAAAAAAAAAAAAAAAAAAAAAAAAAAAAAAAAAAAAAAAAAAAAAAAAAAAAAAEBAQAA&#10;AAAA+vr6APX19QAREREAAAAAAAICAgD29vYAAgMCAAoKCgAAAAAA////AP7+/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Pv7APr6+gALCwvvAg4ODuwFBQUA+fn5AAIC&#10;AgABAQE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SEhIA+/v7&#10;AP79/QD///8ABQUFAAsLCwDs7OwAAP//AAIDAwAAAAAAAAAAAAAAAAAAAAAAAAAAAAAAAAAAAAAA&#10;AAAAAAAAAAAAAAAAAAAAAAAAAAAAAAAAAAAAAAAAAAAAAAAAAAAAAAAAAAAAAAAAAAAAAAAAAAAA&#10;AAAAAAAAAAAAAAAAAAAAAAAAAAAAAAAAAAAAAAAAAAAAAAAAAAAAAAAAAAAAAAAAAAAAAAAAAP3+&#10;/gD3+PgA8vLyABcXFwACAgIAAQEBAOvr6wAKCQoABAQEAP///wAAAAAAAQEB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BAgIA+/v7AA8PD+0COzs72QEBAQD09PQAAQEB&#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B0dHQD39/cA&#10;////AAECAgAHCAgAEhISAN7e3gD/AAAA/v7+AAAAAAAAAAAAAAAAAAAAAAAAAAAAAAAAAAAAAAAA&#10;AAAAAAAAAAAAAAAAAAAAAAAAAAAAAAAAAAAAAAAAAAAAAAAAAAAAAAAAAAAAAAAAAAAAAAAAAAAA&#10;AAAAAAAAAAAAAAAAAAAAAAAAAAAAAAAAAAAAAAAAAAAAAAAAAAAAAAAAAAAAAAAAAAD+/v4AAwIC&#10;AO3s7AD///8ALS0tAAABAQAAAAAA3t7eABUVFQAHBwcAAQEBAAEBAQD+/v4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IBAQD39/cAHh4e1gIAAAAABAQEAOPj4wAAAAAA&#10;////AAEBAQ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JSUlAPn5+QD2&#10;9vYA////AP38/AAmJiYA2traAAAAAAABAQAAAAAAAAAAAAAAAAAAAAAAAAAAAAAAAAAAAAAAAAAA&#10;AAAAAAAAAAAAAAAAAAAAAAAAAAAAAAAAAAAAAAAAAAAAAAAAAAAAAAAAAAAAAAAAAAAAAAAAAAAA&#10;AAAAAAAAAAAAAAAAAAAAAAAAAAAAAAAAAAAAAAAAAAAAAAAAAAAAAAAAAAAAAAAAAAEBAQAAAAAA&#10;4eHhAAcHBwApKSkAAP//AAABAQDd3d0AHR4dAAYGBgABAQEA/f39AAICA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7e3tAPv7+wAVFRXhAgAAAAALCwv9zc3NAP39/QAB&#10;AQEA/v7+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SEhIA////AMjI&#10;yAABAAAAAgMDADIyMgDa2toA7ezsAAEBAgAAAAAAAAAAAAAAAAAAAAAAAAAAAAAAAAAAAAAAAAAA&#10;AAAAAAAAAAAAAAAAAAAAAAAAAAAAAAAAAAAAAAAAAAAAAAAAAAAAAAAAAAAAAAAAAAAAAAAAAAAA&#10;AAAAAAAAAAAAAAAAAAAAAAAAAAAAAAAAAAAAAAAAAAAAAAAAAAAAAAAAAAAAAAAAAAAAAP///wDD&#10;w8MAExMTAAwMDAAAAQEA/Pz8AN/f3wAxMDEA////AAAAAAD///8AAQEB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ExMQA+vr6ADQ2NeECAAAAABMTE+TPz88A//7+AAEB&#10;AQD+/v4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BMTEwANDg4Atba1&#10;AP7//wD+/f0APj4+APf39wDBwcEA/v7+AAAAAAD///8A//7+AAD//wAAAAAAAAAAAAAAAAAAAAAA&#10;AAAAAAAAAAAAAAAAAAAAAAAAAAAAAAAAAAAAAAAAAAAAAAAAAAAAAAAAAAAAAAAAAAAAAAAAAAAA&#10;AAAAAAAAAAAAAAAAAAAAAAAAAAAAAAAAAAAAAAAAAAAAAAAAAAAAAAAAAAAAAAAAAAAA+vr6AL+/&#10;vwA4ODgAAAAAAP38/ADx8fEA7e3tADY2NQABAQEAAAAAAAMDAwD///8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wAAAAAAAAAAAAAAAAAA//7/AMHBwQAODg4AAAAAAAIAAAAASkpKm8rIyQDx8fIAAP8A&#10;AAL/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QAAAAEAAAABAAAAAQAABAYFAFNUUwC1trYA&#10;9PX0AAABAAAiIiIALS0tAKioqAACAgIA/vz9AP/9/gD//v8AAAABAAAAAAAAAAAAAAAAAAAAAAAA&#10;AAAAAAAAAAAAAAAAAAAAAAAAAAAAAAAAAAAAAAAAAAAAAAAAAAAAAAAAAAAAAAAAAAAAAAAAAAAA&#10;AAAAAAAAAAAAAAAAAAAAAAAAAAAAAAAAAAAAAAAAAP8AAAD/AAAA/wAAAP8AAP///wDFxcUA4ODg&#10;AFZXVwABAAAA/v7+AKqpqQAAAAAAKCgoAAICAgAAAAAAAQEBAAEBAQ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wAAAP7/AP/9/gD8+/sAxsbGAEJCQqYAAAAAAgAAAABVVVWI+fn5AN7d3QD7+voA&#10;AgQE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DAwMAXV1dAO7u7gDl&#10;5eUAAgMDAAAAAABeXl4Ay8vLAOPi4gD9/f0AAgICAAIDAwD8+/sAAAAAAAAAAAAAAAAAAAAAAAAA&#10;AAAAAAAAAAAAAAAAAAAAAAAAAAAAAAAAAAAAAAAAAAAAAAAAAAAAAAAAAAAAAAAAAAAAAAAAAAAA&#10;AAAAAAAAAAAAAAAAAAAAAAAAAAAAAAAAAAAAAAAAAAAAAAAAAAAAAAAAAAAAAP//AKKiogAiIiIA&#10;Ozs7AP8BAQAEBQUAoqKiADc3NwAXFxg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Pz8/AAAAQEA/wAAAPz8/ADl5eUASUlJmwAAAAACAAAAACIiIv0XFxf4tra2AAQEBAD/&#10;/v4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P///wAmJiYACwsLAI+P&#10;jwAA/v8AAgMDAEhISAAJCQkAfHx8AAUGBgAAAAAAAAAAAAQEBAAAAAAAAAAAAAAAAAAAAAAAAAAA&#10;AAAAAAAAAAAAAAAAAAAAAAAAAAAAAAAAAAAAAAAAAAAAAAAAAAAAAAAAAAAAAAAAAAAAAAAAAAAA&#10;AAAAAAAAAAAAAAAAAAAAAAAAAAAAAAAAAAAAAAAAAAAAAAAAAAAAAAAAAADR0tIAvr6+AF9fXwD4&#10;9/cAAQAAAOXl5QDh4eEAYWFhAAQFB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P8AAgICAP/+/gAA//8Aurq6AAUFBQBLTUzAAAAAAAIAAAAAAAAAADg4OLS0tLQA+Pj4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YGBgBoaGgAtbW1&#10;AOHh4QD9/f0AEhMTAHd3dwDAwMAA2NfXAAAAAAAA//8A/f7+AAAAAAAAAAAAAAAAAAAAAAAAAAAA&#10;AAAAAAAAAAAAAAAAAAAAAAAAAAAAAAAAAAAAAAAAAAAAAAAAAAAAAAAAAAAAAAAAAAAAAAAAAAAA&#10;AAAAAAAAAAAAAAAAAAAAAAAAAAAAAAAAAAAAAAAAAAAAAAAAAAAAAAAAAIOCggAdHR0AW1tbAAkK&#10;CgD7+/sAiIeHAAoKCgA5OTk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P//AAAAAAAAAQEBAP7+/gCPj48AISEh4QAAAAAAAAAAAgAAAAAAAAAAXV1dfOrq6gDFxcUA/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BAQEAAAAAAHJycgAGBgYA&#10;oqOjAP39/QD+/v4ATk9PABsbGwBaWloA+Pj4AP7//wABAQEA////AP///wD///8A/v7+AAAAAAAA&#10;AAAAAAAAAAAAAAAAAAAAAAAAAAAAAAAAAAAAAAAAAAAAAAAAAAAAAAAAAAAAAAAAAAAAAAAAAAAA&#10;AAAAAAAAAAAAAAAAAAAAAAAAAAAAAP///wD///8A//7+AP7+/gCgn58Ax8fHAHd3dwAJCQkA/f39&#10;AO3t7QC0tLQAa2trABEREQ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EAAAD9/v4A5+fnANfX1wBvb29mAAAAAAAAAAACAAAAAAAAAAA6PDvZJycn3KqqqgD///8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P///wABAQEABQUFAFhYWACe&#10;np0A3t3dAAEAAAAREREAl5iYAOnp6QB+fn4A9fX1AP79/QAAAAAAAAAAAAEBAQABAQEAAAAAAAAA&#10;AAAAAAAAAAAAAAAAAAAAAAAAAAAAAAAAAAAAAAAAAAAAAAAAAAAAAAAAAAAAAAAAAAAAAAAAAAAA&#10;AAAAAAAAAAAAAAAAAAAAAAAAAAAA////AAAAAAD7+/sA29raAIiIiABVVVUASEhIAAIDAwD9/PwA&#10;e3t7APr6+gBiYmIAAgICAP39/Q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10;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AAD9/f0A&#10;AwMDAP7+/gDj4+IAT09PAPz8/ACHh4cAS0tMAAECAQD8/PwAAQABAMrKygCZmZkAvLy7AAoKCwA8&#10;PDsAQkJDACgoKAAcHBwAFhUVAAMEBAAAAAAA////APb19QDl5uYA4N/fAMbGxgC8vLwA4ODgAB8f&#10;HwBcXFwAWVpaAAwLCwADBAQA/fz8APLz8wBvbm4Aw8PDAG9vbwBtbm4AAgEBAAECAgABAgEAAAAA&#10;AP///wABAQE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v4AAgICAP///wAAAAAAAAAAAAEBAQD+/v4AaWlpAMDAwACtra0S&#10;LCws7wAAAAAAAAAAAAAAAAAAAAAAAAAAAf///wAAAAAAAAAAAAAAAAAAAAAAAAAAAAAAAADHxcYn&#10;XV1d2FZWVgB8fn0ACQkJAPf39wAEBAQABAQEAAICA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19fUAWlpaAMzMzABjY2MAcG5vABAQEAABAgIA////AAEBAQDb29sAraysAMXF&#10;xQDY2NgA9vb2AAkJCQAKCgoABwcHAAICAgD8/PwA9vb2APX19QD9/f0AICAgACoqKgBRUlIARUVF&#10;AAQDAwAAAQEA//7+APj4+ADKy8sAcG9vAPPz8wCIiIgAU1RUAP/+/gADAwMAAAEBAAECAQ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Pz8/AACAgIAAgICAP7+/gABAQEA/v7+AJycnACDg4MAiIiIVVxcXKwA&#10;AAAAAAAAAAAAAAAAAAAAAAAAAAAAAAAB////AAAAAAAAAAAAAAAAAAAAAAAAAAAAAAAAAAAAAACh&#10;n6Bcg4ODo3V2dgBkZWQA////AP///wAFBQU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v7+AP///wACAgIAhYWFAJ6engAQDg8Ah4iIAD4+PgAJCQkAAP//AP///wD///8AAQEB&#10;APPz8wDW1tYA0tLSAOPj4wD5+fkA+Pj4AAYGBgAVFRUAKCgoADc3NwAYGRkA/fz8AAICAgABAQEA&#10;/wAAAPf29gDu7+8Ah4aGALOzswAgICAApaWlABMUFAAGBgYABAQEAP7+/gACAQEAAAIB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AAAAAAAA+vr6ANnY2ACZmZkAs7OzAPn5+QAR&#10;EREAExISADIxMQAoKCgAGhsbABUUFAABAgIA9fT0AObm5gDf4OAAzc7OAN7e3gDw8PAA+vr6ADAw&#10;MABqamoAQkNDAA4NDQAAAAAAAQMC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Pv7+wAEBAQA/v7+AAAAAAADAwMA/v7+AK2trQBxcXEANzc3xa2trTwAAAAAAAAAAAAAAAAAAAAA&#10;AAAAAAAAAAAAAAAAAAAAAAAAAAAAAAAAAf///wAAAAAAAAAAAAAAAAAAAAAAAAAAAAAAAAAAAAAA&#10;AAAAAAAAAAAAAAAAAAAAAIaGhn6cnJyBQEBAAJGPkAAJCQkA/f39AAUFBQACAwMAAAAAAAAAAAAA&#10;AAAAAAEAAP8AAAAAAAAAAAAAAAAAAAAAAAAAAAAAAAAAAAAAAAAAAQ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7/AP///wAAAAAAAQEBAPz7+wD09fUA4+LiAMfH&#10;xwDJyckA1NTUAOrq6gACAgIA+vr6AAEBAQAEBAQAAAAAAAMDAwAnJycAMzMzAD4+PgAoKCgAGRkZ&#10;AAICAgD/AAAAAQAAAPz9/QAFBgU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8A&#10;AAAAAP///wD+/v4AAwMDAPv7+wCGhoYAnp6eAFRUVJuOjo5mAAAAAAAAAAAAAAAAAAAAAAAAAAAA&#10;AAAAAAAAAAAAAAAAAAAAAAAAAAAAAAAB////AAAAAAAAAAAAAAAAAAAAAAAAAAAAAAAAAAAAAAAA&#10;AAAAAAAAAAAAAAAAAAAAAAAAAKioqE59fH2xFxYWAJeYmAAsKysAAAAAAAECAgAAAAAAAAAAAAAA&#10;AAAAAQ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v4AAgICAP7+/gACAgIA////AP7+/gAAAAAAAgIC&#10;AP38/QD9/PwA9fb2APHw8AD8/PwA+vr6AAYGBgAMDAwAERERAAQGBQAEBAQA/f39AAMDAwD+/v4A&#10;AQEBAP39/QABAQEAAAAAAAMDA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P///wD9&#10;/f0A/Pz8AAYGBgDf398AdnZ2AMzMzABzc3Nubm5ukwAAAAAAAAAAAAAAAAAAAAAAAAAAAAAAAAAA&#10;AAAAAAAAAAAAAAAAAAAAAAAAAAAAAAH///8AAAAAAAAAAAAAAAAAAAAAAAAAAAAAAAAAAAAAAAAA&#10;AAAAAAAAAAAAAAAAAAAAAAAAAAAAAM7NzRx7enu51NTUKm5ubgBnZ2cADg8PAAAAAAAAAAAAAAAA&#10;AAAB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P39/QACAgIAAQEBAP39/QD///8AAwMDAAEBAQD8/PwA&#10;BAMEAAD//wD///8AAAAAAP///wACAwMAAP//AAAAAAD/AAAA/v/+AAAAAAACAgIA////AP7+/gAC&#10;AgIAAQEBAP///wACAgI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P39&#10;/QABAQEAnZ2dAI+PjwAODg7shISER0RERM4AAAAAAAAAAAAAAAAAAAAAAAAAAAAAAAAAAAAAAAAA&#10;AAAAAAAAAAAAAAAAAAAAAAAAAAAAAf///wAAAAAAAAAAAAAAAAAAAAAAAAAAAAAAAAAAAAAAAAAA&#10;AAAAAAAAAAAAAAAAAAAAAAAAAAAAAAAAAAAAAAB/fX6Mo6OjcxkZGQB8fX0APj09AAoLCwAAAAAA&#10;AAEAAAEBAQD8/PwAAwMDAP///wACAgIA////AAAAAAD8/PwABQUF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P8AAAAAAAAAAAAAAAAAAAAAAAAAAAAAAAAAAAAAAAAAAQAA&#10;AAAAAAAAAAAAAAAAAAAAAAAAAAAAAAAAAAAAAAAAAAAA/wAAAAAAAAAAAAAAAAAAAAAAAAAAAAAA&#10;AAAAAAAAAAAAAAAAAQ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wAAAAAAAAAAAAAAAAAAAAAAAAAAAAAAAAAAAAAAAAABAAAA&#10;AAAAAAAAAAAAAAAAAAAAAAAAAAAAAAAAAAAAAAAAAAD/AAAAAAAAAAAAAAAAAAAAAAAAAAAAAAAA&#10;AAAAAAAAAAAAAAAB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10;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">
                <v:shape id="Picture 35" o:spid="_x0000_s1027" type="#_x0000_t75" style="position:absolute;width:18554;height:379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lNm0TFAAAA2wAAAA8AAABkcnMvZG93bnJldi54bWxEj0FrAjEUhO8F/0N4hV5KzVqx6GoUKRYs&#10;HrS2ULw9Nq+7i/teliTq9t8bodDjMDPfMLNFx406kw+1EwODfgaKpHC2ltLA1+fb0xhUiCgWGydk&#10;4JcCLOa9uxnm1l3kg877WKoEkZCjgSrGNtc6FBUxhr5rSZL34zxjTNKX2nq8JDg3+jnLXjRjLWmh&#10;wpZeKyqO+xMb2H5bz4fVbrzaPPLktH63XA8nxjzcd8spqEhd/A//tdfWwHAEty/pB+j5F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pTZtExQAAANsAAAAPAAAAAAAAAAAAAAAA&#10;AJ8CAABkcnMvZG93bnJldi54bWxQSwUGAAAAAAQABAD3AAAAkQMAAAAA&#10;">
                  <v:imagedata r:id="rId37" o:title=""/>
                  <v:path arrowok="t"/>
                </v:shape>
                <v:shape id="Picture 36" o:spid="_x0000_s1028" type="#_x0000_t75" style="position:absolute;left:19526;width:18847;height:383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RRt+vBAAAA2wAAAA8AAABkcnMvZG93bnJldi54bWxEj0+LwjAUxO+C3yE8YW+a6rIi1SgiiLtH&#10;/56fzbMtbV5qErX99mZhYY/DzPyGWaxaU4snOV9aVjAeJSCIM6tLzhWcjtvhDIQPyBpry6SgIw+r&#10;Zb+3wFTbF+/peQi5iBD2KSooQmhSKX1WkEE/sg1x9G7WGQxRulxqh68IN7WcJMlUGiw5LhTY0Kag&#10;rDo8jILrffdTHsfu0tokVKb7Op+7qlbqY9Cu5yACteE//Nf+1go+p/D7Jf4AuXw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NRRt+vBAAAA2wAAAA8AAAAAAAAAAAAAAAAAnwIA&#10;AGRycy9kb3ducmV2LnhtbFBLBQYAAAAABAAEAPcAAACNAwAAAAA=&#10;">
                  <v:imagedata r:id="rId38" o:title=""/>
                  <v:path arrowok="t"/>
                </v:shape>
                <v:shape id="Picture 37" o:spid="_x0000_s1029" type="#_x0000_t75" style="position:absolute;left:39624;width:18980;height:386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eF59nEAAAA2wAAAA8AAABkcnMvZG93bnJldi54bWxEj0FrwkAUhO8F/8PyBG91Y0UtqRuRotBj&#10;m9Zibs/syyY0+zZkV43/visUehxm5htmvRlsKy7U+8axgtk0AUFcOt2wUfD1uX98BuEDssbWMSm4&#10;kYdNNnpYY6rdlT/okgcjIoR9igrqELpUSl/WZNFPXUccvcr1FkOUvZG6x2uE21Y+JclSWmw4LtTY&#10;0WtN5U9+tgqOu+Jmi+/8POimPRWLd7M4VEapyXjYvoAINIT/8F/7TSuYr+D+Jf4Amf0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eF59nEAAAA2wAAAA8AAAAAAAAAAAAAAAAA&#10;nwIAAGRycy9kb3ducmV2LnhtbFBLBQYAAAAABAAEAPcAAACQAwAAAAA=&#10;">
                  <v:imagedata r:id="rId39" o:title=""/>
                  <v:path arrowok="t"/>
                </v:shape>
                <w10:wrap type="square" anchorx="margin"/>
              </v:group>
            </w:pict>
          </mc:Fallback>
        </mc:AlternateContent>
      </w:r>
      <w:r>
        <w:rPr>
          <w:b/>
          <w:noProof/>
          <w:lang w:val="en-GB" w:eastAsia="en-GB"/>
        </w:rPr>
        <w:t xml:space="preserve">      </w:t>
      </w:r>
    </w:p>
    <w:p w:rsidR="00122E32" w:rsidRDefault="00122E32" w:rsidP="00122E32">
      <w:pPr>
        <w:rPr>
          <w:b/>
          <w:noProof/>
          <w:lang w:val="en-GB" w:eastAsia="en-GB"/>
        </w:rPr>
      </w:pPr>
      <w:r>
        <w:rPr>
          <w:b/>
          <w:noProof/>
          <w:lang w:val="en-GB" w:eastAsia="en-GB"/>
        </w:rPr>
        <w:t>Booking Page</w:t>
      </w:r>
    </w:p>
    <w:p w:rsidR="00122E32" w:rsidRDefault="00122E32" w:rsidP="00122E32">
      <w:pPr>
        <w:rPr>
          <w:noProof/>
          <w:lang w:val="en-GB" w:eastAsia="en-GB"/>
        </w:rPr>
      </w:pPr>
      <w:r>
        <w:rPr>
          <w:noProof/>
          <w:lang w:val="en-GB" w:eastAsia="en-GB"/>
        </w:rPr>
        <w:t xml:space="preserve">The prototype shows infromation about the event on the top e.g. name, location and time. The form is displayed below which shows three input fields that users can enter their personal details. Which are firstname, address and email. There is a button below which redirects users to the payment page. </w:t>
      </w:r>
    </w:p>
    <w:p w:rsidR="00122E32" w:rsidRDefault="00122E32" w:rsidP="00122E32">
      <w:pPr>
        <w:rPr>
          <w:noProof/>
          <w:lang w:val="en-GB" w:eastAsia="en-GB"/>
        </w:rPr>
      </w:pPr>
      <w:r>
        <w:rPr>
          <w:noProof/>
          <w:lang w:val="en-GB" w:eastAsia="en-GB"/>
        </w:rPr>
        <w:t>The final design splits the page into three sections which are: event details, personal details and tickets. The event details are shown at the start, personal details are displayed below which are full name and email and tickets display adult quanity, children quanity and oap quanity. There are diferent prices for the tickets, adults are £5, children are £3.50 and oaps are £2.50. A summary of the costs are shown when the prices are calculated and the total cost is shown below. Once the user clicks the purchase button they will be redirected to the payment page.</w:t>
      </w:r>
    </w:p>
    <w:p w:rsidR="00122E32" w:rsidRDefault="00122E32" w:rsidP="00122E32">
      <w:pPr>
        <w:rPr>
          <w:b/>
          <w:noProof/>
          <w:lang w:val="en-GB" w:eastAsia="en-GB"/>
        </w:rPr>
      </w:pPr>
    </w:p>
    <w:p w:rsidR="00122E32" w:rsidRDefault="00122E32" w:rsidP="00122E32">
      <w:pPr>
        <w:rPr>
          <w:b/>
          <w:noProof/>
          <w:lang w:val="en-GB" w:eastAsia="en-GB"/>
        </w:rPr>
      </w:pPr>
    </w:p>
    <w:p w:rsidR="00122E32" w:rsidRDefault="00122E32" w:rsidP="00122E32">
      <w:pPr>
        <w:rPr>
          <w:b/>
          <w:noProof/>
          <w:lang w:val="en-GB" w:eastAsia="en-GB"/>
        </w:rPr>
      </w:pPr>
    </w:p>
    <w:p w:rsidR="00122E32" w:rsidRDefault="00122E32" w:rsidP="00122E32">
      <w:pPr>
        <w:rPr>
          <w:b/>
          <w:noProof/>
          <w:lang w:val="en-GB" w:eastAsia="en-GB"/>
        </w:rPr>
      </w:pPr>
    </w:p>
    <w:p w:rsidR="00122E32" w:rsidRDefault="00122E32" w:rsidP="00122E32">
      <w:pPr>
        <w:rPr>
          <w:b/>
          <w:noProof/>
          <w:lang w:val="en-GB" w:eastAsia="en-GB"/>
        </w:rPr>
      </w:pPr>
      <w:r>
        <w:rPr>
          <w:noProof/>
          <w:lang w:val="en-GB" w:eastAsia="en-GB"/>
        </w:rPr>
        <w:lastRenderedPageBreak/>
        <mc:AlternateContent>
          <mc:Choice Requires="wpg">
            <w:drawing>
              <wp:anchor distT="0" distB="0" distL="114300" distR="114300" simplePos="0" relativeHeight="251689984" behindDoc="0" locked="0" layoutInCell="1" allowOverlap="1">
                <wp:simplePos x="0" y="0"/>
                <wp:positionH relativeFrom="margin">
                  <wp:align>center</wp:align>
                </wp:positionH>
                <wp:positionV relativeFrom="paragraph">
                  <wp:posOffset>0</wp:posOffset>
                </wp:positionV>
                <wp:extent cx="6096000" cy="3924300"/>
                <wp:effectExtent l="0" t="0" r="0" b="0"/>
                <wp:wrapSquare wrapText="bothSides"/>
                <wp:docPr id="206" name="Group 206"/>
                <wp:cNvGraphicFramePr/>
                <a:graphic xmlns:a="http://schemas.openxmlformats.org/drawingml/2006/main">
                  <a:graphicData uri="http://schemas.microsoft.com/office/word/2010/wordprocessingGroup">
                    <wpg:wgp>
                      <wpg:cNvGrpSpPr/>
                      <wpg:grpSpPr>
                        <a:xfrm>
                          <a:off x="0" y="0"/>
                          <a:ext cx="6096000" cy="3924300"/>
                          <a:chOff x="0" y="0"/>
                          <a:chExt cx="6096000" cy="3924300"/>
                        </a:xfrm>
                      </wpg:grpSpPr>
                      <pic:pic xmlns:pic="http://schemas.openxmlformats.org/drawingml/2006/picture">
                        <pic:nvPicPr>
                          <pic:cNvPr id="31" name="Picture 31"/>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2066925" y="0"/>
                            <a:ext cx="1913255" cy="3895725"/>
                          </a:xfrm>
                          <a:prstGeom prst="rect">
                            <a:avLst/>
                          </a:prstGeom>
                        </pic:spPr>
                      </pic:pic>
                      <pic:pic xmlns:pic="http://schemas.openxmlformats.org/drawingml/2006/picture">
                        <pic:nvPicPr>
                          <pic:cNvPr id="32" name="Picture 32"/>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4095750" y="0"/>
                            <a:ext cx="2000250" cy="3924300"/>
                          </a:xfrm>
                          <a:prstGeom prst="rect">
                            <a:avLst/>
                          </a:prstGeom>
                        </pic:spPr>
                      </pic:pic>
                      <pic:pic xmlns:pic="http://schemas.openxmlformats.org/drawingml/2006/picture">
                        <pic:nvPicPr>
                          <pic:cNvPr id="33" name="Picture 33"/>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1905000" cy="3895090"/>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10391894" id="Group 206" o:spid="_x0000_s1026" style="position:absolute;margin-left:0;margin-top:0;width:480pt;height:309pt;z-index:251689984;mso-position-horizontal:center;mso-position-horizontal-relative:margin" coordsize="60960,39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AAD///8A/v7+AAEBAQDn5uYA&#10;eXl5ALm5uQAZGRn6q6urEiUnJvUAAAAAAAAAAAAAAAAAAAAAAAAAAAAAAAAAAAAAAAAAAAAAAAAA&#10;AAAAAAAAAAAAAAAAAAAAAAAAAAAAAAACAAAAAAAAAAAAAAAAAAAAAAAAAAAAAAAAAAAAAAAAAAAA&#10;AAAAAAAAAAAAAAAAAAAAAAAAAAAAAAAAAAAAj4+PcyQkJP/q6uofqKioAKurqwAlJSUAAgICAAIC&#10;Ag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P38/AAAAAAAAQEBABYXFwCb&#10;m5sAvr6+ABQUFAZGRkb0dXJzmgAAAAAAAAAAAAAAAAAAAAAAAAAAAAAAAAAAAAAAAAAAAAAAAAAA&#10;AAAAAAAAAAAAAAAAAAAAAAAAAAAAAAH///8AAAAAAAAAAAAAAAAAAAAAAAAAAAAAAAAAAAAAAAAA&#10;AAAAAAAAAAAAAAAAAAAAAAAAAAAAAFdXV7/CwsJAampqAGxsbAAPDw8AAQEBAP///wACAgIA/f39&#10;AAMDA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v4AAQEBAP///wD+/v4AAQEBAP39&#10;/QAFBQUA9vb2AKWlpQCNi4wAICAg2ZCQkDkpKyrvAAAAAAAAAAAAAAAAAAAAAAAAAAAAAAAAAAAA&#10;AAAAAAAAAAAAAAAAAAAAAAAAAAAAAf///wAAAAAAAAAAAAAAAAAAAAAAAAAAAAAAAAAAAAAAAAAA&#10;AAAAAAAAAAAAAAAAAM/PzxltbW3N8fHxE5CQkAY+Pj4A/v7+AAQEBAABAQEA////AAICAgD+/v4A&#10;AwMD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P7+/gD///8AAwMDAP///wD///8AAQEB&#10;AP///wD8/PwAAgICANLQ0QBxcXEA8/Pz+IqKij5ERkXLAAAAAAAAAAAAAAAAAAAAAAAAAAAAAAAA&#10;AAAAAAAAAAAAAAAAAAAAAAAAAAACAAAAAAAAAAAAAAAAAAAAAAAAAAAAAAAAAAAAAAAAAAAAAAAA&#10;AAAAAAAAAAC9vb0yYWFh3gYGBhmzs7MGQ0NDAAUFBQAHBwcAAwMDAAICAgADAwMAAQEBAAMDA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gICAAMDAwAAAAAAAQEBAAICAgABAQEA&#10;AgICAAYGBgAEBAQALC4tAKaopwAlJyYIZmZmyqqoqU4AAAAAAAAAAAAAAAAAAAAAAAAAAAAAAAAA&#10;AAAAAAAAAAAAAAAAAAAAAAAAAAIAAAAAAAAAAAAAAAAAAAAAAAAAAAAAAAAAAAAAAAAAAAAAAAAA&#10;AAAAvLy8Mmtra80iIiIIq6urAB4eH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8AFhYWAKGhoQBJS0oAenp6sayqq0wAAAAAAAAAAAAAAAAAAAAAAAAAAAAA&#10;AAAAAAAAAAAAAAAAAAAAAAAAAf///wAAAAAAAAAAAAAAAAAAAAAAAAAAAAAAAAAAAAAAAAAAANHR&#10;0RZaWlrmJCQkA6urqwD9/f0ACAgIAAEBAQ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P8AAAAAAAAAAAAAAAAAAAAAAAAAAAAAAAAA&#10;AAAAAAAAAAAAAP3+/QADAQIA/f39AP39/QB0cnMAsLCwAKCfnzZDRkXLAAAAAAAAAAAAAAAAAAAA&#10;AAAAAAAAAAAAAAAAAAAAAAAB////AAAAAAAAAAAAAAAAAAAAAAAAAAAAAAAAAAAAAAAAAAAAKysr&#10;/BYWFgO3t7cAAgICAAYGBg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wAAAAAAAAAAAAAAAAAAAAAAAAAAAAAAAAAA&#10;AAAAAAAAAAAA/f79AP38/QAFBAQAAQEBAP/+/wBcW1sAxsTEALO1tRctLy7qAAAAAAAAAAAAAAAA&#10;AAAAAAAAAAAAAAAAAAAAAAH///8AAAAAAAAAAAAAAAAAAAAAAAAAAAAAAAAAAAAAACYmJv8SEhLs&#10;tLS0FBQUFAAAAAAA////AAEBAQ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wAAAAAA&#10;AAAAAAAAAAAAAAAAAAAAAAAAAAAAAAAAAAAAAAAAAQ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Pn5+QBVVVUA3tzdAK+wsAwmJyb1AAAAAAAAAAAA&#10;AAAAAAAAAAAAAAAAAAAAAgAAAAAAAAAAAAAAAAAAAAAAAAAAAAAAAAAAAABcXFy59vb2AKSkpBQU&#10;FBQAAAAAAAAAAAABAQE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9/f0ACAgIAKOjowAKDAsAbWxszQAAAAAAAAAAAAAAAAAA&#10;AAAAAAAAAAAAAAAAAAACAAAAAAAAAAAAAAAAAAAAAAAAAAAAAAAAp6enUcLCwkaVlZUAGxsb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EAAAABAAAA&#10;AQAAAAEAAAABAAAAAQAAAAEAAAABAAAAAQ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MDAwAAAAAACQkJAJWVlQDf4OAnhIKDhAAAAAAAAAAAAAAA&#10;AAAAAAAAAAAAAAAAAAH///8AAAAAAAAAAAAAAAAAAAAAAN3b3AhPUVD0OTk5A5WVlQAGBgYA////&#10;AAEBAQ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Pz8AP///wAFBQUA/Pz8AImIiQCdnJwAqampIzU3Nt4AAAAA&#10;AAAAAAAAAAAAAAAAAf///wAAAAAAAAAAAAAAAAAAAAAAcG5voLy+vV/GxsYADg4OAPn5+QAHBwc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v7+AAIC&#10;AgD///8AAAAAAAEBAQD///8AAAAAAAEBAQD///8A/v7+AAMDAwD///8AAQEB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v7+AAAAAAAAAAAA+fj4AFBPUAAHBwfQsrSzMQAAAAAA&#10;AAAAAAAAAAAAAAACAAAAAAAAAAAAAAAAAAAAAMPBwi2xsbFfcXFxAA0NDQD///8ABwcH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P///wD//v8A/fz8&#10;AAAAAAD8/PwA/Pz8AAD//wABAAEA/v7+AP7+/gADAwMA9vb2AP7+/gD///8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CAgIAAgICAAICAgAICAkAeXl5ANDQ0DCfnZ5fAAAAAAAA&#10;AAAAAAAAAAAAAAH///8AAAAAAAAAAAAAAAAAW1lavOnp6UO4urkAAQEBAAMDA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7/AP79/QADBAQA&#10;/v39AP39/QD///8A/Pz8AAUFBQAEBQUA9/j3AAgICAD///8A+vr6AAkJCQ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P79/gABAQEAZWRkANPT0+/Jy8oSAAAA&#10;AAAAAAAAAAAAAgAAAAAAAAAAAAAAAMzMzBzAwMBDZ2hoAAMDAwACAgIA/f39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BAQAAAgMDAP/+/gAA&#10;AAAAubm5AENDQwAsLCwAMzMzAJOSkgACAgIA/f39AAMDAwAJCQk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v79AP39/QBvb28A5ubmEbSys0AAAAAA&#10;AAAAAAAAAAAB////AAAAAAAAAAAAWFhYv+bk5UC8vb0ABQYFAAAAAAABAQEA/Pz8AAMDAwABAQE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P79/QABAQIA9PPzAGJi&#10;YgDLy8sAJSUlAEBAQADS0tIAyMjIABgZGACkpaUAIyMjAP7+/gAEBAQ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BAQEA6+vrAJ2dnQBiYmIA&#10;Ojo6AAICAgAFBgYA/f39ACcmJgCIiooA1NTUANrZ2QABAQE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EBAQACAgIAMDAwAAkJCQCenZ2KAAAA&#10;AAAAAAACAAAAAAAAAAC1tbVnOzs7ABsbGwADAwM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P7+/QDi4uIA+/v7AFBQUAAD&#10;BAQA/v39AP38/AABAgIAAgMDADEwMAAJCQkAtra2AP/+/gABAQE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8A////AAEBAQAHBwcAYmJiALOzs18AAAAA&#10;AAAAAAIAAAAAAAAAAOHh4SJUVFQA/f39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wMEAP39/QD///8ACAgIAAD/&#10;/wAAAQEAAQEBAAAAAAD///8A+vr6APn5+QAREREAAAEB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ICAgAAAAAA/Pz8AAEBAQBcXFwA+/v7AM/NzhwA&#10;AAAAAgAAAACnp6dR+Pj4ACsrKwAAAAAAAQEB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4AISEhAAUFBQCfn58A////&#10;AAIBAQACAgIAAP//AP///wDV1dUA9fX1ADk5OQABAQE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ICAgAEBAQAAwMDABkZGQADAwMAt7e3ZQAA&#10;AAACAAAAALGxsW4gICAAGhoaAAQEBAD9/f0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BAQAPDw8AampqAKGhoQDDw8MA&#10;+/v7AP7+/gAAAQEA0M/PAHR0dAAtLS0AJygoAP7+/gABAAE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BQQEAC0tLQC8vLxfAAAA&#10;AAQAAAAA19fXOEVFRQAFBQUA/v7+AAMDA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QABAAIDAwBwcHAAx8fHAE5OTgAn&#10;JycAMTExAN3d3QDS0tIAJycnALa2tgAAAAAA//7+AAACAQAAAAE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QEASkpKAIODgx8AAAAA&#10;AgAAAAD4+PgINzc3AAEBAQABAQEA/v7+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P8AAQEBAAAAAACoqKgAtba2ACEh&#10;IQDR0dEAAwMDAI6OjgC4uLgABQYGAAD//wD///8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5OTkABAQEANbV1hEE&#10;AAAAAPX09QAmJCUA//7/AP/+/wABAQE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P8AAAAEBQQA/wMCAAAAAQA8PTwAOzs7&#10;APz8/AAEBAMAAQICAAD/AAABAgEA//7+AAQGBQ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CkpKQAEBAQA7OvrHATZ&#10;19gO/v39AA8QEAABAAAAAgEBAAABAQ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QEBAAAAAAABAgIAAAAAAAAAAAABAwEA&#10;BgMGAAAAAAAAAAAAAAEAAAAAAAABAgI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BgcHAAkJCQDp6ekhAuPj&#10;4ycBAQEACgkJAP///wABAgIAAP//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CAgIAObm5iUC8fHx&#10;FwAAAAADAwMAAAEBAAD//wAAAQE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wACAgIA8/PzEQL5+fkI&#10;/f39AAYGBgABAAAA/v7+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EBAAICAgD4+PgLAvf39w4C&#10;AgIAAAEBAAAAAAACAgI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v4AAgICAPz8/AYCAAAAAAAA&#10;AAAAAAAAAAAAAAAAAAAA//8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IAAAAAAAAA&#10;AAAAAAAAAAAAAAAAAAABAQ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E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Q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BAAAAAAAAAAAAAAA&#10;AAAAAAAAAAAAAP//AAAAAQ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EAAAAAAAAAAAAAAAA&#10;AAAAAAAAAAAAAQE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QAAAAAAAAAAAAAAAAA&#10;AAAAAAAAAAE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gAAAAAAAAAAAAAAAAAA&#10;AAAAAAAA/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CAAAAAAAAAAAAAAAAAAAA&#10;AAAAAAAA//8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IAAAAAAAAAAAAAAAAAAAAA&#10;AAAAAAABAQ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BAAAAAAAAAAAAAAAAAAAAAAA&#10;AAAAAQ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EAAAAAAAAAAAAAAAAAAAAAAAA&#10;AAD/AAAAAQ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QAAAAAAAAAAAAAAAAAAAAAAAAA&#10;AAD//wAAAAE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BAAAAAAAAAAAAAAAAAAAAAAAAAAA&#10;AAEB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E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Q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EAAAAAAAAAAAAAAAAAAAAAAAA&#10;AAAA//8AAAAB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B&#10;AQEABgYGACEhIQAjIyMA+/v7AAYGBgD+/v4A////AAcHB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QAAAAAAAAAAAAAAAAAAAAAAAAA&#10;AAABAQ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g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P///wACAgIAAQEBAP39/QABAQE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EAAAAAAAAAAAAAAAAAAAAAAAAAAAB&#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IAAAAAAAAAAAAAAAAAAAAAAAAAAP8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gAAAAAAAAAAAAAAAAAAAAAAAAAAAP//&#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CAAAAAAAAAAAAAAAAAAAAAAAAAAAAAQE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IAAAAAAAAAAAAAAAAAAAAAAAAAAAE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gAAAAAAAAAAAAAAAAAAAAAAAAAA/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CAAAAAAAAAAAAAAAAAAAAAAAAAAAA//8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IAAAAAAAAAAAAAAAAAAAAAAAAAAAABAQ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C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IAAAAAAAAAAAAAAAAAAAAAAAAAAAD//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gAAAAAAAAAAAAAAAAAAAAAAAAAAAAEB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C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I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gAAAAAAAAAAAAAAAAAAAAAAAAAAAP//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C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IAAAAAAAAAAAAAAAAAAAAAAAAAAAABAQ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gAAAAAAAAAAAAAAAAAAAAAAAAAAAQ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CAAAAAAAAAAAAAAAAAAAAAAAAAAD/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IAAAAAAAAAAAAAAAAAAAAAAAAAAAD//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gAAAAAAAAAAAAAAAAAAAAAAAAAAAAEB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CAAAAAAAAAAAAAAAAAAAAAAAAAAAB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IAAAAAAAAAAAAAAAAAAAAAAAAAAP8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gP9/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CAAAAAAAAAAAAAAAAAAAAAAAAAAAA//8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IAAAAAAAAAAAAAAAAAAAAAAAAAAAABAQ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z7AAUGBgD///8A/v7+APz8/AALCwsA/Pz8AAQE&#10;BAD8/PwABAQEAAAAAAAAAAAAAAAAAAAAAAAAAAAAAAAAAAAAAAAAAAAAAAAAAAAAAAAAAAAAAAAA&#10;AAAAAAAAAAAAAAAAAAQAAAAAAAAAAAAAAAAAAAAAAAAAAAD//wAAAAEAAAAAAAAAAAAAAAAAAAAA&#10;AAAAAAAAAAAAAAAAAAAAAAAAAAAAAAAAAAAAAAAAAAAA+vn5ADQ0NADu7u4A9idN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Kx9VgBHR0cA+vr6&#10;AAUFBQAAAAAAAAAAAAAAAAAAAAAAAAAAAAAAAAAAAAAAAAAAAAAAAAAAAAAAAAAAAAAAAAAAAAAA&#10;AAAAAAAAAAAAAAAAAgAAAAAAAAAAAAAAAAAAAAAAAAAAAAEBAAAAAAAAAAAAAAAAAAAAAAAAAAAA&#10;AAAAAAAAAAAAAAAAAAAAAAAAAAAAAAAAAAAAAAAAAAADAwMA+/v7AGho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CwsLAPz8/AAEBAQA&#10;////AAAAAAAAAAAAAAAAAAAAAAAAAAAAAAAAAAAAAAAAAAAAAAAAAAAAAAAAAAAAAAAAAAAAAAAA&#10;AAAAAAAAAAAAAAACAAAAAAAAAAAAAAAAAAAAAAAAAAAAAAAAAAAAAAAAAAAAAAAAAAAAAAAAAAAA&#10;AAAAAAAAAAAAAAAAAAAAAAAAAAAAAAAAAAAAAAAAAAQFBQABAQEAExMT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FBQUAAQEBAP39/QAA&#10;AAAAAAAAAAAAAAAAAAAAAAAAAAAAAAAAAAAAAAAAAAAAAAAAAAAAAAAAAAAAAAAAAAAAAAAAAAAA&#10;AAAAAAAAAAAAAAQAAAAAAAAAAAAAAAAAAAAAAAAAAAAAAAAAAAAAAAAAAAAAAAAAAAAAAAAAAAAA&#10;AAAAAAAAAAAAAAAAAAAAAAAAAAAAAAAAAAAAAAAA//7+AAEBAQABAQE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Pn5+QACAgIAAgICAAAA&#10;AAAAAAAAAAAAAAAAAAAAAAAAAAAAAAAAAAAAAAAAAAAAAAAAAAAAAAAAAAAAAAAAAAAAAAAAAAAA&#10;AAAAAAAAAAAAA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CAAAAAAAAAAAAAAAAAAAAAAAAAAAA//8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IAAAAAAAAAAAAAAAAAAAAAAAAAAAABAQ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gAAAAAAAAAAAAAAAAAAAAAAAAAAAQ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CAAAAAAAAAAAAAAAAAAAAAAAAAAD/AAAAAAAAAAAAAAAAAAAAAAAAAAAAAAAAAAAAAAAA&#10;AAAAAAAAAAAAAAAAAAAAAAAAAAAAAAAAAAAAAAAAAAAAAAAAAAAAAAAAAAAAAAAAAAAAAAAAAAAA&#10;AAAAAAAAAAAAAAAAAAAAAAAAAAAAAAAAAAAAAAAAAAAAAAAABgUE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IAAAAAAAAAAAAAAAAAAAAAAAAAAAD//wAAAAAAAAAAAAAAAAAAAAAAAAAAAAAAAAAAAAAA&#10;AAAAAAAAAAAAAAAAAAAAAAAAAAAAAAAAAAAAAAAAAAAAAAAAAAAAAAAAAAAAAAAAAAAAAAAAAAAA&#10;AAAAAAAAAAAAAAAAAAAAAAAAAAAAAAAAAAAAAAAAAAAAAADkuJMAAAAAAAAAAAB4YU4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gAAAAAAAAAAAAAAAAAAAAAAAAAAAAEBAAAAAAAAAAAAAAAAAAAAAAAAAAAAAAAAAAAAAAAA&#10;AAAAAAAAAAAAAAAAAAAAAAAAAAAAAAAAAAAAAAAAAAAAAAAAAAAAAAAAAAAAAAAAAAAAAAAAAAAA&#10;AAAAAAAAAAAAAAAAAAAAAAAAAAAAAAAAAAAAAAAAAAAAAAAAAADzxJ0AAAAAAHtjT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CAAAAAAAAAAAAAAAAAAAAAAAAAAAAAAAAAAAAAAAAAAAAAAAAAAAAAAAAAAAAAAAAAAAAAAAA&#10;AAAAAAAAAAAAAAAAAAAAAAAAAAAAAAAAAAAAAAAAAAAAAAAAAAAAAAAAAAAAAAAAAAAAAAAAAAAA&#10;AAAAAAAAAAAAAAAAAAAAAAAAAAAAAAAAAAAAAAAAAAAAAAAAAAAAAADzxJ0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I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BAAAAAAAAAAAAAAAAAAAAAAAAAAAAP//AAAAAQ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arIcAAAAAAAAAAAAAAAAAAAAAAAAAAAAAAAAAAAAAAAAAAAAAAAAAAAAAAAAAAAAAAAAAAAAA&#10;AAAAAAAAAAAAAAAAAAAAAAAAAAAAAAAAAAAAAAAAAAAAAAAAAAAAAACMpbgAmK7AAAAAAAAAAAAA&#10;AAAAAAAAAAAAAAAAAAAAAAAAAAAAAAAAAAAAAAAAAAAAAAAAAAAAAAAAAAAAAAAAAAAAAAAAAAAA&#10;AAAAAAAAAAAAAAAAAAAAAAAAAAAAAAAAAAAAAAAAAAAAAAAAAAAAAAAAAAAAAAAAAAAAAAAAAAQ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ID/f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&#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BwWEgAAAAAA&#10;AAAAAAAAAAAAAAAAAAAAAAAAAAAAAAAAAAAAAAAAAAAAAAAAAAAAAAAAAAAAAAAAAAAAAAAAAAAA&#10;AAAAAAAAAAAAAAAAAAAAAAAAAAAAAAAAAAAAAAAAAAAAAAAUQWcA7L+ZABsWEQDl6u8AAAAAAAAA&#10;AAAAAAAAAAAAAAAAAAAAAAAAAAAAAAAAAAAAAAAAAAAAAAAAAAAAAAAAAAAAAAAAAAAAAAAAJh8Z&#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Pf5&#10;+wAAAAAACQcFAPv8/QAkU3gAAAAAAAwKCAD2+PkA/v7/AAAAAAAMCggA9ff5AP///wAAAAAADQsI&#10;APP1+AAAAAAAAAAAAA0LCADz9fgAAAAAAAAAAAADAgIAAAAAAAAAAAAAAAAAAAAAAAAAAAAAAAAA&#10;AAAAAAAAAAAAAAAAAAAAAAAAAAAAAAAAAAAAAAAAAAAAAAAAAAAAAAAAAAAAAAAAAAAAAAAAAAAA&#10;AAAAAAAAAAAAAAAAAAAAAAAAAAAAAAAAAAAAAAAAAAAAAAAAAAAAAAAAAAI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PPmQAAAAAAAAAAAAA&#10;AAAAAAAAAAAAAAAAAAAAAAAAAAAAAAAAAAAAAAAAAAAAAAAAAAAAAAAAAAAAAADzxJ0AAAAAAAAA&#10;AAAAAAAAAAAAAAAAAAAAAAAAAAAAAAAAAAAAAAAAAAAAAPn7/AD6+/wA2K6M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kHBgD8/f4A+/z9AAAAAAALCQcA9ff5AP7+/wAAAAAADAoIAPX3+QD///8AAAAAAA0LCADz9fgA&#10;AAAAAAAAAAANCwgA8/X4AAAAAAAAAAAAAAAAAP3+/gAAAAAAAAAAAAAAAAAAAAAAAAAAAAAAAAAA&#10;AAAAAAAAAAAAAAAAAAAAAAAAAAAAAAAAAAAAAAAAAAAAAAAAAAAAAAAAAAAAAAAAAAAAAAAAAAAA&#10;AAAAAAAAAAAAAAAAAAAAAAAAAAAAAAAAAAAAAAAAAAAAAAAAAAAAAAAAA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P7+/wAAAAAA88SdAAAA&#10;AAAAAAAAAAAAAAAAAAAAAAAAAAAAAAAAAAAAAAAAAAAAAAAAAAAAAAAAAgIBAAAAAAATQWcAAAAA&#10;AAAAAAAAAAAAAAAAAAAAAAAAAAAAAAAAAAAAAAAAAAAAAAAAABNBZwAAAAAA88SdAAAAAAAAAAAA&#10;AAAAAAAAAAAAAAAAAAAAAAAAAAAAAAAAAAAAAAAAAAAAAAAAAAAAAAAAAAAAAAAAAAAAACtUd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EAAAAAAAAAAAAAAAAAAAAAAAAAAAA&#10;AQEAAAAAAAAAAAAAAAAAAAAAAAAAAAAAAAAAAAAAAAAAAAAAAAAAAAAAAAAAAAAAAAAAAAAAAAAA&#10;AAAAAAAAAAAAAAAAAAAAAAAAAAAAAAAAAAAAAAAAAAAAAAAAAAAAAAAAAAAAAAAAAAAAAAAAAAAA&#10;AAAAAAAAAAAA88SdAAAAAAAAAAAAAAAAAAAAAAAAAAAAAAAAAAAAAAAAAAAAAAAAAAAAAAAAAAAA&#10;AAAAAAAAAAAAAAAAAAAAAAAAAAAAAAAAAAAAAAAAAAAAAAAADTxj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QAAAAAAAAAAAAAAAAAAAAAAAAAAAEA&#10;AAAAAAAAAAAAAAAAAAAAAAAAAAAAAAAAAAAAAAAAAAAAAAAAAAAAAAAAAAAAAAAAAAAAAAAAAAAA&#10;AAAAAAAAAAAAAAAAAAAAAAAAAAAAAAAAAAAAAAAAAAAAAAAAAAAAAAAAAAAAAAAAAAAAAAAAAAAA&#10;AAAAAAAAAABtiqE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BAAAAAAAAAAAAAAAAAAAAAAAAAAA/wAA&#10;AAEAAAAAAAAAAAAAAAAAAAAAAAAAAAAAAAAAAAAAAAAAAAAAAAAAAAAAAAAAAAAAAAAAAAAAAAAA&#10;AAAAAAAAAAAAAAAAAAAAAAAAAAAAAAAAAAAAAAAAAAAAAAAAAAAAAAAAAAAAAAAAAAAAAAAAAAAA&#10;AAAAAAAAAKCyw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CAAAAAAAAAAAAAAAAAAAAAAAAAAAA//8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IAAAAAAAAAAAAAAAAAAAAAAAAAAAABAQ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C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IAAAAAAAAAAAAAAAAAAAAAAAAAAAD//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CA/38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CAAAAAAAAAAAAAAAAAAAAAAAAAAAAAQE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I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BAAAAAAAAAAAAAAAAAAAAAAAAAAAAQAAAAAA&#10;AAAAAAAAAAAAAAAAAAAAAAAAAAAAAAAAAAAAAAAAAAAAAAAAAAAAAAAAAAAAAAAAAAAAAAAAAAAA&#10;AAAAAADzwZsAAAMC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NfX&#10;1wBFRUUAAABfAAAAAAAAAAAAAAAAAAAAAAAAAAAAAAAAAAAAAAAAAAAAAAAAAAAAAAAAAAAAAAAA&#10;AAAAAAAAAAAAAAAAAAAAAAAAAAAAAAAAAAAAAAACAAAAAAAAAAAAAAAAAAAAAAAAAAD/AAAAAAAA&#10;AAAAAAAAAAAAAAAAAAAAAAAAAAAAAAAAAAAAAAAAAAAAAAAAAAAAAAAAAAAAAAAAAAAAAAAAAAAA&#10;AAAAAP8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IAAAAAAAAAAAAAAAAAAAAAAAAAAAD//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gAAAAAAAAAAAAAAAAAAAAAAAAAAAAEB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CAAAAAAAAAAAAAAAAAAAAAAAAAAAB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IAAAAAAAAAAAAAAAAAAAAAAAAAAP8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gAAAAAAAAAAAAAAAAAAAAAAAAAAAP//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CAAAAAAAAAAAAAAAAAAAAAAAAAAAAAQE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I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gAAAAAAAAAAAAAAAAAAAAAAAAAAAAAAAAAAAAAAAAAAAAAA&#10;AAAAAAAAAAAAAAAAAAAAAAAAAAAAAAAAAAAAAAAAAAAAAAAAAAAAAAAAAAAAAAAAAAAAAAAB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CAAAAAAAAAAAAAAAAAAAAAAAAAAAA//8AAAAAAAAAAAAAAAAA&#10;AAAAAAAAAAAAAAAAAAAAAAAAAAAAAAAAAAAAAAAAAAAAAAAAAAAAAAAAAAAAAAAAAAAAAP8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IAAAAAAAAAAAAAAAAAAAAAAAAAAAABAQ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g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C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IAAAAAAAAAAAAAAAAAAAAAAAAAAAD//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gAAAAAAAAAAAAAAAAAAAAAAAAAAAAEB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C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IAAAAAAAAAAAAAAAAAAAAAAAAAAAEAAAAAAAAAAAAAAAAAAAAAAAAAAAAA&#10;AAAAAAAAAAAAAAAAAAAAAAAAAAAAAAAAAAAAAAAAAAAAAAAAAAAAAAAAAAAAAQ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gAAAAAAAAAAAAAAAAAAAAAAAAAA/wAAAAAAAAAAAAAAAAAAAAAAAAAAAAAA&#10;AAAAAAAAAAAAAAAAAAAAAAAAAAAAAAAAAAAAAAAAAAAAAAAAAAAAAAAAAAD/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CAAAAAAAAAAAAAAAAAAAAAAAAAAAA//8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IAAAAAAAAAAAAAAAAAAAAAAAAAAAABAQ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gAAAAAAAAAAAAAAAAAAAAAAAAAAAQ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CAAAAAAAAAAAAAAAAAAAAAAAAAAD/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IAAAAAAAAAAAAAAAAAAAAAAAAAAAD//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gP9/AAAAAAAAAAAAAAAAAAAAAAAAAAAAAAAAAAAAAAAAAAAAAAAAAAAAAAAAAAAA&#10;AAAAAAAAAAAAAAAAAAAAAAAAAAAAAAAAAAAAAAAAAAAAAAAAAAAAAAAAAAAAAAAAAAAAAAAAAAAA&#10;AAAAAAAAAAAAAAACAAAAAAAAAAAAAAAAAAAAAAAAAAAAAQE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I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gAAAAAAAAAAAAAAAAAAAAAAAAAAAAAAAAAAAAAAAAAAAAAAAAAAAAAAAAAAAAAA&#10;AAAAAAAAAAAAAAAAAAAAAAAAAAAAAAAAAAAAAAAAAAAAAAAAAAAAAAAB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CAAAAAAAAAAAAAAAAAAAAAAAAAAAA//8AAAAAAAAAAAAAAAAAAAAAAAAAAAAAAAAA&#10;AAAAAAAAAAAAAAAAAAAAAAAAAAAAAAAAAAAAAAAAAAAAAAAAAAAAAP8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IAAAAAAAAAAAAAAAAAAAAAAAAAAAABAQ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C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IAAAAAAAAAAAAAAAAAAAAAAAAAAAD//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g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CAAAAAAAAAAAAAAAAAAAAAAAAAAAAAQE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IAAAAAAAAAAAAAAAAAAAAAAAAAAAEAAAAAAAAAAAAAAAAAAAAAAAAAAAAAAAAAAAAAAAAAAAAA&#10;AAAAAAAAAAAAAAAAAAAAAAAAAAAAAAAAAAAAAAAAAAAAAQ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gAAAAAAAAAAAAAAAAAAAAAAAAAA/wAAAAAAAAAAAAAAAAAAAAAAAAAAAAAAAAAAAAAAAAAAAAAA&#10;AAAAAAAAAAAAAAAAAAAAAAAAAAAAAAAAAAAAAAAAAAD/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C&#10;AAAAAAAAAAAAAAAAAAAAAAAAAAAA//8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IA&#10;AAAAAAAAAAAAAAAAAAAAAAAAAAABAQ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gAA&#10;AAAAAAAAAAAAAAAAAAAAAAAAAQ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CAAAA&#10;AAAAAAAAAAAAAAAAAAAAAAD/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IAAAAA&#10;AAAAAAAAAAAAAAAAAAAAAAD//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gAAAAAA&#10;AAAAAAAAAAAAAAAAAAAAAAEB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C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IAAAAAAAAA&#10;AAAAAAAAAAAAAAAAAAAAAAAAAAAAAAAAAAAAAAAAAAAAAAAAAAAAAAAAAAAAAAAAAAAAAAAAAAAA&#10;AAAAAAAAAAAAAAAAAAAAAAAAAAAAAAAAAQ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gAAAAAAAAAA&#10;AAAAAAAAAAAAAAAAAP//AAAAAAAAAAAAAAAAAAAAAAAAAAAAAAAAAAAAAAAAAAAAAAAAAAAAAAAA&#10;AAAAAAAAAAAAAAAAAAAAAAAAAAAAAAD/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CAAAAAAAAAAAA&#10;AAAAAAAAAAAAAAAAAQE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I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gAAAAAAAAAAAAAA&#10;AAAAAAAAAAAAAQ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CAAAAAAAAAAAAAAAA&#10;AAAAAAAAAAD/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IAAAAAAAAAAAAAAAAA&#10;AAAAAAAAAAD//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gAAAAAAAAAAAAAAAAAA&#10;AAAAAAAAAAEBAAAAAAAAAAAAAAAAAAAAAAAAAAAAAAAAAAAAAAAAAAAAAAAAAAAAAAAAAAAAAAAA&#10;AAAAAAAAAID/f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IAAAAAAAAAAAAA&#10;AAAAAAAAAAAAAAEAAAAAAAAAAAAAAAAAAAAAAAAAAAAAAAAAAAAAAAAAAAAAAAAAAAAAAAAAAAAA&#10;AAAAAAAAAAAAAAAAAAAAAAAAAAAAAQ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gAAAAAAAAAAAAAA&#10;AAAAAAAAAAAA/wAAAAAAAAAAAAAAAAAAAAAAAAAAAAAAAAAAAAAAAAAAAAAAAAAAAAAAAAAAAAAA&#10;AAAAAAAAAAAAAAAAAAAAAAAAAAD/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CAAAAAAAAAAAAAAAA&#10;AAAAAAAAAAAA//8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IAAAAAAAAAAAAAAAAA&#10;AAAAAAAAAAABAQ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C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IAAAAAAAAAAAAAAAAAAAAA&#10;AAAAAAD//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gAAAAAAAAAAAAAAAAAAAAAA&#10;AAAAAAEB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C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IAAAAAAAAAAAAAAAAAAAAAAAAA&#10;AAAAAAAAAAAAAAAAAAAAAAAAAAAAAAAAAAAAAAAAAAAAAAAAAAAAAAAAAAAAAAAAAAAAAAAAAAAA&#10;AAAAAAAAAAAAAAAAAQ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gAAAAAAAAAAAAAAAAAAAAAAAAAA&#10;AP//AAAAAAAAAAAAAAAAAAAAAAAAAAAAAAAAAAAAAAAAAAAAAAAAAAAAAAAAAAAAAAAAAAAAAAAA&#10;AAAAAAAAAAAAAAD/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CAAAAAAAAAAAAAAAAAAAAAAAAAAAA&#10;AQE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I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gAAAAAAAAAAAAAAAAAAAAAAAAAAAQ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CAAAAAAAAAAAAAAAAAAAAAAAAAAD/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IAAAAAAAAAAAAAAAAAAAAAAAAAAAD//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gAAAAAAAAAAAAAAAAAAAAAAAAAAAAEB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CAAAAAAAAAAAAAAAAAAAAAAAAAAABAAAAAAAA&#10;AAAAAAAAAAAAAAAAAAAAAAAAAAAAAAAAAAAAAAAAAAAAAAAAAAAAAAAAAAAAAAAAAAAAAAAAAAAA&#10;AAAAAAE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IAAAAAAAAAAAAAAAAAAAAAAAAAAP8AAAAAAAAA&#10;AAAAAAAAAAAAAAAAAAAAAAAAAAAAAAAAAAAAAAAAAAAAAAAAAAAAAAAAAAAAAAAAAAAAAAAAAAAA&#10;AAAA/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gAAAAAAAAAAAAAAAAAAAAAAAAAAAP//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CAAAAAAAAAAAAAAAAAAAAAAAAAAAAAQE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I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CAAAAAAAAAAAAAAAAAAAAAAAAAAAA//8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IAAAAAAAAAAAAAAAAAAAAAAAAAAAABAQAAAAAAAAAAAAAA&#10;AAAAAAAAAAAAAAAAAAAAAAAAAAAAAAAAAAAAAAAAAAAAAAAAAAAAAAAAAAAAAAAAAAALDg4A/gD/&#10;AAAAAAAAAAAAAAAAAP///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BAQEAAAAAAAAAAAD///8ATU1NAAAA&#10;AAAAAAAAAAAAAAAAAAAAAAAAAAAAAAAAAAAAAAAAAAAAAAAAAAAAAAAAAAAAAAAAAAAAAAAAAAAA&#10;AAAAAAAAAAAAAAAAAAAAAAAAAAAAAAAAAAIAAAAAAAAAAAAAAAAAAAAAAAAAAAAAAAAAAAAAAAAA&#10;AAAAAAAAAAAAAAAAAAAAAAAAAAAAAAAAAAAAAAAAAAAAAAAAAAAAAAAAAAAAAAAAAAAAAAAKCQg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EBAQAAAAAAAAAA&#10;AAAAAAAAAAAAAAAAAAAAAAAAAAAAAAAAAAAAAAAAAAAAAAAAAAAAAAAAAAAAAAAAAAAAAAAAAAAA&#10;AAAAAAAAAAAAAAAAAAAAAAAAAAAAAAAAAgAAAAAAAAAAAAAAAAAAAAAAAAAAAAAAAAAAAAAAAAAA&#10;AAAAAAAAAAAAAAAAAAAAAAAAAAAAAAAAAAAAAAAAAAAAAAAAAAAAAAAAAAAAAAAAAAAAAAAAAQ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CAAAAAAAAAAAAAAAAAAAAAAAAAAAA//8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IAAAAAAAAAAAAAAAAAAAAAAAAAAAABAQ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gAAAAAAAAAAAAAAAAAAAAAAAAAAAQ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CAAAAAAAAAAAAAAAAAAAAAAAAAAD/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IAAAAAAAAAAAAAAAAAAAAAAAAAAAD//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gAAAAAAAAAAAAAAAAAAAAAAAAAAAAEB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CAAAAAAAAAAAAAAAAAAAAAAAAAAAB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8A////&#10;AAAAAAAAAAAAAAAAAAAAAAD///8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QAAAAAAAAAAAAAAAAAAAAAAAAAAP8AAAAB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9/v8A&#10;y9rqAIGo0QDi7vYANyQTAG9MKQAvIhM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v4A9/f2APj4+QD//wAACgoJAAkJ&#10;CQAAAAAAAQEB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EBAQ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CAAAAAAAAAAAAAAAAAAAAAAAAAAAAAQE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P7+AAAA/QAAAP4BAAD8AAD7/f4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Q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BAQAAPiMMAHoEBAAFBQMA+vr9AEEhCQ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B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wBBIAwAQSAMAAAAAAAAAAAAAAAAAP///wABAQE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C&#10;AAAAAAAAAAAAAAAAAAAAAAAAAAAA//8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QEBAAAAAAAAAAAAAAAAAAAAAAAAAAAAAQEB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IA&#10;AAAAAAAAAAAAAAAAAAAAAAAAAAABAQ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CAAAA&#10;AAAAAAAAAAAAAAAAAAAAAAAB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IAAAAA&#10;AAAAAAAAAAAAAAAAAAAAAP8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gAAAAAA&#10;AAAAAAAAAAAAAAAAAAAAAP//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CAAAAAAAA&#10;AAAAAAAAAAAAAAAAAAAAAQE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IAAAAAAAAA&#10;AAAAAAAAAAAAAAAAAAE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gAAAAAAAAAA&#10;AAAAAAAAAAAAAAAA/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CAAAAAAAAAAAA&#10;AAAAAAAAAAAAAAAA//8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IAAAAAAAAAAAAA&#10;AAAAAAAAAAAAAAABAQAAAAAAAAAAAAAAAAAAAAAAAAAAAAAAAAAAAAAAAAAAAAAAAAAAAAAAAAAA&#10;AAAAAAAAAAAAAAAAAAAAAAABAQ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CAAAAAAAAAAAAAAAAAAAAAAAA&#10;AAAA//8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IAAAAAAAAAAAAAAAAAAAAAAAAA&#10;AAABAQ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gAAAAAAAAAAAAAAAAAAAAAAAAAA&#10;AQ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ID/f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IAAAAAAAAAAAAAAAAAAAAA&#10;AAAAAP8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BAAAAAAAAAAAAAAAAAAAAAAA&#10;AAAAAP//AAAAAQAAAAAAAAAAAAAAAAAAAAAAAAAAAAAAAAAAAAAAAAAAAAAAAAAAAAAAAAAAAAAA&#10;AAAAAAAAAAAAAAAAAAAA/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EAAAAAAAAAAAAAAAAAAAAAAAA&#10;AAAAAQEAAAAAAAAAAAAAAAAAAAAAAAAAAAAAAAAAAAAAAAAAAAAAAAAAAAAAAAAAAAAAAAAAAAAA&#10;AAAAAAAAAAAAAP8AAAABAAAA/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EAAAAAAAAAAAAAAAAAAAAAAAAAAAAAAAAAAAAAAAAAAAAAAAAAAAAAAAAAAAAAAAAA&#10;AAAAAAAAAAAAAAAAAAAAAAAAAAAAAAAAAAAAAAAAAAAAAAAAAAQAAAAAAAAAAAAAAAAAAAAAAAAA&#10;AAEAAAAAAAAAAAAAAAAAAAAAAAAAAAAAAAAAAAAAAAAAAAAAAAAAAAAAAAAAAAAAAAAAAAAAAAAA&#10;AAAAAAAAAAAAAAAAAAAAAAAB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gAAAAAAAAAAAAAAAAAAAAAAAAAA&#10;/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CAAAAAAAAAAAAAAAAAAAAAAAAAAAA&#10;//8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IAAAAAAAAAAAAAAAAAAAAAAAAAAAAB&#10;AQ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wD/AQEABAMEAAID&#10;AQAB/wAAAAAAAAAAAAD/AP4A/fv9AP3/AAABAQAAAAAAAAAAAAAAAAAAAAAAAAAAAAAAAAAAAAAA&#10;AAAAAAAAAAAAAP//AAEDBAAFAwAA+/z9AP7/AAAB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EBAAL99gDY0tQA0tzw&#10;AAAEAwACAQAAAP8AAAgNFQAwMiYAGRAJAAEA/wD//wAAAAAAAAEBAAD//wAAAQEBAAAA/wAAAAEA&#10;AAAAAAD//wD/AP8A6+HXAMvb/QAyMyMAFw8GAAEBAQAAAP8AAAAAAP//AAAAAAAAAQEBAAAAAAAA&#10;//8A/wAAAAAAAAAAAQEAAQAAAAAAAAAA//8A/wAAAAAAAAABAQAA//8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EAAAD9APPw8gDu9AQA&#10;MjQjABUKAwD/AAEAAwYJAA4E+wDo4egA7AEQACIZDwAB9esA4u39ABYVCwD07O8A+AEJAAX99AD0&#10;+QAADRgbAB0QBQADBAUACgkCAAQCAgD/+vAA2t/xAAUJCAD9+/0AGB0YAAj67wDg5u8A9/0EABIX&#10;FwAbEwkA/Pn3AO3o6QDr8voAAAcLABgYFwAUDAEA7ufpAPH9BAAWGRUACwQB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EBAAYLDQAb&#10;HBgAFwwFAP///wABAgQAAgH6APLe5wDKyNAA80AxAPvc2gDsBBkAFxYAANLJzADh+QsALi8dAPjh&#10;4QDFy+MASFM4AALv7QDY2/oAHiQdABL+6wDDvMoA/hQYACIfHQAREeYAxLfMAPANFgAfEf4A1tzi&#10;ADI/NgAL5dAAwNX5ACEfFAD44doAydgaAEdAKQD23dwA2fcLADYUEwAMBAMA/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4A9OvhAL67&#10;7wAHBAEAAAABAA8eJwA1Kh0AHS4wADrvxgDFwcYAAhEdAD0/IwAVCfYAAf8AAAwRHgAsKygACA74&#10;AOK71QDS6jIALgABAAACAQAAAQAAAAECAAADBwAeIygAPjMXAPTYwgDW8/sALCwfAB0O8gDk490A&#10;0NXsADcR/QD29vUA8voVACIqMgAtEhAAEAwIAAM6OwAkAAAAAQIDAP8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AAABAgALEhwAOz0q&#10;ABYMBAD//wAAAgUGAAcFAAD/AAAABAYAAPv9/AAAAAEA/wECAAAA/wAAAAAAAAIFAAICAgACBAIA&#10;AgL+AP3+/gAAAP8AAAD/AAAA/wAAAP8AAQIEAAUHCwAEAAAA/f/7APwA/wD39fQA8gcEACkwKAAH&#10;Dg8AHBo1AFAN6gDr7e8A3tbRAOT6FABCPjEAJRcGAP///wD+/f0A/v8BAAEB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AP8BBgAWGhwAKQDyAP/6+ADy&#10;+gAAAAAAAAQHAAD08vMA+/oBACtEOAAtIhYA/hcFANff9gD19fgA/v//AAkQHQAN+vgA9BAaAEJS&#10;IgAlDgYA8vgWAC4o/AAOCAMAAAQOACssIQASEwYAAAABAAcQIQBVVwYA1N7rAOTqBQAYHyMAJx8W&#10;AP8SMAD73eUA597lAAIEFwBNRh0AHxgIAOv3CwASBQYABQMBAAAAAQ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BAQABAP8A/v//AAD/AAAAAAAAAAAA&#10;AAAAAAAAAAAAAAAAAP///wAAAAAAAAABAAEA/wD9/v4AAv8EAA8REgAADgYAAgD/AP7+/gD//wAA&#10;AAABAAEA/wD9/wAAAAABAAAA/wD///8AAAAAAAEBAQD///8A/wAAAP///wAAAAAAAAAAAAABAQAA&#10;//8A////AAAAAAAAAAAAAAAAAAABAQAA//8A/wAAAAABAQAB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QABAQAAAAAAAAAAAAAAAAAA&#10;AAAAAAAAAAAAAAAAAAAAAAAAAAAAAAAAAAABAAEAAAD8Aw8APkpEAAIA/QD8/f8A/wABAAEBAAAA&#10;AAAAAAABAAEAAAAAAAAAAAABAAAAAAAAAAAAAAAAAAEBAQAAAAAAAAAAAAAAAAAAAAAAAAAAAAAB&#10;AQAAAAAAAAAAAAAAAAAAAAAAAAAAAAABAQ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BAAAAAAAAAAAAAAAAAAAAAAAAAAAAAEB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9/f0A/QAAAAAAAQ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C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IAAAAAAAAAAAAAAAAAAAAAAAAAAAAAAAAAAAAAAAAAAAAAAAAA&#10;AAAAAAAAAAAAAAAAAAAAAAAAAAAAAAAAAAAAAAAAAAAAAAAAAAAAAAAAAAAAAAAAAAAAAAAAAAAA&#10;AAAAAAAAAAAAAAAAAAAAAAAAAAAAAAAAAAAAAAAAAAAAAAAAAAAAAAAAAAAAAAAAAAAAAAAAAAAA&#10;AAAAAAD///8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P//&#10;/wAAAAAAAAAAAAAAAAAAAAAAAAAAAAAAAAAAAAAAAAAAAP///wD///8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gEBAAQDAwAGBgUAAQEB&#10;AP///wABAQEAAAAAAAAAAAAAAAAAAAAAAAAAAAD///8AAAAAAAAAAAD8/P0A+vz9AP39/Q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EBAQAAAAAAAAAAAAAAAAAAAAAAAAAAAAAAAAAAAAAAAAAAAAAAAAAAAAAAAAAAAAAA&#10;AAAAAAAAAAAAAAAAAAAAAAAAAAAAAAAAAAD///8AAQEBAAAAAAAAAAAAAAAAAAEBAQAAAQEAAQAA&#10;AP8AAAD/AAAAAAAAAAAAAAAAAAAAAAAAAAAAAAD/AAAA/wAAAAABAAAAAQAAAQEB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P//&#10;/wAAAAAA+Pr8APj7/QD//wAAAAAAAAAAAAD///8AAQEBAAAAAAABAAAA/wAAAAAAAAAAAP8A//8A&#10;AAEBAQAAAP8A//8AAAEBAAABAQEACQYEAAYEAwD///8AAQEBAAAAAAAAAAAAAAAAAAAAAAAAAAAA&#10;AQAAAAAAAAAAAAAAAAAAAAAAAAAAAAAAAAAAAAAAAAAB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QEB&#10;APn7/gDx9vsA+fr+AP7/AAD+/v8A/f7/AP7/AAD9/v8A/f7/APz+/wD9/v8A/f7/APz9AAD///8A&#10;/f8AAPz9/wD9/v8A/v4AAPn6/gDw9foA+fv9AAEBAQ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BAAAAAAAAAAAAAAAAAAAAAAAAAAA/wAAAAEAAAAAAAAAAAAAAAAAAAAA&#10;AAAAAAAAAAAAAAAAAAAAAAAAAAAAAAAAAAAAAAAAAAAAAAAAAAAAAAAAAAAAAAAAAAAAAAAAAAAA&#10;AAAAAAAAAAAAAAAAAAAAAAAAAAAAAAAAAAAAAAAAAAAAAAAAAAAAAAAAAAAAAAAAAAAAAAAAAAAA&#10;AAAAAAAAAAAAAAAAAAAAAAAAAAAAAAAAAAAAAAD4+PgA8/PzAP///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wAA&#10;+vz9AP7+/wASDAYABwYEAAAAAAAAAAAAAAAAAAAAAAAAAAAAAAAAAAAAAAAAAAAAAAAAAAAAAAAA&#10;AAAAAAAAAAAAAAAAAAAA+fr8AO3z+QD7/P0ABwYDAAE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cFAgAPCwYA9/n8&#10;AP3+/wACAgEAAP8BAAAAAQADA/8A/v4AAAABAAACAQEAAAEBAAEAAAD///8AAAAAAAMBAgD///8A&#10;AAEBAAQDAQAKCAQABgUCAAAAAAAAAAAAAAAAAAAAAAAAAAAAAAAAAAAAAAAA/wAAAP8AAAAAAAAA&#10;AAAAAAAAAAAAAAAAAAAAAAE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QAAAAgFBAAIBQMA&#10;AAAAAAAAAAAAAAAAAAAAAAAAAAAAAAAAAAAAAAAAAAAAAAAAAAAAAAAAAAAAAAAAAAAAAAAAAAAA&#10;AAAAAAAAAAAAAQAAAP8AAAAAAAAAAAAAAAAAAAAAAAAAAAAAAAAAAAAAAAAB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EAAAAAAAAAAAAAAAAAAAAAAAAAAAAAAAAAAAAAAAAAAAAA&#10;AAAAAAAAAAAAAAAAAAAAAAAAAAAAAAAAAAAAAAAAAAAAAAAAAAAAAAAAAAAAAAAAAAAAAAAAAAAA&#10;AAAAAAAAAAAAAAAAAAAAAAAAAAAAAAAAAAAAAAAAAAAAAAAAAAAAAAAAAAAAAAAAAAAAAAAAAAAA&#10;AAAE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BAQEAAAAAAAAAAQAA&#10;AAAAAAAAAAAAAAAAAAAAAAAAAAAAAAAAAAAAAAAAAAAAAAAAAAAAAAAAAAAAAAAAAAAAAAAAAAAA&#10;AAAAAAAAAAAAAAAAAQ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IAAAAAAAAAAAAAAAAAAAAAAAAAAAD//wAAAAAAAAAAAAAAAAAAAAAAAAAAAAAAAAAAAAAAAAAA&#10;AAAAAAAAAAAAAAAAAAAAAAAAAAAAAAAAAAAAAAAAAAAAAAAAAAAAAAAAAAAAAAAAAAAAAAAAAAAA&#10;AAAAAAAAAAAAAAAAAAAAAAAAAAAAAAAAAAAAAAAAAAAAAAAAAAAAAAAAAAAAAQEAAQIBAP//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v7/AAcGBQAAAAAAAAAAAAAAAAAAAAAA&#10;AAAAAAAAAAAAAAAAAAAAAAABAQABAQEA//8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P///wDq7fEAFhQPAP///wAAAAAAAAAAAAAAAAAA&#10;AAAAAAAAAAAAAAD///8ACwgHAAUFBAD19/kAAAAAAP///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Pz+/gAB/wEAAAAAAAAAAAAAAAAAAAAAAAAAAAAAAAAA&#10;AAAAAAAAAAAAAAAAAAAAAP7+/wD9//4AAAAAAAECAQ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EBAQ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IAAAAA&#10;AAAAAAAAAAAAAAAAAAAAAAE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gAAAAAA&#10;AAAAAAAAAAAAAAAAAAAA/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gP9/&#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IA&#10;AAAAAAAAAAAAAAAAAAAAAAAAAAD//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gAA&#10;AAAAAAAAAAAAAAAAAAAAAAAAAAEB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C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I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gAAAAAA&#10;AAAAAAAAAAAAAAAAAAAAAP//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CAAAAAAAA&#10;AAAAAAAAAAAAAAAAAAAAAQE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QAAAAAAAAA&#10;AAAAAAAAAAAAAAAAAAAAAAAAAAAAAAAAAAAAAAAAAAAAAAAAAAAAAAAAAAAAAAAAAAAAAAAAAAAA&#10;AAAAAAAAAAAAAAAAAAAAAAAAAAAAAP8A/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BAAAAAAAAAAA&#10;AAAAAAAAAAAAAAAAAQAAAAAAAAAAAAAAAAAAAAAAAAAAAAAAAAAAAAAAAAAAAAAAAAAAAAAAAAAA&#10;AAAAAAAAAAAAAAAAAAAAAAAAAP8AAAABAAAA/wD/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EAAQAAAAAAAAAAAAAAAAAAAAAAAAAAAAAAAAAAAAAAAAAAAAAAAAAA&#10;AAAAAAAAAAAAAAAAAAAAAAAAAAAAAAAAAAAAAAAAAAAAAAAAAAAAAAAAAAAAAAAEAAAAAAAAAAAA&#10;AAAAAAAAAAAAAAD/AAAAAQAAAAAAAAAAAAAAAAAAAAAAAAAAAAAAAAAAAAAAAAAAAAAAAAAAAAAA&#10;AAAAAAAAAAAAAAAAAAAAAAAAAAAAAAAAAAABAAE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IAAAAAAAAAAAAA&#10;AAAAAAAAAAAAAAD//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BAAAAAAAAAAAAAAA&#10;AAAAAAAAAAAAAAEBAAAAAAAAAAAAAAAAAAAAAAAAAAAAAAAAAAAAAAAAAAAAAAAAAAAAAAAAAAAA&#10;AAAAAAAAAAAAAAAAAAAAAAAAAAAAAAAAAAAAAAAAAAAAAAAAAAAAAAAAAAAAAAAAAAAAAAAAAAAA&#10;AAAAAAAAAAAAAAAAAAAAAAAAAAAAAAAAAAAAAAAAAAAAAAABAQEAAQIBAP/+/gD//wAAAAAAAAEB&#10;AgABAP8A/v//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BAQEAAQAAAP///wD/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EAAgIBAAEAAAD/AAAAAP//AP7//wAAAAAAAAAAAAAAAAAAAAAAAAAAAAAA&#10;AAAAAAAAAAAAAAAAAAAAAAAAAAAAAAAAAAAAAAAAAQEBAAEBAQD//v4A/wAAAAAAAAAAAAAAAAAA&#10;AAAAAAAAAAAAAAAAAAAAAAAAAAAAAAAAAAAAAAAAAAAAAAAAAAAAAAAAAAAAAAAAAAAAAAAAAAAA&#10;AAAAAAEBAQABAQAA/v7/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EAAAAAAAAAAAAAAAA&#10;AAAAAAAAAAABAAAAAAAAAAAAAAAAAAAAAAAAAAAAAAAAAAAAAAAAAAAAAAAAAAAAAAAAAAAAAAAA&#10;AAAAAAAAAAAAAAAAAAAAAAAAAAAAAAAAAAAAAAAAAAAAAAAAAAAAAAAAAAAAAAAAAAAAAAAAAAAA&#10;AAAAAAAAAAAAAAAAAAAAAAAAAAAAAAAAAAAAAAAAAf/6AOvn5wDl7PsAExwcABsQCAAC//UA4uHq&#10;APkGEwAeFw0ABgQB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APHo6ADp8PoAFB4aABEJB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wD//wEAAQH/APbx7ADl5uwA8Pb9AAMHCQAVGRcAGhILAAMA/wAAAQEAAAAAAAAAAAAAAAAAAAAA&#10;AAAAAAAAAAAAAAAAAAAAAAAAAAAAAAAAAAAA/wD06ugA4Oj2ABkoIQASBQEAAAAAAAAAAAAAAAAA&#10;AAAAAAAAAAAAAAAAAAAAAAAAAAAAAAAAAAAAAAAAAAAAAAAAAAAAAAAAAAAAAAAAAAAAAAAAAAAA&#10;Av8A69/gAO/9BwAZHRYADAUD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P8B&#10;AAEB/wDw5d0Awr7FAMHN3gDo6u0A39TTAL29xwDN3u8A/P8BAAAA/wD///8A//8AAAAA/wAAAP8A&#10;AAAAAAAAAAAA/wAA//8AAAAA/wAAAAAAAAD+APTn4gDJxdQA7PwAAAAAAAAAAAAA////AAAAAAAA&#10;AAAAAP//AP///wAAAAAAAP//AP8AAAAAAAAA////AAAA/wAAAAAAAAD/AP///wAAAP8A/wAAAAEA&#10;/gDp2dkA0tTgAPL5/gAAAAAAAAAAAP///wAAAAAAAAAAAP//AAD//wAAAP//AAAA/wD//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AQAA&#10;AfryAN3b3gDq/RgARUkvAB4RBwD++vQA4eDpAP4F/ADv5t0Az87fAPoGBgD//gIAFiMlADIhBADG&#10;us0A5/4MABEJBgAjKR4ABO/hAM3X7wAMFhIAAvTvAPsBAwACAAAAAAAAAAAAAAAAAQAA/vr1ANzR&#10;0wDY5/cAAwUCAP4HEAAtMioAGADuANLP2wDp+P0AAv//AP0HEwAzMiYAFQf2ANbP1gDg7PsADxUR&#10;APTw+QD/CgMABAL9APDh4ADL1eYA/QUEAP0ABQAgKykAKh0KANe3vQDjCx8ANzYmABAF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EBAgD9&#10;+fYA9PX0AAYXFAASDQgAAgIBAAMIDQAkKSUAJx4RAAgICwAhLC4AQz81ACgR9gDc4+QA7ff9APj1&#10;9QD3+AIAKDEpAB4L8gDK0N4A9RQoADs1JwAbEAkAAf8BAAAAAAAAAAAAAAAAAAD//gD06NYAvs/m&#10;AAwiLwBCOysAJRYKAPjx7wDi29AA1u4EACsyNQA/Lx4ABePRAMfX4ADg5OEA1uf2ABQmLgA/Mh0A&#10;DwUEAP//AgAA9egAyszRAOUIHQA9PjIAJA/6AM3S5QD09gAAIDU0ADYsHAAMAwE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IE&#10;BAACBQQA/Pj6APv+/wAAAAEAAAD+APf2+gD9/vwA9O/tANvX5wDV1wQA+vHxAPcQEQD9/v8AAQD/&#10;AAYNFwAVEQwAA+v4APj7/AAKGRIACwwLABYPCwAJA/QAAQAAAAAAAAAAAAAAAP//APjw7wD3BQQA&#10;DRcSAA4RAQAnCxIA/PbvANHZ8QD/DxsADRENAA/99QASFAEA5/P1APME9wD+BwUADBIMAAoOBQAW&#10;DQYA8PkAAPv49wD2/P0A9ebaALu74QD++/gA/wEOAPn+/wAWFBUADf/+AP3+/gD//wEAAQE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4AAQgP&#10;AB4XFwDi094Ay9EDACgbDwD78ukA19voAAYPEQAD7+AA4AUmAEkzGwDq0McA0vn9APr8/gD/AAAA&#10;/wEBAP79/gAEDQwACQQDAPLe4wDpFBMA5ejvAPX8/wD/AAAAAAAAAAAAAAABAQIAChQWAAr22gDs&#10;4uUA5vz8ANjb6QADFyAAFhMUAP/Y6wDm5ukA/v3qAOLnAQAVLg4AExQEAAHd5gDs5+wA6gP9AOLt&#10;9QD4ChAABgwOAA4EBADpBhYAMDMeAADz7QDwAhEADwcBAOnc2wDyBA8AGxoTAAgD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H//wD/AQYA&#10;Hy0xAAgK1gDBydAArcr4AAQGCwAmMTMAPS8WAOzY+wDcxdAAufXuACwhGwAN1NwAzNsDAPr3/QD8&#10;C/4A/v//AAANIQBLPOoAqLbNALDuFQAhDAEAAf36APr9/wAAAAEAAAAAAAABAgAMGC0AVUH5ALPF&#10;wQCnywcAGiUrAEkkFwAL+gcA9/XLAMW6ugD7AAgAIC04AEE0JAAN/fIA+ObsAL/DvgDiHSYAGv4A&#10;AAD9+QD6BRgAREQ4APy8yQC0sdkABQwYADtAGQAFBv8A4crKANsNJwBFFxIACAMB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EAAQEAAAAA&#10;AAD9/v4A/gEBAAAAAAAAAAAAAP//AAABAAD//v8A/wEBAAAAAAAA//8AAAEBAAD//wAA/v4AAAD/&#10;AP//AAABAQEA/v7+AP8BAQAAAAAA/wAAAAEAAAD/AAEAAQEAAAAAAAABAAAA////AP///wD/AQEA&#10;AAAAAAD//wD/AQEAAf//AP3//wD+AQEAAAAAAAD//wD/AAEAAQEAAP3+/gD+AAAAAAD/AP8AAQAB&#10;AAAA/wAAAAH+/gD8AQEAAQAAAAAA/wD//wAAAQEAAP3+/gD+AAAA//8BAAEB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EBAQAAAAAAAAAAAAAAAAAAAQEAAAAAAAEBAAAAAAAAAAAAAAABAQAAAAAAAAEBAAAAAAAAAAEA&#10;AQEAAAAAAAABAQEAAAAAAAAAAAABAAAAAAAAAAEBAAAAAAAAAAAAAAAAAAABAQEAAAAAAAAAAAAA&#10;AAAAAAEBAAEAAAAAAQEAAQAAAAAAAAAAAAAAAAEBAAEAAAAAAAAAAQAAAAAAAAAAAAEAAQAAAAAA&#10;AAABAAAAAAEBAAEAAAAAAAAAAAABAAEBAAAAAAAAAQAAAAAAAAABAQ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IAAAAAAAAAAAAAAAAAAAAAAAAAAAD/&#10;/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CAAAAAAAAAAAAAAAAAAAAAAAAAAAAAQE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QAAAAAAAAAAAAAAAAAAAAAAAAAAAEAAAAA&#10;AAAAAAAAAAAAAAAAAAAAAAAAAAAAAAAAAAAAAAAAAAAAAAAAAAAAAAAAAAAAAAAAAAAAAAAAAAAA&#10;AAAAAAAAAAAAAAD/AAAAAAAAAAAAAAAAAAAAAAAAAAAAAAAAAAAAAAAAAAAAAAAAAAAAAAAAAAAA&#10;AAAAAAAAAAAAAAAAAP8A/wAAAAAAAQEBAP///wD+/v8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BAgEAAgEBAAD/AAD/AP8AAQABAAAAAAAAAAAAAAAAAAAAAAAAAAAA/wD/AAAAAQABAQAA////&#10;AP7+/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BgYE&#10;ABMQDAAZFhEABwcGAAD/AAAAAAAAAAAAAAAAAAAAAAAAAAAAAAAAAAAAAAAAAQEAAPz7/QDt7/IA&#10;6+7yAPP0+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P7+/gD19vkA5+rvABUTDwALCggAAAAAAAAAAAAAAAAAAAAAAAAAAAAAAAAAAQABAPz8/QDt7/MA&#10;BwUEAC0nHQAEAwM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AAgIBwACAgIA4+juACQgGAD//wAAAAAAAAAAAAAAAAAAAAAAAAAAAAABAQAA9vj6AP/+/wAX&#10;FBAABwgGAAIBA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10;/wAABgUFAA0LCQDw8/YAAAABAAAA/wAAAAAAAAAAAAAAAAAAAAAAAAAAAAAAAQD6+/wA/P39AAkI&#10;BgACAwMA////AAEBAQ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EB&#10;AQAAAAAAAQIBAAEBAQAAAAAAAAAAAAAAAAAAAAAAAAAAAAAAAAAAAAAAAAAAAAEAAAABAgEAAQIB&#10;AAAAAAABAQE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EBAQAAAAAAAAEBAAIBAgABAQEAAAAAAAAAAAAAAAAA&#10;AAAAAAAAAAAAAAAAAAAAAAAAAAAAAAAAAAAAAAAAAAAAAAAAAAAAAAAAAAAAAAAAAAAAAAAAAAAA&#10;AAAAAAAAAAAAAAAAAAAAAAAAAAAAAAAAAAAAAAAAAAAAAAAAAAAAAAAAAAAAAAAAAAAAAAAAAAAA&#10;AAAAAAAAAAAAAAAAAAAAAAAAAAAAAAAAAAAAAAAAAgAAAAAAAAAAAAAAAAAAAAAAAAAAAP//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CAAAAAAAAAAAAAAAAAAAAAAAAAAAAAQE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I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B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8A/wEBAAH//wD+//8A//8AAAABAAABAQIAAgEAAP///wD//wAA&#10;AQIBAAH//wD/AQEAAQD/AP//AQAA//4A/wABAAIBAAAAAQEA//7/AP7//wAAAAAAAAAAAAICAgAB&#10;AP8A/wEBAAE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EAAAAAAAAAAAAAAAAAAAAAAAAAAAA//8AAAAB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P//AP8BAAD79vQA6erxAPD2+wD/AAAAAAAAAAMKDQAaFw8ACfv0AN3k9QAW&#10;IBcAFAoEAAH/AAAAAAEAAf/7AOLW3wDyEBsAKhsJAPrz8wDn6vEA8/j+AP8CAAABAAEABwwNABkV&#10;DwAOBwAA/wEBAAE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IAAAAAAAAAAAAAAAAAAAAAAAAAAAABAQ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QEA//byANrT4ADj8P4AEBYTACEfFgAfFw4AAPDnANnh8AD8BgMA//nxANzq&#10;9wD9/v8AAAEAAAABAAD78OsA1eb4AAoPCAD89PIA2dfkAOv6BAAXGxUAIx4WABsSCQD47eoA1+Ly&#10;AP0BAQAB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B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QDq6O0A5f0LAC8lGwAYCwIAAAAAAAALCgAODQkA8fcAAAcFBwAgFwwAxd3r&#10;AO4YCgAVCAMAAf75AOPi7wADGx4AHgsAAOvh7wDwBA8AMyMXAAwGAgAAAAAADAsJAA8PDADx+AEA&#10;/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C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P/6APX5+QAEDwsACggCAAAAAAAAAAAAAAAAAAEGCQAQDwkABQMCAAwXFAAbBPIA&#10;3Ob3AP3//wD58PAA4/YGACoiDgAD/vwA9/v5AAYPCAAEBAIAAAAAAAAAAAAAAAAABAgJABMQCAAE&#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IAAAAAAAAAAAAAAAAAAAAAAAAAAAAAAAAAAAAAAAAAAAAA&#10;AAAAAAAAAAAAAAAAAAAAAAAAAAAAAAAAAAAAAAAAAAAAAAAAAAAAAAAAAAAAAAAAAAD/AAAA/wAA&#10;AP8AAAD/AAAA/wAAAP8AAAD/AAAA/wAAAP8AAAD/AAAA/wAAAP8AAAD/AAAA/wAAAP8AAAD/AAAA&#10;/wAAAP8AAAD/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B//8A/wIFABEYFwAMEREA9vj7APz+/wABAgMACAkHAAkGAwABAAAA/wAAAP8AAAAJExgA&#10;NjcRAAIHBgAJBAIAAQAAAAD//wD/BAYAFhsYAA8TEQD2+PwA/QAAAAIDAwAJCQgACAUCAAD//wAA&#10;AQE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BAAAAAAAAAAAAAAAAAAAAAAAAAAA/wAAAAE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BAQABAAAAAAABAAUHBwAPBwcAAAAAAAAAAAAAAAAAAAAAAAAAAAABAAAAAAAAAAACBAAN&#10;DwQAAAAAAAAAAAAAAAAAAAEBAAEAAAAAAQIABwkJAAcJAAAAAAAAAAAAAAAAAAAAAAAAAAEB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CAAAAAAAAAAAAAAAAAAAAAAAAAAAA//8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IAAAAAAAAAAAAAAAAAAAAAAAAAAAABAQ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g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CAAAAAAAAAAAAAAAAAAAAAAAAAAAAAAAAAAAAAAAAAAAAAAAAAAAAAAAA&#10;AAAAAAAAAAAAAAAAAAAAAAAAAAAAAAAAAAAAAAAAAAAAAAAAAAAAAAAAAAAAAAAAAAAAAAAAAAAA&#10;AAAAAAAAAAAAAAAAAAAAAAAAAAAAAAAAAAAAAAAAAAAAAAAAAAAAAAAAAAAAAAAAAAAAAAAAAAAA&#10;AAAAAAAAAQAAAAE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8AAAAA&#10;AAAAAAAAAAAAAAAAAAAAAAAAAAAAAAAAAAAAAAAAAAAA/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8A8vT3ABcTDwAA//8A&#10;AAAAAAAAAAAAAAAAAAAAAAAAAAAAAAAAAAD/AAYGBAAFAwMA+vr8AP///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v7/APL09wDx8/cAHRsUAP7//wAA&#10;AAAAAAAAAAAAAAAAAAAAAAAAAAAAAAD+/v8ADgsKAAoKCADu8vQA/P39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DAgEACgoHAB0ZEwD3+foAAAAAAAAA&#10;AAAAAAAAAAAAAAAAAAAAAAAAAAAAAAAAAAD+//4AEA4KAP39/gDn6fAA+Pr7AAEBAQ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v8A9vr7AAEBAQABAAAAAAAA&#10;AAAAAAAAAAAAAAAAAAAAAAAAAAAAAQEBAAAAAAD7/f4AAwIBABEQDAABAQ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BAAAAAAAAAAAAAAAAAAAA&#10;AAAAAAAAAAAAAAAAAAAAAAAAAAAAAAAAAAAAAAAAAAD9/v8A/f7+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QAAAAAAAAAAAAAAAAAAAAAAAAAA&#10;AAAAAAAAAAAAAAAAAAAAAAAAAAAAAAAAAAAAAAAAAAAAAAAAAAAAAAAAAAAAAAAAAAAAAAAAAAAA&#10;AAAAAAAAAAAEAAAAAAAAAAAAAAAAAAAAAAAAAAAAAQEAAAAAAAAAAAAAAAAAAAAAAAAAAAAAAAAA&#10;AAAAAAAAAAAAAAAAAAAAAAAAAAAAAAAAAAAAAAAAAAAAAAAAAAD/AAAAAAAAAP8AAAAAAAAAAAAA&#10;AAAAAAAAAAAAAAAAAAAAAAAAAAAAAAAAAAAAAAAAAAAAAAAAAAAAAAAAAAAAAAAAAACA/38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BAAAAAAAAAAAAAAAAAAAAAAAAAAAAAAAAAAAAAAAAAAAAAAAAAAAAAAAAAAA&#10;AAAAAAAAAAAAAAAAAAAAAAAAAAAAAAAAAAAAAAAAAAAAAAAAAAAAAAAAAAAAAAAAAAAB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CAAAAAAAAAAAAAAAAAAAAAAAAAAAB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IAAAAAAAAAAAAAAAAAAAAAAAAAAP8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gAAAAAAAAAAAAAAAAAAAAAAAAAAAP//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CAAAAAAAAAAAAAAAAAAAAAAAAAAAAAQE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IAAAAAAAAAAAAAAAAAAAAAAAAAAAE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gAAAAAAAAAAAAAAAAAAAAAAAAAA/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CAAAAAAAAAAAAAAAAAAAAAAAAAAAA//8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IAAAAAAAAAAAAAAAAAAAAAAAAAAAABAQAAAAAAAAAAAAAAAAAAAAAAAAAAAAAAAAAAAAAA&#10;AAAAAAAAAAAAAAAAAAAAAAAAAAAAAAAAAAAAAAAAAAAAAAAAAAAAAAAAAAAAAAAAAAAAAAAAAAAA&#10;AAAAAAAAAAAAAAAAAAAAAAAAAAAAAAAAAAAAAAAAAAAAAAAAAAAAAAAAAP///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AAAAAAAAAAAAAAAAAAAAAAAAAAAAAAAAAAAAAAA&#10;AAAABAAAAAAAAAAAAAAAAAAAAAAAAAAAAAAAAAAAAAAAAAAAAAAAAAAAAAAAAAAAAAAAAAAAAAAA&#10;AAAAAAAAAAAAAAAAAAAAAAAAAAAAAAAAAAAAAAAAAAAAAAAAAAAAAAAAAAAAAAAAAAAAAAAAAAAA&#10;AAAAAAAAAAAAAAAAAAAAAAAAAAAAAAAAAAAAAAAAAAAAAAAAAAAAAAAAAQEBAP3+/gD6+vsAAQE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gAAAAAAAAAAAAAAAAAAAAAAAAAAAAEB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E&#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C67gAAAAAAAAAAAAAAAAAAAAAA&#10;AAAAAAAAAAAAAAAAAAAAAAAAAAAAAAAAAAAAAAAAAAAAAAAAAAAAAAAAAAAAAAAAAAAAAABGEgAA&#10;AAAAAAAAAAAAAAAAAAAAAAAAAAAAAAAAAAAAAAAAAAAAAAAAAAAAAAAAAAAAAAAAAAAAAAAAAAAA&#10;AAAAAAAAAAAAAAAAAAAAAAAAAAAAAAAAAAAAAAAAAAAAAAAAAAAAAAAAAAAAAAAAAAAAAAAAAAQ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BzweYAAAAAAAAAAAAAAAAA&#10;AAAAAAAAAAAAAAAAAAAAAAAAAAAAAAAAAAAAAAAAAAAAAAAAAAAAAAAAAAAAAAAAjT8aAAAAAAAA&#10;AAAAAAAAAAAAAAAAAAAAAAAAAAAAAAAAAAAAAAAAAAAAAAAAAAAAAAAAAAAAAAAAAAAAAAAAAAAA&#10;AAAAAAAAAAAAAAAAAAAAAAAAAAAAAAAAAAAAAAAAAAAAAAAAAAAAAAAAAAAAAAAAAAAAAAAAAgAA&#10;AAAAAAAAAAAAAAAAAAAAAAAAAP//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C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IAAAAA&#10;AAAAAAAAAAAAAAAAAAAAAAABAQ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BAAAAAAA&#10;AAAAAAAAAAAAAAAAAAAAAQAAAAAAAAAAAAAAAAAAAAAAAAAAAAAAAAAAAAAAAAAAAAAAAAAAAAAA&#10;AAAAAAAAAAAAAAAAAAAAAAAAAAAAAP8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CMO&#10;BADAUSEAAwICAAAAAAAAAAAAAAAAAAAAAAAAAAAAAAAAAAAAAAAAAAAAAAAAAAEAAAAAAAAAAAAA&#10;AAAAAAAAAAAAAAAAAAAAAAAAAAAAAAAAAAAAAAAAAAAAAAAAAAAAAAAAAAAAAAAAAAAAAAAAAAAA&#10;AAAAAAAAAAAAAAAAAAAAAAAAAAAAAAAAAAAAAAAAAAAAAAAAAAAAAAAAAAAAAAAAAgAAAAAAAAAA&#10;AAAAAAAAAAAAAAAAAAEB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gAAAAAAAAAAAAAA&#10;AAAAAAAAAAAAAP//AAAAAAAAAAAAAAAAAAAAAAAAAAAAAAAAAAAAAAAAAAAAAAAAAAAAAAAAAAAA&#10;AAAAAAAAAAAAAAAAAAAAAAAAAAAAAAAAAAAAAAAAAAAAAAAAAAAAAAAAAAAAAAAAAAAAAAAAAAAA&#10;AAAAAAAAAAAAAAAAAAAAAAAAAAAAAAAAAAAA3eTpAHiSqAD2+Po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BAAAAAAAAAAA&#10;AAAAAAAAAAAAAAAAAAAAAAAAAAAAAAAAAAAAAAAAAAAAAAAAAAAAAAAAAAAAAAAAAAAAAAAAAAAA&#10;AAAAAAAAAAAAAAAAAAAAAAAAAAAAAAAAAAAAAAAAAAAAAAAAAAAAAAAAAAAAAAAAAAAAAAAAAAAA&#10;AAAAAAAAAAAAAAAAAAAAAAAAAAAAAAAAAAAAAAAA1t7l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IAAAAAAAAAAAAA&#10;AAAAAAAAAAAAAAD//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gAAAAAAAAAAAAAA&#10;AAAAAAAAAAAAAAEB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E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jT8aAAAAAAAAAAAAAAAAAAAAAAAAAAAAAAAA&#10;AAAAAAAAAAAAAAAAAAAAAAAAAAAAAAAAAAAAAAAAAAAAAAAAAAAAAAAAAAAAAAAAAAAAAAAAAAAA&#10;AAAAAAAAAAAAAAAAAAAAAAAAAAAAAAAAAAAAAAAAAAAAAAAAAAAAAAAAAAAAAAAAAAAAAAAAAAAA&#10;AAAAAAAAAAAAAAAAAAAAAAAAAAAAAAAAAAAAAAAAAAAAAAAAAAAAAAAAAAQAAAAAAAAAAAAAAAAA&#10;AAAAAAAAAAE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CAAAAAAAAAAAAAAAAAAAA&#10;AAAAAAAA//8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vwJoA8MGaAPDBmgDwwZoAyKGAAAAAAAAAAAAAAAAAAAAAAAAAAAAAAAAAAAAAAAAAAAAA&#10;AAAAAAAAAAAAAAAAAAAAAAAAAAAAAAAAAAAAAAAAAAAAAAAATT0xAPDBmgDwwZoAyKGAAAAAAAAA&#10;AAAAnn9lAPDBmgDwwZoA8MGaAE4+MQAAAAAAAAAAAAAAAAAAAAAAdl5LAPDBmgDwwZoATj4xAAAA&#10;AAAAAAAAdl5LAPDBmgDwwZoATj4x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IAAAAAAAAAAAAAAAAAAAAA&#10;AAAAAAABAQ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EBAACIn7MAED9mADZdfQAnHxoAd19MAAAAAAAAAAAAAAAAAAAAAAAAAAAAAAAAAAAAAAAA&#10;AAAAAAAAAAAAAAAAAAAAAAAAAAAAAAAAAAAAAAAAACUdFwCig2kAX36YADZdfQAnHxoAd19MAAAA&#10;AAApIRsAsL/MABA/ZgAQP2YAssLPAAAAAAAAAAAAAAAAACUdFwB5Yk8ANl5+AF59lwCig2kAJh4X&#10;ACUdFwB5Yk8ANl5+AF59lwCig2kAJh4X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BAAAAAAAAAAAAAAAAAAAAAAA&#10;AAAAAQ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CAAAAAAAAAAAAAAAAAAAAAAAA&#10;AAD/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QAAAAAAAAAAAAAAAAAAAAAAAAA&#10;AAD//wAAAAE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BAAAAAAAAAAAAAAAAAAAAAAAAAAA&#10;AAEB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C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Q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Zyam2J9fX2d2draAA0MDAAAAAAA////&#10;AAEDAgAAAAAAAAAAAAAAAAAAAAAAAAAAAAAAAAAAAAAAAAAAAAAAAAAAAAAAAAAAAAAAAAD7+foA&#10;KysrAMXLzgABAQAAAAAAAAAAAAAAAAAAAAAAAAAAAAAAAAAAAAAAAAAAAAAAAAAAAAAAAAAAAAAA&#10;AAAAAAAAAAAAAAAAAAAAIUxw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wwZoA&#10;iJ+zAIigs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37SQAAAA&#10;AAAAAAAAAAAAAAAAAAAAAAAAAAAAAAAAAAAAAAAAAAAAAAAAAAAAAAAAAAAAAAAAAAAAAAAAAAAA&#10;AAAAAAAwLCkApqamAD09PQAAAAAAAAAAAAEBAQAAAAAAAAAAAAAAAAAAAAAAAAAAAAAAAAAAAAAA&#10;AAAAAAAAAAAAAAAAAAAAAAAAAAD//f4AOzs7AD4+PpYCAAAAAAAAAAAAAAAAAAAAAAAAAAAAAQE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B2XksA8MGaAAAAAACI&#10;oLM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Q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IqitQCKorU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BAAAAAAAAAAAAAAAAAAAAAAAAAAAAAAAAAAA&#10;AAAAAAAAAAAAAAAAAAAAAAAAAAAAAAAAAAAAAAAAAAAAAAAAAAAAAAAAAAAAAAAAAAAAAAAAAAAA&#10;AAAA/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AAAAAAAA&#10;AAAAAAAAAAAAAAAAAAAAAAAAAAAAAAAAAAAAAAAAAAAAAAAAAAAAAAAAAAAAAAAAAAAAAAAAAAAA&#10;AAAAAAAAAAAAAAAAAAAAAAAAAAAAAAAAAAAAAAAAAAAAAAAAAAAAAAAAAAAAAAAAAAAAAAAAAAAA&#10;AAAAAAAAAAAAAAAAAAAAAAAAAAAAAAAAAAAAAAACAAAAAAAAAAAAAAAAAAAAAAAAAAAA//8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IAAAAAAAAAAAAAAAAAAAAAAAAAAAABAQ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BAAAAAAAAAAAAAAAAAAAAAAAAAAAAAAAAAAAAAAA&#10;AAAAAAAAAAAAAAAAAAAAAAAAAAAAAAAAAAAAAAAAAAAAAAAAAAAAAAAAAAAAAAAAAAAAAAAAAAAA&#10;AAAA/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ID/f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IAAAAAAAAAAAAAAAAAAAAAAAAAAAD//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gAAAAAAAAAAAAAAAAAAAAAAAAAAAAEB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CAAAAAAAAAAAAAAAAAAAAAAAAAAAAAAAAAAAAAAAAAAAA&#10;AAAAAAAAAAAAAAAAAAAAAAAAAAAAAAAAAAAAAAAAAAAAAAAAAAAAAAAAAAAAAAAAAAAAAAE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IAAAAAAAAAAAAAAAAAAAAAAAAAAAAAAAAAAAAAAAAAAAAA&#10;AAAAAAAAAAAAAAAAAAAAAAAAAAAAAAAAAAAAAAAAAAAAAAAAAAAAAAAAAAAAAAAAAAAA/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gAAAAAAAAAAAAAAAAAAAAAAAAAAAP//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CAAAAAAAAAAAAAAAAAAAAAAAAAAAAAQE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I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g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CAAAAAAAAAAAAAAAAAAAAAAAAAAAA//8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IAAAAAAAAAAAAAAAAAAAAAAAAAAAAAAAAAAAAAAAAAAAAAAAAAAAAA&#10;AAAAAAAAAAAAAAAAAAAAAAAAAAAAAAAAAAAAAAAAAAAAAAAAAAAAAAAAAAAAAP8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gAAAAAAAAAAAAAAAAAAAAAAAAAAAAEBAAAAAAAAAAAAAAAAAAAAAAAA&#10;AAAAAAAAAAAAAAAAAAAAAAAAAAAAAAAAAAAAAAAAAAAAAAAAAAAAAAAAAP38/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AAAEAAAAAAAAAAAAAAAAAAAAAAAAAAABAAAAAAAAAAAAAAAAAAAAAAAAAAAA&#10;AAAAAAAAAAAAAAAAAAAAAAAAAAAAAAAAAAAAAAAAAAAAAAAAAAAAAAAA0dLSADAwMAAAAQE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AAAAAAAAAAAAAAAAAAAAAAD/AAAA8vPyANfV1gC2tLIAAAAAAAAAAAAAAAAAAAAA&#10;AAAAAAAAAAAAAAAAAAAAAAAAAAAAAAAAAAAAAAAAAAAAAAAAAAAAAAAAAAAAAAAAAAAAAAAAAAAA&#10;AAAAAAAAAAAAAAAABAAAAAAAAAAAAAAAAAAAAAAAAAAAAP//AAAAAQAAAAAAAAAAAAAAAAAAAAAA&#10;AAAAAAAAAAAAAAAAAAAAAAAAAAAAAAAAAAAAAAAAAAAAAAAAAAAAAEZBPQBsZmEAAQMC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ODEsADgzLQBFRcAAAAAAAAAAAAAAAAAA&#10;AAAAAAAAAAAAAAAAAAAAAAAAAAAAAAAAAAAAAAAAAAAAAAAAAAAAAAAAAAAAAAAAAAAAAAAAAAAA&#10;AAAAAAAAAAAAAAACAAAAAAAAAAAAAAAAAAAAAAAAAAAAAQE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IAAAAAAAAAAAAAAAAAAAAAAAAAAAE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gAAAAAAAAAAAAAAAAAAAAAAAAAA/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CAAAAAAAAAAAAAAAAAAAAAAAAAAAA//8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IAAAAAAAAAAAAAAAAAAAAAAAAAAAABAQ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CAAAAAAAAAAAAAAAAAAAAAAAAAAAAAAAAAAAAAAAAAAAAAAAAAAAAAAAAAAAAAAAAAAAA&#10;AAAAAAAAAAAAAAAAAAAAAAAAAAAAAAAAAAAAAAAAAAAAAAAAAAE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IAAAAAAAAAAAAAAAAAAAAAAAAAAAD//wAAAAAAAAAAAAAAAAAAAAAAAAAAAAAAAAAAAAAA&#10;AAAAAAAAAAAAAAAAAAAAAAAAAAAAAAAAAAAAAAAAAAAAAAAA/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gAAAAAAAAAAAAAAAAAAAAAAAAAAAAEB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C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CA/38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gAAAAAAAAAAAAAAAAAAAAAAAAAAAQ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CAAAAAAAAAAAAAAAAAAAAAAAAAAD/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IAAAAAAAAAAAAAAAAAAAAAAAAAAAD//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gAAAAAAAAAAAAAAAAAAAAAAAAAAAAEB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CAAAAAAAAAAAAAAAAAAAAAAAAAAABAAAAAAAAAAAAAAAAAAAAAAAAAAAAAAAAAAAAAAAAAAAA&#10;AAAAAAAAAAAAAAAAAAAAAAAAAAAAAAAAAAAAAAAAAAAAAAE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IAAAAAAAAAAAAAAAAAAAAAAAAAAP8AAAAAAAAAAAAAAAAAAAAAAAAAAAAAAAAAAAAAAAAAAAAA&#10;AAAAAAAAAAAAAAAAAAAAAAAAAAAAAAAAAAAAAAAAAAAA/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gAAAAAAAAAAAAAAAAAAAAAAAAAAAP//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C&#10;AAAAAAAAAAAAAAAAAAAAAAAAAAAAAQE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I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CAAAA&#10;AAAAAAAAAAAAAAAAAAAAAAAA//8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IAAAAA&#10;AAAAAAAAAAAAAAAAAAAAAAABAQ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CAAAAAAAA&#10;AAAAAAAAAAAAAAAAAAAAAAAAAAAAAAAAAAAAAAAAAAAAAAAAAAAAAAAAAAAAAAAAAAAAAAAAAAAA&#10;AAAAAAAAAAAAAAAAAAAAAAAAAAAAAAAAAAE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IAAAAAAAAA&#10;AAAAAAAAAAAAAAAAAAD//wAAAAAAAAAAAAAAAAAAAAAAAAAAAAAAAAAAAAAAAAAAAAAAAAAAAAAA&#10;AAAAAAAAAAAAAAAAAAAAAAAAAAAAAAAA/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gAAAAAAAAAA&#10;AAAAAAAAAAAAAAAAAAEB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C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IAAAAAAAAAAAAA&#10;AAAAAAAAAAAAAAE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gAAAAAAAAAAAAAA&#10;AAAAAAAAAAAA/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CAAAAAAAAAAAAAAAA&#10;AAAAAAAAAAAA//8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IAAAAAAAAAAAAAAAAA&#10;AAAAAAAAAAABAQ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gAAAAAAAAAAAAAAAAAA&#10;AAAAAAAAAQAAAAAAAAAAAAAAAAAAAAAAAAAAAAAAAAAAAAAAAAAAAAAAAAAAAAAAAAAAAAAAAAAA&#10;AAAAAAAAAAAAAAAAAAAAAAAB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CAAAAAAAAAAAAAAAAAAAA&#10;AAAAAAD/AAAAAAAAAAAAAAAAAAAAAAAAAAAAAAAAAAAAAAAAAAAAAAAAAAAAAAAAAAAAAAAAAAAA&#10;AAAAAAAAAAAAAAAAAAAAAP8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IAAAAAAAAAAAAAAAAAAAAA&#10;AAAAAAD//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gAAAAAAAAAAAAAAAAAAAAAA&#10;AAAAAAEB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C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gP9/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CAAAAAAAAAAAAAAAAAAAA&#10;AAAAAAAA//8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IAAAAAAAAAAAAAAAAAAAAA&#10;AAAAAAABAQ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CAAAAAAAAAAAAAAAAAAAAAAAA&#10;AAAAAAAAAAAAAAAAAAAAAAAAAAAAAAAAAAAAAAAAAAAAAAAAAAAAAAAAAAAAAAAAAAAAAAAAAAAA&#10;AAAAAAAAAAAAAAAAAAE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IAAAAAAAAAAAAAAAAAAAAAAAAA&#10;AAAAAAAAAAAAAAAAAAAAAAAAAAAAAAAAAAAAAAAAAAAAAAAAAAAAAAAAAAAAAAAAAAAAAAAAAAAA&#10;AAAAAAAAAAAAAAAA/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gAAAAAAAAAAAAAAAAAAAAAAAAAA&#10;AP//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CAAAAAAAAAAAAAAAAAAAAAAAAAAAA&#10;AQE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IAAAAAAAAAAAAAAAAAAAAAAAAAAAE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gAAAAAAAAAAAAAAAAAAAAAAAAAA/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CAAAAAAAAAAAAAAAAAAAAAAAAAAAA//8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IAAAAAAAAAAAAAAAAAAAAAAAAAAAABAQ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gAAAAAAAAAAAAAAAAAAAAAAAAAAAQAAAAAA&#10;AAAAAAAAAAAAAAAAAAAAAAAAAAAAAAAAAAAAAAAAAAAAAAAAAAAAAAAAAAAAAAAAAAAAAAAAAAAA&#10;AAAAAAAB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CAAAAAAAAAAAAAAAAAAAAAAAAAAD/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IAAAAAAAAAAAAAAAAAAAAAAAAAAAD//wAAAAAA&#10;AAAAAAAAAAAAAAAAAAAAAAAAAAAAAAAAAAAAAAAAAAAAAAAAAAAAAAAAAAAAAAAAAAAAAAAAAAAA&#10;AAAA/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gAAAAAAAAAAAAAAAAAAAAAAAAAAAAEB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C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I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gAAAAAAAAAAAAAAAAAAAAAAAAAAAP//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CAAAAAAAAAAAAAAAAAAAAAAAAAAAAAQE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I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gAAAAAAAAAAAAAAAAAAAAAAAAAAAQAAAAAAAAAAAAAAAAAA&#10;AAAAAAAAAAAAAAAAAAAAAAAAAAAAAAAAAAAAAAAAAAAAAAAAAAAAAAAAAAAAAAAAAAAAAAAB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CAAAAAAAAAAAAAAAAAAAAAAAAAAD/AAAAAAAAAAAAAAAAAAAA&#10;AAAAAAAAAAAAAAAAAAAAAAAAAAAAAAAAAAAAAAAAAAAAAAAAAAAAAAAAAAAAAAAAAAAAAP8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IAAAAAAAAAAAAAAAAAAAAAAAAAAAD//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gAAAAAAAAAAAAAAAAAAAAAAAAAAAAEB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CAAAAAAAAAAAAAAAAAAAAAAAAAAAB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ID/fwAAAAAAAAAAAAAAAAAA&#10;AAAAAAAAAAAAAAAAAAAAAAAAAAAAAAAAAAAAAAAAAAAAAAAAAAAAAAAAAAAAAAAAAAAAAAAAAAAA&#10;AAAAAAAAAAAAAAAAAAAAAAAAAAAAAAAAAAAAAAAAAAAAAAAAAAAAAAAAAAAAAAAAAAAAAAAAAAAA&#10;AAAAAAAAAAAAAAAAAAAAAAAAAAAAAgAAAAAAAAAAAAAAAAAAAAAAAAAA/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CAAAAAAAAAAAAAAAAAAAAAAAAAAAA//8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IAAAAAAAAAAAAAAAAAAAAAAAAAAAABAQ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g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CAAAAAAAAAAAAAAAAAAAAAAAAAAAAAAAAAAAAAAAAAAAAAAAAAAAA&#10;AAAAAAAAAAAAAAAAAAAAAAAAAAAAAAAAAAAAAAAAAAAAAAAAAAAAAAAAAAAAAAAAAAE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IAAAAAAAAAAAAAAAAAAAAAAAAAAAD//wAAAAAAAAAAAAAAAAAAAAAA&#10;AAAAAAAAAAAAAAAAAAAAAAAAAAAAAAAAAAAAAAAAAAAAAAAAAAAAAAAAAAAAAAAA/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gAAAAAAAAAAAAAAAAAAAAAAAAAAAAEB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C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I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gAAAAAAAAAAAAAAAAAAAAAAAAAAAP//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CAAAAAAAAAAAAAAAAAAAAAAAAAAAAAQE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I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gAAAAAAAAAAAAAAAAAAAAAAAAAAAQAAAAAAAAAAAAAAAAAAAAAAAAAAAAAAAAAA&#10;AAAAAAAAAAAAAAAAAAAAAAAAAAAAAAAAAAAAAAAAAAAAAAAAAAAAAAAB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CAAAAAAAAAAAAAAAAAAAAAAAAAAD/AAAAAAAAAAAAAAAAAAAAAAAAAAAAAAAAAAAA&#10;AAAAAAAAAAAAAAAAAAAAAAAAAAAAAAAAAAAAAAAAAAAAAAAAAAAAAP8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IAAAAAAAAAAAAAAAAAAAAAAAAAAAD//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gAAAAAAAAAAAAAAAAAAAAAAAAAAAAEB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CAAAAAAAAAAAAAAAAAAAAAAAAAAAB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IAAAAAAAAAAAAAAAAAAAAAAAAAAP8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gAAAAAAAAAAAAAAAAAAAAAAAAAAAP//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CAAAAAAAAAAAAAAAAAAAAAAAAAAAAAQE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I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BAAAAAAAAAAAAAAAAAAAAAAAAAAAAAAAAAAAAAAAAAAAAAAAAAAAAAAAAAAAAAAAAAAAAAAAAAAA&#10;AAAAAAAAAAAAAAAAAAAAAAAAAAAAAAAAAAAAAAAAAACmwOM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CgCJocUAAADhAAAAAAAAAAAAAAAAAAAAAAAAAAAA&#10;AAAAAAAAAAAAAAAAAAAAAAAAAAAAAAAAAAAAAAAAAAAAAAAAAAAAAAAAAAAAAAAAAAAAAAAAAAAC&#10;AAAAAAAAAAAAAAAAAAAAAAAAAAAA//8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IA&#10;AAAAAAAAAAAAAAAAAAAAAAAAAAABAQ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C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IAAAAA&#10;AAAAAAAAAAAAAAAAAAAAAAAAAAAAAAAAAAAAAAAAAAAAAAAAAACA/38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C&#10;AAAAAAAAAAAAAAAAAAAAAAAAAAAA//8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IA&#10;AAAAAAAAAAAAAAAAAAAAAAAAAAABAQAAAAAAAAAAAAAAAAAAAAAAAAAAAAAAAAAAAAAAAAAAAAAA&#10;AAAAAAAAAAAAAAAAAAAAAAAAAAAAAAAAAAAAAAAAAAAAAAAAAAAAAAAAAAAAAAAAAAC0pIwAx7up&#10;AAAAAAAAAAAAAAAAAAAAAAAAAAAAAAAAAAAAAAChjW8A2dHFAAAAAAAAAAAAAAAAAAAAAAChjW8A&#10;2dHF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gAA&#10;AAAAAAAAAAAAAAAAAAAAAAAAAQAAAAAAAAAAAAAAAAAAAAAAAAAAAAAAAAAAAAAAAAAAAAAAAAAA&#10;AAAAAAAAAAAAAAAAAAAAAAAAAAAAAAAAAAAAAAAAAAAAAAAAAAAAAAAAAAAA7OjiAAAAAADa0sY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I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Excd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5RVc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CAAAAAAAAAAAAAAAA&#10;AAAAAAAAAAAA//8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IAAAAAAAAAAAAAAAAA&#10;AAAAAAAAAAABAQ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QAAAAAAAAAAAAAAAAAAAAA&#10;AAAAAP8AAAABAAAAAAAAAAAAAAAAAAAAAAAAAAAAAAAAAAAAAAAAAAAAAAAAAAAAAAAAAAAAAAAA&#10;AAAAAAAAAAAAAAAAAAAAAAAAAAAAAAAAAAAAtqaOAF1xjwAAAAAAo49xACcvOwAAAAAAtqaOAF1x&#10;jwAAAAAAo49xACcvO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Zyam2J9fX2d2draAA0MDAAAAAAA/wAA&#10;AAECAQAAAAAAAAAAAAAAAAAAAAAAAAAAAAAAAAAAAAAAAAAAAAAAAAAAAAAAAAAAAAAAAAD7+foA&#10;KysrAG1tbQASLE8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LSkjABMXHQ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HQXhAD09PQAAAAAAAAAAAAEBAQAAAAAAAAAAAAAAAAAAAAAAAAAAAAAAAAAAAAAA&#10;AAAAAAAAAAAAAAAAAAAAAAAAAAD//f4AOzs7AD4+PpYC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Excd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IAAAAAAAAAAAAAAAAAAAAAAAAAAAD//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gP9/AAAAAAAAAAAAAAAAAAAAAAAA&#10;AAAAAAAAAAAAAAAAAAAAAAAAAAAAAAAAAAAAAAAAAAAAAAAAAAAAAAAAAAAAAAAAAAAAAAAAAAAA&#10;AAAAAAAAAAAAAAAAAAAAAAAAAAAAAAAAAAAAAAAAAAAAAAAAAAAAAAAAAAAAAAAAAAAAAAAAAAAA&#10;AAAAAAAAAAAAAAAAAAAAAAAAAAAAAAAAAAAAAAAAAAAAADlFV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CAAAAAAAAAAAAAAAAAAAAAAAAAAAA&#10;AQE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I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KGNbwAmLjoAcYmtAHGJrQC2po4A7OjiAAAAAAAAAAAAAAAAAAAAAAAAAAAAAAAA&#10;AAAAAAAAAAAAAAAAAAAAAAAAAAAAAAAAAAAAAAAAAAAAAAAAAAAAAAAAAAAAAAAAAAAAAAAAAAAA&#10;AAAAAAAAAAAAAAAAAAAAAAAAAAAUGB4AX3ORAAAAAAAAAAAAAAAAAAAAAAAAAAAAAAAAAAAAAAAA&#10;AAAAAAAAAAAAAAAAAAAAAAAAAOzo4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7Oji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QAAAAAAAAAAAAAAAAAAAAAAAAAAAAAAAAA&#10;AAAAAAAAAAAAAAAAAAAAAAAAAAAAAAAAAAAAAAAAAAAAAAAAAAAAAAAAAAAAAAAAAAAAAAAAAAAA&#10;AAAAAAAAAAAAAAAAAAAAAAAAAAAAAOzo4gAAAAAA2tLGADlFV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7OjiALWl&#10;jQBfc5EAAAAAAAAAAAAAAAAAAAAAAAAAAAChjW8AS1tzABQYHgAAAAAAAAAAAAAAAAAAAAAAAAAA&#10;AAAAAAAAAAAAAAAAAAAAAAAAAAAAAAAAAAAAAAAAAAAAAAAAAKGNbwBLW3MAFBge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Z0cUAtqaOACUtOQAUGB4AAAAAAAAAAAAAAAAAAAAAAAAAAAAAAAAA&#10;AAAAAAAAAAAAAAAAAAAAAAAAAAAAAAAAj3dTAAAAAAAAAAAAOERWABQYH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EAAAAAAAAAAAAAAAAAAAAAAAAAAAA//8AAAAB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BQYHgBfc5EA&#10;AAAAAAAAAAAAAAAAAAAAACcvOwAnLzsAAAAAAAAAAAAAAAAAAAAAAAAAAAAAAAAAAAAAAAAAAAAA&#10;AAAAAAAAAAAAAAAAAAAAAAAAAAAAAABxia0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IAAAAAAAAAAAAAAAAAAAAAAAAAAAABAQ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AAAAAAD///8AAAAAAAAAAAAAAAAAAAAAAAAAAAAAAAAAAAAAAAAAAAAAAAAAAAAAAAAAAAAAAAAA&#10;AAAAAAAAAAAAAAAAAAAAAAAAAAACAAAAAAAAAAAAAAAAAAAAAAAAAAAAAAAAAAAAAAAAAAAAAAAA&#10;AAAAAAAAAAAAAAAAAAAAAAAAAAAAAAAAAAAAAAAAAAAAAAAAAAAAAP///wD///8ABQUF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v4A&#10;AQEBAAICAgD4+PgAAAAAAAAAAAAAAAAAAAAAAAAAAAAAAAAAAAAAAAAAAAAAAAAAAAAAAAAAAAAA&#10;AAAAAAAAAAAAAAAAAAAAAAAAAAQAAAAAAAAAAAAAAAAAAAAAAAAAAAD//wAAAAEAAAAAAAAAAAAA&#10;AAAAAAAAAAAAAAAAAAAAAAAAAAAAAAAAAAAAAAAAAAAAAAAAAAAA/f39AAICAgADAwM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ICAgD9&#10;/f0AAAAAAAgICAAAAAAAAAAAAAAAAAAAAAAAAAAAAAAAAAAAAAAAAAAAAAAAAAAAAAAAAAAAAAAA&#10;AAAAAAAAAAAAAAAAAAAAAAAAAgAAAAAAAAAAAAAAAAAAAAAAAAAAAAEBAAAAAAAAAAAAAAAAAAAA&#10;AAAAAAAAAAAAAAAAAAAAAAAAAAAAAAAAAAAAAAAAAAAAAAAAAAAICQkABQUFAI2NjQ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wMDAAAAAAAAAAAAAAAAAAAAAAAAAAAAAAAAAAAAAAAAAAAAAAAAAAAAAAAAAAAAAAAAAAAAAAAA&#10;AAAAAAAAAAAAAAAAAAAAAg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CAAAAAAAAAAAAAAAAAAAAAAAAAAAA//8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IAAAAAAAAAAAAAAAAAAAAAAAAAAAABAQ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gAAAAAAAAAAAAAAAAAAAAAAAAAAAQ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CAAAAAAAAAAAAAAAAAAAAAAAAAAD/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IAAAAAAAAAAAAAAAAAAAAAAAAAAAD//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ID/f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CAAAAAAAAAAAAAAAAAAAAAAAAAAAAAQE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QAAAAAAAAAAAAAAAAAAAAAAAAAAAE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P8AAAAAAAAAAAAAAAAAAAAAAAAA&#10;AAAAAAAAAAAAAAAAAQAAAP79/gABAQEAAQEBAAAAAAAAAAAAAAAAAAAA/wD///8AAQECAP///wAB&#10;AQEA///+AAEBAQAAAAAA/v7/AAEBAQABAQAAAAEBAAAAAAD///8AAAAAAAAAAAABAQEA/v7+AAIC&#10;AgD///8AAQEB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BAAAAAAAAAAAAAAAAAAAAAAAAAAA/wAAAAE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AAAAAgICAAD//wD+/v4AAgEBAP7+/gABAQEAAAAAAAEBAQD9/PwAAQICAP/+&#10;/gAAAAAAAQMCAP///wACAQEA/wAAAP/+/wD/Af8AAAAAAAICAgD///8A////AP///wACAgIA/f39&#10;AAAAAAADAwM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EAAAAAAAAAAAAAAAAAAAAAAAAAAAA//8AAAAB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EAAAD//v4A/f39AAMEBAAAAQEA////AAICAgD9/f0A+vv7AO3s7ADs7OwA8fHx&#10;AOjo6ADv7+8AAQEBAAYGBgATExMAGhsbAAwNDAAYGBgADg4OAAEBAQACAgIA/Pz8AP///wD///8A&#10;AgIC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QAAAAAAAAAAAAAAAAAAAAAAAAAAAABAQ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EAAAAAAAAAAAAAAAAAAAAAAAAAAAAA&#10;AAAAAAAAAAAAAAAAAPv7+wAEBAQA/v39AAIDAwD29/cA2djYAK2trQC2trYA6urqAP39/QAHBwcA&#10;BQUFAAkJCQD+/v4AAAAAAPn5+QD19fUABQcGAAICAgAoKCgAX19fAD09PQAZGRkA/f39AAYGB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B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BQUFAAEBAQDr6+sAhYWFAKenpwAAAAAACgoKAEBAQABSUlIANjY2ABUVFQAC&#10;AwMA+fj4AAcHBwAAAAAAAAEBAPn4+ADV19YAuLi4ALCwsABubm4ABgYGABwcHACJiYkAPz8/AAMD&#10;A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E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v7+AAICAgD7&#10;+/sABQUFAP39/QDo5ucAc3NzAMLCwgAFBQUAdHR0AFdXVwAWFxcABgUFAAEBAQAAAAAA/v7+AP38&#10;/AAHCAgA/v39AAAAAAACAwMABwgIADEwMQAyMTIAdHJzAPb29gDJyckAhoaGAF1bXAAUFBQAc3Nz&#10;AF5gXwD8/PwABAQEAP39/QAAAAAAAgICAAAAAAD+/v4AAwMD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IAAAAAAAAAAAAAAAAAAAAAAAAAAAD//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AAAA/wAAAP8AAAD/AAABAAEA//7/AP/9&#10;/gD+/f4Afnx9AEBAQADS0tIAiIiIAMzNzQB0dXUAHh8fAAYFBQD///8AAQEBAAEBAQACAgIAAwQE&#10;AAAAAAD9/v4AAgICAP///wD//v4A/v39AP///wAEBQUADg8PAENDQwC7vLwAs7OzACoqKgB4eHgA&#10;Pj4+AOHh4QD4+PgA////AAICAgD+/v4A/v7+AAEBAQ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BAAAAAAAAAAAAAAAAAAAAAAAAAAAAAEB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EBAQAA//8A3d7e&#10;AGtqagDd3d0AZ2dnAGZmZgATFBQAAP//AP/+/gAAAQEA/f7+ANva2gDFxcUA1dXVANnZ2QDz8/MA&#10;+fn5AP39/QAHBwcACwsLABcXFwAoKCgANzg4ADU0NAAPEBAAAgMDAAH+/gAxMjIAoqOjAMXExAB5&#10;e3oARkZGAG5ubgBoaGgAAgICAP7+/gABAQEAAQEB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E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7+ALCxsQBxcHAA&#10;GxsbAKmpqQA2NzcAAQEBAP///wAA//8A5eXlAKWlpQC6uroA2dnZAAoKCgAdHR0AJycnABoaGgAN&#10;DQ0ABgYGAPT09ADu7u4A3t7eAK+urgCXlZUAFRUVADc3NwBVV1cAQEBAAAIDAwADAgIAPz8/ALu7&#10;uwB/f38AgYGBAM/PzwCMjIwADQ0NAAYGB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QAAAAAAAAAAAAAAAAAAAAAAAAAAAE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wD+/f4A+/v7AAMDAwClpaUAdnZ2AEdHRwCU&#10;lZUACwoKAP8A/wD///8A5+fnAJWVlQCjo6MACAgIAD09PQBvcXAAOzs7ABAQEAAEBAQAAAAAAP7+&#10;/gACAgIAAAAAAAAAAAAAAAAA+vr6ANfW1gC3t7gAtLSzAF1eXQAuLi8AcnJyAEJDQgAEAgMACAYH&#10;AImHiAA5NzgAeHh4AFxaWwCgoKAAGBgYAPz8/AAEBQUAAAAAAAAAAAAAAQAAAAAAAAAAAAAAAAAA&#10;/wAAAAAAAAAB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DBAMAAAAAALi4uAB0dHQAV1dXAJKTkwADAwMAAQEB&#10;APT09ABqamoAb29vADw8PADDw8MAf39/AA0NDQACAgIA/f39AAAAAAACAgIA////AP///wABAQEA&#10;AAAAAAAAAAAAAAAAAAAAAAEBAQABAQEA/v7+AAMDAwBAQEAAubm5AJaWlgDKysoAOTk5AMrKygD5&#10;+PgA//7+ADg5OQCgoKAA5+fnAFxcXAD7+/s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IAAAAAAAAAAAAAAAAAAAAAAAAAAAABAQ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EAAADNzc0AcXFxAEZGRgCQkJAAAAAAAP7+/gD7+voA&#10;PT09AL6+vgCampoApKSkABISEgAEBAQA9/f3AAEBAQAAAAAAAgICAP///wABAQEAAQEBAP///wAA&#10;AAAAAAAAAAAAAAAAAAAAAAAAAPz8/AACAgIAAwMDAAAAAAD7+/sATk5OAMrKygAwLzAASkpKAKmp&#10;qQAEBAQAAgICACcnJwCZmZkAysrKAGlpaQAAAAAAAAAAAAAAAAAAAAAAAAAAAAAAAAD/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gAAAAAAAAAAAAAAAAAAAAAAAAAAAQ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v4A////AAAAAAD8/PwA+vr7AHJycgAcHBwAnZ2dAAECAgAAAAAA+fn5AC8vLwD+&#10;/v4AuLi4AEtLSwD+/v4AAgICAP///wAODg4A////AAMDAwABAQEAAQEBAAAAAAAAAAAAAQEBAAAA&#10;AAAAAAAAAAAAAAAAAAAAAAAABQUFAP///wACAgIAAAAAAAgICAABAQEAExMTAKurqgBubm4Ae3t7&#10;AI2NjQD//v4ADA0NAD4+PgCKiooAvb29AKenpwD39vYA////APf39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E&#10;AAAAAAAAAAAAAAAAAAAAAAAAAAD/AAAAAQ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ICAgD///8AAAAAAAICAgB5eHkA4uLiAK+vrwAEBQUAAP//APj4+ABCQkIAAwMDAK+v&#10;rwAhIyIA////AAICAgD///8AAgICAAAAAAABAQEAAAAAAAAAAAAAAAAAAAAAAAAAAAAAAAAAAAAA&#10;AAAAAAAAAAAAAAAAAAEBAQAAAAAAAQEBAAAAAAABAQEAAAAAAAEBAQAAAAAABwcIAHp7ewADAwMA&#10;h4eHABoaGgBVVVUA/gEBAFlaWgC+vr4Ag4KCAFNSUgD///8AAgICAP///wABAQEAAQAAAP8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IA&#10;AAAAAAAAAAAAAAAAAAAAAAAAAAD//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v7+AAAAAAD///8A2traALCwrwBxcXEAMDAwAAIBAQD6+/sAWVlZAOfn5wCtrq4AHx8f&#10;AAAAAAABAQEAAAAAAP///wAAAAAAAAAAAAAAAAAAAAAAAAAAAAAAAAAAAAAAAAAAAAAAAAAAAAAA&#10;AAAAAAAAAAAAAAAAAAAAAAAAAAAAAAAAAAAAAAAAAAAAAAAAAAAAAAAAAAD+//4ABQUFAHp6egBT&#10;U1MAd3d3AM3NzQADAgIAAgEBAIeHhwD4+PgAXV1dAPz8/AAEBAQ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gAA&#10;AAAAAAAAAAAAAAAAAAAAAAAAAAEB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BAQEAAAAAAP///wBxcXEADg4PAGJiYgAAAAAA////AKSjowDKysoApKSkACAfHwADBAQA&#10;AQEBAAAAAAD9/f0AAwMDAAAAAAAAAAAAAAAAAAAAAAAAAAAAAAAAAAAAAAAAAAAAAAAAAAAAAAAA&#10;AAAAAAAAAAAAAAAAAAAAAAAAAAAAAAAAAAAAAAAAAAAAAAAAAAAAAAAAAAIBAQD7+voA////AJCQ&#10;kAAnJycAc3NzAPDw8AABAQEAFhYWAH19fQDFxcUA4ODgAAAAAAD///8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C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wABAQEA3NvcANbW1gB/fX0ADg4OAP///wDj5OQAgICAAE1OTgA9Pj0ABgcHAAAAAAAA&#10;AAAAAAAAAAQEBAD9/f0AAAAAAAAAAAAAAAAAAAAAAAAAAAAAAAAAAAAAAAAAAAAAAAAAAAAAAAAA&#10;AAAAAAAAAAAAAAAAAAAAAAAAAAAAAAAAAAAAAAAAAAAAAAAAAAAAAAAAAAAAAAYHBwADAwMACQoK&#10;AJeYlwDl5eUAlJSUAAIDAwACAQEAV1ZWAAgICAB/fn4A/fz9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I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P8AAP37/ACAf38AEg8QAD4/PwD+/v4AAQEBAIyLiwAKCgoAfn9+AP3+/gAAAQAA/v/+AAEB&#10;AQABAQEAAAAAAAMDAwAAAAAAAAAAAAAAAAAAAAAAAAAAAAAAAAAAAAAAAAAAAAAAAAAAAAAAAAAA&#10;AAAAAAAAAAAAAAAAAAAAAAAAAAAAAAAAAAAAAAAAAAAAAAAAAAAAAAAAAQEAAAEAAAEDAgAAAQAA&#10;JCUlAGVlZQCWlpYA3NvbAAEDAwAKDAwAenp6AMPCwwDk4+MAAgICAAAAAAAAAAAAAQAAAAE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gAAAAAA&#10;AAAAAAAAAAAAAAAAAAAAAP//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QEA9vf3ALa2tgBhYmIAEBAQAP7+/gDb29sAra2tAGpragAaGhoAAwMDAP///wAAAAAAAAAA&#10;AAAAAAAAAAAAAAAAAAAAAAAAAAAAAAAAAAAAAAAAAAAAAAAAAAAAAAAAAAAAAAAAAAAAAAAAAAAA&#10;AAAAAAAAAAAAAAAAAAAAAAAAAAAAAAAAAAAAAAAAAAAAAAAAAAAAAAAAAAAAAAAAAAAAAAAAAAAA&#10;AAAAZ2dnABoaGgCUlJQA/v39AP///wBfX18ABgYGALm5uQD//v8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CAAAAAAAA&#10;AAAAAAAAAAAAAAAAAAAAAQE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P/+/gDBwMAAAgICAFZWVgD8/PwA/wAAAKqqqgAXFxcAbW5uAPz8/AADAwMA/Pz8AAMDAwAAAAAA&#10;AAAAAAAAAAAAAAAAAAAAAAAAAAAAAAAAAAAAAAAAAAAAAAAAAAAAAAAAAAAAAAAAAAAAAAAAAAAA&#10;AAAAAAAAAAAAAAAAAAAAAAAAAAAAAAAAAAAAAAAAAAAAAAAAAAAAAAAAAAAAAAAAAAAAAAAAAAAA&#10;AAASEhIAUFBQAL29vQD5+voAAQEBAAMEBAAvLy8AnJycAPr6+g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I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wAAAKKiogAdHR0AFBUVAAEBAQD+/v4Ar6+vAERERAAB/wAAAgICAP7+/gAGBgYA////AAAAAAAA&#10;AAAAAAAAAAAAAAAAAAAAAAAAAAAAAAAAAAAAAAAAAAAAAAAAAAAAAAAAAAAAAAAAAAAAAAAAAAAA&#10;AAAAAAAAAAAAAAAAAAAAAAAAAAAAAAAAAAAAAAAAAAAAAAAAAAAAAAAAAAAAAAAAAAAAAAAAAAAA&#10;AP8AAABZWVkA8PDwAKinpwD//v4A+/r6AG1tbQDi4uIA3Nzc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1&#10;9fUAxsbGAFtbWwADAwMAAwQEAMrJyQDp6ekAVVVVAAEBAQACAgIAAgICAAAAAAABAQEAAAAAAAAA&#10;AAAAAAAAAAAAAAAAAAAAAAAAAAAAAAAAAAAAAAAAAAAAAAAAAAAAAAAAAAAAAAAAAAAAAAAAAAAA&#10;AAAAAAAAAAAAAAAAAAAAAAAAAAAAAAAAAAAAAAAAAAAAAAAAAAAAAAAAAAAAAAAAAAAAAAAAAAAA&#10;AAAAACIiIgAvLy8AuLi4AP///wAEBQUAOTk5AAwMDADX19cA/f39AP7+/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CAAAAAAAAAAAA&#10;AAAAAAAAAAAAAAAA//8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O7t&#10;7QD5+fkATExMAP/+/gD///8AxMTEABUVFQAyMjIAAAAAAAAAAAAAAAAAAAAAAAAAAAAAAAAAAAAA&#10;AAAAAAAAAAAAAAAAAAAAAAAAAAAAAAAAAAAAAAAAAAAAAAAAAAAAAAAAAAAAAAAAAAAAAAAAAAAA&#10;AAAAAAAAAAAAAAAAAAAAAAAAAAAAAAAAAAAAAAAAAAAAAAAAAAAAAAAAAAAAAAAAAAAAAAAAAAAC&#10;AgIAAgICAEhISADW1tYAAQEBAAEAAAAFBQUAGxsbAMnJyAAAAAAAAAAAAP///wABAQE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I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5ubm&#10;AAMDAwAiIiIAAgICAAD//wDX19cAJCQkAAMEBAD+//8AAAAAAAAAAAAAAAAAAAAAAAAAAAAAAAAA&#10;AAAAAAAAAAAAAAAAAAAAAAAAAAAAAAAAAAAAAAAAAACA/38AAAAAAAAAAAAAAAAAAAAAAAAAAAAA&#10;AAAAAAAAAAAAAAAAAAAAAAAAAAAAAAAAAAAAAAAAAAAAAAAAAAAAAAAAAAAAAAAAAAAAAAAAAAAA&#10;AAAA//7+AAABAQAvLy8A+Pj4AObm5gAAAQEABAQEAB8fHwDW1tcAAAAAAP///wAAAAAA/v7+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CAAAAAAAA&#10;AAAAAAAAAAAAAAAAAAAAAQE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Nvb2wAJCQkABAUFAP7+/gABAgIA3d3dACcnJwADAwMAAQEBAAAAAAAAAAAAAAAAAAAAAAAAAAAA&#10;AAAAAAAAAAAAAAAAAAAAAAAAAAAAAAAAAAAAAAAAAAAAAAAAAAAAAAAAAAAAAAAAAAAAAAAAAAAA&#10;AAAAAAAAAAAAAAAAAAAAAAAAAAAAAAAAAAAAAAAAAAAAAAAAAAAAAAAAAAAAAAAAAAAAAAAAAAAA&#10;AAD/AAAA//7+AB0dHQDz8/MA1NTUAP/+/gD9/f0AKCgoAObm5QD5+fkAAgICAAEBAQ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L9//4A/wEA&#10;APz9/AD/AQAA/gD/AAECAQ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wAAAP8AAAD/AAAA/wAA&#10;5ubmAAkJCQD//v4AAgICAPv5+QDy8fEAHh4eAAAAAAABAQEAAAAAAAAAAAAAAAAAAAAAAAAAAAAA&#10;AAAAAAAAAAAAAAAAAAAAAAAAAAAAAAAAAAAAAAAAAAAAAAAAAAAAAAAAAAAAAAAAAAAAAAAAAAAA&#10;AAAAAAAAAAAAAAAAAAAAAAAAAAAAAAAAAAAAAAAAAAAAAAAAAAAAAAAAAAAAAAAAAAAAAAAAAAAA&#10;AAICAgABAQEADw8PABAODgDc29sAAQICAAICAgAeHh4A6OnpAPz8/AAAAAAA/v7+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QICAP7+/gD+/v4CAgQEBPr///8A&#10;AAAAAAEBAQACAgI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y&#10;8vIAAgICAAMEBAAAAQEA+Pn5APj5+QAREREAAP//AP7+/gAAAAAAAAAAAAAAAAAAAAAAAAAAAAAA&#10;AAAAAAAAAAAAAAAAAAAAAAAAAAAAAAAAAAAAAAAAAAAAAAAAAAAAAAAAAAAAAAAAAAAAAAAAAAAA&#10;AAAAAAAAAAAAAAAAAAAAAAAAAAAAAAAAAAAAAAAAAAAAAAAAAAAAAAAAAAAAAAAAAAAAAAAAAAAA&#10;AP//AAAAAAAGBgYACQsLAOfo6AD+/f0A////AA4ODgAA/wAA9fX1AAAAAAACAgIAAQEB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QEBAAYGBvgCCwsL8v///wAC&#10;AgIA/v7+AP39/Q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P7+&#10;/gD///8AAP//AAD//wABAQEA/Pz8AAMDAwD///8AAgICAAAAAAAAAAAAAAAAAAAAAAAAAAAAAAAA&#10;AAAAAAAAAAAAAAAAAAAAAAAAAAAAAAAAAAAAAAAAAAAAAAAAAAAAAAAAAAAAAAAAAAAAAAAAAAAA&#10;AAAAAAAAAAAAAAAAAAAAAAAAAAAAAAAAAAAAAAAAAAAAAAAAAAAAAAAAAAAAAAAAAAAAAAAAAAD/&#10;AAAAAAAAAAMDAwAFBQUA+fn5AAAAAAD///8ABQUFAP///wD8/PwAAAAAAAAAAAABAQE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CAgIAAwMD/QIODg7tAAAAAPr6&#10;+gD///8AAQEB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CAgI&#10;AAEBAQAAAQEAAAAAAAAAAAAHBwcA9/f3AAECAgD+/f0AAAAAAAAAAAAAAAAAAAAAAAAAAAAAAAAA&#10;AAAAAAAAAAAAAAAAAAAAAAAAAAAAAAAAAAAAAAAAAAAAAAAAAAAAAAAAAAAAAAAAAAAAAAAAAAAA&#10;AAAAAAAAAAAAAAAAAAAAAAAAAAAAAAAAAAAAAAAAAAAAAAAAAAAAAAAAAAAAAAAAAAAAAAAAAAEB&#10;AQAAAAAA+vr6APX19QAREREAAAAAAAICAgD29vYAAgMCAAoKCgAAAAAA////AP7+/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Pv7APr6+gALCwvvAg4ODuwFBQUA+fn5&#10;AAICAgABAQE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SEhIA&#10;+/v7AP79/QD///8ABQUFAAsLCwDs7OwAAP//AAIDAwAAAAAAAAAAAAAAAAAAAAAAAAAAAAAAAAAA&#10;AAAAAAAAAAAAAAAAAAAAAAAAAAAAAAAAAAAAAAAAAAAAAAAAAAAAAAAAAAAAAAAAAAAAAAAAAAAA&#10;AAAAAAAAAAAAAAAAAAAAAAAAAAAAAAAAAAAAAAAAAAAAAAAAAAAAAAAAAAAAAAAAAAAAAAAAAAAA&#10;AP3+/gD3+PgA8vLyABcXFwACAgIAAQEBAOvr6wAKCQoABAQEAP///wAAAAAAAQEB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BAgIA+/v7AA8PD+0COzs72QEBAQD09PQA&#10;AQEB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B0dHQD3&#10;9/cA////AAECAgAHCAgAEhISAN7e3gD/AAAA/v7+AAAAAAAAAAAAAAAAAAAAAAAAAAAAAAAAAAAA&#10;AAAAAAAAAAAAAAAAAAAAAAAAAAAAAAAAAAAAAAAAAAAAAAAAAAAAAAAAAAAAAAAAAAAAAAAAAAAA&#10;AAAAAAAAAAAAAAAAAAAAAAAAAAAAAAAAAAAAAAAAAAAAAAAAAAAAAAAAAAAAAAAAAAAAAAD+/v4A&#10;AwICAO3s7AD///8ALS0tAAABAQAAAAAA3t7eABUVFQAHBwcAAQEBAAEBAQD+/v4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IBAQD39/cAHh4e1gIAAAAABAQEAOPj4wAA&#10;AAAA////AAEBAQ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JSUlAPn5&#10;+QD29vYA////AP38/AAmJiYA2traAAAAAAABAQAAAAAAAAAAAAAAAAAAAAAAAAAAAAAAAAAAAAAA&#10;AAAAAAAAAAAAAAAAAAAAAAAAAAAAAAAAAAAAAAAAAAAAAAAAAAAAAAAAAAAAAAAAAAAAAAAAAAAA&#10;AAAAAAAAAAAAAAAAAAAAAAAAAAAAAAAAAAAAAAAAAAAAAAAAAAAAAAAAAAAAAAAAAAAAAAEBAQAA&#10;AAAA4eHhAAcHBwApKSkAAP//AAABAQDd3d0AHR4dAAYGBgABAQEA/f39AAICA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7e3tAPv7+wAVFRXhAgAAAAALCwv9zc3NAP39&#10;/QABAQEA/v7+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SEhIA////&#10;AMjIyAABAAAAAgMDADIyMgDa2toA7ezsAAEBAgAAAAAAAAAAAAAAAAAAAAAAAAAAAAAAAAAAAAAA&#10;AAAAAAAAAAAAAAAAAAAAAAAAAAAAAAAAAAAAAAAAAAAAAAAAAAAAAAAAAAAAAAAAAAAAAAAAAAAA&#10;AAAAAAAAAAAAAAAAAAAAAAAAAAAAAAAAAAAAAAAAAAAAAAAAAAAAAAAAAAAAAAAAAAAAAAAAAP//&#10;/wDDw8MAExMTAAwMDAAAAQEA/Pz8AN/f3wAxMDEA////AAAAAAD///8AAQEB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ExMQA+vr6ADQ2NeECAAAAABMTE+TPz88A//7+&#10;AAEBAQD+/v4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BMTEwANDg4A&#10;tba1AP7//wD+/f0APj4+APf39wDBwcEA/v7+AAAAAAD///8A//7+AAD//wAAAAAAAAAAAAAAAAAA&#10;AAAAAAAAAAAAAAAAAAAAAAAAAAAAAAAAAAAAAAAAAAAAAAAAAAAAAAAAAAAAAAAAAAAAAAAAAAAA&#10;AAAAAAAAAAAAAAAAAAAAAAAAAAAAAAAAAAAAAAAAAAAAAAAAAAAAAAAAAAAAAAAAAAAAAAAA+vr6&#10;AL+/vwA4ODgAAAAAAP38/ADx8fEA7e3tADY2NQABAQEAAAAAAAMDAwD///8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wAAAAAAAAAAAAAAAAAA//7/AMHBwQAODg4AAAAAAAIAAAAASkpKm8rIyQDx8fIA&#10;AP8AAAL/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QAAAAEAAAABAAAAAQAABAYFAFNUUwC1&#10;trYA9PX0AAABAAAiIiIALS0tAKioqAACAgIA/vz9AP/9/gD//v8AAAABAAAAAAAAAAAAAAAAAAAA&#10;AAAAAAAAAAAAAAAAAAAAAAAAAAAAAAAAAAAAAAAAAAAAAAAAAAAAAAAAAAAAAAAAAAAAAAAAAAAA&#10;AAAAAAAAAAAAAAAAAAAAAAAAAAAAAAAAAAAAAAAAAAAAAP8AAAD/AAAA/wAAAP8AAP///wDFxcUA&#10;4ODgAFZXVwABAAAA/v7+AKqpqQAAAAAAKCgoAAICAgAAAAAAAQEBAAEBAQ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wAAAP7/AP/9/gD8+/sAxsbGAEJCQqYAAAAAAgAAAABVVVWI+fn5AN7d3QD7&#10;+voAAgQE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DAwMAXV1dAO7u&#10;7gDl5eUAAgMDAAAAAABeXl4Ay8vLAOPi4gD9/f0AAgICAAIDAwD8+/sAAAAAAAAAAAAAAAAAAAAA&#10;AAAAAAAAAAAAAAAAAAAAAAAAAAAAAAAAAAAAAAAAAAAAAAAAAAAAAAAAAAAAAAAAAAAAAAAAAAAA&#10;AAAAAAAAAAAAAAAAAAAAAAAAAAAAAAAAAAAAAAAAAAAAAAAAAAAAAAAAAAAAAAAAAP//AKKiogAi&#10;IiIAOzs7AP8BAQAEBQUAoqKiADc3NwAXFxg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Pz8/AAAAQEA/wAAAPz8/ADl5eUASUlJmwAAAAACAAAAACIiIv0XFxf4tra2AAQE&#10;BAD//v4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P///wAmJiYACwsL&#10;AI+PjwAA/v8AAgMDAEhISAAJCQkAfHx8AAUGBgAAAAAAAAAAAAQEBAAAAAAAAAAAAAAAAAAAAAAA&#10;AAAAAAAAAAAAAAAAAAAAAAAAAAAAAAAAAAAAAAAAAAAAAAAAAAAAAAAAAAAAAAAAAAAAAAAAAAAA&#10;AAAAAAAAAAAAAAAAAAAAAAAAAAAAAAAAAAAAAAAAAAAAAAAAAAAAAAAAAAAAAADR0tIAvr6+AF9f&#10;XwD49/cAAQAAAOXl5QDh4eEAYWFhAAQFB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P8AAgICAP/+/gAA//8Aurq6AAUFBQBLTUzAAAAAAAIAAAAAAAAAADg4OLS0tLQA+Pj4&#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YGBgBoaGgA&#10;tbW1AOHh4QD9/f0AEhMTAHd3dwDAwMAA2NfXAAAAAAAA//8A/f7+AAAAAAAAAAAAAAAAAAAAAAAA&#10;AAAAAAAAAAAAAAAAAAAAAAAAAAAAAAAAAAAAAAAAAAAAAAAAAAAAAAAAAAAAAAAAAAAAAAAAAAAA&#10;AAAAAAAAAAAAAAAAAAAAAAAAAAAAAAAAAAAAAAAAAAAAAAAAAAAAAAAAAAAAAIOCggAdHR0AW1tb&#10;AAkKCgD7+/sAiIeHAAoKCgA5OTk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P//AAAAAAAAAQEBAP7+/gCPj48AISEh4QAAAAAAAAAAAgAAAAAAAAAAXV1dfOrq6gDFxcUA&#10;/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BAQEAAAAAAHJycgAG&#10;BgYAoqOjAP39/QD+/v4ATk9PABsbGwBaWloA+Pj4AP7//wABAQEA////AP///wD///8A/v7+AAAA&#10;AAAAAAAAAAAAAAAAAAAAAAAAAAAAAAAAAAAAAAAAAAAAAAAAAAAAAAAAAAAAAAAAAAAAAAAAAAAA&#10;AAAAAAAAAAAAAAAAAAAAAAAAAAAAAAAAAP///wD///8A//7+AP7+/gCgn58Ax8fHAHd3dwAJCQkA&#10;/f39AO3t7QC0tLQAa2trABEREQ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EAAAD9/v4A5+fnANfX1wBvb29mAAAAAAAAAAACAAAAAAAAAAA6PDvZJycn3KqqqgD/&#10;//8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P///wABAQEABQUFAFhY&#10;WACenp0A3t3dAAEAAAAREREAl5iYAOnp6QB+fn4A9fX1AP79/QAAAAAAAAAAAAEBAQABAQEAAAAA&#10;AAAAAAAAAAAAAAAAAAAAAAAAAAAAAAAAAAAAAAAAAAAAAAAAAAAAAAAAAAAAAAAAAAAAAAAAAAAA&#10;AAAAAAAAAAAAAAAAAAAAAAAAAAAAAAAA////AAAAAAD7+/sA29raAIiIiABVVVUASEhIAAIDAwD9&#10;/PwAe3t7APr6+gBiYmIAAgICAP39/Q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AAD9&#10;/f0AAwMDAP7+/gDj4+IAT09PAPz8/ACHh4cAS0tMAAECAQD8/PwAAQABAMrKygCZmZkAvLy7AAoK&#10;CwA8PDsAQkJDACgoKAAcHBwAFhUVAAMEBAAAAAAA////APb19QDl5uYA4N/fAMbGxgC8vLwA4ODg&#10;AB8fHwBcXFwAWVpaAAwLCwADBAQA/fz8APLz8wBvbm4Aw8PDAG9vbwBtbm4AAgEBAAECAgABAgEA&#10;AAAAAP///wABAQE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v4AAgICAP///wAAAAAAAAAAAAEBAQD+/v4AaWlpAMDAwACt&#10;ra0SLCws7wAAAAAAAAAAAAAAAAAAAAAAAAAAAf///wAAAAAAAAAAAAAAAAAAAAAAAAAAAAAAAADH&#10;xcYnXV1d2FZWVgB8fn0ACQkJAPf39wAEBAQABAQEAAICA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19fUAWlpaAMzMzABjY2MAcG5vABAQEAABAgIA////AAEBAQDb29sArays&#10;AMXFxQDY2NgA9vb2AAkJCQAKCgoABwcHAAICAgD8/PwA9vb2APX19QD9/f0AICAgACoqKgBRUlIA&#10;RUVFAAQDAwAAAQEA//7+APj4+ADKy8sAcG9vAPPz8wCIiIgAU1RUAP/+/gADAwMAAAEBAAECAQ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Pz8/AACAgIAAgICAP7+/gABAQEA/v7+AJycnACDg4MAiIiIVVxc&#10;XKwAAAAAAAAAAAAAAAAAAAAAAAAAAAAAAAAB////AAAAAAAAAAAAAAAAAAAAAAAAAAAAAAAAAAAA&#10;AAChn6Bcg4ODo3V2dgBkZWQA////AP///wAFBQU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v7+AP///wACAgIAhYWFAJ6engAQDg8Ah4iIAD4+PgAJCQkAAP//AP///wD///8A&#10;AQEBAPPz8wDW1tYA0tLSAOPj4wD5+fkA+Pj4AAYGBgAVFRUAKCgoADc3NwAYGRkA/fz8AAICAgAB&#10;AQEA/wAAAPf29gDu7+8Ah4aGALOzswAgICAApaWlABMUFAAGBgYABAQEAP7+/gACAQEAAAIB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AAAAAAAA+vr6ANnY2ACZmZkAs7OzAPn5&#10;+QAREREAExISADIxMQAoKCgAGhsbABUUFAABAgIA9fT0AObm5gDf4OAAzc7OAN7e3gDw8PAA+vr6&#10;ADAwMABqamoAQkNDAA4NDQAAAAAAAQMC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Pv7+wAEBAQA/v7+AAAAAAADAwMA/v7+AK2trQBxcXEANzc3xa2trTwAAAAAAAAAAAAAAAAA&#10;AAAAAAAAAAAAAAAAAAAAAAAAAAAAAAAAAAAAAf///wAAAAAAAAAAAAAAAAAAAAAAAAAAAAAAAAAA&#10;AAAAAAAAAAAAAAAAAAAAAAAAAIaGhn6cnJyBQEBAAJGPkAAJCQkA/f39AAUFBQACAwMAAAAAAAAA&#10;AAAAAAAAAAEAAP8AAAAAAAAAAAAAAAAAAAAAAAAAAAAAAAAAAAAAAAAAAQ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7/AP///wAAAAAAAQEBAPz7+wD09fUA4+Li&#10;AMfHxwDJyckA1NTUAOrq6gACAgIA+vr6AAEBAQAEBAQAAAAAAAMDAwAnJycAMzMzAD4+PgAoKCgA&#10;GRkZAAICAgD/AAAAAQAAAPz9/QAFBgU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10;//8AAAAAAP///wD+/v4AAwMDAPv7+wCGhoYAnp6eAFRUVJuOjo5mAAAAAAAAAAAAAAAAAAAAAAAA&#10;AAAAAAAAAAAAAAAAAAAAAAAAAAAAAAAAAAAB////AAAAAAAAAAAAAAAAAAAAAAAAAAAAAAAAAAAA&#10;AAAAAAAAAAAAAAAAAAAAAAAAAAAAAKioqE59fH2xFxYWAJeYmAAsKysAAAAAAAECAgAAAAAAAAAA&#10;AAAAAAAAAQ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v4AAgICAP7+/gACAgIA////AP7+/gAAAAAA&#10;AgICAP38/QD9/PwA9fb2APHw8AD8/PwA+vr6AAYGBgAMDAwAERERAAQGBQAEBAQA/f39AAMDAwD+&#10;/v4AAQEBAP39/QABAQEAAAAAAAMDA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P//&#10;/wD9/f0A/Pz8AAYGBgDf398AdnZ2AMzMzABzc3Nubm5ukwAAAAAAAAAAAAAAAAAAAAAAAAAAAAAA&#10;AAAAAAAAAAAAAAAAAAAAAAAAAAAAAAAAAAH///8AAAAAAAAAAAAAAAAAAAAAAAAAAAAAAAAAAAAA&#10;AAAAAAAAAAAAAAAAAAAAAAAAAAAAAAAAAM7NzRx7enu51NTUKm5ubgBnZ2cADg8PAAAAAAAAAAAA&#10;AAAAAAAB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P39/QACAgIAAQEBAP39/QD///8AAwMDAAEBAQD8&#10;/PwABAMEAAD//wD///8AAAAAAP///wACAwMAAP//AAAAAAD/AAAA/v/+AAAAAAACAgIA////AP7+&#10;/gACAgIAAQEBAP///wACAgI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P39/QABAQEAnZ2dAI+PjwAODg7shISER0RERM4AAAAAAAAAAAAAAAAAAAAAAAAAAAAAAAAAAAAA&#10;AAAAAAAAAAAAAAAAAAAAAAAAAAAAAAAAAf///wAAAAAAAAAAAAAAAAAAAAAAAAAAAAAAAAAAAAAA&#10;AAAAAAAAAAAAAAAAAAAAAAAAAAAAAAAAAAAAAAAAAAB/fX6Mo6OjcxkZGQB8fX0APj09AAoLCwAA&#10;AAAAAAEAAAEBAQD8/PwAAwMDAP///wACAgIA////AAAAAAD8/PwABQUF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P8AAAAAAAAAAAAAAAAAAAAAAAAAAAAAAAAAAAAAAAAA&#10;AQAAAAAAAAAAAAAAAAAAAAAAAAAAAAAAAAAAAAAAAAAAAAAA/wAAAAAAAAAAAAAAAAAAAAAAAAAA&#10;AAAAAAAAAAAAAAAAAAAAAQ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wAAAAAAAAAAAAAAAAAAAAAAAAAAAAAAAAAAAAAAAAAB&#10;AAAAAAAAAAAAAAAAAAAAAAAAAAAAAAAAAAAAAAAAAAAAAAD/AAAAAAAAAAAAAAAAAAAAAAAAAAAA&#10;AAAAAAAAAAAAAAAAAAAB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">
                <v:shape id="Picture 31" o:spid="_x0000_s1027" type="#_x0000_t75" style="position:absolute;left:20669;width:19132;height:389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KNHrbFAAAA2wAAAA8AAABkcnMvZG93bnJldi54bWxEj09rwkAUxO+C32F5hd50E0tFoqvUSmkv&#10;Cv45eHxkn9lo9m3IrjHtp+8KgsdhZn7DzBadrURLjS8dK0iHCQji3OmSCwWH/ddgAsIHZI2VY1Lw&#10;Sx4W835vhpl2N95SuwuFiBD2GSowIdSZlD43ZNEPXU0cvZNrLIYom0LqBm8Rbis5SpKxtFhyXDBY&#10;06eh/LK7WgXH1KxHk5VZn2u/OXy/X0/Lv1Wr1OtL9zEFEagLz/Cj/aMVvKVw/xJ/gJz/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ijR62xQAAANsAAAAPAAAAAAAAAAAAAAAA&#10;AJ8CAABkcnMvZG93bnJldi54bWxQSwUGAAAAAAQABAD3AAAAkQMAAAAA&#10;">
                  <v:imagedata r:id="rId43" o:title=""/>
                  <v:path arrowok="t"/>
                </v:shape>
                <v:shape id="Picture 32" o:spid="_x0000_s1028" type="#_x0000_t75" style="position:absolute;left:40957;width:20003;height:392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bRi7DBAAAA2wAAAA8AAABkcnMvZG93bnJldi54bWxEj0GLwjAUhO8L/ofwBG9rqoIu1SgqCOJN&#10;XfX6TJ5tsXkpTdT6740geBxm5htmMmtsKe5U+8Kxgl43AUGsnSk4U/C/X/3+gfAB2WDpmBQ8ycNs&#10;2vqZYGrcg7d034VMRAj7FBXkIVSplF7nZNF3XUUcvYurLYYo60yaGh8RbkvZT5KhtFhwXMixomVO&#10;+rq7WQW3jS7Wq1PvONovdDgcz3JzOF+U6rSb+RhEoCZ8w5/22igY9OH9Jf4AOX0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CbRi7DBAAAA2wAAAA8AAAAAAAAAAAAAAAAAnwIA&#10;AGRycy9kb3ducmV2LnhtbFBLBQYAAAAABAAEAPcAAACNAwAAAAA=&#10;">
                  <v:imagedata r:id="rId44" o:title=""/>
                  <v:path arrowok="t"/>
                </v:shape>
                <v:shape id="Picture 33" o:spid="_x0000_s1029" type="#_x0000_t75" style="position:absolute;width:19050;height:389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1ZL3PDAAAA2wAAAA8AAABkcnMvZG93bnJldi54bWxEj0GLwjAUhO+C/yE8YS+i6VpYajWKLAi9&#10;rVYPens0z7bYvNQmavffbwRhj8PMfMMs171pxIM6V1tW8DmNQBAXVtdcKjgetpMEhPPIGhvLpOCX&#10;HKxXw8ESU22fvKdH7ksRIOxSVFB536ZSuqIig25qW+LgXWxn0AfZlVJ3+Axw08hZFH1JgzWHhQpb&#10;+q6ouOZ3oyBJivaWnZNTPJ43P7N5dtrdcqvUx6jfLEB46v1/+N3OtII4hteX8APk6g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3Vkvc8MAAADbAAAADwAAAAAAAAAAAAAAAACf&#10;AgAAZHJzL2Rvd25yZXYueG1sUEsFBgAAAAAEAAQA9wAAAI8DAAAAAA==&#10;">
                  <v:imagedata r:id="rId45" o:title=""/>
                  <v:path arrowok="t"/>
                </v:shape>
                <w10:wrap type="square" anchorx="margin"/>
              </v:group>
            </w:pict>
          </mc:Fallback>
        </mc:AlternateContent>
      </w:r>
    </w:p>
    <w:p w:rsidR="00122E32" w:rsidRDefault="00122E32" w:rsidP="00122E32">
      <w:pPr>
        <w:rPr>
          <w:b/>
          <w:noProof/>
          <w:lang w:val="en-GB" w:eastAsia="en-GB"/>
        </w:rPr>
      </w:pPr>
      <w:r>
        <w:rPr>
          <w:b/>
          <w:noProof/>
          <w:lang w:val="en-GB" w:eastAsia="en-GB"/>
        </w:rPr>
        <w:t>Payment Page</w:t>
      </w:r>
    </w:p>
    <w:p w:rsidR="00122E32" w:rsidRDefault="00122E32" w:rsidP="00122E32">
      <w:pPr>
        <w:rPr>
          <w:noProof/>
          <w:lang w:val="en-GB" w:eastAsia="en-GB"/>
        </w:rPr>
      </w:pPr>
      <w:r>
        <w:rPr>
          <w:noProof/>
          <w:lang w:val="en-GB" w:eastAsia="en-GB"/>
        </w:rPr>
        <w:t>The prototype contains a stripe payment api, which allows users to enter their card number, expiry date, name on card and card code.</w:t>
      </w:r>
    </w:p>
    <w:p w:rsidR="00122E32" w:rsidRDefault="00122E32" w:rsidP="00122E32">
      <w:pPr>
        <w:rPr>
          <w:noProof/>
          <w:lang w:val="en-GB" w:eastAsia="en-GB"/>
        </w:rPr>
      </w:pPr>
      <w:r>
        <w:rPr>
          <w:noProof/>
          <w:lang w:val="en-GB" w:eastAsia="en-GB"/>
        </w:rPr>
        <w:t xml:space="preserve">The final design implements Stripe which had the script on their website. Howver I had to use my own key. The event details within the payment api also the total price which is displayed at the bottom. It also allows users to enter their card number, expiry date, name on card and card code. There is also a option which allows Stripe to remember the users details. Once the user clicks the pay button a green tick will appear indicating the payment was successful. The confirmation message will also appear. </w:t>
      </w:r>
    </w:p>
    <w:p w:rsidR="00122E32" w:rsidRDefault="00122E32" w:rsidP="00122E32">
      <w:pPr>
        <w:rPr>
          <w:b/>
          <w:noProof/>
          <w:lang w:val="en-GB" w:eastAsia="en-GB"/>
        </w:rPr>
      </w:pPr>
    </w:p>
    <w:p w:rsidR="00122E32" w:rsidRDefault="00122E32" w:rsidP="00122E32">
      <w:pPr>
        <w:rPr>
          <w:b/>
          <w:noProof/>
          <w:lang w:val="en-GB" w:eastAsia="en-GB"/>
        </w:rPr>
      </w:pPr>
    </w:p>
    <w:p w:rsidR="00122E32" w:rsidRDefault="00122E32" w:rsidP="00122E32">
      <w:pPr>
        <w:rPr>
          <w:b/>
          <w:noProof/>
          <w:lang w:val="en-GB" w:eastAsia="en-GB"/>
        </w:rPr>
      </w:pPr>
    </w:p>
    <w:p w:rsidR="00122E32" w:rsidRDefault="00122E32" w:rsidP="00122E32">
      <w:pPr>
        <w:rPr>
          <w:b/>
          <w:noProof/>
          <w:lang w:val="en-GB" w:eastAsia="en-GB"/>
        </w:rPr>
      </w:pPr>
    </w:p>
    <w:p w:rsidR="00122E32" w:rsidRDefault="00122E32" w:rsidP="00122E32">
      <w:pPr>
        <w:rPr>
          <w:b/>
          <w:noProof/>
          <w:lang w:val="en-GB" w:eastAsia="en-GB"/>
        </w:rPr>
      </w:pPr>
    </w:p>
    <w:p w:rsidR="00122E32" w:rsidRDefault="00122E32" w:rsidP="00122E32">
      <w:pPr>
        <w:rPr>
          <w:b/>
          <w:noProof/>
          <w:lang w:val="en-GB" w:eastAsia="en-GB"/>
        </w:rPr>
      </w:pPr>
      <w:r>
        <w:rPr>
          <w:noProof/>
          <w:lang w:val="en-GB" w:eastAsia="en-GB"/>
        </w:rPr>
        <w:lastRenderedPageBreak/>
        <mc:AlternateContent>
          <mc:Choice Requires="wpg">
            <w:drawing>
              <wp:anchor distT="0" distB="0" distL="114300" distR="114300" simplePos="0" relativeHeight="251686912" behindDoc="0" locked="0" layoutInCell="1" allowOverlap="1">
                <wp:simplePos x="0" y="0"/>
                <wp:positionH relativeFrom="column">
                  <wp:posOffset>742950</wp:posOffset>
                </wp:positionH>
                <wp:positionV relativeFrom="paragraph">
                  <wp:posOffset>7620</wp:posOffset>
                </wp:positionV>
                <wp:extent cx="4438650" cy="3895725"/>
                <wp:effectExtent l="0" t="0" r="0" b="9525"/>
                <wp:wrapSquare wrapText="bothSides"/>
                <wp:docPr id="210" name="Group 210"/>
                <wp:cNvGraphicFramePr/>
                <a:graphic xmlns:a="http://schemas.openxmlformats.org/drawingml/2006/main">
                  <a:graphicData uri="http://schemas.microsoft.com/office/word/2010/wordprocessingGroup">
                    <wpg:wgp>
                      <wpg:cNvGrpSpPr/>
                      <wpg:grpSpPr>
                        <a:xfrm>
                          <a:off x="0" y="0"/>
                          <a:ext cx="4438650" cy="3895725"/>
                          <a:chOff x="0" y="0"/>
                          <a:chExt cx="4438650" cy="3895725"/>
                        </a:xfrm>
                      </wpg:grpSpPr>
                      <pic:pic xmlns:pic="http://schemas.openxmlformats.org/drawingml/2006/picture">
                        <pic:nvPicPr>
                          <pic:cNvPr id="28" name="Picture 28"/>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1894840" cy="3876675"/>
                          </a:xfrm>
                          <a:prstGeom prst="rect">
                            <a:avLst/>
                          </a:prstGeom>
                        </pic:spPr>
                      </pic:pic>
                      <pic:pic xmlns:pic="http://schemas.openxmlformats.org/drawingml/2006/picture">
                        <pic:nvPicPr>
                          <pic:cNvPr id="29" name="Picture 29"/>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2247900" y="0"/>
                            <a:ext cx="2190750" cy="3895725"/>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4EE894FD" id="Group 210" o:spid="_x0000_s1026" style="position:absolute;margin-left:58.5pt;margin-top:.6pt;width:349.5pt;height:306.75pt;z-index:251686912" coordsize="44386,389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Cjw/eHBhY2tldCBl&#10;bmQ9InciPz6RbYDpAAAAIGNIUk0AAHolAACAgwAA+f8AAIDpAAB1MAAA6mAAADqYAAAXb5JfxUYA&#10;DD0DSURBVHgBAP//AAAB////AAAAAAAAAAAAAAAAAAAAAAAAAAAAAAAAAAAAAAAAAAAAAAAAAAAA&#10;AAAAAAAAAAAAAAAAAAAAAAAAAAAAAAAAAAAAAAAAAAAAAAAAAAAAAAAAAAAAAAAAAAAAAAAAAAAA&#10;AAAAAAAAAAAAAAAAAAAAAADFxMQn3NzcM+zs7Bzm5eYn8PDwFv39/QP8/PwG/v7+A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wD///8AAQICAAAAAAAA//8AAAEBAP39/QAC&#10;AAAAAAEBAAEBAQD//f0AAQQEAAAAAAAAAAAA/v39AOHh4QB5eXkAw8PDAA4ODgB4eHhdX2FgpAAA&#10;AAAAAAAAAAAAAAAAAAAAAAAAAAAAAAAAAAAAAAAAAAAAAAAAAAAAAAAAAAAAAAAAAAAAAAAAAAAA&#10;AAAAAAAAAAAAAf///wAAAAAAAAAAAAAAAAAAAAAAAAAAAAAAAAAAAAAAAAAAAAAAAAAAAAAAAAAA&#10;AAAAAAAAAAAAAAAAAAAAAAAAAAAARkZG2NjY2CcxMTEAioqKACQkJAD9/f0ABgYG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AAD///8A/v7+AAEBAQDn5uYAeXl5ALm5uQAZGRn6q6ur&#10;EiUnJvUAAAAAAAAAAAAAAAAAAAAAAAAAAAAAAAAAAAAAAAAAAAAAAAAAAAAAAAAAAAAAAAAAAAAA&#10;AAAAAAAAAAACAAAAAAAAAAAAAAAAAAAAAAAAAAAAAAAAAAAAAAAAAAAAAAAAAAAAAAAAAAAAAAAA&#10;AAAAAAAAAAAAAAAAj4+PcyQkJP/q6uofqKioAKurqwAlJSUAAgICAAICA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P38/AAAAAAAAQEBABYXFwCbm5sAvr6+ABQUFAZGRkb0&#10;dXJzmgAAAAAAAAAAAAAAAAAAAAAAAAAAAAAAAAAAAAAAAAAAAAAAAAAAAAAAAAAAAAAAAAAAAAAA&#10;AAAAAAAAAAH///8AAAAAAAAAAAAAAAAAAAAAAAAAAAAAAAAAAAAAAAAAAAAAAAAAAAAAAAAAAAAA&#10;AAAAAAAAAFdXV7/CwsJAampqAGxsbAAPDw8AAQEBAP///wACAgIA/f39AAMDA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v4AAQEBAP///wD+/v4AAQEBAP39/QAFBQUA9vb2AKWlpQCN&#10;i4wAICAg2ZCQkDkpKyrvAAAAAAAAAAAAAAAAAAAAAAAAAAAAAAAAAAAAAAAAAAAAAAAAAAAAAAAA&#10;AAAAAAAAAf///wAAAAAAAAAAAAAAAAAAAAAAAAAAAAAAAAAAAAAAAAAAAAAAAAAAAAAAAAAAAM/P&#10;zxltbW3N8fHxE5CQkAY+Pj4A/v7+AAQEBAABAQEA////AAICAgD+/v4AAwMD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P7+/gD///8AAwMDAP///wD///8AAQEBAP///wD8/PwAAgICANLQ&#10;0QBxcXEA8/Pz+IqKij5ERkXLAAAAAAAAAAAAAAAAAAAAAAAAAAAAAAAAAAAAAAAAAAAAAAAAAAAA&#10;AAAAAAACAAAAAAAAAAAAAAAAAAAAAAAAAAAAAAAAAAAAAAAAAAAAAAAAAAAAAAAAAAC9vb0yYWFh&#10;3gYGBhmzs7MGQ0NDAAUFBQAHBwcAAwMDAAICAgADAwMAAQEBAAMDA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gICAAMDAwAAAAAAAQEBAAICAgABAQEAAgICAAYGBgAEBAQALC4t&#10;AKaopwAlJyYIZmZmyqqoqU4AAAAAAAAAAAAAAAAAAAAAAAAAAAAAAAAAAAAAAAAAAAAAAAAAAAAA&#10;AAAAAAIAAAAAAAAAAAAAAAAAAAAAAAAAAAAAAAAAAAAAAAAAAAAAAAAAAAAAvLy8Mmtra80iIiII&#10;q6urAB4eH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8A&#10;FhYWAKGhoQBJS0oAenp6sayqq0wAAAAAAAAAAAAAAAAAAAAAAAAAAAAAAAAAAAAAAAAAAAAAAAAA&#10;AAAAAf///wAAAAAAAAAAAAAAAAAAAAAAAAAAAAAAAAAAAAAAAAAAANHR0RZaWlrmJCQkA6urqwD9&#10;/f0ACAgIAAEBAQ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P8AAAAAAAAAAAAAAAAAAAAAAAAAAAAAAAAAAAAAAAAAAAAAAP3+/QAD&#10;AQIA/f39AP39/QB0cnMAsLCwAKCfnzZDRkXLAAAAAAAAAAAAAAAAAAAAAAAAAAAAAAAAAAAAAAAA&#10;AAAB////AAAAAAAAAAAAAAAAAAAAAAAAAAAAAAAAAAAAAAAAAAAAKysr/BYWFgO3t7cAAgICAAYG&#10;Bg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wAAAAAAAAAAAAAAAAAAAAAAAAAAAAAAAAAAAAAAAAAAAAAA/f79AP38&#10;/QAFBAQAAQEBAP/+/wBcW1sAxsTEALO1tRctLy7qAAAAAAAAAAAAAAAAAAAAAAAAAAAAAAAAAAAA&#10;AAH///8AAAAAAAAAAAAAAAAAAAAAAAAAAAAAAAAAAAAAACYmJv8SEhLstLS0FBQUFAAAAAAA////&#10;AAEBAQ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wAAAAAAAAAAAAAAAAAAAAAAAAAA&#10;AAAAAAAAAAAAAAAAAAAAAQ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Pn5+QBVVVUA3tzdAK+wsAwmJyb1AAAAAAAAAAAAAAAAAAAAAAAAAAAAAAAA&#10;AgAAAAAAAAAAAAAAAAAAAAAAAAAAAAAAAAAAAABcXFy59vb2AKSkpBQUFBQAAAAAAAAAAAABAQE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9/f0ACAgIAKOjowAKDAsAbWxszQAAAAAAAAAAAAAAAAAAAAAAAAAAAAAAAAAAAAAC&#10;AAAAAAAAAAAAAAAAAAAAAAAAAAAAAAAAp6enUcLCwkaVlZUAGxsb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EAAAABAAAAAQAAAAEAAAABAAAAAQAA&#10;AAEAAAABAAAAAQ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MDAwAAAAAACQkJAJWVlQDf4OAnhIKDhAAAAAAAAAAAAAAAAAAAAAAAAAAAAAAAAAH/&#10;//8AAAAAAAAAAAAAAAAAAAAAAN3b3AhPUVD0OTk5A5WVlQAGBgYA////AAEBAQ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Pz8AP///wAFBQUA/Pz8AImIiQCdnJwAqampIzU3Nt4AAAAAAAAAAAAAAAAAAAAAAf//&#10;/wAAAAAAAAAAAAAAAAAAAAAAcG5voLy+vV/GxsYADg4OAPn5+QAHBwc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v7+AAICAgD///8AAAAAAAEBAQD/&#10;//8AAAAAAAEBAQD///8A/v7+AAMDAwD///8AAQEB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v7+AAAAAAAAAAAA+fj4AFBPUAAHBwfQsrSzMQAAAAAAAAAAAAAAAAAAAAACAAAA&#10;AAAAAAAAAAAAAAAAAMPBwi2xsbFfcXFxAA0NDQD///8ABwcH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P///wD//v8A/fz8AAAAAAD8/PwA/Pz8AAD/&#10;/wABAAEA/v7+AP7+/gADAwMA9vb2AP7+/gD///8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CAgIAAgICAAICAgAICAkAeXl5ANDQ0DCfnZ5fAAAAAAAAAAAAAAAAAAAAAAH///8A&#10;AAAAAAAAAAAAAAAAW1lavOnp6UO4urkAAQEBAAMDA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7/AP79/QADBAQA/v39AP39/QD///8A/Pz8&#10;AAUFBQAEBQUA9/j3AAgICAD///8A+vr6AAkJCQ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P79/gABAQEAZWRkANPT0+/Jy8oSAAAAAAAAAAAAAAAAAgAAAAAA&#10;AAAAAAAAAMzMzBzAwMBDZ2hoAAMDAwACAgIA/f39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BAQAAAgMDAP/+/gAAAAAAubm5AENDQwAsLCwA&#10;MzMzAJOSkgACAgIA/f39AAMDAwAJCQk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v79AP39/QBvb28A5ubmEbSys0AAAAAAAAAAAAAAAAAB////AAAA&#10;AAAAAAAAWFhYv+bk5UC8vb0ABQYFAAAAAAABAQEA/Pz8AAMDAwABAQE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P79/QABAQIA9PPzAGJiYgDLy8sAJSUlAEBAQADS&#10;0tIAyMjIABgZGACkpaUAIyMjAP7+/gAEBAQ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BAQEA6+vrAJ2dnQBiYmIAOjo6AAICAgAFBgYA/f39&#10;ACcmJgCIiooA1NTUANrZ2QABAQE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EBAQACAgIAMDAwAAkJCQCenZ2KAAAAAAAAAAACAAAAAAAAAAC1&#10;tbVnOzs7ABsbGwADAwM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P7+/QDi4uIA+/v7AFBQUAADBAQA/v39AP38/AABAgIA&#10;AgMDADEwMAAJCQkAtra2AP/+/gABAQE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8A////AAEBAQAHBwcAYmJiALOzs18AAAAAAAAAAAIAAAAAAAAAAOHh&#10;4SJUVFQA/f39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wMEAP39/QD///8ACAgIAAD//wAAAQEAAQEBAAAAAAD/&#10;//8A+vr6APn5+QAREREAAAEB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ICAgAAAAAA/Pz8AAEBAQBcXFwA+/v7AM/NzhwAAAAAAgAAAACnp6dR+Pj4&#10;ACsrKwAAAAAAAQEB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4AISEhAAUFBQCfn58A////AAIBAQACAgIAAP//AP//&#10;/wDV1dUA9fX1ADk5OQABAQE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ICAgAEBAQAAwMDABkZGQADAwMAt7e3ZQAAAAACAAAAALGxsW4gICAA&#10;GhoaAAQEBAD9/f0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BAQAPDw8AampqAKGhoQDDw8MA+/v7AP7+/gAAAQEA0M/P&#10;AHR0dAAtLS0AJygoAP7+/gABAAE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BQQEAC0tLQC8vLxfAAAAAAQAAAAA19fXOEVFRQAF&#10;BQUA/v7+AAMDA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QABAAIDAwBwcHAAx8fHAE5OTgAnJycAMTExAN3d3QDS0tIA&#10;JycnALa2tgAAAAAA//7+AAACAQAAAAE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QEASkpKAIODgx8AAAAAAgAAAAD4+PgINzc3AAEB&#10;AQABAQEA/v7+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P8AAQEBAAAAAACoqKgAtba2ACEhIQDR0dEAAwMDAI6OjgC4&#10;uLgABQYGAAD//wD///8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5OTkABAQEANbV1hEEAAAAAPX09QAmJCUA//7/&#10;AP/+/wABAQE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P8AAAAEBQQA/wMCAAAAAQA8PTwAOzs7APz8/AAEBAMAAQICAAD/&#10;AAABAgEA//7+AAQGBQ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CkpKQAEBAQA7OvrHATZ19gO/v39AA8QEAABAAAA&#10;AgEBAAABAQ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QEBAAAAAAABAgIAAAAAAAAAAAABAwEABgMGAAAAAAAAAAAAAAEA&#10;AAAAAAABAgI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BgcHAAkJCQDp6ekhAuPj4ycBAQEACgkJAP///wAB&#10;AgIAAP//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CAgIAObm5iUC8fHxFwAAAAADAwMAAAEBAAD/&#10;/wAAAQE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wACAgIA8/PzEQL5+fkI/f39AAYGBgABAAAA/v7+&#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EBAAICAgD4+PgLAvf39w4CAgIAAAEBAAAAAAACAgI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v4AAgICAPz8/AYCAAAAAAAAAAAAAAAAAAAAAAAAAAAA&#10;//8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IAAAAAAAAAAAAAAAAAAAAAAAAAAAAB&#10;AQ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E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Q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BAAAAAAAAAAAAAAAAAAAAAAAAAAAAP//AAAA&#10;AQ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EAAAAAAAAAAAAAAAAAAAAAAAAAAAAAQE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QAAAAAAAAAAAAAAAAAAAAAAAAAAAE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gAAAAAAAAAAAAAAAAAAAAAAAAAA/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CAAAAAAAAAAAAAAAAAAAAAAAAAAAA//8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IAAAAAAAAAAAAAAAAAAAAAAAAAAAABAQ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BAAAAAAAAAAAAAAAAAAAAAAAAAAAAQ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EAAAAAAAAAAAAAAAAAAAAAAAAAAD/AAAAAQ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QAAAAAAAAAAAAAAAAAAAAAAAAAAAD//wAAAAE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BAAAAAAAAAAAAAAAAAAAAAAAAAAAAAEB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E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Q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EAAAAAAAAAAAAAAAAAAAAAAAAAAAA//8AAAAB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BAQEABgYGACEhIQAjIyMA&#10;+/v7AAYGBgD+/v4A////AAcHB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QAAAAAAAAAAAAAAAAAAAAAAAAAAAABAQ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P///wACAgIAAQEBAP39&#10;/QABAQE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EAAAAAAAAAAAAAAAAAAAAAAAAAAAB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IAAAAAAAAAAAAAAAAAAAAAAAAAAP8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gAAAAAAAAAAAAAAAAAAAAAAAAAAAP//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CAAAAAAAAAAAAAAAAAAAAAAAAAAAAAQE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IAAAAAAAAAAAAAAAAAAAAAAAAAAAE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gAAAAAAAAAAAAAAAAAAAAAAAAAA/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CAAAAAAAAAAAAAAAAAAAAAAAAAAAA//8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IAAAAAAAAAAAAAAAAAAAAAAAAAAAABAQ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C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IAAAAAAAAAAAAAAAAAAAAAAAAAAAD//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gAAAAAAAAAAAAAAAAAAAAAAAAAAAAEB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C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I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gAAAAAAAAAAAAAAAAAAAAAAAAAAAP//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C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IAAAAAAAAAAAAAAAAAAAAAAAAAAAABAQ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gAAAAAAAAAAAAAAAAAAAAAAAAAAAQ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CAAAAAAAAAAAAAAAAAAAAAAAAAAD/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IAAAAAAAAAAAAAAAAAAAAAAAAAAAD//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gAAAAAAAAAAAAAAAAAAAAAAAAAAAAEB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C&#10;AAAAAAAAAAAAAAAAAAAAAAAAAAAB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IA&#10;AAAAAAAAAAAAAAAAAAAAAAAAAP8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gP9/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CAAAAAAAAAAAAAAAAAAAAAAAAAAAA//8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IAAAAAAAAAAAAAAAAAAAAAAAAAAAABAQ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z7AAUGBgD///8A/v7+APz8/AALCwsA/Pz8AAQEBAD8/PwABAQEAAAAAAAA&#10;AAAAAAAAAAAAAAAAAAAAAAAAAAAAAAAAAAAAAAAAAAAAAAAAAAAAAAAAAAAAAAAAAAAAAAAAAAQA&#10;AAAAAAAAAAAAAAAAAAAAAAAAAAD//wAAAAEAAAAAAAAAAAAAAAAAAAAAAAAAAAAAAAAAAAAAAAAA&#10;AAAAAAAAAAAAAAAAAAAAAAAA+vn5ADQ0NADu7u4A9idN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Kx9VgBHR0cA+vr6AAUFBQAAAAAAAAAAAAAA&#10;AAAAAAAAAAAAAAAAAAAAAAAAAAAAAAAAAAAAAAAAAAAAAAAAAAAAAAAAAAAAAAAAAAAAAAAAAgAA&#10;AAAAAAAAAAAAAAAAAAAAAAAAAAEBAAAAAAAAAAAAAAAAAAAAAAAAAAAAAAAAAAAAAAAAAAAAAAAA&#10;AAAAAAAAAAAAAAAAAAAAAAADAwMA+/v7AGho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CwsLAPz8/AAEBAQA////AAAAAAAAAAAAAAAA&#10;AAAAAAAAAAAAAAAAAAAAAAAAAAAAAAAAAAAAAAAAAAAAAAAAAAAAAAAAAAAAAAAAAAAAAAACAAAA&#10;AAAAAAAAAAAAAAAAAAAAAAAAAAAAAAAAAAAAAAAAAAAAAAAAAAAAAAAAAAAAAAAAAAAAAAAAAAAA&#10;AAAAAAAAAAAAAAAAAAAAAAQFBQABAQEAExMT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FBQUAAQEBAP39/QAAAAAAAAAAAAAAAAAAAAAA&#10;AAAAAAAAAAAAAAAAAAAAAAAAAAAAAAAAAAAAAAAAAAAAAAAAAAAAAAAAAAAAAAAAAAAAAAQAAAAA&#10;AAAAAAAAAAAAAAAAAAAAAAAAAAAAAAAAAAAAAAAAAAAAAAAAAAAAAAAAAAAAAAAAAAAAAAAAAAAA&#10;AAAAAAAAAAAAAAAAAAAA//7+AAEBAQABAQE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Pn5+QACAgIAAgICAAAAAAAAAAAAAAAAAAAAAAAA&#10;AAAAAAAAAAAAAAAAAAAAAAAAAAAAAAAAAAAAAAAAAAAAAAAAAAAAAAAAAAAAAAAAAAAAA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CAAAAAAAA&#10;AAAAAAAAAAAAAAAAAAAA//8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IAAAAAAAAA&#10;AAAAAAAAAAAAAAAAAAABAQ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gAAAAAAAAAA&#10;AAAAAAAAAAAAAAAAAQ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CAAAAAAAAAAAA&#10;AAAAAAAAAAAAAAD/AAAAAAAAAAAAAAAAAAAAAAAAAAAAAAAAAAAAAAAAAAAAAAAAAAAAAAAAAAAA&#10;AAAAAAAAAAAAAAAAAAAAAAAAAAAAAAAAAAAAAAAAAAAAAAAAAAAAAAAAAAAAAAAAAAAAAAAAAAAA&#10;AAAAAAAAAAAAAAAAAAAAAAAAAAAABgUE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IAAAAAAAAAAAAA&#10;AAAAAAAAAAAAAAD//wAAAAAAAAAAAAAAAAAAAAAAAAAAAAAAAAAAAAAAAAAAAAAAAAAAAAAAAAAA&#10;AAAAAAAAAAAAAAAAAAAAAAAAAAAAAAAAAAAAAAAAAAAAAAAAAAAAAAAAAAAAAAAAAAAAAAAAAAAA&#10;AAAAAAAAAAAAAAAAAAAAAAAAAADkuJMAAAAAAAAAAAB4YU4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gAAAAAAAAAAAAAA&#10;AAAAAAAAAAAAAAEBAAAAAAAAAAAAAAAAAAAAAAAAAAAAAAAAAAAAAAAAAAAAAAAAAAAAAAAAAAAA&#10;AAAAAAAAAAAAAAAAAAAAAAAAAAAAAAAAAAAAAAAAAAAAAAAAAAAAAAAAAAAAAAAAAAAAAAAAAAAA&#10;AAAAAAAAAAAAAAAAAAAAAAAAAAAAAADzxJ0AAAAAAHtjT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CAAAAAAAAAAAAAAAA&#10;AAAAAAAAAAAAAAAAAAAAAAAAAAAAAAAAAAAAAAAAAAAAAAAAAAAAAAAAAAAAAAAAAAAAAAAAAAAA&#10;AAAAAAAAAAAAAAAAAAAAAAAAAAAAAAAAAAAAAAAAAAAAAAAAAAAAAAAAAAAAAAAAAAAAAAAAAAAA&#10;AAAAAAAAAAAAAAAAAAAAAAAAAAAAAAAAAADzxJ0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I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BAAAAAAAAAAAAAAAAAAA&#10;AAAAAAAAAP//AAAAAQ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arIcAAAAAAAAAAAAA&#10;AAAAAAAAAAAAAAAAAAAAAAAAAAAAAAAAAAAAAAAAAAAAAAAAAAAAAAAAAAAAAAAAAAAAAAAAAAAA&#10;AAAAAAAAAAAAAAAAAAAAAAAAAAAAAAAAAACMpbgAmK7AAAAAAAAAAAAAAAAAAAAAAAAAAAAAAAAA&#10;AAAAAAAAAAAAAAAAAAAAAAAAAAAAAAAAAAAAAAAAAAAAAAAAAAAAAAAAAAAAAAAAAAAAAAAAAAAA&#10;AAAAAAAAAAAAAAAAAAAAAAAAAAAAAAAAAAAAAAAAAAAAAAAAAAAAAAQ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ID/&#10;f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EAwIA9/n7AAAAAAAKCAYA&#10;ZVA/AAAAAAAAAAAAAAAAAAAAAAAAAAAAAAAAAAAAAAAAAAAAAAAAAAAAAAAAAAAAAAAAAIihtgAA&#10;AAAADQsIAPP1+AAAAAAAAAAAAAAAAAAAAAAAAAAAAAAAAAAAAAAAAAAAAAAAAAAAAAAAAAAAAAAA&#10;AAAAAAAAAAAAAAAAAAAAAAAAAAAAAAAAAAAAAAAAAAAAAAAAAAAAAAAAAAAAAAAAAAAAAAAAAAAA&#10;AAAAAAAAAAAAAAAAAAAAAAAAAAAAAAAAAAAAAAAEAAAAAAAAAAAAAAAAAAAAAAAAAAAAAQE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BwWEgAAAAAAAAAAAAAAAAAAAAAAAAAA&#10;AAAAAAAAAAAAAAAAAAAAAAAAAAAAAAAAAAAAAAAAAAAAAAAAAAAAAAAAAAAAAAAAAAAAAAAAAAAA&#10;AAAAAAAAAAAAAAAAAAAAAAAAAAAUQWcA7L+ZABsWEQDl6u8AAAAAAAAAAAAAAAAAAAAAAAAAAAAA&#10;AAAAAAAAAAAAAAAAAAAAAAAAAAAAAAAAAAAAAAAAAAAAAAAAAAAAJR4Y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Pf5+wAAAAAACQcFAPv8/QAk&#10;U3gAAAAAAAwKCAD2+PkA/v7/AAAAAAAMCggA9ff5AP///wAAAAAADQsIAPP1+AAAAAAAAAAAAA0L&#10;CADz9fgAAAAAAAAAAAADAgIAAAAAAAAAAAAAAAAAAAAAAAAAAAAAAAAAAAAAAAAAAAAAAAAAAAAA&#10;AAAAAAAAAAAAAAAAAAAAAAAAAAAAAAAAAAAAAAAAAAAAAAAAAAAAAAAAAAAAAAAAAAAAAAAAAAAA&#10;AAAAAAAAAAAAAAAAAAAAAAAAAAAAAAAAAAAAAAI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PPmQAAAAAAAAAAAAAAAAAAAAAAAAAAAAAAAAA&#10;AAAAAAAAAAAAAAAAAAAAAAAAAAAAAAAAAAAAAAAAAADzxJ0AAAAAAAAAAAAAAAAAAAAAAAAAAAAA&#10;AAAAAAAAAAAAAAAAAAAAAAAAAPn7/AD6+/wA2K6M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kHBgD8/f4A+/z9AAAA&#10;AAALCQcA9ff5AP7+/wAAAAAADAoIAPX3+QD///8AAAAAAA0LCADz9fgAAAAAAAAAAAANCwgA8/X4&#10;AAAAAAAAAAAAAAAAAP3+/gAAAAAAAAAAAAAAAAAAAAAAAAAAAAAAAAAAAAAAAAAAAAAAAAAAAAAA&#10;AAAAAAAAAAAAAAAAAAAAAAAAAAAAAAAAAAAAAAAAAAAAAAAAAAAAAAAAAAAAAAAAAAAAAAAAAAAA&#10;AAAAAAAAAAAAAAAAAAAAAAAAAAAAAAAAAAAAA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P7+/wAAAAAA88SdAAAAAAAAAAAAAAAAAAAAAAAA&#10;AAAAAAAAAAAAAAAAAAAAAAAAAAAAAAAAAAAAAgIBAAAAAAATQWcAAAAAAAAAAAAAAAAAAAAAAAAA&#10;AAAAAAAAAAAAAAAAAAAAAAAAAAAAABNBZwAAAAAA88SdAAAAAAAAAAAAAAAAAAAAAAAAAAAAAAAA&#10;AAAAAAAAAAAAAAAAAAAAAAAAAAAAAAAAAAAAAAAAAAAAAAAAACtUd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QAAAAAAAAAAAAAAAAAAAAAAAAAAAEAAAAAAAAAAAAAAAAAAAAA&#10;AAAAAAAAAAAAAAAAAAAAAAAAAAAAAAAAAAAAAAAAAAAAAAAAAAAAAAAAAAAAAAAAAAAAAAAAAAAA&#10;AAAAAAAAAAAAAAAAAAAAAAAAAAAAAAAAAAAAAAAAAAAAAAAAAAAAAAAAAAAAAAAAAABtiqE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BAAAAAAAAAAAAAAAAAAAAAAAAAAA/wAAAAEAAAAAAAAAAAAAAAAA&#10;AAAAAAAAAAAAAAAAAAAAAAAAAAAAAAAAAAAAAAAAAAAAAAAAAAAAAAAAAAAAAAAAAAAAAAAAAAAA&#10;AAAAAAAAAAAAAAAAAAAAAAAAAAAAAAAAAAAAAAAAAAAAAAAAAAAAAAAAAAAAAAAAAKCyw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CAAAAAAAAAAAAAAAAAAAAAAAAAAAA//8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IAAAAAAAAAAAAAAAAAAAAAAAAAAAABAQ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g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C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IAAAAAAAAAAAAAAAAAAAAAAAAAAAD//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CA/38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CAAAAAAAAAAAAAAAAAAAAAAAAAAAAAQE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I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BAAAAAAAAAAAAAAAAAAAAAAAAAAAAQAAAAAAAAAAAAAAAAAAAAAAAAAA&#10;AAAAAAAAAAAAAAAAAAAAAAAAAAAAAAAAAAAAAAAAAAAAAAAAAAAAAAAAAAAAAADzwZsAAAMC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NfX1wBFRUUAAABfAAAAAAAA&#10;AAAAAAAAAAAAAAAAAAAAAAAAAAAAAAAAAAAAAAAAAAAAAAAAAAAAAAAAAAAAAAAAAAAAAAAAAAAA&#10;AAAAAAAAAAAAAAAAAAACAAAAAAAAAAAAAAAAAAAAAAAAAAD/AAAAAAAAAAAAAAAAAAAAAAAAAAAA&#10;AAAAAAAAAAAAAAAAAAAAAAAAAAAAAAAAAAAAAAAAAAAAAAAAAAAAAAAAAAAAAP8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IAAAAAAAAAAAAAAAAAAAAAAAAAAAD//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gAAAAAAAAAAAAAAAAAAAAAAAAAAAAEB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CAAAAAAAAAAAAAAAAAAAAAAAAAAAB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IAAAAAAAAAAAAAAAAAAAAAAAAAAP8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gAAAAAAAAAAAAAAAAAAAAAAAAAAAP//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CAAAAAAAAAAAAAAAAAAAAAAAAAAAAAQE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I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gAAAAAAAAAAAAAAAAAAAAAAAAAAAAAAAAAAAAAAAAAAAAAAAAAAAAAAAAAAAAAAAAAA&#10;AAAAAAAAAAAAAAAAAAAAAAAAAAAAAAAAAAAAAAAAAAAAAAAAAAAB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CAAAAAAAAAAAAAAAAAAAAAAAAAAAA//8AAAAAAAAAAAAAAAAAAAAAAAAAAAAAAAAAAAAA&#10;AAAAAAAAAAAAAAAAAAAAAAAAAAAAAAAAAAAAAAAAAAAAAAAAAP8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IAAAAAAAAAAAAAAAAAAAAAAAAAAAABAQ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g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C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IAAAAAAAAAAAAAAAAAAAAAAAAAAAD//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gAAAAAAAAAAAAAAAAAAAAAAAAAAAAEB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C&#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IA&#10;AAAAAAAAAAAAAAAAAAAAAAAAAAEAAAAAAAAAAAAAAAAAAAAAAAAAAAAAAAAAAAAAAAAAAAAAAAAA&#10;AAAAAAAAAAAAAAAAAAAAAAAAAAAAAAAAAAAAAAAAAQ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gAA&#10;AAAAAAAAAAAAAAAAAAAAAAAA/wAAAAAAAAAAAAAAAAAAAAAAAAAAAAAAAAAAAAAAAAAAAAAAAAAA&#10;AAAAAAAAAAAAAAAAAAAAAAAAAAAAAAAAAAAAAAD/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CAAAA&#10;AAAAAAAAAAAAAAAAAAAAAAAA//8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IAAAAA&#10;AAAAAAAAAAAAAAAAAAAAAAABAQ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gAAAAAA&#10;AAAAAAAAAAAAAAAAAAAAAQ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CAAAAAAAA&#10;AAAAAAAAAAAAAAAAAAD/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IAAAAAAAAA&#10;AAAAAAAAAAAAAAAAAAD//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gP9/AAAA&#10;AAAAAAAAAAAAAAAAAAAAAAAAAAAAAAAAAAAAAAAAAAAAAAAAAAAAAAAAAAAAAAAAAAAAAAAAAAAA&#10;AAAAAAAAAAAAAAAAAAAAAAAAAAAAAAAAAAAAAAAAAAAAAAAAAAAAAAAAAAAAAAAAAAAAAAACAAAA&#10;AAAAAAAAAAAAAAAAAAAAAAAAAQE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I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gAAAAAA&#10;AAAAAAAAAAAAAAAAAAAAAAAAAAAAAAAAAAAAAAAAAAAAAAAAAAAAAAAAAAAAAAAAAAAAAAAAAAAA&#10;AAAAAAAAAAAAAAAAAAAAAAAAAAAAAAAAAAAB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CAAAAAAAA&#10;AAAAAAAAAAAAAAAAAAAA//8AAAAAAAAAAAAAAAAAAAAAAAAAAAAAAAAAAAAAAAAAAAAAAAAAAAAA&#10;AAAAAAAAAAAAAAAAAAAAAAAAAAAAAAAAAP8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IAAAAAAAAA&#10;AAAAAAAAAAAAAAAAAAABAQ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C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IAAAAAAAAAAAAA&#10;AAAAAAAAAAAAAAD//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CAAAAAAAAAAAAAAAA&#10;AAAAAAAAAAAAAQE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IAAAAAAAAAAAAAAAAA&#10;AAAAAAAAAAEAAAAAAAAAAAAAAAAAAAAAAAAAAAAAAAAAAAAAAAAAAAAAAAAAAAAAAAAAAAAAAAAA&#10;AAAAAAAAAAAAAAAAAAAAAAAAAQ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gAAAAAAAAAAAAAAAAAA&#10;AAAAAAAA/wAAAAAAAAAAAAAAAAAAAAAAAAAAAAAAAAAAAAAAAAAAAAAAAAAAAAAAAAAAAAAAAAAA&#10;AAAAAAAAAAAAAAAAAAAAAAD/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CAAAAAAAAAAAAAAAAAAAA&#10;AAAAAAAA//8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IAAAAAAAAAAAAAAAAAAAAA&#10;AAAAAAABAQ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gAAAAAAAAAAAAAAAAAAAAAA&#10;AAAAAQ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CAAAAAAAAAAAAAAAAAAAAAAAA&#10;AAD/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IAAAAAAAAAAAAAAAAAAAAAAAAA&#10;AAD//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gAAAAAAAAAAAAAAAAAAAAAAAAAA&#10;AAEB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C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IAAAAAAAAAAAAAAAAAAAAAAAAAAAAA&#10;AAAAAAAAAAAAAAAAAAAAAAAAAAAAAAAAAAAAAAAAAAAAAAAAAAAAAAAAAAAAAAAAAAAAAAAAAAAA&#10;AAAAAAAAAAAAAQ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gAAAAAAAAAAAAAAAAAAAAAAAAAAAP//&#10;AAAAAAAAAAAAAAAAAAAAAAAAAAAAAAAAAAAAAAAAAAAAAAAAAAAAAAAAAAAAAAAAAAAAAAAAAAAA&#10;AAAAAAAAAAD/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CAAAAAAAAAAAAAAAAAAAAAAAAAAAAAQE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I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gAAAAAAAAAAAAAAAAAAAAAAAAAAAQ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CAAAAAAAAAAAAAAAAAAAAAAAAAAD/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IAAAAAAAAAAAAAAAAAAAAAAAAAAAD//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gAAAAAAAAAAAAAAAAAAAAAAAAAAAAEBAAAAAAAA&#10;AAAAAAAAAAAAAAAAAAAAAAAAAAAAAAAAAAAAAAAAAAAAAAAAAAAAAAAAAAAAAAAAAID/f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IAAAAAAAAAAAAAAAAAAAAAAAAAAAEAAAAA&#10;AAAAAAAAAAAAAAAAAAAAAAAAAAAAAAAAAAAAAAAAAAAAAAAAAAAAAAAAAAAAAAAAAAAAAAAAAAAA&#10;AAAAAAAAAQ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gAAAAAAAAAAAAAAAAAAAAAAAAAA/wAAAAAA&#10;AAAAAAAAAAAAAAAAAAAAAAAAAAAAAAAAAAAAAAAAAAAAAAAAAAAAAAAAAAAAAAAAAAAAAAAAAAAA&#10;AAAAAAD/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CAAAAAAAAAAAAAAAAAAAAAAAAAAAA//8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IAAAAAAAAAAAAAAAAAAAAAAAAAAAABAQ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C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IAAAAAAAAAAAAAAAAAAAAAAAAAAAD//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gAAAAAAAAAAAAAAAAAAAAAAAAAAAAEB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C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IAAAAAAAAAAAAAAAAAAAAAAAAAAAAAAAAAAAAAAAAAAAAA&#10;AAAAAAAAAAAAAAAAAAAAAAAAAAAAAAAAAAAAAAAAAAAAAAAAAAAAAAAAAAAAAAAAAAAAAAAAAQ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BAAAAAAAAAAAAAAAAAAAAAAAAAAAAP//AAAAAQAAAAAAAAAA&#10;AAAAAAAAAAAAAAAAAAAAAAAAAAAAAAAAAAAAAAAAAAAAAAAAAAAAAAAAAAAAAAAAAAAAAAD/AAAA&#10;AQ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NbowQCS&#10;2kAAAAAAAAAAAAAAAAAAAAAAAAAAAAAAAAAAAAAAAAAAAAAAAAAAAAAAAAAAAAAAAAAAbibAACoY&#10;P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EAAAAAAAAAAAAAAAAAAAAAAAAAAAAAQE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hcg5AOP6yAAAAAAAAAAAAAAA&#10;AAAAAAAAAAAAAAAAAAAAAAAAAAAAAAAAAAAAAAAAAAAAAAAAAAAAAAAAAAAAAAAAAACS2kAAANoA&#10;AAAAAAAdBjgAezjH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Q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MIBAAAAAAAAAAAAAAAAAAAAAAAAAAAAAAAA&#10;AAAAAAAAAAAAAAAAAAAAAAAAAAAAAAAAAAAAAAAAAAAAAAAAAAAAAAAAAAAAAAAAAAAAAAAAAAAA&#10;AAAAAOP6yABowgEAAAAAAJc9/gABAQE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BAAAAAAAAAAAAAAAAAAAAAAAAAAAAQ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MIBAAAAAAAAAAAAAAAAAAAAAAAAAAAAAAAAAAAAAAAAAAAA&#10;AAAAAAAAAAAAAAAAAAAAAAAAAAAAAAAAAAAAAAAAAAAAAAAAAAAAAAAAAAAAAAAAAAAAAAAAAAAA&#10;AAAAAAAAAAAAAAAAAAAAacMCAAAAAACYPv8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EAAAAAAAAAAAAAAAAAAAAAAAAAAD/AAAAAQ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78MAP0D9QAAAAAAAAAAAAAAAAAAAAAAAAAAAAAAAAAAAAAAAAAAAAAAAAAA&#10;AAAAAAAAAAAAAAAAAAAAAAAAAAAAAAAAAAAAAAAAAAAAAAAAAAAAAAAAAAAAAAAAAAAAAAAAAAAA&#10;AAAAAAAAAAAAAAAAAAAAAAAAAAAAAGjCAQAD/QsAlUH0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IAAAAAAAAAAAAAAAAAAAAAAAAAAAD//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GjCAQD9A/UAAAAAAAAAAAAAAAAAAAAAAAAAAAAAAAAAAAAAAAAAAAAAAAAAAAAAAAAA&#10;AAAAAAAAAAAAAAAAAAAAAAAAAAAAAAAAAAAAAAAAAAAAAAAAAAAAAAAAAAAAAAAAAAAAAAAAAAAA&#10;AAAAAAAAAAAAAAAAAAAAAAAAAAAAAAAAAP0D9QBowgE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gAAAAAAAAAAAAAAAAAAAAAAAAAAAAEB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M7c&#10;vwBowgEAAAAAAAAAAAAAAAAAAAAAAAAAAAAAAAAAAAAAAAAAAAAAAAAAAAAAAAAAAAAAAAAAAAAA&#10;AAAAAAAAAAAAAAAAAAAAAAAAAAAAAAAAAAAAAAAAAAAAAAAAAAAAAAAAAAAAAAAAAAAAAAAAAAAA&#10;AAAAAAAAAAAAAAAAAAAAAAAAAAAAAAAAAAAAAAAAAABowgEAzdu+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CAAAAAAAAAAAAAAAAAAAAAAAAAAABAAAAAAAAAAAAAAAAAAAAAAAAAAAA&#10;AAAAAAAAAAAAAAAAAAAAAAAAAAAAAAAAAAAAAAAAAAAAAAAAAAAAAAAAAAAAAAE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B8szwAmuZC&#10;AAAAAAAAAAAAAAAAAAAAAAAAAAAAAAAAAAAAAAAAAAAAAAAAAAAAAAAAAAAAAAAAAAAAAAAAAAAA&#10;AAAAAAAAAAAAAAAAAAAAAAAAAAAAAAAAAAAAAAAAAAAAAAAAAAAAAAAAAAAAAAAAAAAAAAAAAAAA&#10;AAAAAAAAAAAAAAAAAAAAAAAAAAAAAAAAAAAAAAAAAAAAAACb50MAfLM8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IAAAAAAAAAAAAAAAAAAAAAAAAAAP8AAAAAAAAAAAAAAAAAAAAAAAAAAAAA&#10;AAAAAAAAAAAAAAAAAAAAAAAAAAAAAAAAAAAAAAAAAAAAAAAAAAAAAAAAAAAA/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ecEmAOwPxQAAAAAA&#10;AAAAAAAAAAAAAAAAAAAAAAAAAAAAAAAAAAAAAAAAAAAAAAAAAAAAAAAAAAAAAAAAAAAAAAAAAAAA&#10;AAAAAAAAAAAAAAAAAAAAAAAAAAAAAAAAAAAAAAAAAAAAAAAAAAAAAAAAAAAAAAAAAAAAAAAAAAAA&#10;AAAAAAAAAAAAAAAAAAAAAAAAAAAAAAAAAAAAAAAAAAAAAAAAAADsD8UAeMAl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gAAAAAAAAAAAAAAAAAAAAAAAAAAAP//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HuzPADvAdsAAAAAAAAAAAAA&#10;AAAAAAAAAAAAAAAAAAAAAAAAAAAAAAAAAAAAAAAAAAAAAAAAAAAAAAAAAAAAAAAAAAAAAAAAAAAA&#10;AAAAAAAAAAAAAAAAAAAAAAAAAAAAAAAAAAAAAAAAAAAAAAAAAAAAAAAAAAAAAAAAAAAAAAAAAAAA&#10;AAAAAAAAAAAAAAAAAAAAAAAAAAAAAAAAAAAAAAAAAAAAAAAAAAAAAADwAtwAfLQ8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CAAAAAAAAAAAAAAAAAAAAAAAAAAAAAQE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N2r4A7Q/FAAAAAAAAAAAAAAAAAAAA&#10;AAAAAAAAAAAAAAAAAAAAAAAAAAAAAAAAAAAAAAAAAAAAAAAAAAAAAAAAAAAAAAAAAAAAAAAAAAAA&#10;AAAAAAAAAAAAAAAAAAAAAAAAAAAAAAAAAAAAAAAAAAAAAAAAAAAAAAAAAAAAAAAAAAAAAAAAAAAA&#10;AAAAAAAAAAAAAAAAAAAAAAAAAAAAAAAAAAAAAAAAAAAAAAAAAAAAAAAAAADsDsUAzdq+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I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JvoQwAAAAAAAAAAAAAAAAAAAAAAAAAA&#10;AAAAAAAAAAAAAAAAAAAAAAAAAAAAAAAAAAAAAAAAAAAAAAAAAAAAAAAAAAAAAAAAAAAAAAAAAAAA&#10;AAAAAAAAAAAAAAAAAAAAAAAAAAAAAAAAAAAAAAAAAAAAAAAAAAAAAAAAAAAAAAAAAAAAAAAAAAAA&#10;AAAAAAAAAAAAAAAAAAAAAAAAAAAAAAAAAAAAAAAAAAAAAAAAAAAAAAAAAAAAAACb6EM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BowgEAAAAAAAAAAAAAAAAAAAAAAAAAAAAAAAAA&#10;AAAAAAAAAAAAAAAAAAAAAAAAAAAAAAAAAAAAAAAAAAAAAAAAAAAAAAAAAAAAAAAAAAAAAAAAAAAA&#10;AAAAAAAAAAAAAAAAAAAAAAAAAAAAAAAAAAAAAAAAAAAAAAAAAAAAAAAAAAAAAAAAAAAAAAAAAAAA&#10;AAAAAAAAAAAAAAAAAAAAAAAAAAAAAAAAAAAAAAAAAAAAAAAAAAAAAAAAAAAAAAAAAABowgE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CAAAAAAAAAAAAAAAAAAAAAAAAAAAA//8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r4LAAAAAAAAAAAAAAAAAAAAAAAAAAAAAAAAAAAAAAAA&#10;AAAAAAAAAAAAAAAAAAAAAAAAAAAAAAAAAAAAAAAAAAAAAAAAAAAAAAAAAAAAAAAAAAAAAAAAAAAA&#10;AAAAAAAAAAAAAAAAAAAAAAAAAAAAAAAAAAAAAAAAAAAAAAAAAAAAAAAAAAAAAAAAAAAAAAAAAAAA&#10;AAAAAAAAAAAAAAAAAAAAAAAAAAAAAAAAAAAAAAAAAAAAAAAAAAAAAAAAAAAAAAAAAAAAAABrvgs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IAAAAAAAAAAAAAAAAAAAAAAAAAAAABAQ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BPYAAAAAAAAAAAAAAAAAAAAAAAAAAAAAAAAAAAAAAAAA&#10;AAAAAAAAAAAAAAAAAAAAAAAAAAAAAAAAAAAAAAAAAAAAAAAAAAAAAAAAAAAAAAAAAAAAAAAAAAAA&#10;AAAAAAAAAAAAAAAAAAAAAAAAAAAAAAAAAAAAAAAAAAAAAAAAAAAAAAAAAAAAAAAAAAAAAAAAAAAA&#10;AAAAAAAAAAAAAAAAAAAAAAAAAAAAAAAAAAAAAAAAAAAAAAAAAAAAAAAAAAAAAAAAAAAAAP0E9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CA/38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BowgE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MIB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IAAAAAAAAAAAAAAAAAAAAAAAAAAAAAAAAAAAAAAAAAAAAAAAAAAAAAAAAAAAAA&#10;AAAAAAAAAAAAAAAAAAAAAAAAAAAAAAAAAAAAAAAAAAAAAAAAAAAAAAAAAQ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gAAAAAAAAAAAAAAAAAAAAAAAAAAAAAAAAAAAAAAAAAAAAAAAAAAAAAAAAAAAAAA&#10;AAAAAAAAAAAAAAAAAAAAAAAAAAAAAAAAAAAAAAAAAAAAAAAAAAAAAAD/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CAAAAAAAAAAAAAAAAAAAAAAAAAAAA//8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hi/oACAVKwAP/CU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IAAAAAAAAAAAAAAAAAAAAAAAAAAAABAQ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gAAAAAAAAAAAAAAAAAAAAAAAAAAAQ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CAAAAAAAAAAAAAAAAAAAAAAAAAAD/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Jg+/wAAAAAAAAAAAAAAAADH95E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IAAAAAAAAAAAAAAAAAAAAAAAAAAAD//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gAAAAAAAAAAAAAAAAAAAAAAAAAAAAEB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CAAAAAAAAAAAAAAAAAAAAAAAAAAABAAAAAAAAAAAAAAAAAAAAAAAAAAAAAAAAAAAAAAAAAAAA&#10;AAAAAAAAAAAAAAAAAAAAAAAAAAAAAAAAAAAAAAAAAAAAAAE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P6DgAnJCwAAAAAAAAAAAAAAAAAaMIB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IAAAAAAAAAAAAAAAAAAAAAAAAAAP8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lUTxAAAAAAAAAAAAAAAAAI2+VQ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gAAAAAAAAAAAAAAAAAAAAAAAAAAAP//AAAAAAAAAAAAAAAAAAAAAAAAAAAAAAAAAAAAAAAAAAAA&#10;AAAAAAAAAAAAAAAAAAAAAAAAAAAAAAAAAAAAAAAAAAD/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Jg+/wAAAAAAAAAAAAAAAAAAAAAA2wSs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C&#10;AAAAAAAAAAAAAAAAAAAAAAAAAAAAAQE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CWPP0AAAAAAAAAAAAAAAAAAAAAAGjCAQ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I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TBKPAAICAgAAAAAAAAAAAAAAAAD3+PY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EQKhwCYPv8AAAAAAAAAAAAAAAAAAAAAAAAAAAAAAAAAAAAAAAL/BABM&#10;LHAAAAAAAAAAAAAAAAAAAAAAAHHKC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CAAAA&#10;AAAAAAAAAAAAAAAAAAAAAAAA//8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VDR4AAAAAACYPv8AkDj1AAAAAAAAAAAAAAAAAAAAAAAAAAAAlj/7AAAA&#10;AAAAAAAAAAAAAAAAAABvvBc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IAAAAA&#10;AAAAAAAAAAAAAAAAAAAAAAABAQ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IBgoAmD7/ABcAMQAAAAAAAAAAAJg+/wAAAAAAAAAA&#10;AAAAAAAAAAAAAAAAAPkG6g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B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GrBBwCWP/kAAAAAAAAAAAAAAAAAgT7OAAAAAAD7+/sAAAAAAAAAAAAAAAAA&#10;AAAAAAAAAABowgE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CAAAAAAAA&#10;AAAAAAAAAAAAAAAAAAABAAAAAAAAAAAAAAAAAAAAAAAAAAAAAAAAAAAAAAAAAAAAAAAAAAAAAAAA&#10;AAAAAAAAAAAAAAAAAAAAAAAAAAAAAAAAAAE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gH6AMfcrgAAAAAAAAAAAAAAAAAAAAAAAAAAAAUFBQAAAAAAAAAAAAAAAAAA&#10;AAAA3OXS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IAAAAAAAAA&#10;AAAAAAAAAAAAAAAAAP8AAAAAAAAAAAAAAAAAAAAAAAAAAAAAAAAAAAAAAAAAAAAAAAAAAAAAAAAA&#10;AAAAAAAAAAAAAAAAAAAAAAAAAAAAAAAA/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oeZTAAAAAAAAAAAAAAAAAAAAAAAAAAAAAAAAAAAAAAAAAAAAAAAAAAAA&#10;AACM3S8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gAAAAAAAAAA&#10;AAAAAAAAAAAAAAAAAP//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MIBAAAAAAAAAAAAAAAAAAAAAAAAAAAAAAAAAAAAAAAAAAAAbMEL&#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CAAAAAAAAAAAA&#10;AAAAAAAAAAAAAAAAAQE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BuJ8AAAAAAAAAA&#10;AAAAAAAAAAAAAAAAAAAAAAAAAAAAAAAAAAAAAAAAAAAAAAAAAAAAAAAAAAAAAAAAAAAAAAAAAAAA&#10;AAAAAAAAAAAAAAAAAAAAAAAAAAAAaMIBAAAAAAAAAAAAAAAAAAAAAAAAAAAAAAAAAAAAAAD8AfYA&#10;AAAAAAAAAAAAAAAAAAAAAAAAAAAAAAAAAAAAAAAAAAAAAAAAAAAAAAAAAAAAAAAAAAAAAAAAAAAA&#10;AAAAAAAAAAAAAAAAAAAAAAAAAAAAAAAAAAAAAAAAAAAAAAAAAAAAAAAAAAAAAAAAAAAAbS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IAAAAAAAAAAAAA&#10;AAAAAAAAAAAAAAE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CoXPwAAAAAAAAAA&#10;AAAAAAAAAAAAAAAAAAAAAAAAAAAAAAAAAAAAAAAAAAAAAAAAAAAAAAAAAAAAAAAAAAAAAAAAAAAA&#10;AAAAAAAAAAAAAAAAAAAAAAAAAAAAAAAAiLZTAAAAAAAAAAAAAAAAAAAAAAAAAAAAaMIBAAAAAAAA&#10;AAAAAAAAAAAAAAAAAAAAAAAAAAAAAAAAAAAAAAAAAAAAAAAAAAAAAAAAAAAAAAAAAAAAAAAAAAAA&#10;AAAAAAAAAAAAAAAAAAAAAAAAAAAAAAAAAAAAAAAAAAAAAAAAAAAAAAAAAAAAAAAAAAArGE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gAAAAAAAAAAAAAA&#10;AAAAAAAAAAAA/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gDK4A/v7+AAAAAAAAAAAAAAAAANPfxQ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CAAAAAAAAAAAAAAAA&#10;AAAAAAAAAAAA//8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HQY4AAAAAAAA&#10;AAAAAAAAAAAAAAAAAAAAAAAAAAAAAAAAAAAAAAAAAAAAAAAAAAAAAAAAAAAAAAAAAAAAAAAAAAAA&#10;AAAAAAAAAAAAAAAAAAAAAAAAAAAAAAAAAABqxAMAAAAAAAAAAAAAAAAAleM8AAAAAAAAAAAAAAAA&#10;AAAAAAAAAAAAAAAAAAAAAAAAAAAAAAAAAAAAAAAAAAAAAAAAAAAAAAAAAAAAAAAAAAAAAAAAAAAA&#10;AAAAAAAAAAAAAAAAAAAAAAAAAAAAAAAAAAAAAAAAAAAAAAAAAAAAAAAAAAAdBTc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IAAAAAAAAAAAAAAAAA&#10;AAAAAAAAAAABAQ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B7OMcAAAAAAAAA&#10;AAAAAAAAAAAAAAAAAAAAAAAAAAAAAAAAAAAAAAAAAAAAAAAAAAAAAAAAAAAAAAAAAAAAAAAAAAAA&#10;AAAAAAAAAAAAAAAAAAAAAAAAAAAAAAAAAAAAAABowgEAAAAAAGi/BQAAAAAAAAAAAAAAAAAAAAAA&#10;AAAAAAAAAAAAAAAAAAAAAAAAAAAAAAAAAAAAAAAAAAAAAAAAAAAAAAAAAAAAAAAAAAAAAAAAAAAA&#10;AAAAAAAAAAAAAAAAAAAAAAAAAAAAAAAAAAAAAAAAAAAAAAAAAAAAAAAAAHs5y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gP9/AAAAAAAAAAAA&#10;AAAAAAAAAAAAAAAAAAAAAAAAAAAAAAAAAAAAAAAAAAAAAAAAAAAAAAAAAAAAAAAAAAAAAAAAAAAA&#10;AAAAAAAAAAAAAAAAAAAAAAAAAAAAAAAAAAAAAAAAAAAAAAAAAAAAAAAAAAAAAAAAAAAAAAAAAAAA&#10;AAAAAAAAAAAAAAAAAAAAAAAAAAAAAAAAAAAAAAAAAAAAAAAAAHrAKwAAA/w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IAAAAAAAAAAAAA&#10;AAAAAAAAAAAAAAAAAAAAAAAAAAAAAAAAAAAAAAAAAAAAAAAAAAAAAAAAAAAAAAAAAAAAAAAAAAAA&#10;AAAAAAAAAAAAAAAAAAAAAAAAAAAAAQ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lz3+&#10;AAAAAAAAAAAAAAAAAAAAAAAAAAAAAAAAAAAAAAAAAAAAAAAAAAAAAAAAAAAAAAAAAAAAAAAAAAAA&#10;AAAAAAAAAAAAAAAAAAAAAAAAAAAAAAAAAAAAAAAAAAAAAAAA7gLWAAAAAAAAAAAAAAAAAAAAAAAA&#10;AAAAAAAAAAAAAAAAAAAAAAAAAAAAAAAAAAAAAAAAAAAAAAAAAAAAAAAAAAAAAAAAAAAAAAAAAAAA&#10;AAAAAAAAAAAAAAAAAAAAAAAAAAAAAAAAAAAAAAAAAAAAAAAAAAAAAAAAlz3+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gAAAAAAAAAAAAAA&#10;AAAAAAAAAAAAAP//AAAAAAAAAAAAAAAAAAAAAAAAAAAAAAAAAAAAAAAAAAAAAAAAAAAAAAAAAAAA&#10;AAAAAAAAAAAAAAAAAAAAAAAAAAD/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BAQE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BAQE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CAAAAAAAAAAAAAAAA&#10;AAAAAAAAAAAAAQE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CY&#10;Pv8AAAAAAAAAAAAAAAAAAAAAAAAAAAAAAAAAAAAAAAAAAAAAAAAAAAAAAAAAAAAAAAAAAAAAAAAA&#10;AAAAAAAAAAAAAAAAAAAAAAAAAAAAAAAAAAAAAAAAAAAAAAAAAAAAAAAAAAAAAAAAAAAAAAAAAAAA&#10;AAAAAAAAAAAAAAAAAAAAAAAAAAAAAAAAAAAAAAAAAAAAAAAAAAAAAAAAAAAAAAAAAAAAAAAAAAAA&#10;AAAAAAAAAAAAAAAAAAAAAAAAAAAAAAAAAAAAAAAAAAAAAAAAmD7/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I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C/AoAAAAAAAAAAAAAAAAAAAAAAAAAAAAAAAAAAAAAAAAAAAAAAAAAAAAAAAAAAAAAAAAAAAAA&#10;AAAAAAAAAAAAAAAAAAAAAAAAAAAAAAAAAAAAAAAAAAAAAAAAAAAAAAAAAAAAAAAAAAAAAAAAAAAA&#10;AAAAAAAAAAAAAAAAAAAAAAAAAAAAAAAAAAAAAAAAAAAAAAAAAAAAAAAAAAAAAAAAAAAAAAAAAAAA&#10;AAAAAAAAAAAAAAAAAAAAAAAAAAAAAAAAAAAAAAAAAAP8C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JZC9QAAAAAAAAAAAAAAAAAAAAAAAAAAAAAAAAAAAAAAAAAAAAAAAAAAAAAAAAAAAAAAAAAAAAAA&#10;AAAAAAAAAAAAAAAAAAAAAAAAAAAAAAAAAAAAAAAAAAAAAAAAAAAAAAAAAAAAAAAAAAAAAAAAAAAA&#10;AAAAAAAAAAAAAAAAAAAAAAAAAAAAAAAAAAAAAAAAAAAAAAAAAAAAAAAAAAAAAAAAAAAAAAAAAAAA&#10;AAAAAAAAAAAAAAAAAAAAAAAAAAAAAAAAAAAAAAAAlUL1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CAAAAAAAAAAAAAAAAAAAA&#10;AAAAAAAA//8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Jg+/wAAAAAAAAAAAAAAAAAAAAAAAAAAAAAAAAAAAAAAAAAAAAAAAAAAAAAAAAAAAAAAAAAA&#10;AAAAAAAAAAAAAAAAAAAAAAAAAAAAAAAAAAAAAAAAAAAAAAAAAAAAAAAAAAAAAAAAAAAAAAAAAAAA&#10;AAAAAAAAAAAAAAAAAAAAAAAAAAAAAAAAAAAAAAAAAAAAAAAAAAAAAAAAAAAAAAAAAAAAAAAAAAAA&#10;AAAAAAAAAAAAAAAAAAAAAAAAAAAAAAAAAJg+/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IAAAAAAAAAAAAAAAAAAAAA&#10;AAAAAAABAQ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GYZvQAAAAAAAAAAAAAAAAAAAAAAAAAAAAAAAAAAAAAAAAAAAAAAAAAAAAAAAAAAAAAA&#10;AAAAAAAAAAAAAAAAAAAAAAAAAAAAAAAAAAAAAAAAAAAAAAAAAAAAAAAAAAAAAAAAAAAAAAAAAAAA&#10;AAAAAAAAAAAAAAAAAAAAAAAAAAAAAAAAAAAAAAAAAAAAAAAAAAAAAAAAAAAAAAAAAAAAAAAAAAAA&#10;AAAAAAAAAAAAAAAAAAAAAAAAAABmGb0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MiVCABTyOwAAAAAAAAAAAAAAAAAAAAAAAAAAAAAAAAAAAAAAAAAAAAAAAAAAAAAAAAAA&#10;AAAAAAAAAAAAAAAAAAAAAAAAAAAAAAAAAAAAAAAAAAAAAAAAAAAAAAAAAAAAAAAAAAAAAAAAAAAA&#10;AAAAAAAAAAAAAAAAAAAAAAAAAAAAAAAAAAAAAAAAAAAAAAAAAAAAAAAAAAAAAAAAAAAAAAAAAAAA&#10;AAAAAAAAAAAAAAAAAAAAFPI7ADIlQ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CAAAAAAAAAAAAAAAAAAAAAAAA&#10;AAABAAAAAAAAAAAAAAAAAAAAAAAAAAAAAAAAAAAAAAAAAAAAAAAAAAAAAAAAAAAAAAAAAAAAAAAA&#10;AAAAAAAAAAAAAAAAAAE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hEzEABD+JAAAAAAAAAAAAAAAAAAAAAAAAAAAAAAAAAAAAAAAAAAAAAAAAAAAAAAA&#10;AAAAAAAAAAAAAAAAAAAAAAAAAAAAAAAAAAAAAAAAAAAAAAAAAAAAAAAAAAAAAAAAAAAAAAAAAAAA&#10;AAAAAAAAAAAAAAAAAAAAAAAAAAAAAAAAAAAAAAAAAAAAAAAAAAAAAAAAAAAAAAAAAAAAAAAAAAAA&#10;AAAAAAAAAAAAABD+JACETMQ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IAAAAAAAAAAAAAAAAAAAAAAAAA&#10;AP8AAAAAAAAAAAAAAAAAAAAAAAAAAAAAAAAAAAAAAAAAAAAAAAAAAAAAAAAAAAAAAAAAAAAAAAAA&#10;AAAAAAAAAAAAAAAA/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iEDbABTyOwAAAAAAAAAAAAAAAAAAAAAAAAAAAAAAAAAAAAAAAAAAAAAAAAAA&#10;AAAAAAAAAAAAAAAAAAAAAAAAAAAAAAAAAAAAAAAAAAAAAAAAAAAAAAAAAAAAAAAAAAAAAAAAAAAA&#10;AAAAAAAAAAAAAAAAAAAAAAAAAAAAAAAAAAAAAAAAAAAAAAAAAAAAAAAAAAAAAAAAAAAAAAAAAAAA&#10;AAAAAAAU8jsAiEDb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gAAAAAAAAAAAAAAAAAAAAAAAAAA&#10;AP//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hEzEAGYavgAAAAAAAAAAAAAAAAAAAAAAAAAAAAAAAAAAAAAAAAAAAAAA&#10;AAAAAAAAAAAAAAAAAAAAAAAAAAAAAAAAAAAAAAAAAAAAAAAAAAAAAAAAAAAAAAAAAAAAAAAAAAAA&#10;AAAAAAAAAAAAAAAAAAAAAAAAAAAAAAAAAAAAAAAAAAAAAAAAAAAAAAAAAAAAAAAAAAAAAAAAAAAA&#10;ZRm9AIRMx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EAAAAAAAAAAAAAAAAAAAAAAAAAAAA&#10;AQE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MiRBAJgk/wBowgEAAAAAAAAAAAAAAAAAAAAAAAAAAAAAAAAAAAAA&#10;AAAAAAAAAAAAAAAAAAAAAAAAAAAAAAAAAAAAAAAAAAAAAAAAAAAAAAAAAAAAAAAAAAAAAAAAAAAA&#10;AAAAAAAAAAAAAAAAAAAAAAAAAAAAAAAAAAAAAAAAAAAAAAAAAAAAAAAAAAAAAAAAAAAAAJg+/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IAAAAAAAAAAAAAAAAAAAAAAAAAAAE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Jg+/wAD/AoAAAAAAAAAAAAAAAAAAAAAAAAAAAAAAAAA&#10;AAAAAAAAAAAAAAAAAAAAAAAAAAAAAAAAAAAAAAAAAAAAAAAAAAAAAAAAAAAAAAAAAAAAAAAAAAAA&#10;AAAAAAAAAAAAAAAAAAAAAAAAAAAAAAAAAAAAAAAAAAAAAAAAAAAAAAAAAAL7CQCYPv8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BAAAAAAAAAAAAAAAAAAAAAAAAAAA/wAA&#10;AAE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JVC9QAAAAAAaMIBAAAAAAAAAAAAAAAAAAAAAAAA&#10;AAAAAAAAAAAAAAAAAAAAAAAAAAAAAAAAAAAAAAAAAAAAAAAAAAAAAAAAAAAAAAAAAAAAAAAAAAAA&#10;AAAAAAAAAAAAAAAAAAAAAAAAAAAAAAAAAAAAAAAAAAAAAAAAAACYPv8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EAAAAAAAAAAAAAAAAAAAAAAAAAAAA//8A&#10;AAAB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CYPv8AAAAAAGjCAQAAAAAAAAAAAAAA&#10;AAAAAAAAAAAAAAAAAAAAAAAAAAAAAAAAAAAAAAAAAAAAAAAAAAAAAAAAAAAAAAAAAAAAAAAAAAAA&#10;AAAAAAAAAAAAAAAAAAAAAAAAAAAAAAAAAAAAAACXPf4AAQEB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QAAAAAAAAAAAAAAAAAAAAAAAAAAAABAQ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mD7/AAAAAACExzgA5PvJ&#10;AAAAAAAAAAAAAAAAAAAAAAAAAAAAAAAAAAAAAAAAAAAAAAAAAAAAAAAAAAAAAAAAAAAAAAAAAAAA&#10;AAAAAAAAAAAAAAAAAAAAABwFNwB8Ocg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B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Hw5yAAAAAAA&#10;AAAAANXowACT2kEAAAAAAAAAAAAAAAAAAAAAAAAAAAAAAAAAAAAAAAAAAAAAAAAAAAAAAAAAAAAA&#10;AAAAbSa/ACsYQ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EAAAAAAAAAAAAAAAAAAAAAAAAAAAAAAAAAAAA&#10;AAAAAAAAAAAAAAAAAAAAAAAAAAAAAAAAAAAAAAAAAAAAAAAAAAAAAAAAAAAAAAAAAAAAAAAAAAAA&#10;AAAAAAE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KxhAAJgY/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IAAAAAAAAAAAAAAAAAAAAAAAAAAAD//wAAAAAA&#10;AAAAAAAAAAAAAAAAAAAAAAAAAAAAAAAAAAAAAAAAAAAAAAAAAAAAAAAAAAAAAAAAAAAAAAAAAAAA&#10;AAAA/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gAAAAAAAAAAAAAAAAAAAAAAAAAAAAEB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C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I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CAAAAAAAAAAAAAAAAAAAAAAAAAAAA//8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IAAAAAAAAAAAAAAAAAAAAAAAAAAAABAQ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gAAAAAAAAAAAAAAAAAAAAAAAAAAAQAAAAAAAAAAAAAAAAAA&#10;AAAAAAAAAAAAAAAAAAAAAAAAAAAAAAAAAAAAAAAAAAAAAAAAAAAAAAAAAAAAAAAAAAAAAAAB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ID/f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IAAAAAAAAAAAAAAAAAAAAAAAAAAP8AAAAAAAAAAAAA&#10;AAAAAAAAAAAAAAAAAAAAAAAAAAAAAAAAAAAAAAAAAAAAAAAAAAAAAAAAAAAAAAAAAAAAAAAAAAAA&#10;/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gAAAAAAAAAAAAAAAAAAAAAAAAAAAP//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CAAAAAAAAAAAAAAAAAAAAAAAAAAAAAQE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IAAAAAAAAAAAAAAAAAAAAAAAAAAAE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gAAAAAAAAAAAAAAAAAAAAAAAAAA/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CAAAAAAAAAAAAAAAAAAAAAAAAAAAA//8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IAAAAAAAAAAAAAAAAAAAAAAAAAAAABAQ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g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CAAAAAAAAAAAAAAAAAAAAAAAAAAAAAAAAAAAAAAAAAAAAAAAAAAAA&#10;AAAAAAAAAAAAAAAAAAAAAAAAAAAAAAAAAAAAAAAAAAAAAAAAAAAAAAAAAAAAAAAAAAE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IAAAAAAAAAAAAAAAAAAAAAAAAAAAD//wAAAAAAAAAAAAAAAAAAAAAA&#10;AAAAAAAAAAAAAAAAAAAAAAAAAAAAAAAAAAAAAAAAAAAAAAAAAAAAAAAAAAAAAAAA/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gAAAAAAAAAAAAAAAAAAAAAAAAAAAAEB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VVVVAAAAAADMzMwAzMzMAAAAAABVVVUAAAAAAAAAAAAAAAAAAAAAAAAAAAAAAAAAAAAAAAAA&#10;AAAAAAAAAAAAAAAAAAAAAAAAAAAAAAAAAAAAAAAAAAAAAAAAAAAAAAAAAAAAAAAAAAAAAAAAAAAA&#10;AAAAAAAAAAAAAAAAAAAAAAAAAAAAAAAAAAAAAAAAAAAAAAAAAAAAAAAAAAAAAAAAAAAAAAAAAAAA&#10;AAAAAAAAAAAAAAAAAAAAAAAAAAAAAAAAAAAAAAAAAACbm5sAISEhAMzMzABnZ2c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E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f398AQ0NDAAAAAAAAAAAAzMzM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IAAAAAAAAAAAAAAAAAAAAAAAAAAAE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gAAAAAAAAAAAAAAAAAAAAAAAAAA/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CAAAAAAAAAAAAAAAAAAAAAAAAAAAA//8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IAAAAAAAAAAAAAAAAAAAAAAAAAAAABAQ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gAAAAAAAAAAAAAAAAAAAAAAAAAAAQAAAAAAAAAAAAAAAAAAAAAAAAAAAAAAAAAA&#10;AAAAAAAAAAAAAAAAAAAAAAAAAAAAAAAAAAAAAAAAAAAAAAAAAAAAAAAB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CAAAAAAAAAAAAAAAAAAAAAAAAAAD/AAAAAAAAAAAAAAAAAAAAAAAAAAAAAAAAAAAA&#10;AAAAAAAAAAAAAAAAAAAAAAAAAAAAAAAAAAAAAAAAAAAAAAAAAAAAAP8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QAAAAAAAAAAAAAAAAAAAAAAAAAAAD//wAAAAE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Zyam2J9fX2d2draAA0MDAAAAAAA/wAAAAECAQAAAAAAAAAAAAAAAAAAAAAAAAAAAAAA&#10;AAAAAAAAAAAAAAAAAAAAAAAAAAAAAAAAAAD7+foAKysrAG1tbQBsbGwAAQMC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NfX1wBFRUUApqamAD09PQAAAAAAAAAAAAEB&#10;AQAAAAAAAAAAAAAAAAAAAAAAAAAAAAAAAAAAAAAAAAAAAAAAAAAAAAAAAAAAAAAAAAD//f4AOzs7&#10;AD4+PpYC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I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gAAAAAAAAAAAAAAAAAAAAAAAAAAAP//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CAAAAAAAAAAAAAAAAAAAAAAAAAAAAAQE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I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gAAAAAAAAAAAAAAAAAAAAAAAAAAAAAAAAAAAAAAAAAAAAAAAAAAAAAAAAAAAAAAAAAAAAAAAAAA&#10;AAAAAAAAAAAAAAAAAAAAAAAAAAAAAAAAAAAAAAAAAAAB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CA/38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IAAAAAAAAAAAAAAAAAAAAAAAAAAAD//wAAAAAAAAAAAAAAAAAAAAAAAAAAAAAAAAAAAAAA&#10;AAAAAAAAAAAAAAAAAAAAAAAAAAAAAAAAAAAAAAAAAAAAAAAA/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g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CAAAAAAAAAAAAAAAAAAAAAAAAAAAAAQE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IAAAAAAAAAAAAAAAAAAAAAAAAAAAE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gAAAAAAAAAAAAAAAAAAAAAAAAAA/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C&#10;AAAAAAAAAAAAAAAAAAAAAAAAAAAA//8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IA&#10;AAAAAAAAAAAAAAAAAAAAAAAAAAABAQ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gAA&#10;AAAAAAAAAAAAAAAAAAAAAAAAAQAAAAAAAAAAAAAAAAAAAAAAAAAAAAAAAAAAAAAAAAAAAAAAAAAA&#10;AAAAAAAAAAAAAAAAAAAAAAAAAAAAAAAAAAAAAAAB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CAAAA&#10;AAAAAAAAAAAAAAAAAAAAAAD/AAAAAAAAAAAAAAAAAAAAAAAAAAAAAAAAAAAAAAAAAAAAAAAAAAAA&#10;AAAAAAAAAAAAAAAAAAAAAAAAAAAAAAAAAAAAAP8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IAAAAA&#10;AAAAAAAAAAAAAAAAAAAAAAD//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gAAAAAA&#10;AAAAAAAAAAAAAAAAAAAAAAEB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C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I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gAAAAAAAAAA&#10;AAAAAAAAAAAAAAAAAP//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CAAAAAAAAAAAA&#10;AAAAAAAAAAAAAAAAAQE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I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CpqakAqampAAAAAAAAAAAAAAAAAAAA&#10;AAAAAAAAmpqaAMvLy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f398A&#10;VFRUAFdXV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u&#10;7u4AmpqaAAAAAAAAAAAAAAAAAAAAAAAAAAAAAAAAAAAAAAAAAAAAAAAAAAAAAAAAAAAAAAAAAAAA&#10;AAAAAAAAAAAAAAAAAAAAAAAAAAAAAAAAAAAAAAAAAAAAAAAAAAAAAAAAAAAAAAAAAAAAAAAAAAAA&#10;AAAAAAAAAAAAAAAAAAAAAAAAAAAAAAAAAAAAAAAAAAAAAAAAAAAAAAAAAAAAAAAAAAAAAAAAAAAA&#10;AAAAAAAAAAAAAAAAAAAAAAAAAADu7u4Ampq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7u7uAAAAAAAS&#10;EhI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CAAAAAAAAAAAAAAAAAAAA&#10;AAAAAAAB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BAAAAAAAAAAAAAAAAAAAAAAA&#10;AAAAAP//AAAAAQ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CAAAAAAAAAAAAAAAAAAAAAAAA&#10;AAAAAQE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d3d0AISEh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BAAAAAAAAAAAAAAAAAAAAAAA&#10;AAAAAAEB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u7u4ArKys&#10;AAAAAABmZmY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E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BISEgBmZmY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I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gAAAAAAAAAAAAAAAAAAAAAAAAAA&#10;AP//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EhISAGZmZgAAAAAAAAAAAAAAAAAAAAAAAAAAAAAAAAAAAAAAAAAAABISEgBmZmYAAAAAAAAA&#10;AAAAAAAAAAAAAAAAAAAAAAAAAAAAAAAAAAAAAAAAAAAAAAAAAAAAAAAAAAAAAAAAAAAAAAAAAAAA&#10;AAAAAAAAAAAAAAAAAAAAAAAAAAAAAAAAAAAAAAAAAAAAAAAAAAAAAAAAAAAAAAAAAAAAAAAAAAAA&#10;AAAAAAAAAAAAAAAAAAAAAAAAAAAAAAAAAAAAAAAAAAAAAAAAAAAAAAAAAAASEhIAZmZm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&#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N3d3QAhISE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O7u7gCsrKwAAAAAAGZmZ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O7u7gCsrKwAAAAAAGZmZgAAAAAAAAAAAAAAAAAAAAAAAAAAAAAAAAAA&#10;AAAAAAAAAAAAAAAAAAAAAAAAAAAAAAAAAAAAAAAAAAAAAAAAAAAAAAAAAAAAAAAAAAAAAAAAAAAA&#10;AAAAAAAAAAAAAAAAAAAAAAAAAAAAAAQAAAAAAAAAAAAAAAAAAAAAAAAAAAABAQ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EhISAGZmZg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EhISAGZmZgAAAAAAAAAAAAAAAAAAAAAAAAAAAAAAAAAAAAAAAAAAAAAA&#10;AAAAAAAAAAAAAAAAAAAAAAAAAAAAAAAAAAAAAAAAAAAAAAAAAAAAAAAAAAAAAAAAAAAAAAAAAAAA&#10;AAAAAAAAAAAAAAAAAAAAAAAAAAAAA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C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CAAAAAAAAAAAAAAAAAAAAAAAAAAAAAQE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rKysAFRUVAASEhI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u7u4AAAAAABISE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gAAAAAAAAAAAAAAAAAAAAAAAAAAAAAAAAAAAAAAAAAAAAAAAAAAAAAAAAAA&#10;AAAAAAAAAAAAAAAAAAAAAAAAAAAAAAAAAAAAAAAAAAAAAAAAAAAAAAAAAAAB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EAAAAAAAAAAAAAAAAAAAAAAAAAAAA//8AAAABAAAAAAAAAAAAAAAAAAAAAAAA&#10;AAAAAAAAAAAAAAAAAAAAAAAAAAAAAAAAAAAAAAAAAAAAAAAAAAAAAAAAAP8AAAAB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FdXVwAAAAAAAAAAAAAAAAAAAAAAAAAAAAAAAAAAAAAAAAAAAAAAAAAAAAAAAAAAAAAAAAAA&#10;AAAAAAAAAAAAAAAAAAAAAAAAAAAAAAAAAAAAAAAAAAAAAAAAAAAAAAAAAAAAAAAAAAAAAAAAAAAA&#10;AAAAAAAAAAAAAAAAAAAAAAAAAAAAAAAAAAAAAAAAAAAAAAAAAAAAAAAAAAAAAAAAAAAAAAAAAAAA&#10;AFdXV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IAAAAAAAAAAAAAAAAAAAAAAAAAAAABAQ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C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7u7uAJqamgAAAAAA&#10;AAAAAAAAAAAAAAAAAAAAAAAAAAAAAAAAAAAAAAAAAAAAAAAAAAAAAAAAAAAAAAAAAAAAAAAAAAAA&#10;AAAAAAAAAJqamgDu7u4AAAAAAAAAAAAAAAAAAAAAAAAAAAAAAAAAAAAAAAAAAAAAAAAAAAAAAAAA&#10;AAAAAAAAAAAAAAAAAAAAAAAAAAAAAAAAAAAAAAAAAAAAAAAAAAAAAAAAAAAAAAAAAADu7u4Ampq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I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gAAAAAAAAAAAAAAAAAAAAAAAAAAAP//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EAAAAAAAAAAAAAAAAAAAAAAAAAAAAAQE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IAAAAAAAAAAAAAAAAAAAAAAAAAAAEAAAAAAAAAAAAAAAAAAAAAAAAAAAAAAAAAAAAAAAAA&#10;AAAAAAAAAAAAAAAAAAAAAAAAAAAAAAAAAAAAAAAAAAAAAAAAAQ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gAAAAAAAAAAAAAAAAAAAAAAAAAA/wAAAAAAAAAAAAAAAAAAAAAAAAAAAAAAAAAAAAAAAAAA&#10;AAAAAAAAAAAAAAAAAAAAAAAAAAAAAAAAAAAAAAAAAAAAAAD/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EAAAAAAAAAAAAAAAAAAAAAAAAAAAA//8AAAAB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QAAAAAAAAAAAAAAAAAAAAAAAAAAAABAQ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g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E&#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C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QAAAAA&#10;AAAAAAAAAAAAAAAAAAAAAAAAAAAAAAAAAAAAAAAAAAAAAAAAAAAAAAAAAAAAAAAAAAAAAAAAAAAA&#10;AAAAAAAAAAAAAAAAAAAAAAAAAAAAAAAAAAAAAQ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BXV1c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gAAAAAA&#10;AAAAAAAAAAAAAAAAAAAAAP//AAAAAAAAAAAAAAAAAAAAAAAAAAAAAAAAAAAAAAAAAAAAAAAAAAAA&#10;AAAAAAAAAAAAAAAAAAAAAAAAAAAAAAAAAAD/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CAAAAAAAA&#10;AAAAAAAAAAAAAAAAAAAAAQEAAAAAAAAAAAAAAAAAAAAAAAAAAAAAAAAAAAAAAAAAAAAAAAAAAAAA&#10;AAAAAAAAAAAAAAAAAAAAAAAAAAAAAAAAAAAAAAAAAAAAAAAAAAAAAAAAAAAAAAAAAAAAAAAAAAAA&#10;AAAAAAAAAAAAAAAAAAAAAAAAAAAAAAAAAAAAAAAAAAAAAACA/38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CAAAA&#10;AAAAAAAAAAAAAAAAAAAAAAAB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IAAAAA&#10;AAAAAAAAAAAAAAAAAAAAAP8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gAAAAAA&#10;AAAAAAAAAAAAAAAAAAAAAP//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CAAAAAAAA&#10;AAAAAAAAAAAAAAAAAAAAAQE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IAAAAAAAAA&#10;AAAAAAAAAAAAAAAAAAEAAAAAAAAAAAAAAAAAAAAAAAAAAAAAAAAAAAAAAAAAAAAAAAAAAAAAAAAA&#10;AAAAAAAAAAAAAAAAAAAAAAAAAAAAAAAAAQ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gAAAAAAAAAA&#10;AAAAAAAAAAAAAAAA/wAAAAAAAAAAAAAAAAAAAAAAAAAAAAAAAAAAAAAAAAAAAAAAAAAAAAAAAAAA&#10;AAAAAAAAAAAAAAAAAAAAAAAAAAAAAAD/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CAAAAAAAAAAAA&#10;AAAAAAAAAAAAAAAA//8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IAAAAAAAAAAAAA&#10;AAAAAAAAAAAAAAABAQ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C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IAAAAAAAAAAAAAAAAA&#10;AAAAAAAAAAD//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gAAAAAAAAAAAAAAAAAA&#10;AAAAAAAAAAEB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C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IAAAAAAAAAAAAAAAAAAAAA&#10;AAAAAAAAAAAAAAAAAAAAAAAAAAAAAAAAAAAAAAAAAAAAAAAAAAAAAAAAAAAAAAAAAAAAAAAAAAAA&#10;AAAAAAAAAAAAAAAAAAAAAQ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gAAAAAAAAAAAAAAAAAAAAAA&#10;AAAAAP//AAAAAAAAAAAAAAAAAAAAAAAAAAAAAAAAAAAAAAAAAAAAAAAAAAAAAAAAAAAAAAAAAAAA&#10;AAAAAAAAAAAAAAAAAAD/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C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QAAAAAAAAAAAAAAAAAAAAAAAAA&#10;AAABAQ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Cn3vMAAAAAAAAAAAAAAAAAAAAAAAAAAAAAAAAAAAAAAAAAAAAAAAAAAAAAAAAAAAAAAAAA&#10;AAAAAAAAAAAAAAAAAAAAAAAAAABZIg0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BAAAAAAAAAAAAAAAAAAAAAAAAAAA&#10;AQ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BzweYAAAAAAAAAAAAAAAAAAAAAAAAAAAAAAAAAAAAAAAAAAAAAAAAAAAAAAAAAAAAA&#10;AAAAAAAAAAAAAAAAAAAAjT8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CAAAAAAAAAAAAAAAAAAAAAAAAAAD/&#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IAAAAAAAAAAAAAAAAAAAAAAAAAAAD/&#10;/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gAAAAAAAAAAAAAAAAAAAAAAAAAAAAEB&#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CAAAAAAAAAAAAAAAAAAAAAAAAAAABAAAA&#10;AAAAAAAAAAAAAAAAAAAAAAAAAAAAAAAAAAAAAAAAAAAAAAAAAAAAAAAAAAAAAAAAAAAAAAAAAAAA&#10;AAAAAAAAAAE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jDgQA418lAEkeC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IAAAAAAAAAAAAAAAAAAAAAAAAAAP8AAAAA&#10;AAAAAAAAAAAAAAAAAAAAAAAAAAAAAAAAAAAAAAAAAAAAAAAAAAAAAAAAAAAAAAAAAAAAAAAAAAAA&#10;AAAAAAAA/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Iw4EAMBRIQADAgIAAQ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gAAAAAAAAAAAAAAAAAAAAAAAAAAAP//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CMOBADAUSEAAwIC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CAAAAAAAAAAAAAAAAAAAAAAAAAAAAAQE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gP9/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BAAAAtODzAGS95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B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Nrh5wCLorUA&#10;0tviANbe5Q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JqikAAAAAAAAAAAAAAAAAAAAAAAAAAAANzy/ABpwegASh4L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E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CsvMoAbImgAPX3+Q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IAAAAAAAAAAAAAAAAAAAAAAAAAAAD//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2uHnAGyJoAD19/k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gAAAAAAAAAAAAAAAAAAAAAAAAAAAAEB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CLorUA9ff5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E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NLb4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C24vUAGp/Z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gAAAAAAAAAAAAAAAAAAAAAAAAAA/wAAAAAAAAAA&#10;AAAAAAAAAAAAAAAAAAAAAAAAAAAAAAAAAAAAAAAAAAAAAAAAAAAAAAAAAAAAAAAAAAAAAAAAAAAA&#10;AAD/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CAAAAAAAAAAAAAAAAAAAAAAAAAAAA//8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QAAAAAAAAAAAAAAAAAAAAAAAAAAAABAQ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jT8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BAAAAAAAAAAAAAAAAAAAAAAAAAAAAQ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GZecAAAAAAA&#10;AAAAAAAAAAAAAAAAAAAAAAAAAAAAAAAAAAAAAPPEnQ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CAAAAAAAAAAAAAAAAAAAAAAAAAAD/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IAAAAAAAAAAAAAAAAAAAAAAAAAAAD//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gAAAAAAAAAAAAAAAAAAAAAAAAAAAAEB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C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IAAAAAAAAAAAAAAAAAAAAAAAAAAAAAAAAAAAAAAAAAAAAAAAAA&#10;AAAAAAAAAAAAAAAAAAAAAAAAAAAAAAAAAAAAAAAAAAAAAAAAAAAAAAAAAAAAAAAAAAAAAQ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gAAAAAAAAAAAAAAAAAAAAAAAAAAAP//AAAAAAAAAAAAAAAAAAAA&#10;AAAAAAAAAAAAAAAAAAAAAAAAAAAAAAAAAAAAAAAAAAAAAAAAAAAAAAAAAAAAAAAAAAD/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CAAAAAAAAAAAAAAAAAAAAAAAAAAAAAQE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Q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B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CAAAAAAAAAAAAAAAAAAAAAAAAAAAA//8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QAAAAAAAAAAAAAAAAAAAAAAAAAAAABAQ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IAAAAAAAAAAAAAAAAAAAAAAAAAAP8AAAAAAAAAAAAAAAAAAAAAAAAAAAAAAAAA&#10;AAAAAAAAAAAAAAAAAAAAAAAAAAAAAAAAAAAAAAAAAAAAAAAAAAAAAAAA/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gAAAAAAAAAAAAAAAAAAAAAAAAAAAP//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CAAAAAAAAAAAAAAAAAAAAAAAAAAAAAQE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ID/f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gAAAAAAAAAAAAAAAAAAAAAAAAAAAQ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CAAAAAAAAAAAAAAAAAAAAAAAAAAD/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IAAAAAAAAAAAAAAAAAAAAAAAAAAAD//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gAAAAAAAAAAAAAAAAAAAAAAAAAAAAEB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iHBY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CAYF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C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C4lHg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qIhs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GZSQ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BYRzkAW0o7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EAAAAAAAAAAAAAAAAAAAAAAAAAAAAAQE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B2X00AOS4mAIObrwDS2+IA9ff5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gGBQAqIhsAZlJC&#10;AFtKO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Q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9MScAupZ4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g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CAAAAAAAAAAAAAAAAAAAAAAAAAAAA//8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I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gAAAAAAAAAAAAAAAAAAAAAAAAAAAAEB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C&#10;AAAAAAAAAAAAAAAAAAAAAAAAAAABAAAAAAAAAAAAAAAAAAAAAAAAAAAAAAAAAAAAAAAAAAAAAAAA&#10;AAAAAAAAAAAAAAAAAAAAAAAAAAAAAAAAAAAAAAAAAAE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IA&#10;AAAAAAAAAAAAAAAAAAAAAAAAAP8AAAAAAAAAAAAAAAAAAAAAAAAAAAAAAAAAAAAAAAAAAAAAAAAA&#10;AAAAAAAAAAAAAAAAAAAAAAAAAAAAAAAAAAAAAAAA/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gAA&#10;AAAAAAAAAAAAAAAAAAAAAAAAAP//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CAAAA&#10;AAAAAAAAAAAAAAAAAAAAAAAAAQE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IAAAAA&#10;AAAAAAAAAAAAAAAAAAAAAAE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gAAAAAA&#10;AAAAAAAAAAAAAAAAAAAA/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CAAAAAAAA&#10;AAAAAAAAAAAAAAAAAAAA//8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IAAAAAAAAA&#10;AAAAAAAAAAAAAAAAAAABAQ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CAAAAAAAAAAAA&#10;AAAAAAAAAAAAAAAAAAAAAAAAAAAAAAAAAAAAAAAAAAAAAAAAAAAAAAAAAAAAAAAAAAAAAAAAAAAA&#10;AAAAAAAAAAAAAAAAAAAAAAAAAAAAAAE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IAAAAAAAAAAAAA&#10;AAAAAAAAAAAAAAD//wAAAAAAAAAAAAAAAAAAAAAAAAAAAAAAAAAAAAAAAAAAAAAAAAAAAAAAAAAA&#10;AAAAAAAAAAAAAAAAAAAAAAAAAAAA/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gAAAAAAAAAAAAAA&#10;AAAAAAAAAAAAAAEB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C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CA/38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gAAAAAAAAAA&#10;AAAAAAAAAAAAAAAAAQ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CAAAAAAAAAAAA&#10;AAAAAAAAAAAAAAD/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IAAAAAAAAAAAAA&#10;AAAAAAAAAAAAAAD//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gAAAAAAAAAAAAAA&#10;AAAAAAAAAAAAAAEB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CAAAAAAAAAAAAAAAA&#10;AAAAAAAAAAABAAAAAAAAAAAAAAAAAAAAAAAAAAAAAAAAAAAAAAAAAAAAAAAAAAAAAAAAAAAAAAAA&#10;AAAAAAAAAAAAAAAAAAAAAAAAAAE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IAAAAAAAAAAAAAAAAA&#10;AAAAAAAAAP8AAAAAAAAAAAAAAAAAAAAAAAAAAAAAAAAAAAAAAAAAAAAAAAAAAAAAAAAAAAAAAAAA&#10;AAAAAAAAAAAAAAAAAAAAAAAA/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gAAAAAAAAAAAAAAAAAA&#10;AAAAAAAAAP//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CAAAAAAAAAAAAAAAAAAAA&#10;AAAAAAAAAQE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I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CAAAAAAAAAAAAAAAAAAAAAAAA&#10;AAAA//8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IAAAAAAAAAAAAAAAAAAAAAAAAA&#10;AAABAQ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g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CAAAAAAAAAAAAAAAAAAAAAAAAAAAA&#10;AAAAAAAAAAAAAAAAAAAAAAAAAAAAAAAAAAAAAAAAAAAAAAAAAAAAAAAAAAAAAAAAAAAAAAAAAAAA&#10;AAAAAAAAAAAAAAE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IAAAAAAAAAAAAAAAAAAAAAAAAAAAD/&#10;/wAAAAAAAAAAAAAAAAAAAAAAAAAAAAAAAAAAAAAAAAAAAAAAAAAAAAAAAAAAAAAAAAAAAAAAAAAA&#10;AAAAAAAAAAAA/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gAAAAAAAAAAAAAAAAAAAAAAAAAAAAEB&#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C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IAAAAAAAAAAAAAAAAAAAAAAAAAAAE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gAAAAAAAAAAAAAAAAAAAAAAAAAA/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CAAAAAAAAAAAAAAAAAAAAAAAAAAAA//8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IAAAAAAAAAAAAAAAAAAAAAAAAAAAABAQ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gAAAAAAAAAAAAAAAAAAAAAAAAAAAQAAAAAAAAAA&#10;AAAAAAAAAAAAAAAAAAAAAAAAAAAAAAAAAAAAAAAAAAAAAAAAAAAAAAAAAAAAAAAAAAAAAAAAAAAA&#10;AAAB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CAAAAAAAAAAAAAAAAAAAAAAAAAAD/AAAAAAAAAAAA&#10;AAAAAAAAAAAAAAAAAAAAAAAAAAAAAAAAAAAAAAAAAAAAAAAAAAAAAAAAAAAAAAAAAAAAAAAAAAAA&#10;AP8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IAAAAAAAAAAAAAAAAAAAAAAAAAAAD//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gAAAAAAAAAAAAAAAAAAAAAAAAAAAAEB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C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gP9/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CAAAAAAAAAAAAAAAAAAAAAAAAAAAA//8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IAAAAAAAAAAAAAAAAAAAAAAAAAAAABAQ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CAAAAAAAAAAAAAAAAAAAAAAAAAAAAAAAAAAAAAAAAAAAA&#10;AAAAAAAAAAAAAAAAAAAAAAAAAAAAAAAAAAAAAAAAAAAAAAAAAAAAAAAAAAAAAAAAAAAAAAAAAAE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IAAAAAAAAAAAAAAAAAAAAAAAAAAAAAAAAAAAAAAAAAAAAA&#10;AAAAAAAAAAAAAAAAAAAAAAAAAAAAAAAAAAAAAAAAAAAAAAAAAAAAAAAAAAAAAAAAAAAAAAAA/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gAAAAAAAAAAAAAAAAAAAAAAAAAAAP//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CAAAAAAAAAAAAAAAAAAAAAAAAAAAAAQE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IAAAAAAAAAAAAAAAAAAAAAAAAAAAE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gAAAAAAAAAAAAAAAAAAAAAAAAAA/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CAAAAAAAAAAAAAAAAAAAAAAAAAAAA//8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IAAAAAAAAAAAAAAAAAAAAAAAAAAAABAQ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gAAAAAAAAAAAAAAAAAAAAAAAAAAAQAAAAAAAAAAAAAAAAAAAAAAAAAA&#10;AAAAAAAAAAAAAAAAAAAAAAAAAAAAAAAAAAAAAAAAAAAAAAAAAAAAAAAAAAAAAAAB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CAAAAAAAAAAAAAAAAAAAAAAAAAAD/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IAAAAAAAAAAAAAAAAAAAAAAAAAAAD//wAAAAAAAAAAAAAAAAAAAAAAAAAA&#10;AAAAAAAAAAAAAAAAAAAAAAAAAAAAAAAAAAAAAAAAAAAAAAAAAAAAAAAAAAAA/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gAAAAAAAAAAAAAAAAAAAAAAAAAAAAEB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C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I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gAAAAAAAAAAAAAAAAAAAAAAAAAAAP//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CAAAAAAAAAAAAAAAAAAAAAAAAAAAAAQE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I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gAAAAAAAAAAAAAAAAAAAAAAAAAAAQAAAAAAAAAAAAAAAAAAAAAAAAAAAAAAAAAAAAAA&#10;AAAAAAAAAAAAAAAAAAAAAAAAAAAAAAAAAAAAAAAAAAAAAAAAAAAB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CAAAAAAAAAAAAAAAAAAAAAAAAAAD/AAAAAAAAAAAAAAAAAAAAAAAAAAAAAAAAAAAAAAAA&#10;AAAAAAAAAAAAAAAAAAAAAAAAAAAAAAAAAAAAAAAAAAAAAAAAAP8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IAAAAAAAAAAAAAAAAAAAAAAAAAAAD//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gAAAAAAAAAAAAAAAAAAAAAAAAAAAAEB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CAAAAAAAAAAAAAAAAAAAAAAAAAAAB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ID/fwAAAAAAAAAAAAAAAAAAAAAAAAAAAAAAAAAAAAAA&#10;AAAAAAAAAAAAAAAAAAAAAAAAAAAAAAAAAAAAAAAAAAAAAAAAAAAAAAAAAAAAAAAAAAAAAAAAAAAA&#10;AAAAAAAAAAAAAAAAAAAAAAAAAAAAAAAAAAAAAAAAAAAAAAAAAAAAAAAAAAAAAAAAAAAAAAAAAAAA&#10;AAAAAAAAAgAAAAAAAAAAAAAAAAAAAAAAAAAA/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CAAAAAAAAAAAAAAAAAAAAAAAAAAAA//8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IAAAAAAAAAAAAAAAAAAAAAAAAAAAABAQ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g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CAAAAAAAAAAAAAAAAAAAAAAAAAAAAAAAAAAAAAAAAAAAAAAAAAAAAAAAAAAAAAAAAAAAAAAAA&#10;AAAAAAAAAAAAAAAAAAAAAAAAAAAAAAAAAAAAAAAAAAAAAAE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IAAAAAAAAAAAAAAAAAAAAAAAAAAAD//wAAAAAAAAAAAAAAAAAAAAAAAAAAAAAAAAAAAAAAAAAA&#10;AAAAAAAAAAAAAAAAAAAAAAAAAAAAAAAAAAAAAAAAAAAA/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gAAAAAAAAAAAAAAAAAAAAAAAAAAAAEB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C&#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I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gAA&#10;AAAAAAAAAAAAAAAAAAAAAAAAAP//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CAAAA&#10;AAAAAAAAAAAAAAAAAAAAAAAAAQE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I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gAAAAAA&#10;AAAAAAAAAAAAAAAAAAAAAQAAAAAAAAAAAAAAAAAAAAAAAAAAAAAAAAAAAAAAAAAAAAAAAAAAAAAA&#10;AAAAAAAAAAAAAAAAAAAAAAAAAAAAAAAAAAAB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CAAAAAAAA&#10;AAAAAAAAAAAAAAAAAAD/AAAAAAAAAAAAAAAAAAAAAAAAAAAAAAAAAAAAAAAAAAAAAAAAAAAAAAAA&#10;AAAAAAAAAAAAAAAAAAAAAAAAAAAAAAAAAP8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IAAAAAAAAA&#10;AAAAAAAAAAAAAAAAAAD//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gAAAAAAAAAA&#10;AAAAAAAAAAAAAAAAAAEB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CAAAAAAAAAAAA&#10;AAAAAAAAAAAAAAAB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IAAAAAAAAAAAAA&#10;AAAAAAAAAAAAAP8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gAAAAAAAAAAAAAA&#10;AAAAAAAAAAAAAP//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CAAAAAAAAAAAAAAAA&#10;AAAAAAAAAAAAAQE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I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BAAAAAAAAAAAAAAAAAAA&#10;AAAAAAAAAAAAAAAAAAAAAAAAAAAAAAAAAAAAAAAAAAAAAAAAAAAAAAAAAAAAAAAAAAAAAAAAAAAA&#10;AAAAAAAAAAAAAAAAAAAAAACmwOM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CgCJocUAAADhAAAAAAAAAAAAAAAAAAAAAAAAAAAAAAAAAAAAAAAAAAAAAAAA&#10;AAAAAAAAAAAAAAAAAAAAAAAAAAAAAAAAAAAAAAAAAAAAAAAAAAAAAAACAAAAAAAAAAAAAAAAAAAA&#10;AAAAAAAA//8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IAAAAAAAAAAAAAAAAAAAAA&#10;AAAAAAABAQ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C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IAAAAAAAAAAAAAAAAAAAAAAAAA&#10;AAAAAAAAAAAAAAAAAAAAAAAAAAAAAACA/38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CAAAAAAAAAAAAAAAAAAAA&#10;AAAAAAAA//8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IAAAAAAAAAAAAAAAAAAAAA&#10;AAAAAAABAQAAAAAAAAAAAAAAAAAAAAAAAAAAAAAAAAAAAAAAAAAAAAAAAAAAAAAAAAAAAAAAAAAA&#10;AAAAAAAAAAAAAAAAAAAAAAAAAAAAAAAAAAAAAAAAAAAAAAC0pI0Ax7upAAAAAAAAAAAAAAAAAAAA&#10;AAAAAAAAAAAAAAAAAACijnAA2dHFAAAAAAAAAAAAAAAAAAAAAACijnAA2dHF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gAAAAAAAAAAAAAAAAAAAAAA&#10;AAAAAQAAAAAAAAAAAAAAAAAAAAAAAAAAAAAAAAAAAAAAAAAAAAAAAAAAAAAAAAAAAAAAAAAAAAAA&#10;AAAAAAAAAAAAAAAAAAAAAAAAAAAAAAAAAAAAAAAA7enjAAAA/wDb08c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dBeEAPT09AAAAAAAAAAAAAQEBAAAAAAAAAAAAAAAAAAAAAAAAAAAAAAAAAAAAAAAA&#10;AAAAAAAAAAAAAAAAAAAAAAAAAP/9/gA7OzsAPj4+lgI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Excc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5RVc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CAAAAAAAAAAAAAAAAAAAAAAAAAAAA//8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IAAAAAAAAAAAAAAAAAAAAAAAAAAAABAQ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QAAAAAAAAAAAAAAAAAAAAAAAAAAP8AAAABAAAAAAAA&#10;AAAAAAAAAAAAAAAAAAAAAAAAAAAAAAAAAAAAAAAAAAAAAAAAAAAAAAAAAAAAAAAAAAAAAAAAAAAA&#10;AAAAAAAAAAAAAAAAtaWNAF1xjwABAQEAoo5wACcvOwAAAAAAtaWNAF1xjwABAQEAoo5wACcvO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Zyam2J9fX2d2draAA0MDAAAAAAA/wAAAAECAQAAAAAAAAAAAAAA&#10;AAAAAAAAAAAAAAAAAAAAAAAAAAAAAAAAAAAAAAAAAAAAAAAAAAD7+foAKysrAG1tbQASLE8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LSkjQBMXHM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HQXhAD09&#10;PQAAAAAAAAAAAAEBAQAAAAAAAAAAAAAAAAAAAAAAAAAAAAAAAAAAAAAAAAAAAAAAAAAAAAAAAAAA&#10;AAAAAAD//f4AOzs7AD4+PpYC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Excc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IAAAAAAAAAAAAAAAAAAAAAAAAAAAD//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gP9/AAAAAAAAAAAAAAAAAAAAAAAAAAAAAAAAAAAAAAAAAAAA&#10;AAAAAAAAAAAAAAAAAAAAAAAAAAAAAAAAAAAAAAAAAAAAAAAAAAAAAAAAAAAAAAAAAAAAAAAAAAAA&#10;AAAAAAAAAAAAAAAAAAAAAAAAAAAAAAAAAAAAAAAAAAAAAAAAAAAAAAAAAAAAAAAAAAAAAAAAAAAA&#10;AAAAAAAAAAAAAAAAAAAAAAAAADlFV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CAAAAAAAAAAAAAAAAAAAAAAAAAAAAAQE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I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g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KKOcAAl&#10;LTkAcYmtAHGJrQC2po4A7OjiAAAAAAAAAAAAAAAAAAAAAAAAAAAAAAAAAAAAAAAAAAAAAAAAAAAA&#10;AAAAAAAAAAAAAAAAAAAAAAAAAAAAAAAAAAAAAAAAAAAAAAAAAAAAAAAAAAAAAAAAAAAAAAAAAAAA&#10;AAAAAAATFx0AX3ORAAAAAAAAAAAAAAAAAAAAAAAAAAAAAAAAAAAAAAAAAAAAAAAAAAAAAAAAAAAA&#10;AAAAAO3p4wD///8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7enjALSkjABfc5EAAAAAAAAAAAAA&#10;AAAAAAAAAAAAAACijnAASlpyABQYHgAAAAAAAAAAAAAAAAAAAAAAAAAAAAAAAAAAAAAAAAAAAAAA&#10;AAAAAAAAAAAAAAAAAAAAAAAAAAAAAKKOcABKWnIAFBge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a0sYAtaWNACUtOQAUGB4AAAAAAAAAAAAAAAAAAAAAAAAAAAAAAAAAAAAAAAAAAAAAAAAAAAAA&#10;AAAAAAAAAAAAj3dTAAAAAAAAAAAAOERWABQYH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EAAAAAAAAAAAAAAAAAAAAAAAAAAAA//8AAAAB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BMXHQBfc5EAAAAAAAAAAAAAAAAAAAAA&#10;ACYuOgAmLjoAAAAAAAAAAAAAAAAAAAAAAAAAAAAAAAAAAAAAAAAAAAAAAAAAAAAAAAAAAAAAAAAA&#10;AAAAAAAAAABxia0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IAAAAAAAAAAAAAAAAAAAAAAAAAAAABAQ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8AAAAAAAAA&#10;AAAAAAAAAAAAAAAAAAAAAAAAAAAAAAAAAAAAAAAAAAAAAAAAAAAAAAAAAAAAAAAAAAAAAAAAAAAA&#10;AAAAAAACAAAAAAAAAAAAAAAAAAAAAAAAAAAAAAAAAAAAAAAAAAAAAAAAAAAAAAAAAAAAAAAAAAAA&#10;AAAAAAAAAAAAAAAAAAAAAAAAAAAAAAAAAP///wD///8ABQUF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v4AAQEBAAICAgD4+PgAAAAA&#10;AAAAAAAAAAAAAAAAAAAAAAAAAAAAAAAAAAAAAAAAAAAAAAAAAAAAAAAAAAAAAAAAAAAAAAAAAAAA&#10;AAAAAAQAAAAAAAAAAAAAAAAAAAAAAAAAAAD//wAAAAEAAAAAAAAAAAAAAAAAAAAAAAAAAAAAAAAA&#10;AAAAAAAAAAAAAAAAAAAAAAAAAAAAAAAA/f39AAICAgADAwM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ICAgD9/f0AAAAAAAgICAAAAAAA&#10;AAAAAAAAAAAAAAAAAAAAAAAAAAAAAAAAAAAAAAAAAAAAAAAAAAAAAAAAAAAAAAAAAAAAAAAAAAAA&#10;AAAAAgAAAAAAAAAAAAAAAAAAAAAAAAAAAAEBAAAAAAAAAAAAAAAAAAAAAAAAAAAAAAAAAAAAAAAA&#10;AAAAAAAAAAAAAAAAAAAAAAAAAAAAAAAICQkABQUFAI2NjQ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wMDAAAAAAAAAAAAAAAA&#10;AAAAAAAAAAAAAAAAAAAAAAAAAAAAAAAAAAAAAAAAAAAAAAAAAAAAAAAAAAAAAAAAAAAAAAAAAAAA&#10;Ag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C&#10;AAAAAAAAAAAAAAAAAAAAAAAAAAAA//8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IA&#10;AAAAAAAAAAAAAAAAAAAAAAAAAAABAQ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gAA&#10;AAAAAAAAAAAAAAAAAAAAAAAAAQ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CAAAA&#10;AAAAAAAAAAAAAAAAAAAAAAD/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IAAAAA&#10;AAAAAAAAAAAAAAAAAAAAAAD//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ID/f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C&#10;AAAAAAAAAAAAAAAAAAAAAAAAAAAAAQE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QA&#10;AAAAAAAAAAAAAAAAAAAAAAAAAAE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P8AAAAAAAAAAAAAAAAAAAAAAAAAAAAAAAAAAAAAAAAAAQAA&#10;AP79/gABAQEAAQEBAAAAAAAAAAAAAAAAAAAA/wD///8AAQECAP///wABAQEA///+AAEBAQAAAAAA&#10;/v7/AAEBAQABAQAAAAEBAAAAAAD///8AAAAAAAAAAAABAQEA/v7+AAICAgD///8AAQEB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BAAA&#10;AAAAAAAAAAAAAAAAAAAAAAAA/wAAAAE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AAAA&#10;AgICAAD//wD+/v4AAgEBAP7+/gABAQEAAAAAAAEBAQD9/PwAAQICAP/+/gAAAAAAAQMCAP///wAC&#10;AQEA/wAAAP/+/wD/Af8AAAAAAAICAgD///8A////AP///wACAgIA/f39AAAAAAADAwM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EAAAA&#10;AAAAAAAAAAAAAAAAAAAAAAAA//8AAAAB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EAAAD/&#10;/v4A/f39AAMEBAAAAQEA////AAICAgD9/f0A+vv7AO3s7ADs7OwA8fHxAOjo6ADv7+8AAQEBAAYG&#10;BgATExMAGhsbAAwNDAAYGBgADg4OAAEBAQACAgIA/Pz8AP///wD///8AAgIC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QAAAAA&#10;AAAAAAAAAAAAAAAAAAAAAAABAQ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EAAAAAAAAAAAAAAAAAAAAAAAAAAAAAAAAAAAAAAAAAAAAAAPv7&#10;+wAEBAQA/v39AAIDAwD29/cA2djYAK2trQC2trYA6urqAP39/QAHBwcABQUFAAkJCQD+/v4AAAAA&#10;APn5+QD19fUABQcGAAICAgAoKCgAX19fAD09PQAZGRkA/f39AAYGB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B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BQUF&#10;AAEBAQDr6+sAhYWFAKenpwAAAAAACgoKAEBAQABSUlIANjY2ABUVFQACAwMA+fj4AAcHBwAAAAAA&#10;AAEBAPn4+ADV19YAuLi4ALCwsABubm4ABgYGABwcHACJiYkAPz8/AAMDA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E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v7+AAICAgD7+/sABQUFAP39/QDo5ucA&#10;c3NzAMLCwgAFBQUAdHR0AFdXVwAWFxcABgUFAAEBAQAAAAAA/v7+AP38/AAHCAgA/v39AAAAAAAC&#10;AwMABwgIADEwMQAyMTIAdHJzAPb29gDJyckAhoaGAF1bXAAUFBQAc3NzAF5gXwD8/PwABAQEAP39&#10;/QAAAAAAAgICAAAAAAD+/v4AAwMD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IAAAAAAAAA&#10;AAAAAAAAAAAAAAAAAAD//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AAAA/wAAAP8AAAD/AAABAAEA//7/AP/9/gD+/f4Afnx9AEBAQADS&#10;0tIAiIiIAMzNzQB0dXUAHh8fAAYFBQD///8AAQEBAAEBAQACAgIAAwQEAAAAAAD9/v4AAgICAP//&#10;/wD//v4A/v39AP///wAEBQUADg8PAENDQwC7vLwAs7OzACoqKgB4eHgAPj4+AOHh4QD4+PgA////&#10;AAICAgD+/v4A/v7+AAEBAQ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BAAAAAAAAAAA&#10;AAAAAAAAAAAAAAAAAAEB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EBAQAA//8A3d7eAGtqagDd3d0AZ2dnAGZm&#10;ZgATFBQAAP//AP/+/gAAAQEA/f7+ANva2gDFxcUA1dXVANnZ2QDz8/MA+fn5AP39/QAHBwcACwsL&#10;ABcXFwAoKCgANzg4ADU0NAAPEBAAAgMDAAH+/gAxMjIAoqOjAMXExAB5e3oARkZGAG5ubgBoaGgA&#10;AgICAP7+/gABAQEAAQEB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E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7+ALCxsQBxcHAAGxsbAKmpqQA2NzcAAQEB&#10;AP///wAA//8A5eXlAKWlpQC6uroA2dnZAAoKCgAdHR0AJycnABoaGgANDQ0ABgYGAPT09ADu7u4A&#10;3t7eAK+urgCXlZUAFRUVADc3NwBVV1cAQEBAAAIDAwADAgIAPz8/ALu7uwB/f38AgYGBAM/PzwCM&#10;jIwADQ0NAAYGB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QAAAAAAAAAAAAA&#10;AAAAAAAAAAAAAAE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wD+/f4A+/v7AAMDAwClpaUAdnZ2AEdHRwCUlZUACwoKAP8A/wD///8A&#10;5+fnAJWVlQCjo6MACAgIAD09PQBvcXAAOzs7ABAQEAAEBAQAAAAAAP7+/gACAgIAAAAAAAAAAAAA&#10;AAAA+vr6ANfW1gC3t7gAtLSzAF1eXQAuLi8AcnJyAEJDQgAEAgMACAYHAImHiAA5NzgAeHh4AFxa&#10;WwCgoKAAGBgYAPz8/AAEBQUAAAAAAAAAAAAAAQAAAAAAAAAAAAAAAAAA/wAAAAAAAAAB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DBAMAAAAAALi4uAB0dHQAV1dXAJKTkwADAwMAAQEBAPT09ABqamoAb29vADw8&#10;PADDw8MAf39/AA0NDQACAgIA/f39AAAAAAACAgIA////AP///wABAQEAAAAAAAAAAAAAAAAAAAAA&#10;AAEBAQABAQEA/v7+AAMDAwBAQEAAubm5AJaWlgDKysoAOTk5AMrKygD5+PgA//7+ADg5OQCgoKAA&#10;5+fnAFxcXAD7+/s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IAAAAAAAAAAAAAAAAA&#10;AAAAAAAAAAABAQ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EAAADNzc0AcXFxAEZGRgCQkJAAAAAAAP7+/gD7+voAPT09AL6+vgCampoApKSk&#10;ABISEgAEBAQA9/f3AAEBAQAAAAAAAgICAP///wABAQEAAQEBAP///wAAAAAAAAAAAAAAAAAAAAAA&#10;AAAAAPz8/AACAgIAAwMDAAAAAAD7+/sATk5OAMrKygAwLzAASkpKAKmpqQAEBAQAAgICACcnJwCZ&#10;mZkAysrKAGlpaQAAAAAAAAAAAAAAAAAAAAAAAAAAAAAAAAD/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gAAAAAAAAAAAAAAAAAA&#10;AAAAAAAAAQ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v4A////&#10;AAAAAAD8/PwA+vr7AHJycgAcHBwAnZ2dAAECAgAAAAAA+fn5AC8vLwD+/v4AuLi4AEtLSwD+/v4A&#10;AgICAP///wAODg4A////AAMDAwABAQEAAQEBAAAAAAAAAAAAAQEBAAAAAAAAAAAAAAAAAAAAAAAA&#10;AAAABQUFAP///wACAgIAAAAAAAgICAABAQEAExMTAKurqgBubm4Ae3t7AI2NjQD//v4ADA0NAD4+&#10;PgCKiooAvb29AKenpwD39vYA////APf39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EAAAAAAAAAAAAAAAAAAAA&#10;AAAAAAD/AAAAAQ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ICAgD///8A&#10;AAAAAAICAgB5eHkA4uLiAK+vrwAEBQUAAP//APj4+ABCQkIAAwMDAK+vrwAhIyIA////AAICAgD/&#10;//8AAgICAAAAAAABAQEAAAAAAAAAAAAAAAAAAAAAAAAAAAAAAAAAAAAAAAAAAAAAAAAAAAAAAAEB&#10;AQAAAAAAAQEBAAAAAAABAQEAAAAAAAEBAQAAAAAABwcIAHp7ewADAwMAh4eHABoaGgBVVVUA/gEB&#10;AFlaWgC+vr4Ag4KCAFNSUgD///8AAgICAP///wABAQEAAQAAAP8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IAAAAAAAAAAAAAAAAAAAAA&#10;AAAAAAD//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v7+AAAAAAD/&#10;//8A2traALCwrwBxcXEAMDAwAAIBAQD6+/sAWVlZAOfn5wCtrq4AHx8fAAAAAAABAQEAAAAAAP//&#10;/wAAAAAAAAAAAAAAAAAAAAAAAAAAAAAAAAAAAAAAAAAAAAAAAAAAAAAAAAAAAAAAAAAAAAAAAAAA&#10;AAAAAAAAAAAAAAAAAAAAAAAAAAAAAAAAAAAAAAD+//4ABQUFAHp6egBTU1MAd3d3AM3NzQADAgIA&#10;AgEBAIeHhwD4+PgAXV1dAPz8/AAEBAQ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gAAAAAAAAAAAAAAAAAAAAAA&#10;AAAAAAEB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BAQEAAAAAAP//&#10;/wBxcXEADg4PAGJiYgAAAAAA////AKSjowDKysoApKSkACAfHwADBAQAAQEBAAAAAAD9/f0AAwMD&#10;AAAAAAAAAAAAAAAAAAAAAAAAAAAAAAAAAAAAAAAAAAAAAAAAAAAAAAAAAAAAAAAAAAAAAAAAAAAA&#10;AAAAAAAAAAAAAAAAAAAAAAAAAAAAAAAAAAAAAAIBAQD7+voA////AJCQkAAnJycAc3NzAPDw8AAB&#10;AQEAFhYWAH19fQDFxcUA4ODgAAAAAAD///8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C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wABAQEA3Nvc&#10;ANbW1gB/fX0ADg4OAP///wDj5OQAgICAAE1OTgA9Pj0ABgcHAAAAAAAAAAAAAAAAAAQEBAD9/f0A&#10;AAAAAAAAAAAAAAAAAAAAAAAAAAAAAAAAAAAAAAAAAAAAAAAAAAAAAAAAAAAAAAAAAAAAAAAAAAAA&#10;AAAAAAAAAAAAAAAAAAAAAAAAAAAAAAAAAAAAAAAAAAYHBwADAwMACQoKAJeYlwDl5eUAlJSUAAID&#10;AwACAQEAV1ZWAAgICAB/fn4A/fz9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I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P8AAP37/ACAf38A&#10;Eg8QAD4/PwD+/v4AAQEBAIyLiwAKCgoAfn9+AP3+/gAAAQAA/v/+AAEBAQABAQEAAAAAAAMDAwAA&#10;AAAAAAAAAAAAAAAAAAAAAAAAAAAAAAAAAAAAAAAAAAAAAAAAAAAAAAAAAAAAAAAAAAAAAAAAAAAA&#10;AAAAAAAAAAAAAAAAAAAAAAAAAAAAAAAAAAAAAQEAAAEAAAEDAgAAAQAAJCUlAGVlZQCWlpYA3Nvb&#10;AAEDAwAKDAwAenp6AMPCwwDk4+MAAgICAAAAAAAAAAAAAQAAAAE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gAAAAAAAAAAAAAAAAAAAAAAAAAA&#10;AP//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QEA9vf3ALa2tgBh&#10;YmIAEBAQAP7+/gDb29sAra2tAGpragAaGhoAAwMDAP///wAAAAAAAAAAAAAAAAAAAAAAAAAAAAAA&#10;AAAAAAAAAAAAAAAAAAAAAAAAAAAAAAAAAAAAAAAAAAAAAAAAAAAAAAAAAAAAAAAAAAAAAAAAAAAA&#10;AAAAAAAAAAAAAAAAAAAAAAAAAAAAAAAAAAAAAAAAAAAAAAAAAAAAAAAAAAAAZ2dnABoaGgCUlJQA&#10;/v39AP///wBfX18ABgYGALm5uQD//v8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CAAAAAAAAAAAAAAAAAAAAAAAAAAAA&#10;AQE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P/+/gDBwMAAAgICAFZW&#10;VgD8/PwA/wAAAKqqqgAXFxcAbW5uAPz8/AADAwMA/Pz8AAMDAwAAAAAAAAAAAAAAAAAAAAAAAAAA&#10;AAAAAAAAAAAAAAAAAAAAAAAAAAAAAAAAAAAAAAAAAAAAAAAAAAAAAAAAAAAAAAAAAAAAAAAAAAAA&#10;AAAAAAAAAAAAAAAAAAAAAAAAAAAAAAAAAAAAAAAAAAAAAAAAAAAAAAAAAAASEhIAUFBQAL29vQD5&#10;+voAAQEBAAMEBAAvLy8AnJycAPr6+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I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wAAAKKiogAdHR0AFBUV&#10;AAEBAQD+/v4Ar6+vAERERAAB/wAAAgICAP7+/gAGBgYA////AAAAAAAAAAAAAAAAAAAAAAAAAAAA&#10;AAAAAAAAAAAAAAAAAAAAAAAAAAAAAAAAAAAAAAAAAAAAAAAAAAAAAAAAAAAAAAAAAAAAAAAAAAAA&#10;AAAAAAAAAAAAAAAAAAAAAAAAAAAAAAAAAAAAAAAAAAAAAAAAAAAAAAAAAP8AAABZWVkA8PDwAKin&#10;pwD//v4A+/r6AG1tbQDi4uIA3Nzc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19fUAxsbGAFtbWwADAwMA&#10;AwQEAMrJyQDp6ekAVVVVAAEBAQACAgIAAgICAAAAAAABAQEAAAAAAAAAAAAAAAAAAAAAAAAAAAAA&#10;AAAAAAAAAAAAAAAAAAAAAAAAAAAAAAAAAAAAAAAAAAAAAAAAAAAAAAAAAAAAAAAAAAAAAAAAAAAA&#10;AAAAAAAAAAAAAAAAAAAAAAAAAAAAAAAAAAAAAAAAAAAAAAAAAAAAAAAAAAAAACIiIgAvLy8AuLi4&#10;AP///wAEBQUAOTk5AAwMDADX19cA/f39AP7+/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CAAAAAAAAAAAAAAAAAAAAAAAAAAAA//8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O7t7QD5+fkATExMAP/+/gD/&#10;//8AxMTEABUVFQAyMjIAAAAAAAAAAAAAAAAAAAAAAAAAAAAAAAAAAAAAAAAAAAAAAAAAAAAAAAAA&#10;AAAAAAAAAAAAAAAAAAAAAAAAAAAAAAAAAAAAAAAAAAAAAAAAAAAAAAAAAAAAAAAAAAAAAAAAAAAA&#10;AAAAAAAAAAAAAAAAAAAAAAAAAAAAAAAAAAAAAAAAAAAAAAAAAAAAAAACAgIAAgICAEhISADW1tYA&#10;AQEBAAEAAAAFBQUAGxsbAMnJyAAAAAAAAAAAAP///wABAQE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I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5ubmAAMDAwAiIiIAAgICAAD/&#10;/wDX19cAJCQkAAMEBAD+//8AAAAAAAAAAAAAAAAAAAAAAAAAAAAAAAAAAAAAAAAAAAAAAAAAAAAA&#10;AAAAAAAAAAAAAAAAAAAAAACA/38AAAAAAAAAAAAAAAAAAAAAAAAAAAAAAAAAAAAAAAAAAAAAAAAA&#10;AAAAAAAAAAAAAAAAAAAAAAAAAAAAAAAAAAAAAAAAAAAAAAAAAAAAAAAAAAAA//7+AAABAQAvLy8A&#10;+Pj4AObm5gAAAQEABAQEAB8fHwDW1tcAAAAAAP///wAAAAAA/v7+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CAAAAAAAAAAAAAAAAAAAAAAAAAAAA&#10;AQE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Nvb2wAJCQkABAUFAP7+&#10;/gABAgIA3d3dACcnJwADAwMAAQEBAAAAAAAAAAAAAAAAAAAAAAAAAAAAAAAAAAAAAAAAAAAAAAAA&#10;AAAAAAAAAAAAAAAAAAAAAAAAAAAAAAAAAAAAAAAAAAAAAAAAAAAAAAAAAAAAAAAAAAAAAAAAAAAA&#10;AAAAAAAAAAAAAAAAAAAAAAAAAAAAAAAAAAAAAAAAAAAAAAAAAAAAAAAAAAD/AAAA//7+AB0dHQDz&#10;8/MA1NTUAP/+/gD9/f0AKCgoAObm5QD5+fkAAgICAAEBAQ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L9//4A/wEAAPz9/AD/AQAA/gD/AAEC&#10;AQ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wAAAP8AAAD/AAAA/wAA5ubmAAkJCQD//v4AAgIC&#10;APv5+QDy8fEAHh4eAAAAAAABAQEAAAAAAAAAAAAAAAAAAAAAAAAAAAAAAAAAAAAAAAAAAAAAAAAA&#10;AAAAAAAAAAAAAAAAAAAAAAAAAAAAAAAAAAAAAAAAAAAAAAAAAAAAAAAAAAAAAAAAAAAAAAAAAAAA&#10;AAAAAAAAAAAAAAAAAAAAAAAAAAAAAAAAAAAAAAAAAAAAAAAAAAAAAAAAAAICAgABAQEADw8PABAO&#10;DgDc29sAAQICAAICAgAeHh4A6OnpAPz8/AAAAAAA/v7+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QICAP7+/gD+/v4CAgQEBPr///8AAAAAAAEBAQACAgI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y8vIAAgICAAMEBAAAAQEA&#10;+Pn5APj5+QAREREAAP//AP7+/gAAAAAAAAAAAAAAAAAAAAAAAAAAAAAAAAAAAAAAAAAAAAAAAAAA&#10;AAAAAAAAAAAAAAAAAAAAAAAAAAAAAAAAAAAAAAAAAAAAAAAAAAAAAAAAAAAAAAAAAAAAAAAAAAAA&#10;AAAAAAAAAAAAAAAAAAAAAAAAAAAAAAAAAAAAAAAAAAAAAAAAAAAAAAAAAP//AAAAAAAGBgYACQsL&#10;AOfo6AD+/f0A////AA4ODgAA/wAA9fX1AAAAAAACAgIAAQEB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QEBAAYGBvgCCwsL8v///wACAgIA/v7+AP39/Q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P7+/gD///8AAP//AAD//wAB&#10;AQEA/Pz8AAMDAwD///8AAgICAAAAAAAAAAAAAAAAAAAAAAAAAAAAAAAAAAAAAAAAAAAAAAAAAAAA&#10;AAAAAAAAAAAAAAAAAAAAAAAAAAAAAAAAAAAAAAAAAAAAAAAAAAAAAAAAAAAAAAAAAAAAAAAAAAAA&#10;AAAAAAAAAAAAAAAAAAAAAAAAAAAAAAAAAAAAAAAAAAAAAAAAAAAAAAD/AAAAAAAAAAMDAwAFBQUA&#10;+fn5AAAAAAD///8ABQUFAP///wD8/PwAAAAAAAAAAAABAQE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CAgIAAwMD/QIODg7tAAAAAPr6+gD///8AAQEB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CAgIAAEBAQAAAQEAAAAAAAAA&#10;AAAHBwcA9/f3AAECAgD+/f0AAAAAAAAAAAAAAAAAAAAAAAAAAAAAAAAAAAAAAAAAAAAAAAAAAAAA&#10;AAAAAAAAAAAAAAAAAAAAAAAAAAAAAAAAAAAAAAAAAAAAAAAAAAAAAAAAAAAAAAAAAAAAAAAAAAAA&#10;AAAAAAAAAAAAAAAAAAAAAAAAAAAAAAAAAAAAAAAAAAAAAAAAAAAAAAEBAQAAAAAA+vr6APX19QAR&#10;EREAAAAAAAICAgD29vYAAgMCAAoKCgAAAAAA////AP7+/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Pv7APr6+gALCwvvAg4ODuwFBQUA+fn5AAICAgABAQE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SEhIA+/v7AP79/QD///8ABQUF&#10;AAsLCwDs7OwAAP//AAIDAwAAAAAAAAAAAAAAAAAAAAAAAAAAAAAAAAAAAAAAAAAAAAAAAAAAAAAA&#10;AAAAAAAAAAAAAAAAAAAAAAAAAAAAAAAAAAAAAAAAAAAAAAAAAAAAAAAAAAAAAAAAAAAAAAAAAAAA&#10;AAAAAAAAAAAAAAAAAAAAAAAAAAAAAAAAAAAAAAAAAAAAAAAAAAAAAAAAAP3+/gD3+PgA8vLyABcX&#10;FwACAgIAAQEBAOvr6wAKCQoABAQEAP///wAAAAAAAQEB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BAgIA+/v7AA8PD+0COzs72QEBAQD09PQAAQEB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B0dHQD39/cA////AAECAgAHCAgA&#10;EhISAN7e3gD/AAAA/v7+AAAAAAAAAAAAAAAAAAAAAAAAAAAAAAAAAAAAAAAAAAAAAAAAAAAAAAAA&#10;AAAAAAAAAAAAAAAAAAAAAAAAAAAAAAAAAAAAAAAAAAAAAAAAAAAAAAAAAAAAAAAAAAAAAAAAAAAA&#10;AAAAAAAAAAAAAAAAAAAAAAAAAAAAAAAAAAAAAAAAAAAAAAAAAAD+/v4AAwICAO3s7AD///8ALS0t&#10;AAABAQAAAAAA3t7eABUVFQAHBwcAAQEBAAEBAQD+/v4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IBAQD39/cAHh4e1gIAAAAABAQEAOPj4wAAAAAA////AAEBAQ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JSUlAPn5+QD29vYA////AP38/AAm&#10;JiYA2traAAAAAAABAQAAAAAAAAAAAAAAAAAAAAAAAAAAAAAAAAAAAAAAAAAAAAAAAAAAAAAAAAAA&#10;AAAAAAAAAAAAAAAAAAAAAAAAAAAAAAAAAAAAAAAAAAAAAAAAAAAAAAAAAAAAAAAAAAAAAAAAAAAA&#10;AAAAAAAAAAAAAAAAAAAAAAAAAAAAAAAAAAAAAAAAAAAAAAAAAAEBAQAAAAAA4eHhAAcHBwApKSkA&#10;AP//AAABAQDd3d0AHR4dAAYGBgABAQEA/f39AAICA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7e3tAPv7+wAVFRXhAgAAAAALCwv9zc3NAP39/QABAQEA/v7+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SEhIA////AMjIyAABAAAAAgMDADIy&#10;MgDa2toA7ezsAAEBAgAAAAAAAAAAAAAAAAAAAAAAAAAAAAAAAAAAAAAAAAAAAAAAAAAAAAAAAAAA&#10;AAAAAAAAAAAAAAAAAAAAAAAAAAAAAAAAAAAAAAAAAAAAAAAAAAAAAAAAAAAAAAAAAAAAAAAAAAAA&#10;AAAAAAAAAAAAAAAAAAAAAAAAAAAAAAAAAAAAAAAAAAAAAAAAAAAAAP///wDDw8MAExMTAAwMDAAA&#10;AQEA/Pz8AN/f3wAxMDEA////AAAAAAD///8AAQEB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ExMQA+vr6ADQ2NeECAAAAABMTE+TPz88A//7+AAEBAQD+/v4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BMTEwANDg4Atba1AP7//wD+/f0APj4+&#10;APf39wDBwcEA/v7+AAAAAAD///8A//7+AAD//wAAAAAAAAAAAAAAAAAAAAAAAAAAAAAAAAAAAAAA&#10;AAAAAAAAAAAAAAAAAAAAAAAAAAAAAAAAAAAAAAAAAAAAAAAAAAAAAAAAAAAAAAAAAAAAAAAAAAAA&#10;AAAAAAAAAAAAAAAAAAAAAAAAAAAAAAAAAAAAAAAAAAAAAAAAAAAA+vr6AL+/vwA4ODgAAAAAAP38&#10;/ADx8fEA7e3tADY2NQABAQEAAAAAAAMDAwD///8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wAAAAAA&#10;AAAAAAAAAAAA//7/AMHBwQAODg4AAAAAAAIAAAAASkpKm8rIyQDx8fIAAP8AAAL/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wAA&#10;AP7/AP/9/gD8+/sAxsbGAEJCQqYAAAAAAgAAAABVVVWI+fn5AN7d3QD7+voAAgQE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DAwMAXV1dAO7u7gDl5eUAAgMDAAAAAABe&#10;Xl4Ay8vLAOPi4gD9/f0AAgICAAIDAwD8+/sAAAAAAAAAAAAAAAAAAAAAAAAAAAAAAAAAAAAAAAAA&#10;AAAAAAAAAAAAAAAAAAAAAAAAAAAAAAAAAAAAAAAAAAAAAAAAAAAAAAAAAAAAAAAAAAAAAAAAAAAA&#10;AAAAAAAAAAAAAAAAAAAAAAAAAAAAAAAAAAAAAAAAAAAAAP//AKKiogAiIiIAOzs7AP8BAQAEBQUA&#10;oqKiADc3NwAXFxg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Pz8/AAA&#10;AQEA/wAAAPz8/ADl5eUASUlJmwAAAAACAAAAACIiIv0XFxf4tra2AAQEBAD//v4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P///wAmJiYACwsLAI+PjwAA/v8AAgMDAEhI&#10;SAAJCQkAfHx8AAUGBgAAAAAAAAAAAAQEBAAAAAAAAAAAAAAAAAAAAAAAAAAAAAAAAAAAAAAAAAAA&#10;AAAAAAAAAAAAAAAAAAAAAAAAAAAAAAAAAAAAAAAAAAAAAAAAAAAAAAAAAAAAAAAAAAAAAAAAAAAA&#10;AAAAAAAAAAAAAAAAAAAAAAAAAAAAAAAAAAAAAAAAAADR0tIAvr6+AF9fXwD49/cAAQAAAOXl5QDh&#10;4eEAYWFhAAQFB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P8AAgICAP/+&#10;/gAA//8Aurq6AAUFBQBLTUzAAAAAAAIAAAAAAAAAADg4OLS0tLQA+Pj4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YGBgBoaGgAtbW1AOHh4QD9/f0AEhMT&#10;AHd3dwDAwMAA2NfXAAAAAAAA//8A/f7+AAAAAAAAAAAAAAAAAAAAAAAAAAAAAAAAAAAAAAAAAAAA&#10;AAAAAAAAAAAAAAAAAAAAAAAAAAAAAAAAAAAAAAAAAAAAAAAAAAAAAAAAAAAAAAAAAAAAAAAAAAAA&#10;AAAAAAAAAAAAAAAAAAAAAAAAAAAAAAAAAAAAAAAAAIOCggAdHR0AW1tbAAkKCgD7+/sAiIeHAAoK&#10;CgA5OTk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P//AAAAAAAAAQEB&#10;AP7+/gCPj48AISEh4QAAAAAAAAAAAgAAAAAAAAAAXV1dfOrq6gDFxcUA/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BAQEAAAAAAHJycgAGBgYAoqOjAP39/QD+/v4A&#10;Tk9PABsbGwBaWloA+Pj4AP7//wABAQEA////AP///wD///8A/v7+AAAAAAAAAAAAAAAAAAAAAAAA&#10;AAAAAAAAAAAAAAAAAAAAAAAAAAAAAAAAAAAAAAAAAAAAAAAAAAAAAAAAAAAAAAAAAAAAAAAAAAAA&#10;AAAAAAAAAAAAAP///wD///8A//7+AP7+/gCgn58Ax8fHAHd3dwAJCQkA/f39AO3t7QC0tLQAa2tr&#10;ABEREQ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EAAAD9/v4A&#10;5+fnANfX1wBvb29mAAAAAAAAAAACAAAAAAAAAAA6PDvZJycn3KqqqgD///8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P///wABAQEABQUFAFhYWACenp0A3t3dAAEAAAAR&#10;EREAl5iYAOnp6QB+fn4A9fX1AP79/QAAAAAAAAAAAAEBAQABAQEAAAAAAAAAAAAAAAAAAAAAAAAA&#10;AAAAAAAAAAAAAAAAAAAAAAAAAAAAAAAAAAAAAAAAAAAAAAAAAAAAAAAAAAAAAAAAAAAAAAAAAAAA&#10;AAAAAAAAAAAA////AAAAAAD7+/sA29raAIiIiABVVVUASEhIAAIDAwD9/PwAe3t7APr6+gBiYmIA&#10;AgICAP39/Q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AAD9/f0AAwMDAP7+/gDj4+IA&#10;T09PAPz8/ACHh4cAS0tMAAECAQD8/PwAAQABAMrKygCZmZkAvLy7AAoKCwA8PDsAQkJDACgoKAAc&#10;HBwAFhUVAAMEBAAAAAAA////APb19QDl5uYA4N/fAMbGxgC8vLwA4ODgAB8fHwBcXFwAWVpaAAwL&#10;CwADBAQA/fz8APLz8wBvbm4Aw8PDAG9vbwBtbm4AAgEBAAECAgABAgEAAAAAAP///wABAQE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v4AAgICAP///wAAAAAAAAAAAAEBAQD+/v4AaWlpAMDAwACtra0SLCws7wAAAAAAAAAA&#10;AAAAAAAAAAAAAAAAAf///wAAAAAAAAAAAAAAAAAAAAAAAAAAAAAAAADHxcYnXV1d2FZWVgB8fn0A&#10;CQkJAPf39wAEBAQABAQEAAICAg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1&#10;9fUAWlpaAMzMzABjY2MAcG5vABAQEAABAgIA////AAEBAQDb29sAraysAMXFxQDY2NgA9vb2AAkJ&#10;CQAKCgoABwcHAAICAgD8/PwA9vb2APX19QD9/f0AICAgACoqKgBRUlIARUVFAAQDAwAAAQEA//7+&#10;APj4+ADKy8sAcG9vAPPz8wCIiIgAU1RUAP/+/gADAwMAAAEBAAECAQ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Pz8/AACAgIAAgICAP7+/gABAQEA/v7+AJycnACDg4MAiIiIVVxcXKwAAAAAAAAAAAAAAAAA&#10;AAAAAAAAAAAAAAAB////AAAAAAAAAAAAAAAAAAAAAAAAAAAAAAAAAAAAAAChn6Bcg4ODo3V2dgBk&#10;ZWQA////AP///wAFBQU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v7+AP//&#10;/wACAgIAhYWFAJ6engAQDg8Ah4iIAD4+PgAJCQkAAP//AP///wD///8AAQEBAPPz8wDW1tYA0tLS&#10;AOPj4wD5+fkA+Pj4AAYGBgAVFRUAKCgoADc3NwAYGRkA/fz8AAICAgABAQEA/wAAAPf29gDu7+8A&#10;h4aGALOzswAgICAApaWlABMUFAAGBgYABAQEAP7+/gACAQEAAAIB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AAAAAAAA+vr6ANnY2ACZmZkAs7OzAPn5+QAREREAExISADIxMQAo&#10;KCgAGhsbABUUFAABAgIA9fT0AObm5gDf4OAAzc7OAN7e3gDw8PAA+vr6ADAwMABqamoAQkNDAA4N&#10;DQAAAAAAAQMC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Pv7+wAEBAQA/v7+&#10;AAAAAAADAwMA/v7+AK2trQBxcXEANzc3xa2trTwAAAAAAAAAAAAAAAAAAAAAAAAAAAAAAAAAAAAA&#10;AAAAAAAAAAAAAAAAAf///wAAAAAAAAAAAAAAAAAAAAAAAAAAAAAAAAAAAAAAAAAAAAAAAAAAAAAA&#10;AAAAAIaGhn6cnJyBQEBAAJGPkAAJCQkA/f39AAUFBQACAwMAAAAAAAAAAAAAAAAAAAEAAP8AAAAA&#10;AAAAAAAAAAAAAAAAAAAAAAAAAAAAAAAAAAAAAQ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7/AP///wAAAAAAAQEBAPz7+wD09fUA4+LiAMfHxwDJyckA1NTUAOrq&#10;6gACAgIA+vr6AAEBAQAEBAQAAAAAAAMDAwAnJycAMzMzAD4+PgAoKCgAGRkZAAICAgD/AAAAAQAA&#10;APz9/QAFBgU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8AAAAAAP///wD+/v4A&#10;AwMDAPv7+wCGhoYAnp6eAFRUVJuOjo5mAAAAAAAAAAAAAAAAAAAAAAAAAAAAAAAAAAAAAAAAAAAA&#10;AAAAAAAAAAAAAAAB////AAAAAAAAAAAAAAAAAAAAAAAAAAAAAAAAAAAAAAAAAAAAAAAAAAAAAAAA&#10;AAAAAAAAAKioqE59fH2xFxYWAJeYmAAsKysAAAAAAAECAgAAAAAAAAAAAAAAAAAAAQ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v4AAgICAP7+/gACAgIA////AP7+/gAAAAAAAgICAP38/QD9/PwA9fb2&#10;APHw8AD8/PwA+vr6AAYGBgAMDAwAERERAAQGBQAEBAQA/f39AAMDAwD+/v4AAQEBAP39/QABAQEA&#10;AAAAAAMDA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P///wD9/f0A/Pz8AAYGBgDf&#10;398AdnZ2AMzMzABzc3Nubm5ukwAAAAAAAAAAAAAAAAAAAAAAAAAAAAAAAAAAAAAAAAAAAAAAAAAA&#10;AAAAAAAAAAAAAAH///8AAAAAAAAAAAAAAAAAAAAAAAAAAAAAAAAAAAAAAAAAAAAAAAAAAAAAAAAA&#10;AAAAAAAAAAAAAM7NzRx7enu51NTUKm5ubgBnZ2cADg8PAAAAAAAAAAAAAAAAAAAB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P39/QACAgIAAQEBAP39/QD///8AAwMDAAEBAQD8/PwABAMEAAD//wD///8A&#10;AAAAAP///wACAwMAAP//AAAAAAD/AAAA/v/+AAAAAAACAgIA////AP7+/gACAgIAAQEBAP///wAC&#10;AgI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P39/QABAQEAnZ2dAI+P&#10;jwAODg7shISER0RERM4AAAAAAAAAAAAAAAAAAAAAAAAAAAAAAAAAAAAAAAAAAAAAAAAAAAAAAAAA&#10;AAAAAAAAAAAAAf///wAAAAAAAAAAAAAAAAAAAAAAAAAAAAAAAAAAAAAAAAAAAAAAAAAAAAAAAAAA&#10;AAAAAAAAAAAAAAAAAAAAAAB/fX6Mo6OjcxkZGQB8fX0APj09AAoLCwAAAAAAAAEAAAEBAQD8/PwA&#10;AwMDAP///wACAgIA////AAAAAAD8/PwABQUF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P8AAAAAAAAAAAAAAAAAAAAAAAAAAAAAAAAAAAAAAAAAAQAAAAAAAAAAAAAAAAAA&#10;AAAAAAAAAAAAAAAAAAAAAAAAAAAA/wAAAAAAAAAAAAAAAAAAAAAAAAAAAAAAAAAAAAAAAAAAAAAA&#10;AQ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wAAAAAAAAAAAAAAAAAAAAAAAAAAAAAAAAAAAAAAAAABAAAAAAAAAAAAAAAAAAAA&#10;AAAAAAAAAAAAAAAAAAAAAAAAAAD/AAAAAAAAAAAAAAAAAAAAAAAAAAAAAAAAAAAAAAAAAAAAAAAB&#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">
                <v:shape id="Picture 28" o:spid="_x0000_s1027" type="#_x0000_t75" style="position:absolute;width:18948;height:387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IdahDAAAAA2wAAAA8AAABkcnMvZG93bnJldi54bWxET01rwkAQvRf6H5YRvJS6MdBSoquIUNRj&#10;bZEex+yYjWZnQ3aM6b/vHgSPj/c9Xw6+UT11sQ5sYDrJQBGXwdZcGfj5/nz9ABUF2WITmAz8UYTl&#10;4vlpjoUNN/6ifi+VSiEcCzTgRNpC61g68hgnoSVO3Cl0HiXBrtK2w1sK943Os+xde6w5NThsae2o&#10;vOyv3sDF7Q7Hqo5r2YXfrbxt8nP/cjBmPBpWM1BCgzzEd/fWGsjT2PQl/QC9+Ac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8h1qEMAAAADbAAAADwAAAAAAAAAAAAAAAACfAgAA&#10;ZHJzL2Rvd25yZXYueG1sUEsFBgAAAAAEAAQA9wAAAIwDAAAAAA==&#10;">
                  <v:imagedata r:id="rId48" o:title=""/>
                  <v:path arrowok="t"/>
                </v:shape>
                <v:shape id="Picture 29" o:spid="_x0000_s1028" type="#_x0000_t75" style="position:absolute;left:22479;width:21907;height:389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ksN3zBAAAA2wAAAA8AAABkcnMvZG93bnJldi54bWxEj82qwjAUhPcXfIdwhLu7poqIrUYRQfCu&#10;/Hd9bI5tsTkpTaz17Y0guBxm5htmOm9NKRqqXWFZQb8XgSBOrS44U3A8rP7GIJxH1lhaJgVPcjCf&#10;dX6mmGj74B01e5+JAGGXoILc+yqR0qU5GXQ9WxEH72prgz7IOpO6xkeAm1IOomgkDRYcFnKsaJlT&#10;etvfjYJzs9lu9f/lHp/S0SU+HYcVr4dK/XbbxQSEp9Z/w5/2WisYxPD+En6AnL0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EksN3zBAAAA2wAAAA8AAAAAAAAAAAAAAAAAnwIA&#10;AGRycy9kb3ducmV2LnhtbFBLBQYAAAAABAAEAPcAAACNAwAAAAA=&#10;">
                  <v:imagedata r:id="rId49" o:title=""/>
                  <v:path arrowok="t"/>
                </v:shape>
                <w10:wrap type="square"/>
              </v:group>
            </w:pict>
          </mc:Fallback>
        </mc:AlternateContent>
      </w:r>
    </w:p>
    <w:p w:rsidR="00122E32" w:rsidRDefault="00122E32" w:rsidP="00122E32">
      <w:pPr>
        <w:rPr>
          <w:b/>
          <w:noProof/>
          <w:lang w:val="en-GB" w:eastAsia="en-GB"/>
        </w:rPr>
      </w:pPr>
    </w:p>
    <w:p w:rsidR="00122E32" w:rsidRDefault="00122E32" w:rsidP="00122E32">
      <w:pPr>
        <w:rPr>
          <w:b/>
          <w:noProof/>
          <w:lang w:val="en-GB" w:eastAsia="en-GB"/>
        </w:rPr>
      </w:pPr>
    </w:p>
    <w:p w:rsidR="00122E32" w:rsidRDefault="00122E32" w:rsidP="00122E32">
      <w:pPr>
        <w:rPr>
          <w:b/>
          <w:noProof/>
          <w:lang w:val="en-GB" w:eastAsia="en-GB"/>
        </w:rPr>
      </w:pPr>
    </w:p>
    <w:p w:rsidR="00122E32" w:rsidRDefault="00122E32" w:rsidP="00122E32">
      <w:pPr>
        <w:rPr>
          <w:b/>
          <w:noProof/>
          <w:lang w:val="en-GB" w:eastAsia="en-GB"/>
        </w:rPr>
      </w:pPr>
    </w:p>
    <w:p w:rsidR="00122E32" w:rsidRDefault="00122E32" w:rsidP="00122E32">
      <w:pPr>
        <w:rPr>
          <w:b/>
          <w:noProof/>
          <w:lang w:val="en-GB" w:eastAsia="en-GB"/>
        </w:rPr>
      </w:pPr>
    </w:p>
    <w:p w:rsidR="00122E32" w:rsidRDefault="00122E32" w:rsidP="00122E32">
      <w:pPr>
        <w:rPr>
          <w:b/>
          <w:noProof/>
          <w:lang w:val="en-GB" w:eastAsia="en-GB"/>
        </w:rPr>
      </w:pPr>
    </w:p>
    <w:p w:rsidR="00122E32" w:rsidRDefault="00122E32" w:rsidP="00122E32">
      <w:pPr>
        <w:rPr>
          <w:b/>
          <w:noProof/>
          <w:lang w:val="en-GB" w:eastAsia="en-GB"/>
        </w:rPr>
      </w:pPr>
    </w:p>
    <w:p w:rsidR="00122E32" w:rsidRDefault="00122E32" w:rsidP="00122E32">
      <w:pPr>
        <w:rPr>
          <w:b/>
          <w:noProof/>
          <w:lang w:val="en-GB" w:eastAsia="en-GB"/>
        </w:rPr>
      </w:pPr>
    </w:p>
    <w:p w:rsidR="00122E32" w:rsidRDefault="00122E32" w:rsidP="00122E32">
      <w:pPr>
        <w:rPr>
          <w:b/>
          <w:noProof/>
          <w:lang w:val="en-GB" w:eastAsia="en-GB"/>
        </w:rPr>
      </w:pPr>
    </w:p>
    <w:p w:rsidR="00122E32" w:rsidRDefault="00122E32" w:rsidP="00122E32">
      <w:pPr>
        <w:rPr>
          <w:b/>
          <w:noProof/>
          <w:lang w:val="en-GB" w:eastAsia="en-GB"/>
        </w:rPr>
      </w:pPr>
    </w:p>
    <w:p w:rsidR="00122E32" w:rsidRDefault="00122E32" w:rsidP="00122E32">
      <w:pPr>
        <w:rPr>
          <w:b/>
          <w:noProof/>
          <w:lang w:val="en-GB" w:eastAsia="en-GB"/>
        </w:rPr>
      </w:pPr>
    </w:p>
    <w:p w:rsidR="00122E32" w:rsidRDefault="00122E32" w:rsidP="00122E32">
      <w:pPr>
        <w:rPr>
          <w:b/>
          <w:noProof/>
          <w:lang w:val="en-GB" w:eastAsia="en-GB"/>
        </w:rPr>
      </w:pPr>
    </w:p>
    <w:p w:rsidR="00122E32" w:rsidRDefault="00122E32" w:rsidP="00122E32">
      <w:pPr>
        <w:rPr>
          <w:b/>
          <w:noProof/>
          <w:lang w:val="en-GB" w:eastAsia="en-GB"/>
        </w:rPr>
      </w:pPr>
      <w:r>
        <w:rPr>
          <w:b/>
          <w:noProof/>
          <w:lang w:val="en-GB" w:eastAsia="en-GB"/>
        </w:rPr>
        <w:t>Payment Confirmation</w:t>
      </w:r>
    </w:p>
    <w:p w:rsidR="00122E32" w:rsidRDefault="00122E32" w:rsidP="00122E32">
      <w:pPr>
        <w:rPr>
          <w:noProof/>
          <w:lang w:val="en-GB" w:eastAsia="en-GB"/>
        </w:rPr>
      </w:pPr>
      <w:r>
        <w:rPr>
          <w:noProof/>
          <w:lang w:val="en-GB" w:eastAsia="en-GB"/>
        </w:rPr>
        <w:t xml:space="preserve">The prototype contains a green tick icon which indicates the payment was successful, along with a confirmation message and a button which allows users to go back to the previous page. </w:t>
      </w:r>
    </w:p>
    <w:p w:rsidR="00122E32" w:rsidRDefault="00122E32" w:rsidP="00122E32">
      <w:pPr>
        <w:rPr>
          <w:noProof/>
          <w:lang w:val="en-GB" w:eastAsia="en-GB"/>
        </w:rPr>
      </w:pPr>
      <w:r>
        <w:rPr>
          <w:noProof/>
          <w:lang w:val="en-GB" w:eastAsia="en-GB"/>
        </w:rPr>
        <w:t>The final design does not contain a tick icon as this was implemented within Stripe. The message remains the same as the prototype and is in a pop-up and the button is also implemented wihtin the pop up. There is also an x icon on the top right corner, which allows users to close the message. The font type is calibri and the font colour is black. The succesful is a header, h3.</w:t>
      </w:r>
    </w:p>
    <w:p w:rsidR="002D0DE0" w:rsidRPr="002D0DE0" w:rsidRDefault="002D0DE0" w:rsidP="002D0DE0"/>
    <w:p w:rsidR="00D00567" w:rsidRDefault="00934C27" w:rsidP="00934C27">
      <w:pPr>
        <w:pStyle w:val="Heading1"/>
      </w:pPr>
      <w:r>
        <w:t>Group_5_Student_2_iPhone</w:t>
      </w:r>
    </w:p>
    <w:p w:rsidR="00734F69" w:rsidRDefault="00734F69" w:rsidP="00734F69">
      <w:r>
        <w:rPr>
          <w:noProof/>
          <w:lang w:val="en-GB" w:eastAsia="en-GB"/>
        </w:rPr>
        <w:drawing>
          <wp:anchor distT="0" distB="0" distL="114300" distR="114300" simplePos="0" relativeHeight="251660288" behindDoc="0" locked="0" layoutInCell="1" allowOverlap="1">
            <wp:simplePos x="0" y="0"/>
            <wp:positionH relativeFrom="column">
              <wp:posOffset>1428750</wp:posOffset>
            </wp:positionH>
            <wp:positionV relativeFrom="paragraph">
              <wp:posOffset>8468360</wp:posOffset>
            </wp:positionV>
            <wp:extent cx="2872105" cy="1476375"/>
            <wp:effectExtent l="0" t="0" r="4445" b="9525"/>
            <wp:wrapNone/>
            <wp:docPr id="2" name="Picture 2" descr="C:\Users\w1552858\AppData\Local\Microsoft\Windows\INetCache\Content.Word\6. events_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1552858\AppData\Local\Microsoft\Windows\INetCache\Content.Word\6. events_page.png"/>
                    <pic:cNvPicPr>
                      <a:picLocks noChangeAspect="1" noChangeArrowheads="1"/>
                    </pic:cNvPicPr>
                  </pic:nvPicPr>
                  <pic:blipFill>
                    <a:blip r:embed="rId50" cstate="print">
                      <a:extLst>
                        <a:ext uri="{28A0092B-C50C-407E-A947-70E740481C1C}">
                          <a14:useLocalDpi xmlns:a14="http://schemas.microsoft.com/office/drawing/2010/main" val="0"/>
                        </a:ext>
                      </a:extLst>
                    </a:blip>
                    <a:srcRect l="6656" t="24236" r="5324" b="19553"/>
                    <a:stretch>
                      <a:fillRect/>
                    </a:stretch>
                  </pic:blipFill>
                  <pic:spPr bwMode="auto">
                    <a:xfrm>
                      <a:off x="0" y="0"/>
                      <a:ext cx="2872105" cy="1476375"/>
                    </a:xfrm>
                    <a:prstGeom prst="rect">
                      <a:avLst/>
                    </a:prstGeom>
                    <a:noFill/>
                    <a:ln>
                      <a:noFill/>
                    </a:ln>
                  </pic:spPr>
                </pic:pic>
              </a:graphicData>
            </a:graphic>
            <wp14:sizeRelH relativeFrom="page">
              <wp14:pctWidth>0</wp14:pctWidth>
            </wp14:sizeRelH>
            <wp14:sizeRelV relativeFrom="page">
              <wp14:pctHeight>0</wp14:pctHeight>
            </wp14:sizeRelV>
          </wp:anchor>
        </w:drawing>
      </w:r>
      <w:r>
        <w:t>As Student 2, I was responsible with the implementation of the proposed design for the events page, the favourites list, and emailing the favourites list to a valid email.</w:t>
      </w:r>
    </w:p>
    <w:p w:rsidR="00734F69" w:rsidRDefault="00734F69" w:rsidP="00734F69"/>
    <w:p w:rsidR="00734F69" w:rsidRDefault="00734F69" w:rsidP="00734F69"/>
    <w:p w:rsidR="00734F69" w:rsidRDefault="00734F69" w:rsidP="00734F69">
      <w:r>
        <w:rPr>
          <w:noProof/>
          <w:lang w:val="en-GB" w:eastAsia="en-GB"/>
        </w:rPr>
        <w:drawing>
          <wp:anchor distT="0" distB="0" distL="114300" distR="114300" simplePos="0" relativeHeight="251661312" behindDoc="0" locked="0" layoutInCell="1" allowOverlap="1">
            <wp:simplePos x="0" y="0"/>
            <wp:positionH relativeFrom="column">
              <wp:posOffset>1276350</wp:posOffset>
            </wp:positionH>
            <wp:positionV relativeFrom="paragraph">
              <wp:posOffset>10795</wp:posOffset>
            </wp:positionV>
            <wp:extent cx="2872105" cy="1476375"/>
            <wp:effectExtent l="0" t="0" r="4445" b="9525"/>
            <wp:wrapNone/>
            <wp:docPr id="5" name="Picture 5" descr="C:\Users\w1552858\AppData\Local\Microsoft\Windows\INetCache\Content.Word\6. events_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1552858\AppData\Local\Microsoft\Windows\INetCache\Content.Word\6. events_page.png"/>
                    <pic:cNvPicPr>
                      <a:picLocks noChangeAspect="1" noChangeArrowheads="1"/>
                    </pic:cNvPicPr>
                  </pic:nvPicPr>
                  <pic:blipFill>
                    <a:blip r:embed="rId50" cstate="print">
                      <a:extLst>
                        <a:ext uri="{28A0092B-C50C-407E-A947-70E740481C1C}">
                          <a14:useLocalDpi xmlns:a14="http://schemas.microsoft.com/office/drawing/2010/main" val="0"/>
                        </a:ext>
                      </a:extLst>
                    </a:blip>
                    <a:srcRect l="6656" t="24236" r="5324" b="19553"/>
                    <a:stretch>
                      <a:fillRect/>
                    </a:stretch>
                  </pic:blipFill>
                  <pic:spPr bwMode="auto">
                    <a:xfrm>
                      <a:off x="0" y="0"/>
                      <a:ext cx="2872105" cy="14763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34F69" w:rsidRDefault="00734F69" w:rsidP="00734F69"/>
    <w:p w:rsidR="00734F69" w:rsidRDefault="00734F69" w:rsidP="00734F69"/>
    <w:p w:rsidR="00734F69" w:rsidRDefault="00734F69" w:rsidP="00734F69"/>
    <w:p w:rsidR="00734F69" w:rsidRPr="00734F69" w:rsidRDefault="00734F69" w:rsidP="00734F69"/>
    <w:p w:rsidR="002D0DE0" w:rsidRDefault="002D0DE0" w:rsidP="002D0DE0"/>
    <w:p w:rsidR="00626FEA" w:rsidRDefault="00626FEA" w:rsidP="002D0DE0">
      <w:pPr>
        <w:rPr>
          <w:noProof/>
          <w:lang w:val="en-GB" w:eastAsia="en-GB"/>
        </w:rPr>
      </w:pPr>
    </w:p>
    <w:p w:rsidR="00734F69" w:rsidRDefault="00734F69" w:rsidP="002D0DE0">
      <w:r>
        <w:t xml:space="preserve">When it came to developing the design for the events page, I went over the designs and felt there was too much text being crammed onto the screen at one time. As well as this, I felt that the structure of the </w:t>
      </w:r>
      <w:r w:rsidR="00833A1D">
        <w:t>page and how it was formatted looked a bit off. To</w:t>
      </w:r>
      <w:r>
        <w:t xml:space="preserve"> remedy this I made the foll</w:t>
      </w:r>
      <w:r w:rsidR="00833A1D">
        <w:t>owing changes below.</w:t>
      </w:r>
    </w:p>
    <w:p w:rsidR="00BE471B" w:rsidRPr="00BE471B" w:rsidRDefault="00BE471B" w:rsidP="002D0DE0">
      <w:pPr>
        <w:rPr>
          <w:b/>
          <w:u w:val="single"/>
        </w:rPr>
      </w:pPr>
      <w:r w:rsidRPr="00BE471B">
        <w:rPr>
          <w:b/>
          <w:u w:val="single"/>
        </w:rPr>
        <w:t>Events Selection Page</w:t>
      </w:r>
    </w:p>
    <w:p w:rsidR="00833A1D" w:rsidRDefault="006B06C4" w:rsidP="002D0DE0">
      <w:r>
        <w:rPr>
          <w:noProof/>
          <w:lang w:val="en-GB" w:eastAsia="en-GB"/>
        </w:rPr>
        <mc:AlternateContent>
          <mc:Choice Requires="wpg">
            <w:drawing>
              <wp:anchor distT="0" distB="0" distL="114300" distR="114300" simplePos="0" relativeHeight="251667456" behindDoc="0" locked="0" layoutInCell="1" allowOverlap="1">
                <wp:simplePos x="0" y="0"/>
                <wp:positionH relativeFrom="column">
                  <wp:posOffset>38100</wp:posOffset>
                </wp:positionH>
                <wp:positionV relativeFrom="paragraph">
                  <wp:posOffset>23495</wp:posOffset>
                </wp:positionV>
                <wp:extent cx="5448300" cy="3448050"/>
                <wp:effectExtent l="0" t="0" r="0" b="0"/>
                <wp:wrapNone/>
                <wp:docPr id="18" name="Group 18"/>
                <wp:cNvGraphicFramePr/>
                <a:graphic xmlns:a="http://schemas.openxmlformats.org/drawingml/2006/main">
                  <a:graphicData uri="http://schemas.microsoft.com/office/word/2010/wordprocessingGroup">
                    <wpg:wgp>
                      <wpg:cNvGrpSpPr/>
                      <wpg:grpSpPr>
                        <a:xfrm>
                          <a:off x="0" y="0"/>
                          <a:ext cx="5448300" cy="3448050"/>
                          <a:chOff x="0" y="0"/>
                          <a:chExt cx="5448300" cy="3448050"/>
                        </a:xfrm>
                      </wpg:grpSpPr>
                      <pic:pic xmlns:pic="http://schemas.openxmlformats.org/drawingml/2006/picture">
                        <pic:nvPicPr>
                          <pic:cNvPr id="6" name="Picture 6" descr="C:\Users\w1552858\AppData\Local\Microsoft\Windows\INetCache\Content.Word\Event-page-top.png"/>
                          <pic:cNvPicPr>
                            <a:picLocks noChangeAspect="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28575"/>
                            <a:ext cx="2717800" cy="1391285"/>
                          </a:xfrm>
                          <a:prstGeom prst="rect">
                            <a:avLst/>
                          </a:prstGeom>
                          <a:noFill/>
                          <a:ln>
                            <a:noFill/>
                          </a:ln>
                        </pic:spPr>
                      </pic:pic>
                      <pic:pic xmlns:pic="http://schemas.openxmlformats.org/drawingml/2006/picture">
                        <pic:nvPicPr>
                          <pic:cNvPr id="20" name="Picture 20" descr="C:\Users\w1552858\AppData\Local\Microsoft\Windows\INetCache\Content.Word\events-search.png"/>
                          <pic:cNvPicPr>
                            <a:picLocks noChangeAspect="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800100" y="1485900"/>
                            <a:ext cx="3962400" cy="1962150"/>
                          </a:xfrm>
                          <a:prstGeom prst="rect">
                            <a:avLst/>
                          </a:prstGeom>
                          <a:noFill/>
                          <a:ln>
                            <a:noFill/>
                          </a:ln>
                        </pic:spPr>
                      </pic:pic>
                      <pic:pic xmlns:pic="http://schemas.openxmlformats.org/drawingml/2006/picture">
                        <pic:nvPicPr>
                          <pic:cNvPr id="21" name="Picture 21" descr="C:\Users\w1552858\AppData\Local\Microsoft\Windows\INetCache\Content.Word\events-location sort.png"/>
                          <pic:cNvPicPr>
                            <a:picLocks noChangeAspect="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2771775" y="0"/>
                            <a:ext cx="2676525" cy="1414145"/>
                          </a:xfrm>
                          <a:prstGeom prst="rect">
                            <a:avLst/>
                          </a:prstGeom>
                          <a:noFill/>
                          <a:ln>
                            <a:noFill/>
                          </a:ln>
                        </pic:spPr>
                      </pic:pic>
                    </wpg:wgp>
                  </a:graphicData>
                </a:graphic>
              </wp:anchor>
            </w:drawing>
          </mc:Choice>
          <mc:Fallback xmlns:w16se="http://schemas.microsoft.com/office/word/2015/wordml/symex" xmlns:cx1="http://schemas.microsoft.com/office/drawing/2015/9/8/chartex" xmlns:cx="http://schemas.microsoft.com/office/drawing/2014/chartex">
            <w:pict>
              <v:group w14:anchorId="0CB5A35C" id="Group 18" o:spid="_x0000_s1026" style="position:absolute;margin-left:3pt;margin-top:1.85pt;width:429pt;height:271.5pt;z-index:251667456" coordsize="54483,344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27" type="#_x0000_t75" style="position:absolute;top:285;width:27178;height:139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">
                  <v:imagedata r:id="rId54" o:title="Event-page-top"/>
                  <v:path arrowok="t"/>
                </v:shape>
                <v:shape id="Picture 20" o:spid="_x0000_s1028" type="#_x0000_t75" style="position:absolute;left:8001;top:14859;width:39624;height:19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">
                  <v:imagedata r:id="rId55" o:title="events-search"/>
                  <v:path arrowok="t"/>
                </v:shape>
                <v:shape id="Picture 21" o:spid="_x0000_s1029" type="#_x0000_t75" style="position:absolute;left:27717;width:26766;height:141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">
                  <v:imagedata r:id="rId56" o:title="events-location sort"/>
                  <v:path arrowok="t"/>
                </v:shape>
              </v:group>
            </w:pict>
          </mc:Fallback>
        </mc:AlternateContent>
      </w:r>
    </w:p>
    <w:p w:rsidR="00734F69" w:rsidRDefault="00626FEA" w:rsidP="00626FEA">
      <w:pPr>
        <w:tabs>
          <w:tab w:val="left" w:pos="5115"/>
        </w:tabs>
      </w:pPr>
      <w:r>
        <w:tab/>
      </w:r>
    </w:p>
    <w:p w:rsidR="00833A1D" w:rsidRDefault="00833A1D" w:rsidP="002D0DE0"/>
    <w:p w:rsidR="00833A1D" w:rsidRDefault="00833A1D" w:rsidP="002D0DE0"/>
    <w:p w:rsidR="00833A1D" w:rsidRDefault="00833A1D" w:rsidP="002D0DE0"/>
    <w:p w:rsidR="00833A1D" w:rsidRDefault="00833A1D" w:rsidP="002D0DE0"/>
    <w:p w:rsidR="00833A1D" w:rsidRDefault="00833A1D" w:rsidP="002D0DE0"/>
    <w:p w:rsidR="00833A1D" w:rsidRDefault="00833A1D" w:rsidP="002D0DE0"/>
    <w:p w:rsidR="00833A1D" w:rsidRDefault="00833A1D" w:rsidP="002D0DE0"/>
    <w:p w:rsidR="00833A1D" w:rsidRDefault="00833A1D" w:rsidP="002D0DE0"/>
    <w:p w:rsidR="00833A1D" w:rsidRDefault="00833A1D" w:rsidP="002D0DE0"/>
    <w:p w:rsidR="00833A1D" w:rsidRDefault="00833A1D" w:rsidP="002D0DE0"/>
    <w:p w:rsidR="00734F69" w:rsidRDefault="00734F69" w:rsidP="00734F69">
      <w:r>
        <w:t xml:space="preserve">The final design of the Event’s page includes 2 sorting filters which allows the user to sort via location of the event, and via A-Z or Z-A lettering alphabetical-wise – much like how we planned in the prototype (top-left). However, in addition to this we included a search </w:t>
      </w:r>
      <w:r>
        <w:lastRenderedPageBreak/>
        <w:t xml:space="preserve">filter which utilises JavaScript to identify a key word typed into the search bar and correlates that with possible events of a similar name (see </w:t>
      </w:r>
      <w:r w:rsidR="00626FEA">
        <w:t>the above</w:t>
      </w:r>
      <w:r>
        <w:t xml:space="preserve"> screens</w:t>
      </w:r>
      <w:r w:rsidR="00626FEA">
        <w:t xml:space="preserve">hot for the </w:t>
      </w:r>
      <w:r>
        <w:t>example</w:t>
      </w:r>
      <w:r w:rsidR="00626FEA">
        <w:t>s I’ve described</w:t>
      </w:r>
      <w:r>
        <w:t>).</w:t>
      </w:r>
      <w:r w:rsidR="00626FEA">
        <w:t xml:space="preserve"> Once a user clicks on the desired event, it will take them to a more detailed page about the event in question.</w:t>
      </w:r>
      <w:r w:rsidR="00152E08">
        <w:t xml:space="preserve"> This design for the events selection page is effective </w:t>
      </w:r>
      <w:r w:rsidR="007577D5">
        <w:t>at how it’s meant to function, with the relatively well sized buttons being easy to press and navigate when held in the landscape orientation by the user.</w:t>
      </w:r>
    </w:p>
    <w:p w:rsidR="00BE471B" w:rsidRPr="00BE471B" w:rsidRDefault="00BE471B" w:rsidP="00734F69">
      <w:pPr>
        <w:rPr>
          <w:b/>
          <w:u w:val="single"/>
        </w:rPr>
      </w:pPr>
      <w:r w:rsidRPr="00BE471B">
        <w:rPr>
          <w:b/>
          <w:u w:val="single"/>
        </w:rPr>
        <w:t>Events Description Page</w:t>
      </w:r>
    </w:p>
    <w:p w:rsidR="00626FEA" w:rsidRPr="002D744F" w:rsidRDefault="006B06C4" w:rsidP="00734F69">
      <w:r>
        <w:rPr>
          <w:noProof/>
          <w:lang w:val="en-GB" w:eastAsia="en-GB"/>
        </w:rPr>
        <mc:AlternateContent>
          <mc:Choice Requires="wpg">
            <w:drawing>
              <wp:anchor distT="0" distB="0" distL="114300" distR="114300" simplePos="0" relativeHeight="251672576" behindDoc="0" locked="0" layoutInCell="1" allowOverlap="1">
                <wp:simplePos x="0" y="0"/>
                <wp:positionH relativeFrom="column">
                  <wp:posOffset>0</wp:posOffset>
                </wp:positionH>
                <wp:positionV relativeFrom="paragraph">
                  <wp:posOffset>142875</wp:posOffset>
                </wp:positionV>
                <wp:extent cx="5562600" cy="2752090"/>
                <wp:effectExtent l="0" t="0" r="0" b="0"/>
                <wp:wrapNone/>
                <wp:docPr id="19" name="Group 19"/>
                <wp:cNvGraphicFramePr/>
                <a:graphic xmlns:a="http://schemas.openxmlformats.org/drawingml/2006/main">
                  <a:graphicData uri="http://schemas.microsoft.com/office/word/2010/wordprocessingGroup">
                    <wpg:wgp>
                      <wpg:cNvGrpSpPr/>
                      <wpg:grpSpPr>
                        <a:xfrm>
                          <a:off x="0" y="0"/>
                          <a:ext cx="5562600" cy="2752090"/>
                          <a:chOff x="0" y="0"/>
                          <a:chExt cx="5562600" cy="2752090"/>
                        </a:xfrm>
                      </wpg:grpSpPr>
                      <pic:pic xmlns:pic="http://schemas.openxmlformats.org/drawingml/2006/picture">
                        <pic:nvPicPr>
                          <pic:cNvPr id="22" name="Picture 22" descr="C:\Users\w1552858\AppData\Local\Microsoft\Windows\INetCache\Content.Word\events-page-details-top.png"/>
                          <pic:cNvPicPr>
                            <a:picLocks noChangeAspect="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745740" cy="1352550"/>
                          </a:xfrm>
                          <a:prstGeom prst="rect">
                            <a:avLst/>
                          </a:prstGeom>
                          <a:noFill/>
                          <a:ln>
                            <a:noFill/>
                          </a:ln>
                        </pic:spPr>
                      </pic:pic>
                      <pic:pic xmlns:pic="http://schemas.openxmlformats.org/drawingml/2006/picture">
                        <pic:nvPicPr>
                          <pic:cNvPr id="23" name="Picture 23" descr="C:\Users\w1552858\AppData\Local\Microsoft\Windows\INetCache\Content.Word\events-page-details-desc.png"/>
                          <pic:cNvPicPr>
                            <a:picLocks noChangeAspect="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2781300" y="0"/>
                            <a:ext cx="2743200" cy="1350645"/>
                          </a:xfrm>
                          <a:prstGeom prst="rect">
                            <a:avLst/>
                          </a:prstGeom>
                          <a:noFill/>
                          <a:ln>
                            <a:noFill/>
                          </a:ln>
                        </pic:spPr>
                      </pic:pic>
                      <pic:pic xmlns:pic="http://schemas.openxmlformats.org/drawingml/2006/picture">
                        <pic:nvPicPr>
                          <pic:cNvPr id="24" name="Picture 24" descr="C:\Users\w1552858\AppData\Local\Microsoft\Windows\INetCache\Content.Word\events-details-add-fav.png"/>
                          <pic:cNvPicPr>
                            <a:picLocks noChangeAspect="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1390650"/>
                            <a:ext cx="2752090" cy="1361440"/>
                          </a:xfrm>
                          <a:prstGeom prst="rect">
                            <a:avLst/>
                          </a:prstGeom>
                          <a:noFill/>
                          <a:ln>
                            <a:noFill/>
                          </a:ln>
                        </pic:spPr>
                      </pic:pic>
                      <pic:pic xmlns:pic="http://schemas.openxmlformats.org/drawingml/2006/picture">
                        <pic:nvPicPr>
                          <pic:cNvPr id="25" name="Picture 25" descr="C:\Users\w1552858\AppData\Local\Microsoft\Windows\INetCache\Content.Word\events-details-maps.png"/>
                          <pic:cNvPicPr>
                            <a:picLocks noChangeAspect="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2781300" y="1381125"/>
                            <a:ext cx="2781300" cy="1369695"/>
                          </a:xfrm>
                          <a:prstGeom prst="rect">
                            <a:avLst/>
                          </a:prstGeom>
                          <a:noFill/>
                          <a:ln>
                            <a:noFill/>
                          </a:ln>
                        </pic:spPr>
                      </pic:pic>
                    </wpg:wgp>
                  </a:graphicData>
                </a:graphic>
              </wp:anchor>
            </w:drawing>
          </mc:Choice>
          <mc:Fallback xmlns:w16se="http://schemas.microsoft.com/office/word/2015/wordml/symex" xmlns:cx1="http://schemas.microsoft.com/office/drawing/2015/9/8/chartex" xmlns:cx="http://schemas.microsoft.com/office/drawing/2014/chartex">
            <w:pict>
              <v:group w14:anchorId="45A4473D" id="Group 19" o:spid="_x0000_s1026" style="position:absolute;margin-left:0;margin-top:11.25pt;width:438pt;height:216.7pt;z-index:251672576" coordsize="55626,275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">
                <v:shape id="Picture 22" o:spid="_x0000_s1027" type="#_x0000_t75" style="position:absolute;width:27457;height:13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">
                  <v:imagedata r:id="rId61" o:title="events-page-details-top"/>
                  <v:path arrowok="t"/>
                </v:shape>
                <v:shape id="Picture 23" o:spid="_x0000_s1028" type="#_x0000_t75" style="position:absolute;left:27813;width:27432;height:135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">
                  <v:imagedata r:id="rId62" o:title="events-page-details-desc"/>
                  <v:path arrowok="t"/>
                </v:shape>
                <v:shape id="Picture 24" o:spid="_x0000_s1029" type="#_x0000_t75" style="position:absolute;top:13906;width:27520;height:136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">
                  <v:imagedata r:id="rId63" o:title="events-details-add-fav"/>
                  <v:path arrowok="t"/>
                </v:shape>
                <v:shape id="Picture 25" o:spid="_x0000_s1030" type="#_x0000_t75" style="position:absolute;left:27813;top:13811;width:27813;height:136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">
                  <v:imagedata r:id="rId64" o:title="events-details-maps"/>
                  <v:path arrowok="t"/>
                </v:shape>
              </v:group>
            </w:pict>
          </mc:Fallback>
        </mc:AlternateContent>
      </w:r>
    </w:p>
    <w:p w:rsidR="00734F69" w:rsidRDefault="00734F69" w:rsidP="002D0DE0"/>
    <w:p w:rsidR="00734F69" w:rsidRDefault="00734F69" w:rsidP="002D0DE0"/>
    <w:p w:rsidR="00BE471B" w:rsidRDefault="00BE471B" w:rsidP="002D0DE0"/>
    <w:p w:rsidR="00BE471B" w:rsidRDefault="00BE471B" w:rsidP="002D0DE0"/>
    <w:p w:rsidR="00BE471B" w:rsidRDefault="00BE471B" w:rsidP="002D0DE0"/>
    <w:p w:rsidR="00BE471B" w:rsidRDefault="00BE471B" w:rsidP="002D0DE0"/>
    <w:p w:rsidR="00BE471B" w:rsidRDefault="00BE471B" w:rsidP="002D0DE0"/>
    <w:p w:rsidR="00BE471B" w:rsidRDefault="00BE471B" w:rsidP="002D0DE0"/>
    <w:p w:rsidR="00BE471B" w:rsidRDefault="00BE471B" w:rsidP="002D0DE0"/>
    <w:p w:rsidR="00BE471B" w:rsidRDefault="00BE471B" w:rsidP="002D0DE0"/>
    <w:p w:rsidR="00354257" w:rsidRDefault="00BE471B" w:rsidP="002D0DE0">
      <w:r>
        <w:t>On this page the user will see two buttons, ‘Add to Favourites’ and ‘Book Now’, an image related to the event in question, a description of the event, prices for the event</w:t>
      </w:r>
      <w:r w:rsidR="00354257">
        <w:t xml:space="preserve"> for Children, Adults and OAPs, and a pop-out dropdown option that displays and minimizes the Google Maps API implementation which shows the location of the event. </w:t>
      </w:r>
      <w:r w:rsidR="007577D5">
        <w:t xml:space="preserve">The implementation of the Google API Maps in this way makes it more dynamic and interactive for the user instead of it being static content that’s there on the page. This way the user can choose if they want to see the Google Maps or not, and allows for less clutter on the page. </w:t>
      </w:r>
    </w:p>
    <w:p w:rsidR="00354257" w:rsidRDefault="00354257" w:rsidP="00152E08">
      <w:r>
        <w:t>If the user decides they want to add the event to their favourites list, they would click ‘Add to Favourites’, which displays a popup message telling the user that the event in question has been added to their Favourites list, as well as a link to the Favourites list.</w:t>
      </w:r>
      <w:r w:rsidR="00152E08">
        <w:t xml:space="preserve"> </w:t>
      </w:r>
      <w:r w:rsidR="002D4CD0">
        <w:t>If the user wants to then remove this item from their favourites, the ‘Add to Favourites’ button will be replaced with a ‘Remove from Favourites’ button that when clicked does to the opposite – it removes the event in question from the users Favourites list.</w:t>
      </w:r>
      <w:r w:rsidR="00152E08" w:rsidRPr="00152E08">
        <w:t xml:space="preserve"> </w:t>
      </w:r>
      <w:r w:rsidR="00152E08">
        <w:t xml:space="preserve">The user is </w:t>
      </w:r>
      <w:r w:rsidR="00152E08">
        <w:lastRenderedPageBreak/>
        <w:t>presented this information in a way that provides the user effective feedback that the actions they performed were successful via the implementation of the popup messages.</w:t>
      </w:r>
    </w:p>
    <w:p w:rsidR="005D78D9" w:rsidRPr="007577D5" w:rsidRDefault="002D4CD0" w:rsidP="002D0DE0">
      <w:r>
        <w:t>If the user would like to book tickets for the event in question, it will take the user to a booking form</w:t>
      </w:r>
      <w:r w:rsidR="00543F5A">
        <w:t xml:space="preserve"> to book the event, and then a payment page allowing the user to pay for the ticket’s they’ve booked (implemented by Student 1 – further details in their section).</w:t>
      </w:r>
    </w:p>
    <w:p w:rsidR="005D78D9" w:rsidRPr="005D78D9" w:rsidRDefault="005D78D9" w:rsidP="002D0DE0">
      <w:pPr>
        <w:rPr>
          <w:b/>
          <w:u w:val="single"/>
        </w:rPr>
      </w:pPr>
      <w:r w:rsidRPr="005D78D9">
        <w:rPr>
          <w:b/>
          <w:u w:val="single"/>
        </w:rPr>
        <w:t>Favourites Page</w:t>
      </w:r>
    </w:p>
    <w:p w:rsidR="002D4CD0" w:rsidRDefault="006D5C5F" w:rsidP="002D0DE0">
      <w:r>
        <w:rPr>
          <w:noProof/>
          <w:lang w:val="en-GB" w:eastAsia="en-GB"/>
        </w:rPr>
        <w:pict>
          <v:group id="_x0000_s1031" style="position:absolute;margin-left:76.2pt;margin-top:4.95pt;width:278.55pt;height:282.85pt;z-index:251677696" coordorigin="3324,3409" coordsize="5571,5657">
            <v:shape id="_x0000_s1027" type="#_x0000_t75" style="position:absolute;left:3417;top:3409;width:5395;height:2664;mso-position-horizontal-relative:text;mso-position-vertical-relative:text;mso-width-relative:page;mso-height-relative:page">
              <v:imagedata r:id="rId65" o:title="fav-page"/>
            </v:shape>
            <v:shape id="_x0000_s1028" type="#_x0000_t75" style="position:absolute;left:3324;top:6324;width:5571;height:2742;mso-position-horizontal-relative:text;mso-position-vertical-relative:text;mso-width-relative:page;mso-height-relative:page">
              <v:imagedata r:id="rId66" o:title="fav-page-email"/>
            </v:shape>
          </v:group>
        </w:pict>
      </w:r>
    </w:p>
    <w:p w:rsidR="00BE471B" w:rsidRDefault="00BE471B" w:rsidP="002D0DE0"/>
    <w:p w:rsidR="00BE471B" w:rsidRDefault="00BE471B" w:rsidP="002D0DE0"/>
    <w:p w:rsidR="00BE471B" w:rsidRDefault="00BE471B" w:rsidP="002D0DE0"/>
    <w:p w:rsidR="00BE471B" w:rsidRDefault="00BE471B" w:rsidP="002D0DE0"/>
    <w:p w:rsidR="00BE471B" w:rsidRDefault="00BE471B" w:rsidP="002D0DE0"/>
    <w:p w:rsidR="00BE471B" w:rsidRDefault="00BE471B" w:rsidP="002D0DE0"/>
    <w:p w:rsidR="004001C8" w:rsidRDefault="004001C8" w:rsidP="002D0DE0"/>
    <w:p w:rsidR="004001C8" w:rsidRDefault="004001C8" w:rsidP="002D0DE0"/>
    <w:p w:rsidR="004001C8" w:rsidRDefault="004001C8" w:rsidP="002D0DE0"/>
    <w:p w:rsidR="004001C8" w:rsidRDefault="004001C8" w:rsidP="002D0DE0"/>
    <w:p w:rsidR="004001C8" w:rsidRDefault="004001C8" w:rsidP="002D0DE0"/>
    <w:p w:rsidR="00BE471B" w:rsidRDefault="00BE471B" w:rsidP="002D0DE0"/>
    <w:p w:rsidR="00BE471B" w:rsidRDefault="007B06FB" w:rsidP="002D0DE0">
      <w:r>
        <w:t>When the user enters the Favourites page, if they have not selected any favourite pages, they will not appear in their relevant category.</w:t>
      </w:r>
      <w:r w:rsidR="005D11BE">
        <w:t xml:space="preserve"> However, if the user has selected a page as one of their favourites, it will appear for them in its respective category (as seen above). As well as this, the user is also able to click on each favourite that they have selected, and it will redirect them back to its respective detailed description page.</w:t>
      </w:r>
    </w:p>
    <w:p w:rsidR="00152E08" w:rsidRDefault="006D5C5F" w:rsidP="002D0DE0">
      <w:r>
        <w:rPr>
          <w:noProof/>
        </w:rPr>
        <w:pict>
          <v:shape id="_x0000_s1029" type="#_x0000_t75" style="position:absolute;margin-left:64.5pt;margin-top:7.35pt;width:303pt;height:149.1pt;z-index:251678720;mso-position-horizontal-relative:text;mso-position-vertical-relative:text;mso-width-relative:page;mso-height-relative:page">
            <v:imagedata r:id="rId67" o:title="fav-page-email-sent"/>
          </v:shape>
        </w:pict>
      </w:r>
    </w:p>
    <w:p w:rsidR="00152E08" w:rsidRDefault="00152E08" w:rsidP="002D0DE0"/>
    <w:p w:rsidR="00152E08" w:rsidRDefault="00152E08" w:rsidP="002D0DE0"/>
    <w:p w:rsidR="00152E08" w:rsidRDefault="00152E08" w:rsidP="002D0DE0"/>
    <w:p w:rsidR="00152E08" w:rsidRDefault="00152E08" w:rsidP="002D0DE0"/>
    <w:p w:rsidR="00152E08" w:rsidRDefault="00152E08" w:rsidP="002D0DE0"/>
    <w:p w:rsidR="00152E08" w:rsidRDefault="00152E08" w:rsidP="002D0DE0"/>
    <w:p w:rsidR="00152E08" w:rsidRDefault="006D5C5F" w:rsidP="002D0DE0">
      <w:r>
        <w:rPr>
          <w:noProof/>
        </w:rPr>
        <w:pict>
          <v:shape id="_x0000_s1030" type="#_x0000_t75" style="position:absolute;margin-left:0;margin-top:.65pt;width:430.5pt;height:78pt;z-index:251680768;mso-position-horizontal:absolute;mso-position-horizontal-relative:text;mso-position-vertical:absolute;mso-position-vertical-relative:text;mso-width-relative:page;mso-height-relative:page">
            <v:imagedata r:id="rId68" o:title="fav-email-screenshot"/>
          </v:shape>
        </w:pict>
      </w:r>
    </w:p>
    <w:p w:rsidR="00152E08" w:rsidRDefault="00152E08" w:rsidP="002D0DE0"/>
    <w:p w:rsidR="00152E08" w:rsidRDefault="00152E08" w:rsidP="002D0DE0"/>
    <w:p w:rsidR="00152E08" w:rsidRDefault="00152E08" w:rsidP="002D0DE0"/>
    <w:p w:rsidR="00152E08" w:rsidRDefault="00152E08" w:rsidP="002D0DE0"/>
    <w:p w:rsidR="00BE471B" w:rsidRDefault="00152E08" w:rsidP="002D0DE0">
      <w:r>
        <w:t>To email the list to a verified email, the user is required to enter their respective valid email address. Once they have done that and clicked ‘Send Now’, the user will again be presented with a popup message that provides the user with feedback that their favourites list was successfully sent to their email. You can also see that it was indeed successful with the screenshot of the email message displayed the correct list item in the email.</w:t>
      </w:r>
    </w:p>
    <w:p w:rsidR="00BE471B" w:rsidRPr="002D0DE0" w:rsidRDefault="00BE471B" w:rsidP="002D0DE0"/>
    <w:p w:rsidR="00934C27" w:rsidRDefault="00934C27" w:rsidP="00934C27">
      <w:pPr>
        <w:pStyle w:val="Heading1"/>
      </w:pPr>
      <w:r>
        <w:t>Group_5_Student_3_iPad</w:t>
      </w:r>
    </w:p>
    <w:p w:rsidR="002D0DE0" w:rsidRPr="002D0DE0" w:rsidRDefault="002D0DE0" w:rsidP="002D0DE0">
      <w:r>
        <w:t>-</w:t>
      </w:r>
    </w:p>
    <w:p w:rsidR="00934C27" w:rsidRDefault="00934C27" w:rsidP="00934C27">
      <w:pPr>
        <w:pStyle w:val="Heading1"/>
      </w:pPr>
      <w:r>
        <w:t>Group_5_Student_4_iPad</w:t>
      </w:r>
    </w:p>
    <w:p w:rsidR="002D0DE0" w:rsidRDefault="002D0DE0" w:rsidP="004F0B52"/>
    <w:p w:rsidR="006F0A92" w:rsidRDefault="004F0B52" w:rsidP="004F0B52">
      <w:r>
        <w:t xml:space="preserve">As student 4, I was responsible with the implementation of the proposed design for showing detailed information about </w:t>
      </w:r>
      <w:r w:rsidRPr="00122E32">
        <w:rPr>
          <w:b/>
        </w:rPr>
        <w:t>team members.</w:t>
      </w:r>
      <w:r>
        <w:t xml:space="preserve"> </w:t>
      </w:r>
    </w:p>
    <w:p w:rsidR="006F0A92" w:rsidRDefault="006F0A92" w:rsidP="006F0A92">
      <w:pPr>
        <w:jc w:val="center"/>
      </w:pPr>
      <w:r>
        <w:rPr>
          <w:rFonts w:ascii="Calibri" w:hAnsi="Calibri" w:cs="Calibri"/>
          <w:noProof/>
          <w:color w:val="000000"/>
          <w:lang w:val="en-GB" w:eastAsia="en-GB"/>
        </w:rPr>
        <w:lastRenderedPageBreak/>
        <w:drawing>
          <wp:inline distT="0" distB="0" distL="0" distR="0">
            <wp:extent cx="3629025" cy="2638742"/>
            <wp:effectExtent l="0" t="0" r="0" b="9525"/>
            <wp:docPr id="8" name="Picture 8" descr="https://lh6.googleusercontent.com/Nu8E_ma2v0tiXVTj_GmOJE-vtn8s7Wm765Q6e8Od8w3DP0rs19Azur5wKtLsAqQFHWVPbl5f4FS1qCAJFO-WM8YDP8HJbVnV7n9Ct2FtHp1yxqnydNMtzGco9dD5xwkdBe_QCbbYSGeDsSn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h6.googleusercontent.com/Nu8E_ma2v0tiXVTj_GmOJE-vtn8s7Wm765Q6e8Od8w3DP0rs19Azur5wKtLsAqQFHWVPbl5f4FS1qCAJFO-WM8YDP8HJbVnV7n9Ct2FtHp1yxqnydNMtzGco9dD5xwkdBe_QCbbYSGeDsSnm"/>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629025" cy="2638742"/>
                    </a:xfrm>
                    <a:prstGeom prst="rect">
                      <a:avLst/>
                    </a:prstGeom>
                    <a:noFill/>
                    <a:ln>
                      <a:noFill/>
                    </a:ln>
                  </pic:spPr>
                </pic:pic>
              </a:graphicData>
            </a:graphic>
          </wp:inline>
        </w:drawing>
      </w:r>
      <w:r>
        <w:t>.</w:t>
      </w:r>
    </w:p>
    <w:p w:rsidR="004F0B52" w:rsidRDefault="006F0A92" w:rsidP="004F0B52">
      <w:r>
        <w:t xml:space="preserve"> In the prototype, the “About” section was appearing as shown in the image above. Anyway, as I started to develop the page, I found it really difficult to make it look nicely because I thought it will make the user feel confused about the structure due to the fact that there was a lot of information to be shown in one page without even using the scrolling option. So I decided to create a simple list instead</w:t>
      </w:r>
      <w:r w:rsidR="00F62EAD">
        <w:t xml:space="preserve"> consisted of 4 lines, each of them containing the photo of the team member, his name and age, level, course and his location. The same design is used</w:t>
      </w:r>
      <w:r w:rsidR="002D0DE0">
        <w:t xml:space="preserve"> for the iPad portrait</w:t>
      </w:r>
      <w:r w:rsidR="00F62EAD">
        <w:t xml:space="preserve">, while the icons disappear when the page is displayed on iPhone, no matter the orientation. As it can be seen below, the scrolling option applies as well. In terms of sorting &amp; filtering, I decided to use a dropdown menu in order to filter the team members by their location. The user is also allowed to sort alphabetically the team members ordering. Underneath the sorting, there is a search bar implemented using JavaScript that allows the user to type some letters </w:t>
      </w:r>
      <w:r w:rsidR="00A4368D">
        <w:t>in order to filter the results. It needs to be noted the fact that the searching applies to the description and location as well as to the name of the student.</w:t>
      </w:r>
    </w:p>
    <w:p w:rsidR="00F62EAD" w:rsidRDefault="00F62EAD" w:rsidP="004F0B52">
      <w:r>
        <w:rPr>
          <w:noProof/>
          <w:lang w:val="en-GB" w:eastAsia="en-GB"/>
        </w:rPr>
        <w:drawing>
          <wp:inline distT="0" distB="0" distL="0" distR="0" wp14:anchorId="378BB41B" wp14:editId="05893246">
            <wp:extent cx="2654490" cy="199025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bout2.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674295" cy="2005102"/>
                    </a:xfrm>
                    <a:prstGeom prst="rect">
                      <a:avLst/>
                    </a:prstGeom>
                  </pic:spPr>
                </pic:pic>
              </a:graphicData>
            </a:graphic>
          </wp:inline>
        </w:drawing>
      </w:r>
      <w:r>
        <w:rPr>
          <w:noProof/>
          <w:lang w:val="en-GB" w:eastAsia="en-GB"/>
        </w:rPr>
        <w:drawing>
          <wp:inline distT="0" distB="0" distL="0" distR="0">
            <wp:extent cx="2674644" cy="1994839"/>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bout.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715225" cy="2025106"/>
                    </a:xfrm>
                    <a:prstGeom prst="rect">
                      <a:avLst/>
                    </a:prstGeom>
                  </pic:spPr>
                </pic:pic>
              </a:graphicData>
            </a:graphic>
          </wp:inline>
        </w:drawing>
      </w:r>
    </w:p>
    <w:p w:rsidR="00A4368D" w:rsidRDefault="00A4368D" w:rsidP="004F0B52">
      <w:r>
        <w:lastRenderedPageBreak/>
        <w:t xml:space="preserve">After the list of the team members I thought it would be nice to have some more information about the website so I added three paragraphs consisted into the “About Us”, “Our Mission” and “Why us?”. In the specifications I was also required to incorporate a short video so I embedded one from YouTube called “Multimedia and Games Computing at University of Westminster” so it will be related to our educational background. </w:t>
      </w:r>
    </w:p>
    <w:p w:rsidR="006F42DB" w:rsidRDefault="00A4368D" w:rsidP="004F0B52">
      <w:r>
        <w:t xml:space="preserve">The </w:t>
      </w:r>
      <w:r w:rsidR="00122E32">
        <w:t>navigation</w:t>
      </w:r>
      <w:r>
        <w:t xml:space="preserve"> we used was designed by Haresh</w:t>
      </w:r>
      <w:r w:rsidR="002D0DE0">
        <w:t xml:space="preserve"> (student 3)</w:t>
      </w:r>
      <w:r>
        <w:t xml:space="preserve"> </w:t>
      </w:r>
      <w:bookmarkStart w:id="5" w:name="_GoBack"/>
      <w:bookmarkEnd w:id="5"/>
      <w:r>
        <w:t xml:space="preserve">and it was used in both iPad orientations as it was simple and clear. We made it have a fixed position </w:t>
      </w:r>
      <w:r w:rsidR="002D0DE0">
        <w:t>contrary to the footer that</w:t>
      </w:r>
      <w:r>
        <w:t xml:space="preserve"> we thought it would make the pages look to compact.</w:t>
      </w:r>
    </w:p>
    <w:p w:rsidR="00C079F8" w:rsidRDefault="00C079F8" w:rsidP="006F42DB">
      <w:pPr>
        <w:sectPr w:rsidR="00C079F8">
          <w:footerReference w:type="default" r:id="rId72"/>
          <w:pgSz w:w="12240" w:h="15840"/>
          <w:pgMar w:top="1728" w:right="1800" w:bottom="1440" w:left="1800" w:header="720" w:footer="720" w:gutter="0"/>
          <w:pgNumType w:start="0"/>
          <w:cols w:space="720"/>
          <w:titlePg/>
          <w:docGrid w:linePitch="360"/>
        </w:sectPr>
      </w:pPr>
    </w:p>
    <w:p w:rsidR="00C079F8" w:rsidRDefault="006F42DB" w:rsidP="006F42DB">
      <w:r>
        <w:t>Beside the “About” page, I was also responsible with providing a detailed information about each team member. The first idea, shown in the prototype, was changed almost completely</w:t>
      </w:r>
      <w:r w:rsidR="00C079F8">
        <w:t xml:space="preserve"> in terms of description. I kept the name, age, picture and “Add to favorites” button though.</w:t>
      </w:r>
    </w:p>
    <w:p w:rsidR="00932EA9" w:rsidRDefault="00932EA9" w:rsidP="006F42DB">
      <w:pPr>
        <w:rPr>
          <w:rFonts w:ascii="Calibri" w:hAnsi="Calibri" w:cs="Calibri"/>
          <w:color w:val="000000"/>
          <w:sz w:val="18"/>
          <w:szCs w:val="18"/>
        </w:rPr>
        <w:sectPr w:rsidR="00932EA9" w:rsidSect="00C579F8">
          <w:type w:val="continuous"/>
          <w:pgSz w:w="12240" w:h="15840"/>
          <w:pgMar w:top="1728" w:right="1800" w:bottom="1440" w:left="1800" w:header="720" w:footer="720" w:gutter="0"/>
          <w:pgNumType w:start="0"/>
          <w:cols w:space="720"/>
          <w:titlePg/>
          <w:docGrid w:linePitch="360"/>
        </w:sectPr>
      </w:pPr>
    </w:p>
    <w:p w:rsidR="006F42DB" w:rsidRDefault="006F42DB" w:rsidP="00C579F8">
      <w:pPr>
        <w:jc w:val="center"/>
        <w:rPr>
          <w:rFonts w:ascii="Calibri" w:hAnsi="Calibri" w:cs="Calibri"/>
          <w:color w:val="000000"/>
          <w:sz w:val="18"/>
          <w:szCs w:val="18"/>
        </w:rPr>
      </w:pPr>
      <w:r>
        <w:rPr>
          <w:rFonts w:ascii="Calibri" w:hAnsi="Calibri" w:cs="Calibri"/>
          <w:noProof/>
          <w:color w:val="000000"/>
          <w:lang w:val="en-GB" w:eastAsia="en-GB"/>
        </w:rPr>
        <w:drawing>
          <wp:inline distT="0" distB="0" distL="0" distR="0">
            <wp:extent cx="4298712" cy="3125338"/>
            <wp:effectExtent l="0" t="0" r="6985" b="0"/>
            <wp:docPr id="13" name="Picture 13" descr="https://lh4.googleusercontent.com/63P4eweWWw0S9T6WqOmHlEOyWD449EIhUWfaPSwhrGRfG6smHSWpagIKATHL55mRxX49PGARgE1ebCWzDzBvSeDxL8TNi55afrUYa-r95E92ODKocxCW4-SpbfUjVyhlEFo3i1Hvnj4kU5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4.googleusercontent.com/63P4eweWWw0S9T6WqOmHlEOyWD449EIhUWfaPSwhrGRfG6smHSWpagIKATHL55mRxX49PGARgE1ebCWzDzBvSeDxL8TNi55afrUYa-r95E92ODKocxCW4-SpbfUjVyhlEFo3i1Hvnj4kU5d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381132" cy="3185261"/>
                    </a:xfrm>
                    <a:prstGeom prst="rect">
                      <a:avLst/>
                    </a:prstGeom>
                    <a:noFill/>
                    <a:ln>
                      <a:noFill/>
                    </a:ln>
                  </pic:spPr>
                </pic:pic>
              </a:graphicData>
            </a:graphic>
          </wp:inline>
        </w:drawing>
      </w:r>
    </w:p>
    <w:p w:rsidR="00C079F8" w:rsidRDefault="00C079F8" w:rsidP="006F42DB">
      <w:pPr>
        <w:sectPr w:rsidR="00C079F8" w:rsidSect="00932EA9">
          <w:type w:val="continuous"/>
          <w:pgSz w:w="12240" w:h="15840"/>
          <w:pgMar w:top="1728" w:right="1800" w:bottom="1440" w:left="1800" w:header="720" w:footer="720" w:gutter="0"/>
          <w:pgNumType w:start="0"/>
          <w:cols w:space="720"/>
          <w:titlePg/>
          <w:docGrid w:linePitch="360"/>
        </w:sectPr>
      </w:pPr>
    </w:p>
    <w:p w:rsidR="00932EA9" w:rsidRDefault="00932EA9" w:rsidP="006F42DB">
      <w:pPr>
        <w:sectPr w:rsidR="00932EA9" w:rsidSect="00C079F8">
          <w:type w:val="continuous"/>
          <w:pgSz w:w="12240" w:h="15840"/>
          <w:pgMar w:top="1728" w:right="1800" w:bottom="1440" w:left="1800" w:header="720" w:footer="720" w:gutter="0"/>
          <w:pgNumType w:start="0"/>
          <w:cols w:space="720"/>
          <w:titlePg/>
          <w:docGrid w:linePitch="360"/>
        </w:sectPr>
      </w:pPr>
    </w:p>
    <w:p w:rsidR="002D0DE0" w:rsidRDefault="00C079F8" w:rsidP="006F42DB">
      <w:r>
        <w:t>So instead of using only one capture, I implemented this page to have a clear structure and I made use of the scrolling function as well. I replaced the first description idea with a short interview that would allow the user to get to know the team member in a nicer way. Eventually, on the orientation change, the interview will go underneath the picture and the picture will expand to the screen size. Below that, there is a collapsible text saying “Click to see my location on Google Maps” so when the user clicks on that bar, the embedded map will show up allowing the user to see the location as well as to open the map in a new page, on full screen.</w:t>
      </w:r>
    </w:p>
    <w:p w:rsidR="006F42DB" w:rsidRDefault="006F42DB" w:rsidP="006F42DB">
      <w:r>
        <w:rPr>
          <w:noProof/>
          <w:lang w:val="en-GB" w:eastAsia="en-GB"/>
        </w:rPr>
        <w:lastRenderedPageBreak/>
        <w:drawing>
          <wp:inline distT="0" distB="0" distL="0" distR="0">
            <wp:extent cx="2515457" cy="1883391"/>
            <wp:effectExtent l="0" t="0" r="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mad.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553208" cy="1911656"/>
                    </a:xfrm>
                    <a:prstGeom prst="rect">
                      <a:avLst/>
                    </a:prstGeom>
                  </pic:spPr>
                </pic:pic>
              </a:graphicData>
            </a:graphic>
          </wp:inline>
        </w:drawing>
      </w:r>
      <w:r>
        <w:t xml:space="preserve"> </w:t>
      </w:r>
      <w:r>
        <w:rPr>
          <w:noProof/>
          <w:lang w:val="en-GB" w:eastAsia="en-GB"/>
        </w:rPr>
        <w:drawing>
          <wp:inline distT="0" distB="0" distL="0" distR="0">
            <wp:extent cx="2511188" cy="1879322"/>
            <wp:effectExtent l="0" t="0" r="381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ad2.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550844" cy="1909000"/>
                    </a:xfrm>
                    <a:prstGeom prst="rect">
                      <a:avLst/>
                    </a:prstGeom>
                  </pic:spPr>
                </pic:pic>
              </a:graphicData>
            </a:graphic>
          </wp:inline>
        </w:drawing>
      </w:r>
    </w:p>
    <w:p w:rsidR="006F42DB" w:rsidRDefault="006F42DB" w:rsidP="004F0B52"/>
    <w:p w:rsidR="006F42DB" w:rsidRDefault="00C079F8" w:rsidP="004F0B52">
      <w:r>
        <w:t>As regards the “Add to favorites</w:t>
      </w:r>
      <w:r w:rsidR="002D0DE0">
        <w:t>”</w:t>
      </w:r>
      <w:r>
        <w:t xml:space="preserve"> button</w:t>
      </w:r>
      <w:r w:rsidR="00D41889">
        <w:t xml:space="preserve"> I implemented here the system response and feedback required so when the button is clicked, a pop-up message will appear informing the user about the fact that that specific team member is added to the favorites list and is also giving him the link to the “Favorites” page. In the pictures below is shown the process of what I just explained. There is going to be one page that will contain all the favorite items around the website. At the end of that page, there is a text box asking for an email address that allows the user to send an email to himself containing the items that he added to his lists.</w:t>
      </w:r>
    </w:p>
    <w:p w:rsidR="00C079F8" w:rsidRDefault="00C079F8" w:rsidP="004F0B52">
      <w:r>
        <w:rPr>
          <w:noProof/>
          <w:lang w:val="en-GB" w:eastAsia="en-GB"/>
        </w:rPr>
        <w:drawing>
          <wp:inline distT="0" distB="0" distL="0" distR="0">
            <wp:extent cx="2381534" cy="1786151"/>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av.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410749" cy="1808063"/>
                    </a:xfrm>
                    <a:prstGeom prst="rect">
                      <a:avLst/>
                    </a:prstGeom>
                  </pic:spPr>
                </pic:pic>
              </a:graphicData>
            </a:graphic>
          </wp:inline>
        </w:drawing>
      </w:r>
      <w:r>
        <w:rPr>
          <w:noProof/>
          <w:lang w:val="en-GB" w:eastAsia="en-GB"/>
        </w:rPr>
        <w:drawing>
          <wp:inline distT="0" distB="0" distL="0" distR="0">
            <wp:extent cx="2381535" cy="179083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av2.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423536" cy="1822421"/>
                    </a:xfrm>
                    <a:prstGeom prst="rect">
                      <a:avLst/>
                    </a:prstGeom>
                  </pic:spPr>
                </pic:pic>
              </a:graphicData>
            </a:graphic>
          </wp:inline>
        </w:drawing>
      </w:r>
    </w:p>
    <w:p w:rsidR="00D41889" w:rsidRDefault="00D41889" w:rsidP="004F0B52">
      <w:r>
        <w:t>When the user clicks on the item, in this case the student, the student page will show up again, this time having the “Remove from favorites” button active. When clicked, the same pop-up message will show up announcing the user that he successfully removed the student from his favorites list.</w:t>
      </w:r>
    </w:p>
    <w:p w:rsidR="00C079F8" w:rsidRDefault="00C079F8" w:rsidP="004F0B52">
      <w:r>
        <w:rPr>
          <w:noProof/>
          <w:lang w:val="en-GB" w:eastAsia="en-GB"/>
        </w:rPr>
        <w:lastRenderedPageBreak/>
        <w:drawing>
          <wp:inline distT="0" distB="0" distL="0" distR="0">
            <wp:extent cx="2674620" cy="200441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av3.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690734" cy="2016493"/>
                    </a:xfrm>
                    <a:prstGeom prst="rect">
                      <a:avLst/>
                    </a:prstGeom>
                  </pic:spPr>
                </pic:pic>
              </a:graphicData>
            </a:graphic>
          </wp:inline>
        </w:drawing>
      </w:r>
      <w:r>
        <w:rPr>
          <w:noProof/>
          <w:lang w:val="en-GB" w:eastAsia="en-GB"/>
        </w:rPr>
        <w:drawing>
          <wp:inline distT="0" distB="0" distL="0" distR="0">
            <wp:extent cx="2674961" cy="200529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av4.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715285" cy="2035521"/>
                    </a:xfrm>
                    <a:prstGeom prst="rect">
                      <a:avLst/>
                    </a:prstGeom>
                  </pic:spPr>
                </pic:pic>
              </a:graphicData>
            </a:graphic>
          </wp:inline>
        </w:drawing>
      </w:r>
    </w:p>
    <w:p w:rsidR="006F42DB" w:rsidRPr="004F0B52" w:rsidRDefault="006F42DB" w:rsidP="004F0B52"/>
    <w:p w:rsidR="00457BFF" w:rsidRDefault="00457BFF" w:rsidP="00D97083">
      <w:pPr>
        <w:rPr>
          <w:rFonts w:ascii="Calibri" w:hAnsi="Calibri" w:cs="Calibri"/>
          <w:color w:val="000000"/>
          <w:sz w:val="18"/>
          <w:szCs w:val="18"/>
        </w:rPr>
      </w:pPr>
    </w:p>
    <w:p w:rsidR="002D0DE0" w:rsidRPr="00D97083" w:rsidRDefault="002D0DE0" w:rsidP="00D97083"/>
    <w:p w:rsidR="00D97083" w:rsidRDefault="00D97083" w:rsidP="00D97083">
      <w:pPr>
        <w:pStyle w:val="Heading1"/>
      </w:pPr>
      <w:r>
        <w:t>References</w:t>
      </w:r>
    </w:p>
    <w:p w:rsidR="002D0DE0" w:rsidRPr="002D0DE0" w:rsidRDefault="006D5C5F" w:rsidP="002D0DE0">
      <w:pPr>
        <w:pStyle w:val="Heading1"/>
        <w:shd w:val="clear" w:color="auto" w:fill="FFFFFF"/>
        <w:spacing w:before="0" w:after="0"/>
        <w:rPr>
          <w:rFonts w:asciiTheme="minorHAnsi" w:hAnsiTheme="minorHAnsi" w:cs="Arial"/>
          <w:color w:val="auto"/>
          <w:sz w:val="24"/>
          <w:szCs w:val="24"/>
        </w:rPr>
      </w:pPr>
      <w:hyperlink r:id="rId80" w:history="1">
        <w:r w:rsidR="002D0DE0" w:rsidRPr="002D0DE0">
          <w:rPr>
            <w:rFonts w:asciiTheme="minorHAnsi" w:hAnsiTheme="minorHAnsi"/>
            <w:color w:val="auto"/>
            <w:sz w:val="24"/>
            <w:szCs w:val="24"/>
          </w:rPr>
          <w:br/>
          <w:t>University of Westminster</w:t>
        </w:r>
      </w:hyperlink>
      <w:r w:rsidR="002D0DE0" w:rsidRPr="002D0DE0">
        <w:rPr>
          <w:rFonts w:asciiTheme="minorHAnsi" w:hAnsiTheme="minorHAnsi"/>
          <w:color w:val="auto"/>
          <w:sz w:val="24"/>
          <w:szCs w:val="24"/>
        </w:rPr>
        <w:t>(2014</w:t>
      </w:r>
      <w:r w:rsidR="002D0DE0" w:rsidRPr="002D0DE0">
        <w:rPr>
          <w:rFonts w:asciiTheme="minorHAnsi" w:hAnsiTheme="minorHAnsi"/>
          <w:i/>
          <w:color w:val="auto"/>
          <w:sz w:val="24"/>
          <w:szCs w:val="24"/>
        </w:rPr>
        <w:t xml:space="preserve">) </w:t>
      </w:r>
      <w:r w:rsidR="002D0DE0" w:rsidRPr="002D0DE0">
        <w:rPr>
          <w:rFonts w:asciiTheme="minorHAnsi" w:hAnsiTheme="minorHAnsi" w:cs="Arial"/>
          <w:bCs/>
          <w:i/>
          <w:color w:val="auto"/>
          <w:sz w:val="24"/>
          <w:szCs w:val="24"/>
        </w:rPr>
        <w:t>Multimedia and Games Computing at University of Westminster</w:t>
      </w:r>
      <w:r w:rsidR="002D0DE0" w:rsidRPr="002D0DE0">
        <w:rPr>
          <w:rFonts w:asciiTheme="minorHAnsi" w:hAnsiTheme="minorHAnsi" w:cs="Arial"/>
          <w:bCs/>
          <w:color w:val="auto"/>
          <w:sz w:val="24"/>
          <w:szCs w:val="24"/>
        </w:rPr>
        <w:t xml:space="preserve">. </w:t>
      </w:r>
      <w:r w:rsidR="002D0DE0" w:rsidRPr="002D0DE0">
        <w:rPr>
          <w:rFonts w:asciiTheme="minorHAnsi" w:eastAsiaTheme="minorHAnsi" w:hAnsiTheme="minorHAnsi" w:cs="Arial"/>
          <w:color w:val="auto"/>
          <w:sz w:val="24"/>
          <w:szCs w:val="24"/>
          <w:shd w:val="clear" w:color="auto" w:fill="FFFFFF"/>
        </w:rPr>
        <w:t>Available at: </w:t>
      </w:r>
      <w:hyperlink r:id="rId81" w:history="1">
        <w:r w:rsidR="002D0DE0" w:rsidRPr="002D0DE0">
          <w:rPr>
            <w:rStyle w:val="Hyperlink"/>
            <w:rFonts w:asciiTheme="minorHAnsi" w:eastAsiaTheme="minorHAnsi" w:hAnsiTheme="minorHAnsi" w:cstheme="minorBidi"/>
            <w:color w:val="auto"/>
            <w:sz w:val="24"/>
            <w:szCs w:val="24"/>
            <w:u w:val="none"/>
          </w:rPr>
          <w:t>https://www.youtube.com/watch?v=BaauU5K_gBo</w:t>
        </w:r>
      </w:hyperlink>
      <w:r w:rsidR="002D0DE0" w:rsidRPr="002D0DE0">
        <w:rPr>
          <w:rFonts w:asciiTheme="minorHAnsi" w:eastAsiaTheme="minorHAnsi" w:hAnsiTheme="minorHAnsi" w:cstheme="minorBidi"/>
          <w:color w:val="auto"/>
          <w:sz w:val="24"/>
          <w:szCs w:val="24"/>
        </w:rPr>
        <w:t xml:space="preserve">  </w:t>
      </w:r>
      <w:r w:rsidR="002D0DE0" w:rsidRPr="002D0DE0">
        <w:rPr>
          <w:rFonts w:asciiTheme="minorHAnsi" w:eastAsiaTheme="minorHAnsi" w:hAnsiTheme="minorHAnsi" w:cs="Arial"/>
          <w:color w:val="auto"/>
          <w:sz w:val="24"/>
          <w:szCs w:val="24"/>
          <w:shd w:val="clear" w:color="auto" w:fill="FFFFFF"/>
        </w:rPr>
        <w:t>(Accessed: 28 November 2017).</w:t>
      </w:r>
    </w:p>
    <w:p w:rsidR="00D97083" w:rsidRPr="00D97083" w:rsidRDefault="00D97083" w:rsidP="00D97083"/>
    <w:p w:rsidR="00D97083" w:rsidRPr="00D97083" w:rsidRDefault="00D97083" w:rsidP="00D97083"/>
    <w:p w:rsidR="00934C27" w:rsidRDefault="00934C27"/>
    <w:sectPr w:rsidR="00934C27" w:rsidSect="00C079F8">
      <w:type w:val="continuous"/>
      <w:pgSz w:w="12240" w:h="15840"/>
      <w:pgMar w:top="1728" w:right="1800" w:bottom="1440" w:left="180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D5C5F" w:rsidRDefault="006D5C5F" w:rsidP="00C6554A">
      <w:pPr>
        <w:spacing w:before="0" w:after="0" w:line="240" w:lineRule="auto"/>
      </w:pPr>
      <w:r>
        <w:separator/>
      </w:r>
    </w:p>
  </w:endnote>
  <w:endnote w:type="continuationSeparator" w:id="0">
    <w:p w:rsidR="006D5C5F" w:rsidRDefault="006D5C5F" w:rsidP="00C6554A">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nstantia">
    <w:panose1 w:val="02030602050306030303"/>
    <w:charset w:val="00"/>
    <w:family w:val="roman"/>
    <w:pitch w:val="variable"/>
    <w:sig w:usb0="A00002EF" w:usb1="4000204B" w:usb2="00000000" w:usb3="00000000" w:csb0="0000019F" w:csb1="00000000"/>
  </w:font>
  <w:font w:name="Segoe UI">
    <w:panose1 w:val="020B0502040204020203"/>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00567" w:rsidRDefault="00ED7C44">
    <w:pPr>
      <w:pStyle w:val="Footer"/>
    </w:pPr>
    <w:r>
      <w:t xml:space="preserve">Page </w:t>
    </w:r>
    <w:r>
      <w:fldChar w:fldCharType="begin"/>
    </w:r>
    <w:r>
      <w:instrText xml:space="preserve"> PAGE  \* Arabic  \* MERGEFORMAT </w:instrText>
    </w:r>
    <w:r>
      <w:fldChar w:fldCharType="separate"/>
    </w:r>
    <w:r w:rsidR="00122E32">
      <w:rPr>
        <w:noProof/>
      </w:rPr>
      <w:t>2</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D5C5F" w:rsidRDefault="006D5C5F" w:rsidP="00C6554A">
      <w:pPr>
        <w:spacing w:before="0" w:after="0" w:line="240" w:lineRule="auto"/>
      </w:pPr>
      <w:r>
        <w:separator/>
      </w:r>
    </w:p>
  </w:footnote>
  <w:footnote w:type="continuationSeparator" w:id="0">
    <w:p w:rsidR="006D5C5F" w:rsidRDefault="006D5C5F" w:rsidP="00C6554A">
      <w:pPr>
        <w:spacing w:before="0"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61E62248"/>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DADA94F2"/>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A0E4E5B2"/>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B4188A06"/>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1E0C080A"/>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CB9E1936"/>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13A06938"/>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93C8D00C"/>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B87E3E76"/>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BAA6FCB4"/>
    <w:lvl w:ilvl="0">
      <w:start w:val="1"/>
      <w:numFmt w:val="bullet"/>
      <w:pStyle w:val="ListBullet"/>
      <w:lvlText w:val="−"/>
      <w:lvlJc w:val="left"/>
      <w:pPr>
        <w:ind w:left="720" w:hanging="360"/>
      </w:pPr>
      <w:rPr>
        <w:rFonts w:ascii="Century Gothic" w:hAnsi="Century Gothic" w:hint="default"/>
        <w:color w:val="0D0D0D" w:themeColor="text1" w:themeTint="F2"/>
      </w:rPr>
    </w:lvl>
  </w:abstractNum>
  <w:abstractNum w:abstractNumId="10" w15:restartNumberingAfterBreak="0">
    <w:nsid w:val="01122BF4"/>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0D483622"/>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2" w15:restartNumberingAfterBreak="0">
    <w:nsid w:val="47164D0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542B4A94"/>
    <w:multiLevelType w:val="hybridMultilevel"/>
    <w:tmpl w:val="CD5E1CB0"/>
    <w:lvl w:ilvl="0" w:tplc="08090001">
      <w:start w:val="1"/>
      <w:numFmt w:val="bullet"/>
      <w:lvlText w:val=""/>
      <w:lvlJc w:val="left"/>
      <w:pPr>
        <w:ind w:left="783" w:hanging="360"/>
      </w:pPr>
      <w:rPr>
        <w:rFonts w:ascii="Symbol" w:hAnsi="Symbol" w:hint="default"/>
      </w:rPr>
    </w:lvl>
    <w:lvl w:ilvl="1" w:tplc="08090003">
      <w:start w:val="1"/>
      <w:numFmt w:val="bullet"/>
      <w:lvlText w:val="o"/>
      <w:lvlJc w:val="left"/>
      <w:pPr>
        <w:ind w:left="1503" w:hanging="360"/>
      </w:pPr>
      <w:rPr>
        <w:rFonts w:ascii="Courier New" w:hAnsi="Courier New" w:cs="Courier New" w:hint="default"/>
      </w:rPr>
    </w:lvl>
    <w:lvl w:ilvl="2" w:tplc="08090005">
      <w:start w:val="1"/>
      <w:numFmt w:val="bullet"/>
      <w:lvlText w:val=""/>
      <w:lvlJc w:val="left"/>
      <w:pPr>
        <w:ind w:left="2223" w:hanging="360"/>
      </w:pPr>
      <w:rPr>
        <w:rFonts w:ascii="Wingdings" w:hAnsi="Wingdings" w:hint="default"/>
      </w:rPr>
    </w:lvl>
    <w:lvl w:ilvl="3" w:tplc="08090001">
      <w:start w:val="1"/>
      <w:numFmt w:val="bullet"/>
      <w:lvlText w:val=""/>
      <w:lvlJc w:val="left"/>
      <w:pPr>
        <w:ind w:left="2943" w:hanging="360"/>
      </w:pPr>
      <w:rPr>
        <w:rFonts w:ascii="Symbol" w:hAnsi="Symbol" w:hint="default"/>
      </w:rPr>
    </w:lvl>
    <w:lvl w:ilvl="4" w:tplc="08090003" w:tentative="1">
      <w:start w:val="1"/>
      <w:numFmt w:val="bullet"/>
      <w:lvlText w:val="o"/>
      <w:lvlJc w:val="left"/>
      <w:pPr>
        <w:ind w:left="3663" w:hanging="360"/>
      </w:pPr>
      <w:rPr>
        <w:rFonts w:ascii="Courier New" w:hAnsi="Courier New" w:cs="Courier New" w:hint="default"/>
      </w:rPr>
    </w:lvl>
    <w:lvl w:ilvl="5" w:tplc="08090005" w:tentative="1">
      <w:start w:val="1"/>
      <w:numFmt w:val="bullet"/>
      <w:lvlText w:val=""/>
      <w:lvlJc w:val="left"/>
      <w:pPr>
        <w:ind w:left="4383" w:hanging="360"/>
      </w:pPr>
      <w:rPr>
        <w:rFonts w:ascii="Wingdings" w:hAnsi="Wingdings" w:hint="default"/>
      </w:rPr>
    </w:lvl>
    <w:lvl w:ilvl="6" w:tplc="08090001" w:tentative="1">
      <w:start w:val="1"/>
      <w:numFmt w:val="bullet"/>
      <w:lvlText w:val=""/>
      <w:lvlJc w:val="left"/>
      <w:pPr>
        <w:ind w:left="5103" w:hanging="360"/>
      </w:pPr>
      <w:rPr>
        <w:rFonts w:ascii="Symbol" w:hAnsi="Symbol" w:hint="default"/>
      </w:rPr>
    </w:lvl>
    <w:lvl w:ilvl="7" w:tplc="08090003" w:tentative="1">
      <w:start w:val="1"/>
      <w:numFmt w:val="bullet"/>
      <w:lvlText w:val="o"/>
      <w:lvlJc w:val="left"/>
      <w:pPr>
        <w:ind w:left="5823" w:hanging="360"/>
      </w:pPr>
      <w:rPr>
        <w:rFonts w:ascii="Courier New" w:hAnsi="Courier New" w:cs="Courier New" w:hint="default"/>
      </w:rPr>
    </w:lvl>
    <w:lvl w:ilvl="8" w:tplc="08090005" w:tentative="1">
      <w:start w:val="1"/>
      <w:numFmt w:val="bullet"/>
      <w:lvlText w:val=""/>
      <w:lvlJc w:val="left"/>
      <w:pPr>
        <w:ind w:left="6543" w:hanging="360"/>
      </w:pPr>
      <w:rPr>
        <w:rFonts w:ascii="Wingdings" w:hAnsi="Wingdings" w:hint="default"/>
      </w:rPr>
    </w:lvl>
  </w:abstractNum>
  <w:num w:numId="1">
    <w:abstractNumId w:val="9"/>
  </w:num>
  <w:num w:numId="2">
    <w:abstractNumId w:val="8"/>
  </w:num>
  <w:num w:numId="3">
    <w:abstractNumId w:val="8"/>
  </w:num>
  <w:num w:numId="4">
    <w:abstractNumId w:val="9"/>
  </w:num>
  <w:num w:numId="5">
    <w:abstractNumId w:val="12"/>
  </w:num>
  <w:num w:numId="6">
    <w:abstractNumId w:val="10"/>
  </w:num>
  <w:num w:numId="7">
    <w:abstractNumId w:val="11"/>
  </w:num>
  <w:num w:numId="8">
    <w:abstractNumId w:val="7"/>
  </w:num>
  <w:num w:numId="9">
    <w:abstractNumId w:val="6"/>
  </w:num>
  <w:num w:numId="10">
    <w:abstractNumId w:val="5"/>
  </w:num>
  <w:num w:numId="11">
    <w:abstractNumId w:val="4"/>
  </w:num>
  <w:num w:numId="12">
    <w:abstractNumId w:val="3"/>
  </w:num>
  <w:num w:numId="13">
    <w:abstractNumId w:val="2"/>
  </w:num>
  <w:num w:numId="14">
    <w:abstractNumId w:val="1"/>
  </w:num>
  <w:num w:numId="15">
    <w:abstractNumId w:val="0"/>
  </w:num>
  <w:num w:numId="16">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34C27"/>
    <w:rsid w:val="000E3325"/>
    <w:rsid w:val="000F7EA4"/>
    <w:rsid w:val="00122E32"/>
    <w:rsid w:val="00152E08"/>
    <w:rsid w:val="002554CD"/>
    <w:rsid w:val="00293B83"/>
    <w:rsid w:val="002B4294"/>
    <w:rsid w:val="002D0DE0"/>
    <w:rsid w:val="002D4CD0"/>
    <w:rsid w:val="002F66A7"/>
    <w:rsid w:val="00333D0D"/>
    <w:rsid w:val="00354257"/>
    <w:rsid w:val="003B0974"/>
    <w:rsid w:val="003B67B4"/>
    <w:rsid w:val="004001C8"/>
    <w:rsid w:val="00457BFF"/>
    <w:rsid w:val="004B199C"/>
    <w:rsid w:val="004C049F"/>
    <w:rsid w:val="004F0B52"/>
    <w:rsid w:val="005000E2"/>
    <w:rsid w:val="00543F5A"/>
    <w:rsid w:val="005D11BE"/>
    <w:rsid w:val="005D78D9"/>
    <w:rsid w:val="005F01F7"/>
    <w:rsid w:val="00626FEA"/>
    <w:rsid w:val="006A3CE7"/>
    <w:rsid w:val="006B06C4"/>
    <w:rsid w:val="006D5C5F"/>
    <w:rsid w:val="006F0A92"/>
    <w:rsid w:val="006F42DB"/>
    <w:rsid w:val="00734F69"/>
    <w:rsid w:val="007577D5"/>
    <w:rsid w:val="007B06FB"/>
    <w:rsid w:val="00833A1D"/>
    <w:rsid w:val="00932EA9"/>
    <w:rsid w:val="00934C27"/>
    <w:rsid w:val="00A4368D"/>
    <w:rsid w:val="00B16A04"/>
    <w:rsid w:val="00BE471B"/>
    <w:rsid w:val="00BE79B3"/>
    <w:rsid w:val="00C079F8"/>
    <w:rsid w:val="00C579F8"/>
    <w:rsid w:val="00C6554A"/>
    <w:rsid w:val="00CE1CF3"/>
    <w:rsid w:val="00D00567"/>
    <w:rsid w:val="00D41889"/>
    <w:rsid w:val="00D97083"/>
    <w:rsid w:val="00ED7C44"/>
    <w:rsid w:val="00F62EA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8DE9BBFB-F536-4D93-A4CC-23133016AD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color w:val="595959" w:themeColor="text1" w:themeTint="A6"/>
        <w:sz w:val="22"/>
        <w:szCs w:val="22"/>
        <w:lang w:val="en-US" w:eastAsia="en-US" w:bidi="ar-SA"/>
      </w:rPr>
    </w:rPrDefault>
    <w:pPrDefault>
      <w:pPr>
        <w:spacing w:before="120" w:after="200" w:line="264"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0" w:unhideWhenUsed="1" w:qFormat="1"/>
    <w:lsdException w:name="List Number" w:semiHidden="1" w:uiPriority="1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2" w:unhideWhenUsed="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3"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0"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33D0D"/>
  </w:style>
  <w:style w:type="paragraph" w:styleId="Heading1">
    <w:name w:val="heading 1"/>
    <w:basedOn w:val="Normal"/>
    <w:next w:val="Normal"/>
    <w:link w:val="Heading1Char"/>
    <w:uiPriority w:val="9"/>
    <w:qFormat/>
    <w:rsid w:val="00333D0D"/>
    <w:pPr>
      <w:keepNext/>
      <w:keepLines/>
      <w:spacing w:before="600" w:after="60"/>
      <w:contextualSpacing/>
      <w:outlineLvl w:val="0"/>
    </w:pPr>
    <w:rPr>
      <w:rFonts w:asciiTheme="majorHAnsi" w:eastAsiaTheme="majorEastAsia" w:hAnsiTheme="majorHAnsi" w:cstheme="majorBidi"/>
      <w:color w:val="007789" w:themeColor="accent1" w:themeShade="BF"/>
      <w:sz w:val="32"/>
    </w:rPr>
  </w:style>
  <w:style w:type="paragraph" w:styleId="Heading2">
    <w:name w:val="heading 2"/>
    <w:basedOn w:val="Normal"/>
    <w:next w:val="Normal"/>
    <w:link w:val="Heading2Char"/>
    <w:uiPriority w:val="9"/>
    <w:unhideWhenUsed/>
    <w:qFormat/>
    <w:rsid w:val="00333D0D"/>
    <w:pPr>
      <w:keepNext/>
      <w:keepLines/>
      <w:spacing w:before="240" w:after="0"/>
      <w:contextualSpacing/>
      <w:outlineLvl w:val="1"/>
    </w:pPr>
    <w:rPr>
      <w:rFonts w:asciiTheme="majorHAnsi" w:eastAsiaTheme="majorEastAsia" w:hAnsiTheme="majorHAnsi" w:cstheme="majorBidi"/>
      <w:caps/>
      <w:color w:val="007789" w:themeColor="accent1" w:themeShade="BF"/>
      <w:sz w:val="24"/>
    </w:rPr>
  </w:style>
  <w:style w:type="paragraph" w:styleId="Heading3">
    <w:name w:val="heading 3"/>
    <w:basedOn w:val="Normal"/>
    <w:next w:val="Normal"/>
    <w:link w:val="Heading3Char"/>
    <w:uiPriority w:val="9"/>
    <w:semiHidden/>
    <w:unhideWhenUsed/>
    <w:qFormat/>
    <w:rsid w:val="002554CD"/>
    <w:pPr>
      <w:keepNext/>
      <w:keepLines/>
      <w:spacing w:before="40" w:after="0"/>
      <w:outlineLvl w:val="2"/>
    </w:pPr>
    <w:rPr>
      <w:rFonts w:asciiTheme="majorHAnsi" w:eastAsiaTheme="majorEastAsia" w:hAnsiTheme="majorHAnsi" w:cstheme="majorBidi"/>
      <w:color w:val="004F5B" w:themeColor="accent1" w:themeShade="7F"/>
      <w:sz w:val="24"/>
      <w:szCs w:val="24"/>
    </w:rPr>
  </w:style>
  <w:style w:type="paragraph" w:styleId="Heading6">
    <w:name w:val="heading 6"/>
    <w:basedOn w:val="Normal"/>
    <w:next w:val="Normal"/>
    <w:link w:val="Heading6Char"/>
    <w:uiPriority w:val="9"/>
    <w:semiHidden/>
    <w:unhideWhenUsed/>
    <w:qFormat/>
    <w:rsid w:val="002554CD"/>
    <w:pPr>
      <w:keepNext/>
      <w:keepLines/>
      <w:spacing w:before="40" w:after="0"/>
      <w:outlineLvl w:val="5"/>
    </w:pPr>
    <w:rPr>
      <w:rFonts w:asciiTheme="majorHAnsi" w:eastAsiaTheme="majorEastAsia" w:hAnsiTheme="majorHAnsi" w:cstheme="majorBidi"/>
      <w:color w:val="004F5B" w:themeColor="accent1" w:themeShade="7F"/>
    </w:rPr>
  </w:style>
  <w:style w:type="paragraph" w:styleId="Heading7">
    <w:name w:val="heading 7"/>
    <w:basedOn w:val="Normal"/>
    <w:next w:val="Normal"/>
    <w:link w:val="Heading7Char"/>
    <w:uiPriority w:val="9"/>
    <w:semiHidden/>
    <w:unhideWhenUsed/>
    <w:qFormat/>
    <w:rsid w:val="002554CD"/>
    <w:pPr>
      <w:keepNext/>
      <w:keepLines/>
      <w:spacing w:before="40" w:after="0"/>
      <w:outlineLvl w:val="6"/>
    </w:pPr>
    <w:rPr>
      <w:rFonts w:asciiTheme="majorHAnsi" w:eastAsiaTheme="majorEastAsia" w:hAnsiTheme="majorHAnsi" w:cstheme="majorBidi"/>
      <w:i/>
      <w:iCs/>
      <w:color w:val="004F5B" w:themeColor="accent1" w:themeShade="7F"/>
    </w:rPr>
  </w:style>
  <w:style w:type="paragraph" w:styleId="Heading8">
    <w:name w:val="heading 8"/>
    <w:basedOn w:val="Normal"/>
    <w:next w:val="Normal"/>
    <w:link w:val="Heading8Char"/>
    <w:uiPriority w:val="9"/>
    <w:semiHidden/>
    <w:unhideWhenUsed/>
    <w:qFormat/>
    <w:rsid w:val="002554CD"/>
    <w:pPr>
      <w:keepNext/>
      <w:keepLines/>
      <w:spacing w:before="40" w:after="0"/>
      <w:outlineLvl w:val="7"/>
    </w:pPr>
    <w:rPr>
      <w:rFonts w:asciiTheme="majorHAnsi" w:eastAsiaTheme="majorEastAsia" w:hAnsiTheme="majorHAnsi" w:cstheme="majorBidi"/>
      <w:color w:val="272727" w:themeColor="text1" w:themeTint="D8"/>
      <w:szCs w:val="21"/>
    </w:rPr>
  </w:style>
  <w:style w:type="paragraph" w:styleId="Heading9">
    <w:name w:val="heading 9"/>
    <w:basedOn w:val="Normal"/>
    <w:next w:val="Normal"/>
    <w:link w:val="Heading9Char"/>
    <w:uiPriority w:val="9"/>
    <w:semiHidden/>
    <w:unhideWhenUsed/>
    <w:qFormat/>
    <w:rsid w:val="002554CD"/>
    <w:pPr>
      <w:keepNext/>
      <w:keepLines/>
      <w:spacing w:before="40" w:after="0"/>
      <w:outlineLvl w:val="8"/>
    </w:pPr>
    <w:rPr>
      <w:rFonts w:asciiTheme="majorHAnsi" w:eastAsiaTheme="majorEastAsia" w:hAnsiTheme="majorHAnsi" w:cstheme="majorBidi"/>
      <w:i/>
      <w:iCs/>
      <w:color w:val="272727" w:themeColor="text1" w:themeTint="D8"/>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33D0D"/>
    <w:rPr>
      <w:rFonts w:asciiTheme="majorHAnsi" w:eastAsiaTheme="majorEastAsia" w:hAnsiTheme="majorHAnsi" w:cstheme="majorBidi"/>
      <w:color w:val="007789" w:themeColor="accent1" w:themeShade="BF"/>
      <w:sz w:val="32"/>
    </w:rPr>
  </w:style>
  <w:style w:type="character" w:customStyle="1" w:styleId="Heading2Char">
    <w:name w:val="Heading 2 Char"/>
    <w:basedOn w:val="DefaultParagraphFont"/>
    <w:link w:val="Heading2"/>
    <w:uiPriority w:val="9"/>
    <w:rsid w:val="00333D0D"/>
    <w:rPr>
      <w:rFonts w:asciiTheme="majorHAnsi" w:eastAsiaTheme="majorEastAsia" w:hAnsiTheme="majorHAnsi" w:cstheme="majorBidi"/>
      <w:caps/>
      <w:color w:val="007789" w:themeColor="accent1" w:themeShade="BF"/>
      <w:sz w:val="24"/>
    </w:rPr>
  </w:style>
  <w:style w:type="paragraph" w:customStyle="1" w:styleId="ContactInfo">
    <w:name w:val="Contact Info"/>
    <w:basedOn w:val="Normal"/>
    <w:uiPriority w:val="4"/>
    <w:qFormat/>
    <w:rsid w:val="00C6554A"/>
    <w:pPr>
      <w:spacing w:before="0" w:after="0"/>
      <w:jc w:val="center"/>
    </w:pPr>
  </w:style>
  <w:style w:type="paragraph" w:styleId="ListBullet">
    <w:name w:val="List Bullet"/>
    <w:basedOn w:val="Normal"/>
    <w:uiPriority w:val="10"/>
    <w:unhideWhenUsed/>
    <w:qFormat/>
    <w:rsid w:val="00C6554A"/>
    <w:pPr>
      <w:numPr>
        <w:numId w:val="4"/>
      </w:numPr>
    </w:pPr>
  </w:style>
  <w:style w:type="paragraph" w:styleId="Title">
    <w:name w:val="Title"/>
    <w:basedOn w:val="Normal"/>
    <w:link w:val="TitleChar"/>
    <w:uiPriority w:val="2"/>
    <w:unhideWhenUsed/>
    <w:qFormat/>
    <w:rsid w:val="00333D0D"/>
    <w:pPr>
      <w:spacing w:before="480" w:after="40" w:line="240" w:lineRule="auto"/>
      <w:contextualSpacing/>
      <w:jc w:val="center"/>
    </w:pPr>
    <w:rPr>
      <w:rFonts w:asciiTheme="majorHAnsi" w:eastAsiaTheme="majorEastAsia" w:hAnsiTheme="majorHAnsi" w:cstheme="majorBidi"/>
      <w:color w:val="007789" w:themeColor="accent1" w:themeShade="BF"/>
      <w:kern w:val="28"/>
      <w:sz w:val="60"/>
    </w:rPr>
  </w:style>
  <w:style w:type="character" w:customStyle="1" w:styleId="TitleChar">
    <w:name w:val="Title Char"/>
    <w:basedOn w:val="DefaultParagraphFont"/>
    <w:link w:val="Title"/>
    <w:uiPriority w:val="2"/>
    <w:rsid w:val="00333D0D"/>
    <w:rPr>
      <w:rFonts w:asciiTheme="majorHAnsi" w:eastAsiaTheme="majorEastAsia" w:hAnsiTheme="majorHAnsi" w:cstheme="majorBidi"/>
      <w:color w:val="007789" w:themeColor="accent1" w:themeShade="BF"/>
      <w:kern w:val="28"/>
      <w:sz w:val="60"/>
    </w:rPr>
  </w:style>
  <w:style w:type="paragraph" w:styleId="Subtitle">
    <w:name w:val="Subtitle"/>
    <w:basedOn w:val="Normal"/>
    <w:link w:val="SubtitleChar"/>
    <w:uiPriority w:val="3"/>
    <w:unhideWhenUsed/>
    <w:qFormat/>
    <w:rsid w:val="00333D0D"/>
    <w:pPr>
      <w:numPr>
        <w:ilvl w:val="1"/>
      </w:numPr>
      <w:spacing w:before="0" w:after="480"/>
      <w:contextualSpacing/>
      <w:jc w:val="center"/>
    </w:pPr>
    <w:rPr>
      <w:rFonts w:asciiTheme="majorHAnsi" w:eastAsiaTheme="majorEastAsia" w:hAnsiTheme="majorHAnsi" w:cstheme="majorBidi"/>
      <w:caps/>
      <w:sz w:val="26"/>
    </w:rPr>
  </w:style>
  <w:style w:type="character" w:customStyle="1" w:styleId="SubtitleChar">
    <w:name w:val="Subtitle Char"/>
    <w:basedOn w:val="DefaultParagraphFont"/>
    <w:link w:val="Subtitle"/>
    <w:uiPriority w:val="3"/>
    <w:rsid w:val="00333D0D"/>
    <w:rPr>
      <w:rFonts w:asciiTheme="majorHAnsi" w:eastAsiaTheme="majorEastAsia" w:hAnsiTheme="majorHAnsi" w:cstheme="majorBidi"/>
      <w:caps/>
      <w:sz w:val="26"/>
    </w:rPr>
  </w:style>
  <w:style w:type="paragraph" w:styleId="Footer">
    <w:name w:val="footer"/>
    <w:basedOn w:val="Normal"/>
    <w:link w:val="FooterChar"/>
    <w:uiPriority w:val="99"/>
    <w:unhideWhenUsed/>
    <w:rsid w:val="00C6554A"/>
    <w:pPr>
      <w:spacing w:before="0" w:after="0" w:line="240" w:lineRule="auto"/>
      <w:jc w:val="right"/>
    </w:pPr>
    <w:rPr>
      <w:caps/>
    </w:rPr>
  </w:style>
  <w:style w:type="character" w:customStyle="1" w:styleId="FooterChar">
    <w:name w:val="Footer Char"/>
    <w:basedOn w:val="DefaultParagraphFont"/>
    <w:link w:val="Footer"/>
    <w:uiPriority w:val="99"/>
    <w:rsid w:val="00C6554A"/>
    <w:rPr>
      <w:caps/>
    </w:rPr>
  </w:style>
  <w:style w:type="paragraph" w:customStyle="1" w:styleId="Photo">
    <w:name w:val="Photo"/>
    <w:basedOn w:val="Normal"/>
    <w:uiPriority w:val="1"/>
    <w:qFormat/>
    <w:rsid w:val="00C6554A"/>
    <w:pPr>
      <w:spacing w:before="0" w:after="0" w:line="240" w:lineRule="auto"/>
      <w:jc w:val="center"/>
    </w:pPr>
  </w:style>
  <w:style w:type="paragraph" w:styleId="Header">
    <w:name w:val="header"/>
    <w:basedOn w:val="Normal"/>
    <w:link w:val="HeaderChar"/>
    <w:uiPriority w:val="99"/>
    <w:unhideWhenUsed/>
    <w:rsid w:val="00C6554A"/>
    <w:pPr>
      <w:spacing w:before="0" w:after="0" w:line="240" w:lineRule="auto"/>
    </w:pPr>
  </w:style>
  <w:style w:type="character" w:customStyle="1" w:styleId="HeaderChar">
    <w:name w:val="Header Char"/>
    <w:basedOn w:val="DefaultParagraphFont"/>
    <w:link w:val="Header"/>
    <w:uiPriority w:val="99"/>
    <w:rsid w:val="00C6554A"/>
    <w:rPr>
      <w:color w:val="595959" w:themeColor="text1" w:themeTint="A6"/>
      <w:sz w:val="20"/>
      <w:szCs w:val="20"/>
      <w:lang w:eastAsia="ja-JP"/>
    </w:rPr>
  </w:style>
  <w:style w:type="paragraph" w:styleId="ListNumber">
    <w:name w:val="List Number"/>
    <w:basedOn w:val="Normal"/>
    <w:uiPriority w:val="11"/>
    <w:unhideWhenUsed/>
    <w:qFormat/>
    <w:rsid w:val="00C6554A"/>
    <w:pPr>
      <w:numPr>
        <w:numId w:val="3"/>
      </w:numPr>
      <w:contextualSpacing/>
    </w:pPr>
  </w:style>
  <w:style w:type="character" w:customStyle="1" w:styleId="Heading3Char">
    <w:name w:val="Heading 3 Char"/>
    <w:basedOn w:val="DefaultParagraphFont"/>
    <w:link w:val="Heading3"/>
    <w:uiPriority w:val="9"/>
    <w:semiHidden/>
    <w:rsid w:val="00C6554A"/>
    <w:rPr>
      <w:rFonts w:asciiTheme="majorHAnsi" w:eastAsiaTheme="majorEastAsia" w:hAnsiTheme="majorHAnsi" w:cstheme="majorBidi"/>
      <w:color w:val="004F5B" w:themeColor="accent1" w:themeShade="7F"/>
      <w:sz w:val="24"/>
      <w:szCs w:val="24"/>
    </w:rPr>
  </w:style>
  <w:style w:type="character" w:customStyle="1" w:styleId="Heading8Char">
    <w:name w:val="Heading 8 Char"/>
    <w:basedOn w:val="DefaultParagraphFont"/>
    <w:link w:val="Heading8"/>
    <w:uiPriority w:val="9"/>
    <w:semiHidden/>
    <w:rsid w:val="00C6554A"/>
    <w:rPr>
      <w:rFonts w:asciiTheme="majorHAnsi" w:eastAsiaTheme="majorEastAsia" w:hAnsiTheme="majorHAnsi" w:cstheme="majorBidi"/>
      <w:color w:val="272727" w:themeColor="text1" w:themeTint="D8"/>
      <w:szCs w:val="21"/>
    </w:rPr>
  </w:style>
  <w:style w:type="character" w:customStyle="1" w:styleId="Heading9Char">
    <w:name w:val="Heading 9 Char"/>
    <w:basedOn w:val="DefaultParagraphFont"/>
    <w:link w:val="Heading9"/>
    <w:uiPriority w:val="9"/>
    <w:semiHidden/>
    <w:rsid w:val="00C6554A"/>
    <w:rPr>
      <w:rFonts w:asciiTheme="majorHAnsi" w:eastAsiaTheme="majorEastAsia" w:hAnsiTheme="majorHAnsi" w:cstheme="majorBidi"/>
      <w:i/>
      <w:iCs/>
      <w:color w:val="272727" w:themeColor="text1" w:themeTint="D8"/>
      <w:szCs w:val="21"/>
    </w:rPr>
  </w:style>
  <w:style w:type="character" w:styleId="IntenseEmphasis">
    <w:name w:val="Intense Emphasis"/>
    <w:basedOn w:val="DefaultParagraphFont"/>
    <w:uiPriority w:val="21"/>
    <w:semiHidden/>
    <w:unhideWhenUsed/>
    <w:qFormat/>
    <w:rsid w:val="00C6554A"/>
    <w:rPr>
      <w:i/>
      <w:iCs/>
      <w:color w:val="007789" w:themeColor="accent1" w:themeShade="BF"/>
    </w:rPr>
  </w:style>
  <w:style w:type="paragraph" w:styleId="IntenseQuote">
    <w:name w:val="Intense Quote"/>
    <w:basedOn w:val="Normal"/>
    <w:next w:val="Normal"/>
    <w:link w:val="IntenseQuoteChar"/>
    <w:uiPriority w:val="30"/>
    <w:semiHidden/>
    <w:unhideWhenUsed/>
    <w:qFormat/>
    <w:rsid w:val="00C6554A"/>
    <w:pPr>
      <w:pBdr>
        <w:top w:val="single" w:sz="4" w:space="10" w:color="007789" w:themeColor="accent1" w:themeShade="BF"/>
        <w:bottom w:val="single" w:sz="4" w:space="10" w:color="007789" w:themeColor="accent1" w:themeShade="BF"/>
      </w:pBdr>
      <w:spacing w:before="360" w:after="360"/>
      <w:ind w:left="864" w:right="864"/>
      <w:jc w:val="center"/>
    </w:pPr>
    <w:rPr>
      <w:i/>
      <w:iCs/>
      <w:color w:val="007789" w:themeColor="accent1" w:themeShade="BF"/>
    </w:rPr>
  </w:style>
  <w:style w:type="character" w:customStyle="1" w:styleId="IntenseQuoteChar">
    <w:name w:val="Intense Quote Char"/>
    <w:basedOn w:val="DefaultParagraphFont"/>
    <w:link w:val="IntenseQuote"/>
    <w:uiPriority w:val="30"/>
    <w:semiHidden/>
    <w:rsid w:val="00C6554A"/>
    <w:rPr>
      <w:i/>
      <w:iCs/>
      <w:color w:val="007789" w:themeColor="accent1" w:themeShade="BF"/>
    </w:rPr>
  </w:style>
  <w:style w:type="character" w:styleId="IntenseReference">
    <w:name w:val="Intense Reference"/>
    <w:basedOn w:val="DefaultParagraphFont"/>
    <w:uiPriority w:val="32"/>
    <w:semiHidden/>
    <w:unhideWhenUsed/>
    <w:qFormat/>
    <w:rsid w:val="00C6554A"/>
    <w:rPr>
      <w:b/>
      <w:bCs/>
      <w:caps w:val="0"/>
      <w:smallCaps/>
      <w:color w:val="007789" w:themeColor="accent1" w:themeShade="BF"/>
      <w:spacing w:val="5"/>
    </w:rPr>
  </w:style>
  <w:style w:type="paragraph" w:styleId="Caption">
    <w:name w:val="caption"/>
    <w:basedOn w:val="Normal"/>
    <w:next w:val="Normal"/>
    <w:uiPriority w:val="35"/>
    <w:semiHidden/>
    <w:unhideWhenUsed/>
    <w:qFormat/>
    <w:rsid w:val="00C6554A"/>
    <w:pPr>
      <w:spacing w:before="0" w:line="240" w:lineRule="auto"/>
    </w:pPr>
    <w:rPr>
      <w:i/>
      <w:iCs/>
      <w:color w:val="4E5B6F" w:themeColor="text2"/>
      <w:szCs w:val="18"/>
    </w:rPr>
  </w:style>
  <w:style w:type="paragraph" w:styleId="BalloonText">
    <w:name w:val="Balloon Text"/>
    <w:basedOn w:val="Normal"/>
    <w:link w:val="BalloonTextChar"/>
    <w:uiPriority w:val="99"/>
    <w:semiHidden/>
    <w:unhideWhenUsed/>
    <w:rsid w:val="00C6554A"/>
    <w:pPr>
      <w:spacing w:before="0" w:after="0" w:line="240" w:lineRule="auto"/>
    </w:pPr>
    <w:rPr>
      <w:rFonts w:ascii="Segoe UI" w:hAnsi="Segoe UI" w:cs="Segoe UI"/>
      <w:szCs w:val="18"/>
    </w:rPr>
  </w:style>
  <w:style w:type="character" w:customStyle="1" w:styleId="BalloonTextChar">
    <w:name w:val="Balloon Text Char"/>
    <w:basedOn w:val="DefaultParagraphFont"/>
    <w:link w:val="BalloonText"/>
    <w:uiPriority w:val="99"/>
    <w:semiHidden/>
    <w:rsid w:val="00C6554A"/>
    <w:rPr>
      <w:rFonts w:ascii="Segoe UI" w:hAnsi="Segoe UI" w:cs="Segoe UI"/>
      <w:szCs w:val="18"/>
    </w:rPr>
  </w:style>
  <w:style w:type="paragraph" w:styleId="BlockText">
    <w:name w:val="Block Text"/>
    <w:basedOn w:val="Normal"/>
    <w:uiPriority w:val="99"/>
    <w:semiHidden/>
    <w:unhideWhenUsed/>
    <w:rsid w:val="00C6554A"/>
    <w:pPr>
      <w:pBdr>
        <w:top w:val="single" w:sz="2" w:space="10" w:color="007789" w:themeColor="accent1" w:themeShade="BF"/>
        <w:left w:val="single" w:sz="2" w:space="10" w:color="007789" w:themeColor="accent1" w:themeShade="BF"/>
        <w:bottom w:val="single" w:sz="2" w:space="10" w:color="007789" w:themeColor="accent1" w:themeShade="BF"/>
        <w:right w:val="single" w:sz="2" w:space="10" w:color="007789" w:themeColor="accent1" w:themeShade="BF"/>
      </w:pBdr>
      <w:ind w:left="1152" w:right="1152"/>
    </w:pPr>
    <w:rPr>
      <w:rFonts w:eastAsiaTheme="minorEastAsia"/>
      <w:i/>
      <w:iCs/>
      <w:color w:val="007789" w:themeColor="accent1" w:themeShade="BF"/>
    </w:rPr>
  </w:style>
  <w:style w:type="paragraph" w:styleId="BodyText3">
    <w:name w:val="Body Text 3"/>
    <w:basedOn w:val="Normal"/>
    <w:link w:val="BodyText3Char"/>
    <w:uiPriority w:val="99"/>
    <w:semiHidden/>
    <w:unhideWhenUsed/>
    <w:rsid w:val="00C6554A"/>
    <w:pPr>
      <w:spacing w:after="120"/>
    </w:pPr>
    <w:rPr>
      <w:szCs w:val="16"/>
    </w:rPr>
  </w:style>
  <w:style w:type="character" w:customStyle="1" w:styleId="BodyText3Char">
    <w:name w:val="Body Text 3 Char"/>
    <w:basedOn w:val="DefaultParagraphFont"/>
    <w:link w:val="BodyText3"/>
    <w:uiPriority w:val="99"/>
    <w:semiHidden/>
    <w:rsid w:val="00C6554A"/>
    <w:rPr>
      <w:szCs w:val="16"/>
    </w:rPr>
  </w:style>
  <w:style w:type="paragraph" w:styleId="BodyTextIndent3">
    <w:name w:val="Body Text Indent 3"/>
    <w:basedOn w:val="Normal"/>
    <w:link w:val="BodyTextIndent3Char"/>
    <w:uiPriority w:val="99"/>
    <w:semiHidden/>
    <w:unhideWhenUsed/>
    <w:rsid w:val="00C6554A"/>
    <w:pPr>
      <w:spacing w:after="120"/>
      <w:ind w:left="360"/>
    </w:pPr>
    <w:rPr>
      <w:szCs w:val="16"/>
    </w:rPr>
  </w:style>
  <w:style w:type="character" w:customStyle="1" w:styleId="BodyTextIndent3Char">
    <w:name w:val="Body Text Indent 3 Char"/>
    <w:basedOn w:val="DefaultParagraphFont"/>
    <w:link w:val="BodyTextIndent3"/>
    <w:uiPriority w:val="99"/>
    <w:semiHidden/>
    <w:rsid w:val="00C6554A"/>
    <w:rPr>
      <w:szCs w:val="16"/>
    </w:rPr>
  </w:style>
  <w:style w:type="character" w:styleId="CommentReference">
    <w:name w:val="annotation reference"/>
    <w:basedOn w:val="DefaultParagraphFont"/>
    <w:uiPriority w:val="99"/>
    <w:semiHidden/>
    <w:unhideWhenUsed/>
    <w:rsid w:val="00C6554A"/>
    <w:rPr>
      <w:sz w:val="22"/>
      <w:szCs w:val="16"/>
    </w:rPr>
  </w:style>
  <w:style w:type="paragraph" w:styleId="CommentText">
    <w:name w:val="annotation text"/>
    <w:basedOn w:val="Normal"/>
    <w:link w:val="CommentTextChar"/>
    <w:uiPriority w:val="99"/>
    <w:semiHidden/>
    <w:unhideWhenUsed/>
    <w:rsid w:val="00C6554A"/>
    <w:pPr>
      <w:spacing w:line="240" w:lineRule="auto"/>
    </w:pPr>
    <w:rPr>
      <w:szCs w:val="20"/>
    </w:rPr>
  </w:style>
  <w:style w:type="character" w:customStyle="1" w:styleId="CommentTextChar">
    <w:name w:val="Comment Text Char"/>
    <w:basedOn w:val="DefaultParagraphFont"/>
    <w:link w:val="CommentText"/>
    <w:uiPriority w:val="99"/>
    <w:semiHidden/>
    <w:rsid w:val="00C6554A"/>
    <w:rPr>
      <w:szCs w:val="20"/>
    </w:rPr>
  </w:style>
  <w:style w:type="paragraph" w:styleId="CommentSubject">
    <w:name w:val="annotation subject"/>
    <w:basedOn w:val="CommentText"/>
    <w:next w:val="CommentText"/>
    <w:link w:val="CommentSubjectChar"/>
    <w:uiPriority w:val="99"/>
    <w:semiHidden/>
    <w:unhideWhenUsed/>
    <w:rsid w:val="00C6554A"/>
    <w:rPr>
      <w:b/>
      <w:bCs/>
    </w:rPr>
  </w:style>
  <w:style w:type="character" w:customStyle="1" w:styleId="CommentSubjectChar">
    <w:name w:val="Comment Subject Char"/>
    <w:basedOn w:val="CommentTextChar"/>
    <w:link w:val="CommentSubject"/>
    <w:uiPriority w:val="99"/>
    <w:semiHidden/>
    <w:rsid w:val="00C6554A"/>
    <w:rPr>
      <w:b/>
      <w:bCs/>
      <w:szCs w:val="20"/>
    </w:rPr>
  </w:style>
  <w:style w:type="paragraph" w:styleId="DocumentMap">
    <w:name w:val="Document Map"/>
    <w:basedOn w:val="Normal"/>
    <w:link w:val="DocumentMapChar"/>
    <w:uiPriority w:val="99"/>
    <w:semiHidden/>
    <w:unhideWhenUsed/>
    <w:rsid w:val="00C6554A"/>
    <w:pPr>
      <w:spacing w:before="0" w:after="0" w:line="240" w:lineRule="auto"/>
    </w:pPr>
    <w:rPr>
      <w:rFonts w:ascii="Segoe UI" w:hAnsi="Segoe UI" w:cs="Segoe UI"/>
      <w:szCs w:val="16"/>
    </w:rPr>
  </w:style>
  <w:style w:type="character" w:customStyle="1" w:styleId="DocumentMapChar">
    <w:name w:val="Document Map Char"/>
    <w:basedOn w:val="DefaultParagraphFont"/>
    <w:link w:val="DocumentMap"/>
    <w:uiPriority w:val="99"/>
    <w:semiHidden/>
    <w:rsid w:val="00C6554A"/>
    <w:rPr>
      <w:rFonts w:ascii="Segoe UI" w:hAnsi="Segoe UI" w:cs="Segoe UI"/>
      <w:szCs w:val="16"/>
    </w:rPr>
  </w:style>
  <w:style w:type="paragraph" w:styleId="EndnoteText">
    <w:name w:val="endnote text"/>
    <w:basedOn w:val="Normal"/>
    <w:link w:val="EndnoteTextChar"/>
    <w:uiPriority w:val="99"/>
    <w:semiHidden/>
    <w:unhideWhenUsed/>
    <w:rsid w:val="00C6554A"/>
    <w:pPr>
      <w:spacing w:before="0" w:after="0" w:line="240" w:lineRule="auto"/>
    </w:pPr>
    <w:rPr>
      <w:szCs w:val="20"/>
    </w:rPr>
  </w:style>
  <w:style w:type="character" w:customStyle="1" w:styleId="EndnoteTextChar">
    <w:name w:val="Endnote Text Char"/>
    <w:basedOn w:val="DefaultParagraphFont"/>
    <w:link w:val="EndnoteText"/>
    <w:uiPriority w:val="99"/>
    <w:semiHidden/>
    <w:rsid w:val="00C6554A"/>
    <w:rPr>
      <w:szCs w:val="20"/>
    </w:rPr>
  </w:style>
  <w:style w:type="paragraph" w:styleId="EnvelopeReturn">
    <w:name w:val="envelope return"/>
    <w:basedOn w:val="Normal"/>
    <w:uiPriority w:val="99"/>
    <w:semiHidden/>
    <w:unhideWhenUsed/>
    <w:rsid w:val="00C6554A"/>
    <w:pPr>
      <w:spacing w:before="0" w:after="0" w:line="240" w:lineRule="auto"/>
    </w:pPr>
    <w:rPr>
      <w:rFonts w:asciiTheme="majorHAnsi" w:eastAsiaTheme="majorEastAsia" w:hAnsiTheme="majorHAnsi" w:cstheme="majorBidi"/>
      <w:szCs w:val="20"/>
    </w:rPr>
  </w:style>
  <w:style w:type="character" w:styleId="FollowedHyperlink">
    <w:name w:val="FollowedHyperlink"/>
    <w:basedOn w:val="DefaultParagraphFont"/>
    <w:uiPriority w:val="99"/>
    <w:semiHidden/>
    <w:unhideWhenUsed/>
    <w:rsid w:val="00C6554A"/>
    <w:rPr>
      <w:color w:val="007789" w:themeColor="accent1" w:themeShade="BF"/>
      <w:u w:val="single"/>
    </w:rPr>
  </w:style>
  <w:style w:type="paragraph" w:styleId="FootnoteText">
    <w:name w:val="footnote text"/>
    <w:basedOn w:val="Normal"/>
    <w:link w:val="FootnoteTextChar"/>
    <w:uiPriority w:val="99"/>
    <w:semiHidden/>
    <w:unhideWhenUsed/>
    <w:rsid w:val="00C6554A"/>
    <w:pPr>
      <w:spacing w:before="0" w:after="0" w:line="240" w:lineRule="auto"/>
    </w:pPr>
    <w:rPr>
      <w:szCs w:val="20"/>
    </w:rPr>
  </w:style>
  <w:style w:type="character" w:customStyle="1" w:styleId="FootnoteTextChar">
    <w:name w:val="Footnote Text Char"/>
    <w:basedOn w:val="DefaultParagraphFont"/>
    <w:link w:val="FootnoteText"/>
    <w:uiPriority w:val="99"/>
    <w:semiHidden/>
    <w:rsid w:val="00C6554A"/>
    <w:rPr>
      <w:szCs w:val="20"/>
    </w:rPr>
  </w:style>
  <w:style w:type="character" w:styleId="HTMLCode">
    <w:name w:val="HTML Code"/>
    <w:basedOn w:val="DefaultParagraphFont"/>
    <w:uiPriority w:val="99"/>
    <w:semiHidden/>
    <w:unhideWhenUsed/>
    <w:rsid w:val="00C6554A"/>
    <w:rPr>
      <w:rFonts w:ascii="Consolas" w:hAnsi="Consolas"/>
      <w:sz w:val="22"/>
      <w:szCs w:val="20"/>
    </w:rPr>
  </w:style>
  <w:style w:type="character" w:styleId="HTMLKeyboard">
    <w:name w:val="HTML Keyboard"/>
    <w:basedOn w:val="DefaultParagraphFont"/>
    <w:uiPriority w:val="99"/>
    <w:semiHidden/>
    <w:unhideWhenUsed/>
    <w:rsid w:val="00C6554A"/>
    <w:rPr>
      <w:rFonts w:ascii="Consolas" w:hAnsi="Consolas"/>
      <w:sz w:val="22"/>
      <w:szCs w:val="20"/>
    </w:rPr>
  </w:style>
  <w:style w:type="paragraph" w:styleId="HTMLPreformatted">
    <w:name w:val="HTML Preformatted"/>
    <w:basedOn w:val="Normal"/>
    <w:link w:val="HTMLPreformattedChar"/>
    <w:uiPriority w:val="99"/>
    <w:semiHidden/>
    <w:unhideWhenUsed/>
    <w:rsid w:val="00C6554A"/>
    <w:pPr>
      <w:spacing w:before="0" w:after="0" w:line="240" w:lineRule="auto"/>
    </w:pPr>
    <w:rPr>
      <w:rFonts w:ascii="Consolas" w:hAnsi="Consolas"/>
      <w:szCs w:val="20"/>
    </w:rPr>
  </w:style>
  <w:style w:type="character" w:customStyle="1" w:styleId="HTMLPreformattedChar">
    <w:name w:val="HTML Preformatted Char"/>
    <w:basedOn w:val="DefaultParagraphFont"/>
    <w:link w:val="HTMLPreformatted"/>
    <w:uiPriority w:val="99"/>
    <w:semiHidden/>
    <w:rsid w:val="00C6554A"/>
    <w:rPr>
      <w:rFonts w:ascii="Consolas" w:hAnsi="Consolas"/>
      <w:szCs w:val="20"/>
    </w:rPr>
  </w:style>
  <w:style w:type="character" w:styleId="HTMLTypewriter">
    <w:name w:val="HTML Typewriter"/>
    <w:basedOn w:val="DefaultParagraphFont"/>
    <w:uiPriority w:val="99"/>
    <w:semiHidden/>
    <w:unhideWhenUsed/>
    <w:rsid w:val="00C6554A"/>
    <w:rPr>
      <w:rFonts w:ascii="Consolas" w:hAnsi="Consolas"/>
      <w:sz w:val="22"/>
      <w:szCs w:val="20"/>
    </w:rPr>
  </w:style>
  <w:style w:type="character" w:styleId="Hyperlink">
    <w:name w:val="Hyperlink"/>
    <w:basedOn w:val="DefaultParagraphFont"/>
    <w:uiPriority w:val="99"/>
    <w:unhideWhenUsed/>
    <w:rsid w:val="00C6554A"/>
    <w:rPr>
      <w:color w:val="835D00" w:themeColor="accent3" w:themeShade="80"/>
      <w:u w:val="single"/>
    </w:rPr>
  </w:style>
  <w:style w:type="paragraph" w:styleId="MacroText">
    <w:name w:val="macro"/>
    <w:link w:val="MacroTextChar"/>
    <w:uiPriority w:val="99"/>
    <w:semiHidden/>
    <w:unhideWhenUsed/>
    <w:rsid w:val="00C6554A"/>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Cs w:val="20"/>
    </w:rPr>
  </w:style>
  <w:style w:type="character" w:customStyle="1" w:styleId="MacroTextChar">
    <w:name w:val="Macro Text Char"/>
    <w:basedOn w:val="DefaultParagraphFont"/>
    <w:link w:val="MacroText"/>
    <w:uiPriority w:val="99"/>
    <w:semiHidden/>
    <w:rsid w:val="00C6554A"/>
    <w:rPr>
      <w:rFonts w:ascii="Consolas" w:hAnsi="Consolas"/>
      <w:szCs w:val="20"/>
    </w:rPr>
  </w:style>
  <w:style w:type="character" w:styleId="PlaceholderText">
    <w:name w:val="Placeholder Text"/>
    <w:basedOn w:val="DefaultParagraphFont"/>
    <w:uiPriority w:val="99"/>
    <w:semiHidden/>
    <w:rsid w:val="00C6554A"/>
    <w:rPr>
      <w:color w:val="595959" w:themeColor="text1" w:themeTint="A6"/>
    </w:rPr>
  </w:style>
  <w:style w:type="paragraph" w:styleId="PlainText">
    <w:name w:val="Plain Text"/>
    <w:basedOn w:val="Normal"/>
    <w:link w:val="PlainTextChar"/>
    <w:uiPriority w:val="99"/>
    <w:semiHidden/>
    <w:unhideWhenUsed/>
    <w:rsid w:val="00C6554A"/>
    <w:pPr>
      <w:spacing w:before="0" w:after="0" w:line="240" w:lineRule="auto"/>
    </w:pPr>
    <w:rPr>
      <w:rFonts w:ascii="Consolas" w:hAnsi="Consolas"/>
      <w:szCs w:val="21"/>
    </w:rPr>
  </w:style>
  <w:style w:type="character" w:customStyle="1" w:styleId="PlainTextChar">
    <w:name w:val="Plain Text Char"/>
    <w:basedOn w:val="DefaultParagraphFont"/>
    <w:link w:val="PlainText"/>
    <w:uiPriority w:val="99"/>
    <w:semiHidden/>
    <w:rsid w:val="00C6554A"/>
    <w:rPr>
      <w:rFonts w:ascii="Consolas" w:hAnsi="Consolas"/>
      <w:szCs w:val="21"/>
    </w:rPr>
  </w:style>
  <w:style w:type="character" w:customStyle="1" w:styleId="Heading7Char">
    <w:name w:val="Heading 7 Char"/>
    <w:basedOn w:val="DefaultParagraphFont"/>
    <w:link w:val="Heading7"/>
    <w:uiPriority w:val="9"/>
    <w:semiHidden/>
    <w:rsid w:val="002554CD"/>
    <w:rPr>
      <w:rFonts w:asciiTheme="majorHAnsi" w:eastAsiaTheme="majorEastAsia" w:hAnsiTheme="majorHAnsi" w:cstheme="majorBidi"/>
      <w:i/>
      <w:iCs/>
      <w:color w:val="004F5B" w:themeColor="accent1" w:themeShade="7F"/>
    </w:rPr>
  </w:style>
  <w:style w:type="character" w:customStyle="1" w:styleId="Heading6Char">
    <w:name w:val="Heading 6 Char"/>
    <w:basedOn w:val="DefaultParagraphFont"/>
    <w:link w:val="Heading6"/>
    <w:uiPriority w:val="9"/>
    <w:semiHidden/>
    <w:rsid w:val="002554CD"/>
    <w:rPr>
      <w:rFonts w:asciiTheme="majorHAnsi" w:eastAsiaTheme="majorEastAsia" w:hAnsiTheme="majorHAnsi" w:cstheme="majorBidi"/>
      <w:color w:val="004F5B" w:themeColor="accent1" w:themeShade="7F"/>
    </w:rPr>
  </w:style>
  <w:style w:type="paragraph" w:styleId="ListParagraph">
    <w:name w:val="List Paragraph"/>
    <w:basedOn w:val="Normal"/>
    <w:qFormat/>
    <w:rsid w:val="00934C27"/>
    <w:pPr>
      <w:spacing w:after="120" w:line="240" w:lineRule="auto"/>
      <w:ind w:left="720"/>
      <w:contextualSpacing/>
      <w:jc w:val="both"/>
    </w:pPr>
    <w:rPr>
      <w:rFonts w:eastAsia="Times New Roman" w:cs="Times New Roman"/>
      <w:color w:val="auto"/>
      <w:szCs w:val="24"/>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62466259">
      <w:bodyDiv w:val="1"/>
      <w:marLeft w:val="0"/>
      <w:marRight w:val="0"/>
      <w:marTop w:val="0"/>
      <w:marBottom w:val="0"/>
      <w:divBdr>
        <w:top w:val="none" w:sz="0" w:space="0" w:color="auto"/>
        <w:left w:val="none" w:sz="0" w:space="0" w:color="auto"/>
        <w:bottom w:val="none" w:sz="0" w:space="0" w:color="auto"/>
        <w:right w:val="none" w:sz="0" w:space="0" w:color="auto"/>
      </w:divBdr>
    </w:div>
    <w:div w:id="1902669501">
      <w:bodyDiv w:val="1"/>
      <w:marLeft w:val="0"/>
      <w:marRight w:val="0"/>
      <w:marTop w:val="0"/>
      <w:marBottom w:val="0"/>
      <w:divBdr>
        <w:top w:val="none" w:sz="0" w:space="0" w:color="auto"/>
        <w:left w:val="none" w:sz="0" w:space="0" w:color="auto"/>
        <w:bottom w:val="none" w:sz="0" w:space="0" w:color="auto"/>
        <w:right w:val="none" w:sz="0" w:space="0" w:color="auto"/>
      </w:divBdr>
    </w:div>
    <w:div w:id="19459148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90.png"/><Relationship Id="rId63" Type="http://schemas.openxmlformats.org/officeDocument/2006/relationships/image" Target="media/image170.png"/><Relationship Id="rId68" Type="http://schemas.openxmlformats.org/officeDocument/2006/relationships/image" Target="media/image54.png"/><Relationship Id="rId76" Type="http://schemas.openxmlformats.org/officeDocument/2006/relationships/image" Target="media/image61.png"/><Relationship Id="rId7" Type="http://schemas.openxmlformats.org/officeDocument/2006/relationships/endnotes" Target="endnotes.xml"/><Relationship Id="rId71" Type="http://schemas.openxmlformats.org/officeDocument/2006/relationships/image" Target="media/image57.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48.png"/><Relationship Id="rId66" Type="http://schemas.openxmlformats.org/officeDocument/2006/relationships/image" Target="media/image52.png"/><Relationship Id="rId74" Type="http://schemas.openxmlformats.org/officeDocument/2006/relationships/image" Target="media/image59.png"/><Relationship Id="rId79" Type="http://schemas.openxmlformats.org/officeDocument/2006/relationships/image" Target="media/image64.png"/><Relationship Id="rId5" Type="http://schemas.openxmlformats.org/officeDocument/2006/relationships/webSettings" Target="webSettings.xml"/><Relationship Id="rId61" Type="http://schemas.openxmlformats.org/officeDocument/2006/relationships/image" Target="media/image150.png"/><Relationship Id="rId82"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0.png"/><Relationship Id="rId65" Type="http://schemas.openxmlformats.org/officeDocument/2006/relationships/image" Target="media/image51.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hyperlink" Target="https://www.youtube.com/watch?v=BaauU5K_gBo"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100.png"/><Relationship Id="rId64" Type="http://schemas.openxmlformats.org/officeDocument/2006/relationships/image" Target="media/image180.png"/><Relationship Id="rId69" Type="http://schemas.openxmlformats.org/officeDocument/2006/relationships/image" Target="media/image55.png"/><Relationship Id="rId77"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footer" Target="footer1.xml"/><Relationship Id="rId80" Type="http://schemas.openxmlformats.org/officeDocument/2006/relationships/hyperlink" Target="https://www.youtube.com/channel/UCDDiSoWjjf2SMnFMftaD5vg"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49.png"/><Relationship Id="rId67" Type="http://schemas.openxmlformats.org/officeDocument/2006/relationships/image" Target="media/image53.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80.png"/><Relationship Id="rId62" Type="http://schemas.openxmlformats.org/officeDocument/2006/relationships/image" Target="media/image160.png"/><Relationship Id="rId70" Type="http://schemas.openxmlformats.org/officeDocument/2006/relationships/image" Target="media/image56.png"/><Relationship Id="rId75" Type="http://schemas.openxmlformats.org/officeDocument/2006/relationships/image" Target="media/image60.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47.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w1567187\AppData\Roaming\Microsoft\Templates\Student%20report%20with%20cover%20photo.dotx" TargetMode="External"/></Relationships>
</file>

<file path=word/theme/theme1.xml><?xml version="1.0" encoding="utf-8"?>
<a:theme xmlns:a="http://schemas.openxmlformats.org/drawingml/2006/main" name="Theme1">
  <a:themeElements>
    <a:clrScheme name="Report">
      <a:dk1>
        <a:sysClr val="windowText" lastClr="000000"/>
      </a:dk1>
      <a:lt1>
        <a:sysClr val="window" lastClr="FFFFFF"/>
      </a:lt1>
      <a:dk2>
        <a:srgbClr val="4E5B6F"/>
      </a:dk2>
      <a:lt2>
        <a:srgbClr val="D6ECFF"/>
      </a:lt2>
      <a:accent1>
        <a:srgbClr val="00A0B8"/>
      </a:accent1>
      <a:accent2>
        <a:srgbClr val="EA157A"/>
      </a:accent2>
      <a:accent3>
        <a:srgbClr val="FEB80A"/>
      </a:accent3>
      <a:accent4>
        <a:srgbClr val="00ADDC"/>
      </a:accent4>
      <a:accent5>
        <a:srgbClr val="738AC8"/>
      </a:accent5>
      <a:accent6>
        <a:srgbClr val="1AB39F"/>
      </a:accent6>
      <a:hlink>
        <a:srgbClr val="EB8803"/>
      </a:hlink>
      <a:folHlink>
        <a:srgbClr val="5F7791"/>
      </a:folHlink>
    </a:clrScheme>
    <a:fontScheme name="Paper">
      <a:maj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730CFEB-6E91-4D3E-A2C5-37FB590F85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Student report with cover photo.dotx</Template>
  <TotalTime>0</TotalTime>
  <Pages>18</Pages>
  <Words>2585</Words>
  <Characters>14740</Characters>
  <Application>Microsoft Office Word</Application>
  <DocSecurity>0</DocSecurity>
  <Lines>122</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17291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Information Services</dc:creator>
  <cp:keywords/>
  <dc:description/>
  <cp:lastModifiedBy>Madalina Voiniciuc</cp:lastModifiedBy>
  <cp:revision>2</cp:revision>
  <dcterms:created xsi:type="dcterms:W3CDTF">2017-12-01T19:49:00Z</dcterms:created>
  <dcterms:modified xsi:type="dcterms:W3CDTF">2017-12-01T19:49:00Z</dcterms:modified>
</cp:coreProperties>
</file>